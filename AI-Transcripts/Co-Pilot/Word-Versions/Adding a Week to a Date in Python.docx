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FA20" w14:textId="77777777" w:rsidR="002C43ED" w:rsidRDefault="00977981">
      <w:pPr>
        <w:pStyle w:val="Heading2"/>
      </w:pPr>
      <w:r>
        <w:t>You</w:t>
      </w:r>
    </w:p>
    <w:p w14:paraId="48A36AA7" w14:textId="6B76DCAC" w:rsidR="002C43ED" w:rsidRPr="00E951BA" w:rsidRDefault="00A51921">
      <w:pPr>
        <w:rPr>
          <w:sz w:val="26"/>
          <w:szCs w:val="26"/>
        </w:rPr>
      </w:pPr>
      <w:r w:rsidRPr="00E951BA">
        <w:rPr>
          <w:sz w:val="26"/>
          <w:szCs w:val="26"/>
        </w:rPr>
        <w:t xml:space="preserve">I </w:t>
      </w:r>
      <w:proofErr w:type="spellStart"/>
      <w:r w:rsidRPr="00E951BA">
        <w:rPr>
          <w:sz w:val="26"/>
          <w:szCs w:val="26"/>
        </w:rPr>
        <w:t>ahve</w:t>
      </w:r>
      <w:proofErr w:type="spellEnd"/>
      <w:r w:rsidRPr="00E951BA">
        <w:rPr>
          <w:sz w:val="26"/>
          <w:szCs w:val="26"/>
        </w:rPr>
        <w:t xml:space="preserve"> a date in the format "27 August 2024", how can I add 1 week to it and then output it as the same format in python using datetime?</w:t>
      </w:r>
    </w:p>
    <w:p w14:paraId="403F5804" w14:textId="77777777" w:rsidR="002C43ED" w:rsidRDefault="00977981">
      <w:pPr>
        <w:pStyle w:val="Heading2"/>
      </w:pPr>
      <w:r>
        <w:t>Copilot</w:t>
      </w:r>
    </w:p>
    <w:p w14:paraId="5825C8CE" w14:textId="77777777" w:rsidR="007E67E6" w:rsidRPr="007D5E0D" w:rsidRDefault="007E67E6" w:rsidP="007E67E6">
      <w:pPr>
        <w:spacing w:after="120" w:line="337" w:lineRule="auto"/>
        <w:ind w:left="-5" w:right="1153" w:hanging="10"/>
        <w:rPr>
          <w:sz w:val="26"/>
          <w:szCs w:val="26"/>
        </w:rPr>
      </w:pPr>
      <w:r w:rsidRPr="007D5E0D">
        <w:rPr>
          <w:sz w:val="26"/>
          <w:szCs w:val="26"/>
        </w:rPr>
        <w:t>You can achieve this using Python's datetime module. Here's a step-by-step guide:</w:t>
      </w:r>
    </w:p>
    <w:p w14:paraId="3C9567A5" w14:textId="77777777" w:rsidR="007E67E6" w:rsidRPr="007D5E0D" w:rsidRDefault="007E67E6" w:rsidP="007E67E6">
      <w:pPr>
        <w:numPr>
          <w:ilvl w:val="0"/>
          <w:numId w:val="4"/>
        </w:numPr>
        <w:spacing w:after="120" w:line="337" w:lineRule="auto"/>
        <w:ind w:right="1153"/>
        <w:rPr>
          <w:sz w:val="26"/>
          <w:szCs w:val="26"/>
        </w:rPr>
      </w:pPr>
      <w:r w:rsidRPr="007D5E0D">
        <w:rPr>
          <w:b/>
          <w:bCs/>
          <w:sz w:val="26"/>
          <w:szCs w:val="26"/>
        </w:rPr>
        <w:t>Import the necessary classes</w:t>
      </w:r>
      <w:r w:rsidRPr="007D5E0D">
        <w:rPr>
          <w:sz w:val="26"/>
          <w:szCs w:val="26"/>
        </w:rPr>
        <w:t xml:space="preserve"> from the datetime module.</w:t>
      </w:r>
    </w:p>
    <w:p w14:paraId="4AB5F27E" w14:textId="77777777" w:rsidR="007E67E6" w:rsidRPr="007D5E0D" w:rsidRDefault="007E67E6" w:rsidP="007E67E6">
      <w:pPr>
        <w:numPr>
          <w:ilvl w:val="0"/>
          <w:numId w:val="4"/>
        </w:numPr>
        <w:spacing w:after="120" w:line="337" w:lineRule="auto"/>
        <w:ind w:right="1153"/>
        <w:rPr>
          <w:sz w:val="26"/>
          <w:szCs w:val="26"/>
        </w:rPr>
      </w:pPr>
      <w:r w:rsidRPr="007D5E0D">
        <w:rPr>
          <w:b/>
          <w:bCs/>
          <w:sz w:val="26"/>
          <w:szCs w:val="26"/>
        </w:rPr>
        <w:t>Parse the date string</w:t>
      </w:r>
      <w:r w:rsidRPr="007D5E0D">
        <w:rPr>
          <w:sz w:val="26"/>
          <w:szCs w:val="26"/>
        </w:rPr>
        <w:t xml:space="preserve"> into a datetime object.</w:t>
      </w:r>
    </w:p>
    <w:p w14:paraId="4124A58A" w14:textId="77777777" w:rsidR="007E67E6" w:rsidRPr="007D5E0D" w:rsidRDefault="007E67E6" w:rsidP="007E67E6">
      <w:pPr>
        <w:numPr>
          <w:ilvl w:val="0"/>
          <w:numId w:val="4"/>
        </w:numPr>
        <w:spacing w:after="120" w:line="337" w:lineRule="auto"/>
        <w:ind w:right="1153"/>
        <w:rPr>
          <w:sz w:val="26"/>
          <w:szCs w:val="26"/>
        </w:rPr>
      </w:pPr>
      <w:r w:rsidRPr="007D5E0D">
        <w:rPr>
          <w:b/>
          <w:bCs/>
          <w:sz w:val="26"/>
          <w:szCs w:val="26"/>
        </w:rPr>
        <w:t>Add one week</w:t>
      </w:r>
      <w:r w:rsidRPr="007D5E0D">
        <w:rPr>
          <w:sz w:val="26"/>
          <w:szCs w:val="26"/>
        </w:rPr>
        <w:t xml:space="preserve"> to the date using </w:t>
      </w:r>
      <w:proofErr w:type="spellStart"/>
      <w:r w:rsidRPr="007D5E0D">
        <w:rPr>
          <w:sz w:val="26"/>
          <w:szCs w:val="26"/>
        </w:rPr>
        <w:t>timedelta</w:t>
      </w:r>
      <w:proofErr w:type="spellEnd"/>
      <w:r w:rsidRPr="007D5E0D">
        <w:rPr>
          <w:sz w:val="26"/>
          <w:szCs w:val="26"/>
        </w:rPr>
        <w:t>.</w:t>
      </w:r>
    </w:p>
    <w:p w14:paraId="35EF69D6" w14:textId="77777777" w:rsidR="007E67E6" w:rsidRPr="007D5E0D" w:rsidRDefault="007E67E6" w:rsidP="007E67E6">
      <w:pPr>
        <w:numPr>
          <w:ilvl w:val="0"/>
          <w:numId w:val="4"/>
        </w:numPr>
        <w:spacing w:after="120" w:line="337" w:lineRule="auto"/>
        <w:ind w:right="1153"/>
        <w:rPr>
          <w:sz w:val="26"/>
          <w:szCs w:val="26"/>
        </w:rPr>
      </w:pPr>
      <w:r w:rsidRPr="007D5E0D">
        <w:rPr>
          <w:b/>
          <w:bCs/>
          <w:sz w:val="26"/>
          <w:szCs w:val="26"/>
        </w:rPr>
        <w:t>Format the new date</w:t>
      </w:r>
      <w:r w:rsidRPr="007D5E0D">
        <w:rPr>
          <w:sz w:val="26"/>
          <w:szCs w:val="26"/>
        </w:rPr>
        <w:t xml:space="preserve"> back into the desired string format.</w:t>
      </w:r>
    </w:p>
    <w:p w14:paraId="3CBC1441" w14:textId="77777777" w:rsidR="007E67E6" w:rsidRPr="007D5E0D" w:rsidRDefault="007E67E6" w:rsidP="007E67E6">
      <w:pPr>
        <w:spacing w:after="120" w:line="337" w:lineRule="auto"/>
        <w:ind w:left="-5" w:right="1153" w:hanging="10"/>
        <w:rPr>
          <w:sz w:val="26"/>
          <w:szCs w:val="26"/>
        </w:rPr>
      </w:pPr>
      <w:r w:rsidRPr="007D5E0D">
        <w:rPr>
          <w:sz w:val="26"/>
          <w:szCs w:val="26"/>
        </w:rPr>
        <w:t>Here's a sample code snippet:</w:t>
      </w:r>
    </w:p>
    <w:p w14:paraId="1661CF77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  <w:r w:rsidRPr="007D5E0D">
        <w:rPr>
          <w:sz w:val="26"/>
          <w:szCs w:val="26"/>
        </w:rPr>
        <w:t>python</w:t>
      </w:r>
    </w:p>
    <w:p w14:paraId="4160D781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  <w:r w:rsidRPr="00E951BA">
        <w:rPr>
          <w:sz w:val="26"/>
          <w:szCs w:val="26"/>
        </w:rPr>
        <w:t xml:space="preserve">from datetime import datetime, </w:t>
      </w:r>
      <w:proofErr w:type="spellStart"/>
      <w:r w:rsidRPr="00E951BA">
        <w:rPr>
          <w:sz w:val="26"/>
          <w:szCs w:val="26"/>
        </w:rPr>
        <w:t>timedelta</w:t>
      </w:r>
      <w:proofErr w:type="spellEnd"/>
    </w:p>
    <w:p w14:paraId="3B385072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</w:p>
    <w:p w14:paraId="7A73046B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  <w:r w:rsidRPr="00E951BA">
        <w:rPr>
          <w:sz w:val="26"/>
          <w:szCs w:val="26"/>
        </w:rPr>
        <w:t># Step 1: Parse the date string into a datetime object</w:t>
      </w:r>
    </w:p>
    <w:p w14:paraId="297D895D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  <w:proofErr w:type="spellStart"/>
      <w:r w:rsidRPr="00E951BA">
        <w:rPr>
          <w:sz w:val="26"/>
          <w:szCs w:val="26"/>
        </w:rPr>
        <w:t>date_str</w:t>
      </w:r>
      <w:proofErr w:type="spellEnd"/>
      <w:r w:rsidRPr="00E951BA">
        <w:rPr>
          <w:sz w:val="26"/>
          <w:szCs w:val="26"/>
        </w:rPr>
        <w:t xml:space="preserve"> = "27 August 2024"</w:t>
      </w:r>
    </w:p>
    <w:p w14:paraId="500B7E70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  <w:proofErr w:type="spellStart"/>
      <w:r w:rsidRPr="00E951BA">
        <w:rPr>
          <w:sz w:val="26"/>
          <w:szCs w:val="26"/>
        </w:rPr>
        <w:t>date_obj</w:t>
      </w:r>
      <w:proofErr w:type="spellEnd"/>
      <w:r w:rsidRPr="00E951BA">
        <w:rPr>
          <w:sz w:val="26"/>
          <w:szCs w:val="26"/>
        </w:rPr>
        <w:t xml:space="preserve"> = </w:t>
      </w:r>
      <w:proofErr w:type="spellStart"/>
      <w:r w:rsidRPr="00E951BA">
        <w:rPr>
          <w:sz w:val="26"/>
          <w:szCs w:val="26"/>
        </w:rPr>
        <w:t>datetime.strptime</w:t>
      </w:r>
      <w:proofErr w:type="spellEnd"/>
      <w:r w:rsidRPr="00E951BA">
        <w:rPr>
          <w:sz w:val="26"/>
          <w:szCs w:val="26"/>
        </w:rPr>
        <w:t>(</w:t>
      </w:r>
      <w:proofErr w:type="spellStart"/>
      <w:r w:rsidRPr="00E951BA">
        <w:rPr>
          <w:sz w:val="26"/>
          <w:szCs w:val="26"/>
        </w:rPr>
        <w:t>date_str</w:t>
      </w:r>
      <w:proofErr w:type="spellEnd"/>
      <w:r w:rsidRPr="00E951BA">
        <w:rPr>
          <w:sz w:val="26"/>
          <w:szCs w:val="26"/>
        </w:rPr>
        <w:t>, "%d %B %Y")</w:t>
      </w:r>
    </w:p>
    <w:p w14:paraId="63FE7DBB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</w:p>
    <w:p w14:paraId="352A501E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  <w:r w:rsidRPr="00E951BA">
        <w:rPr>
          <w:sz w:val="26"/>
          <w:szCs w:val="26"/>
        </w:rPr>
        <w:t># Step 2: Add one week to the date</w:t>
      </w:r>
    </w:p>
    <w:p w14:paraId="335058EE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  <w:proofErr w:type="spellStart"/>
      <w:r w:rsidRPr="00E951BA">
        <w:rPr>
          <w:sz w:val="26"/>
          <w:szCs w:val="26"/>
        </w:rPr>
        <w:t>new_date_obj</w:t>
      </w:r>
      <w:proofErr w:type="spellEnd"/>
      <w:r w:rsidRPr="00E951BA">
        <w:rPr>
          <w:sz w:val="26"/>
          <w:szCs w:val="26"/>
        </w:rPr>
        <w:t xml:space="preserve"> = </w:t>
      </w:r>
      <w:proofErr w:type="spellStart"/>
      <w:r w:rsidRPr="00E951BA">
        <w:rPr>
          <w:sz w:val="26"/>
          <w:szCs w:val="26"/>
        </w:rPr>
        <w:t>date_obj</w:t>
      </w:r>
      <w:proofErr w:type="spellEnd"/>
      <w:r w:rsidRPr="00E951BA">
        <w:rPr>
          <w:sz w:val="26"/>
          <w:szCs w:val="26"/>
        </w:rPr>
        <w:t xml:space="preserve"> + </w:t>
      </w:r>
      <w:proofErr w:type="spellStart"/>
      <w:r w:rsidRPr="00E951BA">
        <w:rPr>
          <w:sz w:val="26"/>
          <w:szCs w:val="26"/>
        </w:rPr>
        <w:t>timedelta</w:t>
      </w:r>
      <w:proofErr w:type="spellEnd"/>
      <w:r w:rsidRPr="00E951BA">
        <w:rPr>
          <w:sz w:val="26"/>
          <w:szCs w:val="26"/>
        </w:rPr>
        <w:t>(weeks=1)</w:t>
      </w:r>
    </w:p>
    <w:p w14:paraId="2C70679F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</w:p>
    <w:p w14:paraId="6F440B56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  <w:r w:rsidRPr="00E951BA">
        <w:rPr>
          <w:sz w:val="26"/>
          <w:szCs w:val="26"/>
        </w:rPr>
        <w:t># Step 3: Format the new date back into the desired string format</w:t>
      </w:r>
    </w:p>
    <w:p w14:paraId="2073D483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  <w:proofErr w:type="spellStart"/>
      <w:r w:rsidRPr="00E951BA">
        <w:rPr>
          <w:sz w:val="26"/>
          <w:szCs w:val="26"/>
        </w:rPr>
        <w:t>new_date_str</w:t>
      </w:r>
      <w:proofErr w:type="spellEnd"/>
      <w:r w:rsidRPr="00E951BA">
        <w:rPr>
          <w:sz w:val="26"/>
          <w:szCs w:val="26"/>
        </w:rPr>
        <w:t xml:space="preserve"> = </w:t>
      </w:r>
      <w:proofErr w:type="spellStart"/>
      <w:r w:rsidRPr="00E951BA">
        <w:rPr>
          <w:sz w:val="26"/>
          <w:szCs w:val="26"/>
        </w:rPr>
        <w:t>new_date_obj.strftime</w:t>
      </w:r>
      <w:proofErr w:type="spellEnd"/>
      <w:r w:rsidRPr="00E951BA">
        <w:rPr>
          <w:sz w:val="26"/>
          <w:szCs w:val="26"/>
        </w:rPr>
        <w:t>("%d %B %Y")</w:t>
      </w:r>
    </w:p>
    <w:p w14:paraId="16AC5938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</w:p>
    <w:p w14:paraId="6CE77296" w14:textId="77777777" w:rsidR="007E67E6" w:rsidRPr="00E951BA" w:rsidRDefault="007E67E6" w:rsidP="007E67E6">
      <w:pPr>
        <w:spacing w:after="120" w:line="337" w:lineRule="auto"/>
        <w:ind w:left="-5"/>
        <w:rPr>
          <w:sz w:val="26"/>
          <w:szCs w:val="26"/>
        </w:rPr>
      </w:pPr>
      <w:r w:rsidRPr="00E951BA">
        <w:rPr>
          <w:sz w:val="26"/>
          <w:szCs w:val="26"/>
        </w:rPr>
        <w:t>print(</w:t>
      </w:r>
      <w:proofErr w:type="spellStart"/>
      <w:r w:rsidRPr="00E951BA">
        <w:rPr>
          <w:sz w:val="26"/>
          <w:szCs w:val="26"/>
        </w:rPr>
        <w:t>new_date_str</w:t>
      </w:r>
      <w:proofErr w:type="spellEnd"/>
      <w:r w:rsidRPr="00E951BA">
        <w:rPr>
          <w:sz w:val="26"/>
          <w:szCs w:val="26"/>
        </w:rPr>
        <w:t>)  # Output: 03 September 2024</w:t>
      </w:r>
    </w:p>
    <w:p w14:paraId="0623DC02" w14:textId="77777777" w:rsidR="007E67E6" w:rsidRPr="008757DD" w:rsidRDefault="007E67E6" w:rsidP="007E67E6">
      <w:pPr>
        <w:spacing w:after="120" w:line="337" w:lineRule="auto"/>
        <w:ind w:left="-5" w:right="1153" w:hanging="10"/>
        <w:rPr>
          <w:sz w:val="26"/>
          <w:szCs w:val="26"/>
        </w:rPr>
      </w:pPr>
      <w:r w:rsidRPr="008757DD">
        <w:rPr>
          <w:sz w:val="26"/>
          <w:szCs w:val="26"/>
        </w:rPr>
        <w:lastRenderedPageBreak/>
        <w:t>This code will output 03 September 2024, which is one week after 27 August 2024.</w:t>
      </w:r>
    </w:p>
    <w:p w14:paraId="28BBE16A" w14:textId="77777777" w:rsidR="007E67E6" w:rsidRPr="008757DD" w:rsidRDefault="007E67E6" w:rsidP="007E67E6">
      <w:pPr>
        <w:spacing w:after="120" w:line="337" w:lineRule="auto"/>
        <w:ind w:left="-5" w:right="1153" w:hanging="10"/>
        <w:rPr>
          <w:sz w:val="26"/>
          <w:szCs w:val="26"/>
        </w:rPr>
      </w:pPr>
      <w:r w:rsidRPr="008757DD">
        <w:rPr>
          <w:sz w:val="26"/>
          <w:szCs w:val="26"/>
        </w:rPr>
        <w:t>Feel free to ask if you have any more questions or need further assistance!</w:t>
      </w:r>
    </w:p>
    <w:p w14:paraId="0B47A152" w14:textId="77777777" w:rsidR="00AB02D2" w:rsidRPr="00E951BA" w:rsidRDefault="007E67E6" w:rsidP="00E951BA">
      <w:pPr>
        <w:pStyle w:val="Heading3"/>
      </w:pPr>
      <w:r w:rsidRPr="00E951BA">
        <w:t>Learn more:</w:t>
      </w:r>
    </w:p>
    <w:p w14:paraId="0D11CBD2" w14:textId="77777777" w:rsidR="00AB02D2" w:rsidRPr="00E951BA" w:rsidRDefault="007E67E6" w:rsidP="00AB02D2">
      <w:pPr>
        <w:pStyle w:val="ListParagraph"/>
        <w:numPr>
          <w:ilvl w:val="0"/>
          <w:numId w:val="9"/>
        </w:numPr>
        <w:spacing w:after="0" w:line="240" w:lineRule="auto"/>
        <w:ind w:right="1153"/>
        <w:rPr>
          <w:sz w:val="26"/>
          <w:szCs w:val="26"/>
          <w:lang w:val="en-GB"/>
        </w:rPr>
      </w:pPr>
      <w:hyperlink r:id="rId5" w:history="1">
        <w:r w:rsidRPr="00E951BA">
          <w:rPr>
            <w:rStyle w:val="Hyperlink"/>
            <w:sz w:val="26"/>
            <w:szCs w:val="26"/>
            <w:lang w:val="en-GB"/>
          </w:rPr>
          <w:t>sebhastian.com</w:t>
        </w:r>
      </w:hyperlink>
      <w:r w:rsidRPr="00E951BA">
        <w:rPr>
          <w:sz w:val="26"/>
          <w:szCs w:val="26"/>
        </w:rPr>
        <w:t xml:space="preserve"> </w:t>
      </w:r>
    </w:p>
    <w:p w14:paraId="4880F958" w14:textId="4E2C1AED" w:rsidR="007E67E6" w:rsidRPr="00E951BA" w:rsidRDefault="007E67E6" w:rsidP="00AB02D2">
      <w:pPr>
        <w:pStyle w:val="ListParagraph"/>
        <w:numPr>
          <w:ilvl w:val="0"/>
          <w:numId w:val="9"/>
        </w:numPr>
        <w:spacing w:after="0" w:line="240" w:lineRule="auto"/>
        <w:ind w:right="1153"/>
        <w:rPr>
          <w:sz w:val="26"/>
          <w:szCs w:val="26"/>
          <w:lang w:val="en-GB"/>
        </w:rPr>
      </w:pPr>
      <w:hyperlink r:id="rId6" w:history="1">
        <w:r w:rsidRPr="00E951BA">
          <w:rPr>
            <w:rStyle w:val="Hyperlink"/>
            <w:sz w:val="26"/>
            <w:szCs w:val="26"/>
            <w:lang w:val="en-GB"/>
          </w:rPr>
          <w:t>bobbyhadz.com</w:t>
        </w:r>
      </w:hyperlink>
      <w:r w:rsidRPr="00E951BA">
        <w:rPr>
          <w:sz w:val="26"/>
          <w:szCs w:val="26"/>
        </w:rPr>
        <w:t xml:space="preserve"> </w:t>
      </w:r>
    </w:p>
    <w:p w14:paraId="6D32841D" w14:textId="77777777" w:rsidR="007E67E6" w:rsidRPr="00E951BA" w:rsidRDefault="007E67E6" w:rsidP="00AB02D2">
      <w:pPr>
        <w:pStyle w:val="ListParagraph"/>
        <w:numPr>
          <w:ilvl w:val="0"/>
          <w:numId w:val="9"/>
        </w:numPr>
        <w:spacing w:after="0" w:line="240" w:lineRule="auto"/>
        <w:ind w:right="1153"/>
        <w:rPr>
          <w:sz w:val="26"/>
          <w:szCs w:val="26"/>
          <w:lang w:val="en-GB"/>
        </w:rPr>
      </w:pPr>
      <w:hyperlink r:id="rId7" w:history="1">
        <w:r w:rsidRPr="00E951BA">
          <w:rPr>
            <w:rStyle w:val="Hyperlink"/>
            <w:sz w:val="26"/>
            <w:szCs w:val="26"/>
            <w:lang w:val="en-GB"/>
          </w:rPr>
          <w:t>statisticsglobe.com</w:t>
        </w:r>
      </w:hyperlink>
      <w:r w:rsidRPr="00E951BA">
        <w:rPr>
          <w:sz w:val="26"/>
          <w:szCs w:val="26"/>
        </w:rPr>
        <w:t xml:space="preserve"> </w:t>
      </w:r>
    </w:p>
    <w:p w14:paraId="4AC36B2F" w14:textId="402BD90C" w:rsidR="007E67E6" w:rsidRPr="00E951BA" w:rsidRDefault="007E67E6" w:rsidP="00AB02D2">
      <w:pPr>
        <w:pStyle w:val="ListParagraph"/>
        <w:numPr>
          <w:ilvl w:val="0"/>
          <w:numId w:val="9"/>
        </w:numPr>
        <w:spacing w:after="0" w:line="240" w:lineRule="auto"/>
        <w:ind w:right="1153"/>
        <w:rPr>
          <w:sz w:val="26"/>
          <w:szCs w:val="26"/>
          <w:lang w:val="en-GB"/>
        </w:rPr>
      </w:pPr>
      <w:hyperlink r:id="rId8" w:history="1">
        <w:r w:rsidRPr="00E951BA">
          <w:rPr>
            <w:rStyle w:val="Hyperlink"/>
            <w:sz w:val="26"/>
            <w:szCs w:val="26"/>
            <w:lang w:val="en-GB"/>
          </w:rPr>
          <w:t>data-hacks.com</w:t>
        </w:r>
      </w:hyperlink>
    </w:p>
    <w:p w14:paraId="5D4BB8B3" w14:textId="77777777" w:rsidR="002C43ED" w:rsidRDefault="00977981">
      <w:pPr>
        <w:pStyle w:val="Heading2"/>
      </w:pPr>
      <w:r>
        <w:t>You</w:t>
      </w:r>
    </w:p>
    <w:p w14:paraId="3CF99188" w14:textId="74AD958F" w:rsidR="002C43ED" w:rsidRPr="00E951BA" w:rsidRDefault="005B712C">
      <w:pPr>
        <w:rPr>
          <w:sz w:val="26"/>
          <w:szCs w:val="26"/>
        </w:rPr>
      </w:pPr>
      <w:r w:rsidRPr="00E951BA">
        <w:rPr>
          <w:sz w:val="26"/>
          <w:szCs w:val="26"/>
        </w:rPr>
        <w:t xml:space="preserve">what about calculating </w:t>
      </w:r>
      <w:proofErr w:type="spellStart"/>
      <w:r w:rsidRPr="00E951BA">
        <w:rPr>
          <w:sz w:val="26"/>
          <w:szCs w:val="26"/>
        </w:rPr>
        <w:t>teh</w:t>
      </w:r>
      <w:proofErr w:type="spellEnd"/>
      <w:r w:rsidRPr="00E951BA">
        <w:rPr>
          <w:sz w:val="26"/>
          <w:szCs w:val="26"/>
        </w:rPr>
        <w:t xml:space="preserve"> age of someone in whole years based on a date of birth in the format "18 April 2012" an </w:t>
      </w:r>
      <w:proofErr w:type="spellStart"/>
      <w:r w:rsidRPr="00E951BA">
        <w:rPr>
          <w:sz w:val="26"/>
          <w:szCs w:val="26"/>
        </w:rPr>
        <w:t>dthe</w:t>
      </w:r>
      <w:proofErr w:type="spellEnd"/>
      <w:r w:rsidRPr="00E951BA">
        <w:rPr>
          <w:sz w:val="26"/>
          <w:szCs w:val="26"/>
        </w:rPr>
        <w:t xml:space="preserve"> current date</w:t>
      </w:r>
    </w:p>
    <w:p w14:paraId="4D50D477" w14:textId="77777777" w:rsidR="002C43ED" w:rsidRDefault="00977981">
      <w:pPr>
        <w:pStyle w:val="Heading2"/>
      </w:pPr>
      <w:r>
        <w:t>Copilot</w:t>
      </w:r>
    </w:p>
    <w:p w14:paraId="10F146A8" w14:textId="77777777" w:rsidR="00AB02D2" w:rsidRPr="00DA0C99" w:rsidRDefault="00AB02D2" w:rsidP="00AB02D2">
      <w:pPr>
        <w:spacing w:after="223" w:line="247" w:lineRule="auto"/>
        <w:ind w:left="10" w:right="1153" w:hanging="10"/>
        <w:rPr>
          <w:sz w:val="26"/>
          <w:szCs w:val="26"/>
        </w:rPr>
      </w:pPr>
      <w:r w:rsidRPr="00DA0C99">
        <w:rPr>
          <w:sz w:val="26"/>
          <w:szCs w:val="26"/>
        </w:rPr>
        <w:t>You can calculate someone's age in whole years using Python's datetime module. Here's a simple way to do it:</w:t>
      </w:r>
    </w:p>
    <w:p w14:paraId="133045D2" w14:textId="77777777" w:rsidR="00AB02D2" w:rsidRPr="00DA0C99" w:rsidRDefault="00AB02D2" w:rsidP="00AB02D2">
      <w:pPr>
        <w:numPr>
          <w:ilvl w:val="0"/>
          <w:numId w:val="6"/>
        </w:numPr>
        <w:spacing w:after="223" w:line="247" w:lineRule="auto"/>
        <w:ind w:right="1153"/>
        <w:rPr>
          <w:sz w:val="26"/>
          <w:szCs w:val="26"/>
        </w:rPr>
      </w:pPr>
      <w:r w:rsidRPr="00DA0C99">
        <w:rPr>
          <w:b/>
          <w:bCs/>
          <w:sz w:val="26"/>
          <w:szCs w:val="26"/>
        </w:rPr>
        <w:t>Import the necessary classes</w:t>
      </w:r>
      <w:r w:rsidRPr="00DA0C99">
        <w:rPr>
          <w:sz w:val="26"/>
          <w:szCs w:val="26"/>
        </w:rPr>
        <w:t xml:space="preserve"> from the datetime module.</w:t>
      </w:r>
    </w:p>
    <w:p w14:paraId="3DF331E7" w14:textId="77777777" w:rsidR="00AB02D2" w:rsidRPr="00DA0C99" w:rsidRDefault="00AB02D2" w:rsidP="00AB02D2">
      <w:pPr>
        <w:numPr>
          <w:ilvl w:val="0"/>
          <w:numId w:val="6"/>
        </w:numPr>
        <w:spacing w:after="223" w:line="247" w:lineRule="auto"/>
        <w:ind w:right="1153"/>
        <w:rPr>
          <w:sz w:val="26"/>
          <w:szCs w:val="26"/>
        </w:rPr>
      </w:pPr>
      <w:r w:rsidRPr="00DA0C99">
        <w:rPr>
          <w:b/>
          <w:bCs/>
          <w:sz w:val="26"/>
          <w:szCs w:val="26"/>
        </w:rPr>
        <w:t>Parse the date of birth</w:t>
      </w:r>
      <w:r w:rsidRPr="00DA0C99">
        <w:rPr>
          <w:sz w:val="26"/>
          <w:szCs w:val="26"/>
        </w:rPr>
        <w:t xml:space="preserve"> into a datetime object.</w:t>
      </w:r>
    </w:p>
    <w:p w14:paraId="35CE2FA1" w14:textId="77777777" w:rsidR="00AB02D2" w:rsidRPr="00DA0C99" w:rsidRDefault="00AB02D2" w:rsidP="00AB02D2">
      <w:pPr>
        <w:numPr>
          <w:ilvl w:val="0"/>
          <w:numId w:val="6"/>
        </w:numPr>
        <w:spacing w:after="223" w:line="247" w:lineRule="auto"/>
        <w:ind w:right="1153"/>
        <w:rPr>
          <w:sz w:val="26"/>
          <w:szCs w:val="26"/>
        </w:rPr>
      </w:pPr>
      <w:r w:rsidRPr="00DA0C99">
        <w:rPr>
          <w:b/>
          <w:bCs/>
          <w:sz w:val="26"/>
          <w:szCs w:val="26"/>
        </w:rPr>
        <w:t>Get the current date</w:t>
      </w:r>
      <w:r w:rsidRPr="00DA0C99">
        <w:rPr>
          <w:sz w:val="26"/>
          <w:szCs w:val="26"/>
        </w:rPr>
        <w:t>.</w:t>
      </w:r>
    </w:p>
    <w:p w14:paraId="4205FC9E" w14:textId="77777777" w:rsidR="00AB02D2" w:rsidRPr="00DA0C99" w:rsidRDefault="00AB02D2" w:rsidP="00AB02D2">
      <w:pPr>
        <w:numPr>
          <w:ilvl w:val="0"/>
          <w:numId w:val="6"/>
        </w:numPr>
        <w:spacing w:after="223" w:line="247" w:lineRule="auto"/>
        <w:ind w:right="1153"/>
        <w:rPr>
          <w:sz w:val="26"/>
          <w:szCs w:val="26"/>
        </w:rPr>
      </w:pPr>
      <w:r w:rsidRPr="00DA0C99">
        <w:rPr>
          <w:b/>
          <w:bCs/>
          <w:sz w:val="26"/>
          <w:szCs w:val="26"/>
        </w:rPr>
        <w:t>Calculate the age</w:t>
      </w:r>
      <w:r w:rsidRPr="00DA0C99">
        <w:rPr>
          <w:sz w:val="26"/>
          <w:szCs w:val="26"/>
        </w:rPr>
        <w:t xml:space="preserve"> by subtracting the birth year from the current year and adjusting if the current date is before the birth date in the current year.</w:t>
      </w:r>
    </w:p>
    <w:p w14:paraId="7AB91E06" w14:textId="77777777" w:rsidR="00AB02D2" w:rsidRPr="00E951BA" w:rsidRDefault="00AB02D2" w:rsidP="00AB02D2">
      <w:pPr>
        <w:rPr>
          <w:sz w:val="26"/>
          <w:szCs w:val="26"/>
        </w:rPr>
      </w:pPr>
      <w:r w:rsidRPr="00DA0C99">
        <w:rPr>
          <w:sz w:val="26"/>
          <w:szCs w:val="26"/>
        </w:rPr>
        <w:t>Here's a sample code snippet:</w:t>
      </w:r>
    </w:p>
    <w:p w14:paraId="2AC1CA36" w14:textId="77777777" w:rsidR="00AB02D2" w:rsidRPr="00E951BA" w:rsidRDefault="00AB02D2" w:rsidP="00AB02D2">
      <w:pPr>
        <w:rPr>
          <w:sz w:val="26"/>
          <w:szCs w:val="26"/>
        </w:rPr>
      </w:pPr>
      <w:r w:rsidRPr="00E951BA">
        <w:rPr>
          <w:sz w:val="26"/>
          <w:szCs w:val="26"/>
        </w:rPr>
        <w:t>python</w:t>
      </w:r>
    </w:p>
    <w:p w14:paraId="6777412C" w14:textId="77777777" w:rsidR="00AB02D2" w:rsidRPr="00E951BA" w:rsidRDefault="00AB02D2" w:rsidP="00AB02D2">
      <w:pPr>
        <w:rPr>
          <w:sz w:val="26"/>
          <w:szCs w:val="26"/>
        </w:rPr>
      </w:pPr>
      <w:r w:rsidRPr="00E951BA">
        <w:rPr>
          <w:sz w:val="26"/>
          <w:szCs w:val="26"/>
        </w:rPr>
        <w:t>from datetime import datetime</w:t>
      </w:r>
    </w:p>
    <w:p w14:paraId="650C20BB" w14:textId="77777777" w:rsidR="00AB02D2" w:rsidRPr="00E951BA" w:rsidRDefault="00AB02D2" w:rsidP="00AB02D2">
      <w:pPr>
        <w:rPr>
          <w:sz w:val="26"/>
          <w:szCs w:val="26"/>
        </w:rPr>
      </w:pPr>
    </w:p>
    <w:p w14:paraId="1D50876B" w14:textId="77777777" w:rsidR="00AB02D2" w:rsidRPr="00E951BA" w:rsidRDefault="00AB02D2" w:rsidP="00AB02D2">
      <w:pPr>
        <w:rPr>
          <w:sz w:val="26"/>
          <w:szCs w:val="26"/>
        </w:rPr>
      </w:pPr>
      <w:r w:rsidRPr="00E951BA">
        <w:rPr>
          <w:sz w:val="26"/>
          <w:szCs w:val="26"/>
        </w:rPr>
        <w:t># Step 1: Parse the date of birth into a datetime object</w:t>
      </w:r>
    </w:p>
    <w:p w14:paraId="3567D369" w14:textId="77777777" w:rsidR="00AB02D2" w:rsidRPr="00E951BA" w:rsidRDefault="00AB02D2" w:rsidP="00AB02D2">
      <w:pPr>
        <w:rPr>
          <w:sz w:val="26"/>
          <w:szCs w:val="26"/>
        </w:rPr>
      </w:pPr>
      <w:proofErr w:type="spellStart"/>
      <w:r w:rsidRPr="00E951BA">
        <w:rPr>
          <w:sz w:val="26"/>
          <w:szCs w:val="26"/>
        </w:rPr>
        <w:t>dob_str</w:t>
      </w:r>
      <w:proofErr w:type="spellEnd"/>
      <w:r w:rsidRPr="00E951BA">
        <w:rPr>
          <w:sz w:val="26"/>
          <w:szCs w:val="26"/>
        </w:rPr>
        <w:t xml:space="preserve"> = "18 April 2012"</w:t>
      </w:r>
    </w:p>
    <w:p w14:paraId="6B263E2E" w14:textId="77777777" w:rsidR="00AB02D2" w:rsidRPr="00E951BA" w:rsidRDefault="00AB02D2" w:rsidP="00AB02D2">
      <w:pPr>
        <w:rPr>
          <w:sz w:val="26"/>
          <w:szCs w:val="26"/>
        </w:rPr>
      </w:pPr>
      <w:r w:rsidRPr="00E951BA">
        <w:rPr>
          <w:sz w:val="26"/>
          <w:szCs w:val="26"/>
        </w:rPr>
        <w:t xml:space="preserve">dob = </w:t>
      </w:r>
      <w:proofErr w:type="spellStart"/>
      <w:r w:rsidRPr="00E951BA">
        <w:rPr>
          <w:sz w:val="26"/>
          <w:szCs w:val="26"/>
        </w:rPr>
        <w:t>datetime.strptime</w:t>
      </w:r>
      <w:proofErr w:type="spellEnd"/>
      <w:r w:rsidRPr="00E951BA">
        <w:rPr>
          <w:sz w:val="26"/>
          <w:szCs w:val="26"/>
        </w:rPr>
        <w:t>(</w:t>
      </w:r>
      <w:proofErr w:type="spellStart"/>
      <w:r w:rsidRPr="00E951BA">
        <w:rPr>
          <w:sz w:val="26"/>
          <w:szCs w:val="26"/>
        </w:rPr>
        <w:t>dob_str</w:t>
      </w:r>
      <w:proofErr w:type="spellEnd"/>
      <w:r w:rsidRPr="00E951BA">
        <w:rPr>
          <w:sz w:val="26"/>
          <w:szCs w:val="26"/>
        </w:rPr>
        <w:t>, "%d %B %Y")</w:t>
      </w:r>
    </w:p>
    <w:p w14:paraId="352C5F27" w14:textId="77777777" w:rsidR="00AB02D2" w:rsidRPr="00E951BA" w:rsidRDefault="00AB02D2" w:rsidP="00AB02D2">
      <w:pPr>
        <w:rPr>
          <w:sz w:val="26"/>
          <w:szCs w:val="26"/>
        </w:rPr>
      </w:pPr>
    </w:p>
    <w:p w14:paraId="024B1923" w14:textId="77777777" w:rsidR="00AB02D2" w:rsidRPr="00E951BA" w:rsidRDefault="00AB02D2" w:rsidP="00AB02D2">
      <w:pPr>
        <w:rPr>
          <w:sz w:val="26"/>
          <w:szCs w:val="26"/>
        </w:rPr>
      </w:pPr>
      <w:r w:rsidRPr="00E951BA">
        <w:rPr>
          <w:sz w:val="26"/>
          <w:szCs w:val="26"/>
        </w:rPr>
        <w:lastRenderedPageBreak/>
        <w:t># Step 2: Get the current date</w:t>
      </w:r>
    </w:p>
    <w:p w14:paraId="16100F83" w14:textId="77777777" w:rsidR="00AB02D2" w:rsidRPr="00E951BA" w:rsidRDefault="00AB02D2" w:rsidP="00AB02D2">
      <w:pPr>
        <w:rPr>
          <w:sz w:val="26"/>
          <w:szCs w:val="26"/>
        </w:rPr>
      </w:pPr>
      <w:proofErr w:type="spellStart"/>
      <w:r w:rsidRPr="00E951BA">
        <w:rPr>
          <w:sz w:val="26"/>
          <w:szCs w:val="26"/>
        </w:rPr>
        <w:t>current_date</w:t>
      </w:r>
      <w:proofErr w:type="spellEnd"/>
      <w:r w:rsidRPr="00E951BA">
        <w:rPr>
          <w:sz w:val="26"/>
          <w:szCs w:val="26"/>
        </w:rPr>
        <w:t xml:space="preserve"> = </w:t>
      </w:r>
      <w:proofErr w:type="spellStart"/>
      <w:r w:rsidRPr="00E951BA">
        <w:rPr>
          <w:sz w:val="26"/>
          <w:szCs w:val="26"/>
        </w:rPr>
        <w:t>datetime.today</w:t>
      </w:r>
      <w:proofErr w:type="spellEnd"/>
      <w:r w:rsidRPr="00E951BA">
        <w:rPr>
          <w:sz w:val="26"/>
          <w:szCs w:val="26"/>
        </w:rPr>
        <w:t>()</w:t>
      </w:r>
    </w:p>
    <w:p w14:paraId="012FC620" w14:textId="77777777" w:rsidR="00AB02D2" w:rsidRPr="00E951BA" w:rsidRDefault="00AB02D2" w:rsidP="00AB02D2">
      <w:pPr>
        <w:rPr>
          <w:sz w:val="26"/>
          <w:szCs w:val="26"/>
        </w:rPr>
      </w:pPr>
    </w:p>
    <w:p w14:paraId="20D06037" w14:textId="77777777" w:rsidR="00AB02D2" w:rsidRPr="00E951BA" w:rsidRDefault="00AB02D2" w:rsidP="00AB02D2">
      <w:pPr>
        <w:rPr>
          <w:sz w:val="26"/>
          <w:szCs w:val="26"/>
        </w:rPr>
      </w:pPr>
      <w:r w:rsidRPr="00E951BA">
        <w:rPr>
          <w:sz w:val="26"/>
          <w:szCs w:val="26"/>
        </w:rPr>
        <w:t># Step 3: Calculate the age in whole years</w:t>
      </w:r>
    </w:p>
    <w:p w14:paraId="7507E65C" w14:textId="77777777" w:rsidR="00AB02D2" w:rsidRPr="00E951BA" w:rsidRDefault="00AB02D2" w:rsidP="00AB02D2">
      <w:pPr>
        <w:rPr>
          <w:sz w:val="26"/>
          <w:szCs w:val="26"/>
        </w:rPr>
      </w:pPr>
      <w:r w:rsidRPr="00E951BA">
        <w:rPr>
          <w:sz w:val="26"/>
          <w:szCs w:val="26"/>
        </w:rPr>
        <w:t xml:space="preserve">age = </w:t>
      </w:r>
      <w:proofErr w:type="spellStart"/>
      <w:r w:rsidRPr="00E951BA">
        <w:rPr>
          <w:sz w:val="26"/>
          <w:szCs w:val="26"/>
        </w:rPr>
        <w:t>current_date.year</w:t>
      </w:r>
      <w:proofErr w:type="spellEnd"/>
      <w:r w:rsidRPr="00E951BA">
        <w:rPr>
          <w:sz w:val="26"/>
          <w:szCs w:val="26"/>
        </w:rPr>
        <w:t xml:space="preserve"> - </w:t>
      </w:r>
      <w:proofErr w:type="spellStart"/>
      <w:r w:rsidRPr="00E951BA">
        <w:rPr>
          <w:sz w:val="26"/>
          <w:szCs w:val="26"/>
        </w:rPr>
        <w:t>dob.year</w:t>
      </w:r>
      <w:proofErr w:type="spellEnd"/>
      <w:r w:rsidRPr="00E951BA">
        <w:rPr>
          <w:sz w:val="26"/>
          <w:szCs w:val="26"/>
        </w:rPr>
        <w:t xml:space="preserve"> - ((</w:t>
      </w:r>
      <w:proofErr w:type="spellStart"/>
      <w:r w:rsidRPr="00E951BA">
        <w:rPr>
          <w:sz w:val="26"/>
          <w:szCs w:val="26"/>
        </w:rPr>
        <w:t>current_date.month</w:t>
      </w:r>
      <w:proofErr w:type="spellEnd"/>
      <w:r w:rsidRPr="00E951BA">
        <w:rPr>
          <w:sz w:val="26"/>
          <w:szCs w:val="26"/>
        </w:rPr>
        <w:t xml:space="preserve">, </w:t>
      </w:r>
      <w:proofErr w:type="spellStart"/>
      <w:r w:rsidRPr="00E951BA">
        <w:rPr>
          <w:sz w:val="26"/>
          <w:szCs w:val="26"/>
        </w:rPr>
        <w:t>current_date.day</w:t>
      </w:r>
      <w:proofErr w:type="spellEnd"/>
      <w:r w:rsidRPr="00E951BA">
        <w:rPr>
          <w:sz w:val="26"/>
          <w:szCs w:val="26"/>
        </w:rPr>
        <w:t>) &lt; (</w:t>
      </w:r>
      <w:proofErr w:type="spellStart"/>
      <w:r w:rsidRPr="00E951BA">
        <w:rPr>
          <w:sz w:val="26"/>
          <w:szCs w:val="26"/>
        </w:rPr>
        <w:t>dob.month</w:t>
      </w:r>
      <w:proofErr w:type="spellEnd"/>
      <w:r w:rsidRPr="00E951BA">
        <w:rPr>
          <w:sz w:val="26"/>
          <w:szCs w:val="26"/>
        </w:rPr>
        <w:t xml:space="preserve">, </w:t>
      </w:r>
      <w:proofErr w:type="spellStart"/>
      <w:r w:rsidRPr="00E951BA">
        <w:rPr>
          <w:sz w:val="26"/>
          <w:szCs w:val="26"/>
        </w:rPr>
        <w:t>dob.day</w:t>
      </w:r>
      <w:proofErr w:type="spellEnd"/>
      <w:r w:rsidRPr="00E951BA">
        <w:rPr>
          <w:sz w:val="26"/>
          <w:szCs w:val="26"/>
        </w:rPr>
        <w:t>))</w:t>
      </w:r>
    </w:p>
    <w:p w14:paraId="4B1D4E98" w14:textId="77777777" w:rsidR="00AB02D2" w:rsidRPr="00E951BA" w:rsidRDefault="00AB02D2" w:rsidP="00AB02D2">
      <w:pPr>
        <w:rPr>
          <w:sz w:val="26"/>
          <w:szCs w:val="26"/>
        </w:rPr>
      </w:pPr>
    </w:p>
    <w:p w14:paraId="3E5D067E" w14:textId="77777777" w:rsidR="00AB02D2" w:rsidRPr="00E951BA" w:rsidRDefault="00AB02D2" w:rsidP="00AB02D2">
      <w:pPr>
        <w:rPr>
          <w:sz w:val="26"/>
          <w:szCs w:val="26"/>
        </w:rPr>
      </w:pPr>
      <w:r w:rsidRPr="00E951BA">
        <w:rPr>
          <w:sz w:val="26"/>
          <w:szCs w:val="26"/>
        </w:rPr>
        <w:t>print(age)  # Output: 12 (as of 27 August 2024)</w:t>
      </w:r>
    </w:p>
    <w:p w14:paraId="11CEF17C" w14:textId="77777777" w:rsidR="00AB02D2" w:rsidRPr="00E951BA" w:rsidRDefault="00AB02D2" w:rsidP="00AB02D2">
      <w:pPr>
        <w:rPr>
          <w:sz w:val="26"/>
          <w:szCs w:val="26"/>
        </w:rPr>
      </w:pPr>
    </w:p>
    <w:p w14:paraId="4B12D021" w14:textId="77777777" w:rsidR="00AB02D2" w:rsidRPr="008A5288" w:rsidRDefault="00AB02D2" w:rsidP="00AB02D2">
      <w:pPr>
        <w:spacing w:after="223" w:line="247" w:lineRule="auto"/>
        <w:ind w:left="10" w:right="1153" w:hanging="10"/>
        <w:rPr>
          <w:sz w:val="26"/>
          <w:szCs w:val="26"/>
        </w:rPr>
      </w:pPr>
      <w:r w:rsidRPr="008A5288">
        <w:rPr>
          <w:sz w:val="26"/>
          <w:szCs w:val="26"/>
        </w:rPr>
        <w:t>This code will output 12, which is the age of someone born on 18 April 2012 as of 27 August 2024.</w:t>
      </w:r>
    </w:p>
    <w:p w14:paraId="2BC750AA" w14:textId="77777777" w:rsidR="00AB02D2" w:rsidRPr="008A5288" w:rsidRDefault="00AB02D2" w:rsidP="00AB02D2">
      <w:pPr>
        <w:spacing w:after="223" w:line="247" w:lineRule="auto"/>
        <w:ind w:left="10" w:right="1153" w:hanging="10"/>
        <w:rPr>
          <w:sz w:val="26"/>
          <w:szCs w:val="26"/>
        </w:rPr>
      </w:pPr>
      <w:r w:rsidRPr="008A5288">
        <w:rPr>
          <w:sz w:val="26"/>
          <w:szCs w:val="26"/>
        </w:rPr>
        <w:t>If you have any more questions or need further assistance, feel free to ask!</w:t>
      </w:r>
    </w:p>
    <w:p w14:paraId="68F82CBF" w14:textId="77777777" w:rsidR="00AB02D2" w:rsidRPr="00E951BA" w:rsidRDefault="00AB02D2" w:rsidP="00E951BA">
      <w:pPr>
        <w:pStyle w:val="Heading3"/>
      </w:pPr>
      <w:r w:rsidRPr="00E951BA">
        <w:t xml:space="preserve">Learn more: </w:t>
      </w:r>
    </w:p>
    <w:p w14:paraId="05072959" w14:textId="7EC9FD7D" w:rsidR="00AB02D2" w:rsidRPr="00E951BA" w:rsidRDefault="00AB02D2" w:rsidP="00AB02D2">
      <w:pPr>
        <w:pStyle w:val="ListParagraph"/>
        <w:numPr>
          <w:ilvl w:val="0"/>
          <w:numId w:val="7"/>
        </w:numPr>
        <w:spacing w:after="223" w:line="247" w:lineRule="auto"/>
        <w:ind w:right="1153"/>
        <w:rPr>
          <w:sz w:val="26"/>
          <w:szCs w:val="26"/>
        </w:rPr>
      </w:pPr>
      <w:hyperlink r:id="rId9" w:history="1">
        <w:r w:rsidRPr="00E951BA">
          <w:rPr>
            <w:rStyle w:val="Hyperlink"/>
            <w:sz w:val="26"/>
            <w:szCs w:val="26"/>
          </w:rPr>
          <w:t>allinpython.com</w:t>
        </w:r>
      </w:hyperlink>
      <w:r w:rsidRPr="00E951BA">
        <w:rPr>
          <w:sz w:val="26"/>
          <w:szCs w:val="26"/>
        </w:rPr>
        <w:t xml:space="preserve"> </w:t>
      </w:r>
    </w:p>
    <w:p w14:paraId="4EE33766" w14:textId="77777777" w:rsidR="00AB02D2" w:rsidRPr="00E951BA" w:rsidRDefault="00AB02D2" w:rsidP="00AB02D2">
      <w:pPr>
        <w:pStyle w:val="ListParagraph"/>
        <w:numPr>
          <w:ilvl w:val="0"/>
          <w:numId w:val="7"/>
        </w:numPr>
        <w:spacing w:after="223" w:line="247" w:lineRule="auto"/>
        <w:ind w:right="1153"/>
        <w:rPr>
          <w:sz w:val="26"/>
          <w:szCs w:val="26"/>
        </w:rPr>
      </w:pPr>
      <w:hyperlink r:id="rId10" w:history="1">
        <w:r w:rsidRPr="00E951BA">
          <w:rPr>
            <w:rStyle w:val="Hyperlink"/>
            <w:sz w:val="26"/>
            <w:szCs w:val="26"/>
          </w:rPr>
          <w:t>codingem.com</w:t>
        </w:r>
      </w:hyperlink>
      <w:r w:rsidRPr="00E951BA">
        <w:rPr>
          <w:sz w:val="26"/>
          <w:szCs w:val="26"/>
        </w:rPr>
        <w:t xml:space="preserve"> </w:t>
      </w:r>
    </w:p>
    <w:p w14:paraId="34B60AF8" w14:textId="77777777" w:rsidR="00AB02D2" w:rsidRPr="00E951BA" w:rsidRDefault="00AB02D2" w:rsidP="00AB02D2">
      <w:pPr>
        <w:pStyle w:val="ListParagraph"/>
        <w:numPr>
          <w:ilvl w:val="0"/>
          <w:numId w:val="7"/>
        </w:numPr>
        <w:spacing w:after="223" w:line="247" w:lineRule="auto"/>
        <w:ind w:right="1153"/>
        <w:rPr>
          <w:sz w:val="26"/>
          <w:szCs w:val="26"/>
        </w:rPr>
      </w:pPr>
      <w:hyperlink r:id="rId11" w:history="1">
        <w:r w:rsidRPr="00E951BA">
          <w:rPr>
            <w:rStyle w:val="Hyperlink"/>
            <w:sz w:val="26"/>
            <w:szCs w:val="26"/>
          </w:rPr>
          <w:t>en.moonbooks.org</w:t>
        </w:r>
      </w:hyperlink>
      <w:r w:rsidRPr="00E951BA">
        <w:rPr>
          <w:sz w:val="26"/>
          <w:szCs w:val="26"/>
        </w:rPr>
        <w:t xml:space="preserve"> </w:t>
      </w:r>
    </w:p>
    <w:p w14:paraId="186E58F6" w14:textId="5DB6465B" w:rsidR="00AB02D2" w:rsidRPr="00E951BA" w:rsidRDefault="00AB02D2" w:rsidP="00AB02D2">
      <w:pPr>
        <w:pStyle w:val="ListParagraph"/>
        <w:numPr>
          <w:ilvl w:val="0"/>
          <w:numId w:val="7"/>
        </w:numPr>
        <w:spacing w:after="223" w:line="247" w:lineRule="auto"/>
        <w:ind w:right="1153"/>
        <w:rPr>
          <w:sz w:val="26"/>
          <w:szCs w:val="26"/>
        </w:rPr>
      </w:pPr>
      <w:hyperlink r:id="rId12" w:history="1">
        <w:r w:rsidRPr="00E951BA">
          <w:rPr>
            <w:rStyle w:val="Hyperlink"/>
            <w:sz w:val="26"/>
            <w:szCs w:val="26"/>
          </w:rPr>
          <w:t>pyseek.com</w:t>
        </w:r>
      </w:hyperlink>
    </w:p>
    <w:p w14:paraId="5E7BAF96" w14:textId="77777777" w:rsidR="002C43ED" w:rsidRDefault="00977981">
      <w:pPr>
        <w:pStyle w:val="Heading2"/>
      </w:pPr>
      <w:r>
        <w:t>You</w:t>
      </w:r>
    </w:p>
    <w:p w14:paraId="4A0BFB30" w14:textId="1C41054B" w:rsidR="002C43ED" w:rsidRPr="00E951BA" w:rsidRDefault="00162C78">
      <w:pPr>
        <w:rPr>
          <w:sz w:val="26"/>
          <w:szCs w:val="26"/>
        </w:rPr>
      </w:pPr>
      <w:r w:rsidRPr="00E951BA">
        <w:rPr>
          <w:sz w:val="26"/>
          <w:szCs w:val="26"/>
        </w:rPr>
        <w:t xml:space="preserve">I'm trying to extract data from a word document </w:t>
      </w:r>
      <w:proofErr w:type="spellStart"/>
      <w:r w:rsidRPr="00E951BA">
        <w:rPr>
          <w:sz w:val="26"/>
          <w:szCs w:val="26"/>
        </w:rPr>
        <w:t>organised</w:t>
      </w:r>
      <w:proofErr w:type="spellEnd"/>
      <w:r w:rsidRPr="00E951BA">
        <w:rPr>
          <w:sz w:val="26"/>
          <w:szCs w:val="26"/>
        </w:rPr>
        <w:t xml:space="preserve"> as a form as a table, the attached screenshot shows the layout of the word document. I'm trying to extract it in python using python-docx, however the output just looks like this and ignore </w:t>
      </w:r>
      <w:proofErr w:type="spellStart"/>
      <w:r w:rsidRPr="00E951BA">
        <w:rPr>
          <w:sz w:val="26"/>
          <w:szCs w:val="26"/>
        </w:rPr>
        <w:t>sthe</w:t>
      </w:r>
      <w:proofErr w:type="spellEnd"/>
      <w:r w:rsidRPr="00E951BA">
        <w:rPr>
          <w:sz w:val="26"/>
          <w:szCs w:val="26"/>
        </w:rPr>
        <w:t xml:space="preserve"> table, how can I include the table or are their any other alternatives </w:t>
      </w:r>
      <w:proofErr w:type="spellStart"/>
      <w:r w:rsidRPr="00E951BA">
        <w:rPr>
          <w:sz w:val="26"/>
          <w:szCs w:val="26"/>
        </w:rPr>
        <w:t>sucgh</w:t>
      </w:r>
      <w:proofErr w:type="spellEnd"/>
      <w:r w:rsidRPr="00E951BA">
        <w:rPr>
          <w:sz w:val="26"/>
          <w:szCs w:val="26"/>
        </w:rPr>
        <w:t xml:space="preserve"> as converting to a pdf and then extract the data in the table: Word Doc uploaded successfully: Example filled Breaking Cycles Referral Form.docx</w:t>
      </w:r>
    </w:p>
    <w:p w14:paraId="2E168C06" w14:textId="77777777" w:rsidR="006B5B6F" w:rsidRPr="00E951BA" w:rsidRDefault="006B5B6F">
      <w:pPr>
        <w:rPr>
          <w:sz w:val="26"/>
          <w:szCs w:val="26"/>
        </w:rPr>
      </w:pPr>
    </w:p>
    <w:p w14:paraId="697FEC37" w14:textId="77777777" w:rsidR="00B329D5" w:rsidRPr="00E951BA" w:rsidRDefault="00B329D5">
      <w:pPr>
        <w:rPr>
          <w:sz w:val="26"/>
          <w:szCs w:val="26"/>
        </w:rPr>
      </w:pPr>
      <w:r w:rsidRPr="00E951BA">
        <w:rPr>
          <w:sz w:val="26"/>
          <w:szCs w:val="26"/>
        </w:rPr>
        <w:t xml:space="preserve">DETAILS </w:t>
      </w:r>
    </w:p>
    <w:p w14:paraId="3DAB7664" w14:textId="77777777" w:rsidR="006B5B6F" w:rsidRPr="00E951BA" w:rsidRDefault="006B5B6F">
      <w:pPr>
        <w:rPr>
          <w:sz w:val="26"/>
          <w:szCs w:val="26"/>
        </w:rPr>
      </w:pPr>
    </w:p>
    <w:p w14:paraId="2327567C" w14:textId="77777777" w:rsidR="006B5B6F" w:rsidRPr="00E951BA" w:rsidRDefault="00B329D5">
      <w:pPr>
        <w:rPr>
          <w:sz w:val="26"/>
          <w:szCs w:val="26"/>
        </w:rPr>
      </w:pPr>
      <w:r w:rsidRPr="00E951BA">
        <w:rPr>
          <w:sz w:val="26"/>
          <w:szCs w:val="26"/>
        </w:rPr>
        <w:t xml:space="preserve">Office use only </w:t>
      </w:r>
    </w:p>
    <w:p w14:paraId="68B112CC" w14:textId="77777777" w:rsidR="006B5B6F" w:rsidRPr="00E951BA" w:rsidRDefault="006B5B6F">
      <w:pPr>
        <w:rPr>
          <w:sz w:val="26"/>
          <w:szCs w:val="26"/>
        </w:rPr>
      </w:pPr>
    </w:p>
    <w:p w14:paraId="4B2F4EA6" w14:textId="3CF7E697" w:rsidR="006B5B6F" w:rsidRPr="00E951BA" w:rsidRDefault="00B329D5">
      <w:pPr>
        <w:rPr>
          <w:sz w:val="26"/>
          <w:szCs w:val="26"/>
        </w:rPr>
      </w:pPr>
      <w:r w:rsidRPr="00E951BA">
        <w:rPr>
          <w:sz w:val="26"/>
          <w:szCs w:val="26"/>
        </w:rPr>
        <w:lastRenderedPageBreak/>
        <w:t xml:space="preserve">Please send the form to: </w:t>
      </w:r>
      <w:hyperlink r:id="rId13" w:history="1">
        <w:r w:rsidR="006B5B6F" w:rsidRPr="00E951BA">
          <w:rPr>
            <w:rStyle w:val="Hyperlink"/>
            <w:sz w:val="26"/>
            <w:szCs w:val="26"/>
          </w:rPr>
          <w:t>breakingthecycle@bradfordcft.org.uk</w:t>
        </w:r>
      </w:hyperlink>
      <w:r w:rsidRPr="00E951BA">
        <w:rPr>
          <w:sz w:val="26"/>
          <w:szCs w:val="26"/>
        </w:rPr>
        <w:t xml:space="preserve"> </w:t>
      </w:r>
    </w:p>
    <w:p w14:paraId="2D97145B" w14:textId="77777777" w:rsidR="006B5B6F" w:rsidRPr="00E951BA" w:rsidRDefault="00B329D5">
      <w:pPr>
        <w:rPr>
          <w:sz w:val="26"/>
          <w:szCs w:val="26"/>
        </w:rPr>
      </w:pPr>
      <w:r w:rsidRPr="00E951BA">
        <w:rPr>
          <w:sz w:val="26"/>
          <w:szCs w:val="26"/>
        </w:rPr>
        <w:t xml:space="preserve">The District Youth Service Team will acknowledge receipt of your referral – they will contact you to confirm referral acceptance, allocated worker details and of the next steps / intended interventions </w:t>
      </w:r>
    </w:p>
    <w:p w14:paraId="22F81079" w14:textId="77777777" w:rsidR="006B5B6F" w:rsidRPr="00E951BA" w:rsidRDefault="006B5B6F">
      <w:pPr>
        <w:rPr>
          <w:sz w:val="26"/>
          <w:szCs w:val="26"/>
        </w:rPr>
      </w:pPr>
    </w:p>
    <w:p w14:paraId="118924BE" w14:textId="77777777" w:rsidR="006B5B6F" w:rsidRPr="00E951BA" w:rsidRDefault="00B329D5">
      <w:pPr>
        <w:rPr>
          <w:sz w:val="26"/>
          <w:szCs w:val="26"/>
        </w:rPr>
      </w:pPr>
      <w:r w:rsidRPr="00E951BA">
        <w:rPr>
          <w:sz w:val="26"/>
          <w:szCs w:val="26"/>
        </w:rPr>
        <w:t xml:space="preserve">DETAILS </w:t>
      </w:r>
    </w:p>
    <w:p w14:paraId="7490CF2C" w14:textId="77777777" w:rsidR="006B5B6F" w:rsidRPr="00E951BA" w:rsidRDefault="006B5B6F">
      <w:pPr>
        <w:rPr>
          <w:sz w:val="26"/>
          <w:szCs w:val="26"/>
        </w:rPr>
      </w:pPr>
    </w:p>
    <w:p w14:paraId="361D26A8" w14:textId="77777777" w:rsidR="006B5B6F" w:rsidRPr="00E951BA" w:rsidRDefault="00B329D5">
      <w:pPr>
        <w:rPr>
          <w:sz w:val="26"/>
          <w:szCs w:val="26"/>
        </w:rPr>
      </w:pPr>
      <w:r w:rsidRPr="00E951BA">
        <w:rPr>
          <w:sz w:val="26"/>
          <w:szCs w:val="26"/>
        </w:rPr>
        <w:t xml:space="preserve">Office use only </w:t>
      </w:r>
    </w:p>
    <w:p w14:paraId="75BFA41E" w14:textId="77777777" w:rsidR="006B5B6F" w:rsidRPr="00E951BA" w:rsidRDefault="006B5B6F">
      <w:pPr>
        <w:rPr>
          <w:sz w:val="26"/>
          <w:szCs w:val="26"/>
        </w:rPr>
      </w:pPr>
    </w:p>
    <w:p w14:paraId="517EC479" w14:textId="3E37D24D" w:rsidR="006B5B6F" w:rsidRPr="00E951BA" w:rsidRDefault="00B329D5">
      <w:pPr>
        <w:rPr>
          <w:sz w:val="26"/>
          <w:szCs w:val="26"/>
        </w:rPr>
      </w:pPr>
      <w:r w:rsidRPr="00E951BA">
        <w:rPr>
          <w:sz w:val="26"/>
          <w:szCs w:val="26"/>
        </w:rPr>
        <w:t xml:space="preserve">Please send the form to: </w:t>
      </w:r>
      <w:hyperlink r:id="rId14" w:history="1">
        <w:r w:rsidR="006B5B6F" w:rsidRPr="00E951BA">
          <w:rPr>
            <w:rStyle w:val="Hyperlink"/>
            <w:sz w:val="26"/>
            <w:szCs w:val="26"/>
          </w:rPr>
          <w:t>breakingthecycle@bradfordcft.org.uk</w:t>
        </w:r>
      </w:hyperlink>
      <w:r w:rsidRPr="00E951BA">
        <w:rPr>
          <w:sz w:val="26"/>
          <w:szCs w:val="26"/>
        </w:rPr>
        <w:t xml:space="preserve"> </w:t>
      </w:r>
    </w:p>
    <w:p w14:paraId="6AFC4A98" w14:textId="5407FCEC" w:rsidR="00162C78" w:rsidRPr="00E951BA" w:rsidRDefault="00B329D5">
      <w:pPr>
        <w:rPr>
          <w:sz w:val="26"/>
          <w:szCs w:val="26"/>
        </w:rPr>
      </w:pPr>
      <w:r w:rsidRPr="00E951BA">
        <w:rPr>
          <w:sz w:val="26"/>
          <w:szCs w:val="26"/>
        </w:rPr>
        <w:t>The District Youth Service Team will acknowledge receipt of your referral – they will contact you to confirm referral acceptance, allocated worker details and of the next steps / intended interventions</w:t>
      </w:r>
    </w:p>
    <w:p w14:paraId="48B03747" w14:textId="77777777" w:rsidR="002C43ED" w:rsidRDefault="00977981">
      <w:pPr>
        <w:pStyle w:val="Heading2"/>
      </w:pPr>
      <w:r>
        <w:t>Copilot</w:t>
      </w:r>
    </w:p>
    <w:p w14:paraId="2404C11F" w14:textId="77777777" w:rsidR="00E951BA" w:rsidRPr="00773A80" w:rsidRDefault="00E951BA" w:rsidP="00E951BA">
      <w:pPr>
        <w:spacing w:after="223" w:line="247" w:lineRule="auto"/>
        <w:ind w:left="-5" w:right="627" w:hanging="10"/>
        <w:rPr>
          <w:sz w:val="26"/>
          <w:szCs w:val="26"/>
        </w:rPr>
      </w:pPr>
      <w:r w:rsidRPr="00773A80">
        <w:rPr>
          <w:sz w:val="26"/>
          <w:szCs w:val="26"/>
        </w:rPr>
        <w:t>To extract data from a Word document organized as a table using Python, you can use the python-docx library. Here's a step-by-step guide to help you extract the table data:</w:t>
      </w:r>
    </w:p>
    <w:p w14:paraId="6571889E" w14:textId="77777777" w:rsidR="00E951BA" w:rsidRPr="00E951BA" w:rsidRDefault="00E951BA" w:rsidP="00E951BA">
      <w:pPr>
        <w:numPr>
          <w:ilvl w:val="0"/>
          <w:numId w:val="10"/>
        </w:numPr>
        <w:spacing w:after="223" w:line="247" w:lineRule="auto"/>
        <w:ind w:right="627"/>
        <w:rPr>
          <w:sz w:val="26"/>
          <w:szCs w:val="26"/>
        </w:rPr>
      </w:pPr>
      <w:r w:rsidRPr="00773A80">
        <w:rPr>
          <w:b/>
          <w:bCs/>
          <w:sz w:val="26"/>
          <w:szCs w:val="26"/>
        </w:rPr>
        <w:t xml:space="preserve">Install the </w:t>
      </w:r>
      <w:r w:rsidRPr="00773A80">
        <w:rPr>
          <w:sz w:val="26"/>
          <w:szCs w:val="26"/>
        </w:rPr>
        <w:t>python-docx</w:t>
      </w:r>
      <w:r w:rsidRPr="00773A80">
        <w:rPr>
          <w:b/>
          <w:bCs/>
          <w:sz w:val="26"/>
          <w:szCs w:val="26"/>
        </w:rPr>
        <w:t xml:space="preserve"> library</w:t>
      </w:r>
      <w:r w:rsidRPr="00773A80">
        <w:rPr>
          <w:sz w:val="26"/>
          <w:szCs w:val="26"/>
        </w:rPr>
        <w:t xml:space="preserve"> if you haven't already:</w:t>
      </w:r>
    </w:p>
    <w:p w14:paraId="4F9304BE" w14:textId="77777777" w:rsidR="00E951BA" w:rsidRPr="00E951BA" w:rsidRDefault="00E951BA" w:rsidP="00E951BA">
      <w:pPr>
        <w:ind w:left="360" w:right="627"/>
        <w:rPr>
          <w:sz w:val="26"/>
          <w:szCs w:val="26"/>
        </w:rPr>
      </w:pPr>
      <w:r w:rsidRPr="00E951BA">
        <w:rPr>
          <w:sz w:val="26"/>
          <w:szCs w:val="26"/>
        </w:rPr>
        <w:t>bash</w:t>
      </w:r>
    </w:p>
    <w:p w14:paraId="5629C3B7" w14:textId="77777777" w:rsidR="00E951BA" w:rsidRPr="00E951BA" w:rsidRDefault="00E951BA" w:rsidP="00E951BA">
      <w:pPr>
        <w:ind w:left="10" w:right="627" w:firstLine="350"/>
        <w:rPr>
          <w:sz w:val="26"/>
          <w:szCs w:val="26"/>
        </w:rPr>
      </w:pPr>
      <w:r w:rsidRPr="00E951BA">
        <w:rPr>
          <w:sz w:val="26"/>
          <w:szCs w:val="26"/>
        </w:rPr>
        <w:t>pip install python-docx</w:t>
      </w:r>
    </w:p>
    <w:p w14:paraId="1B462364" w14:textId="77777777" w:rsidR="00E951BA" w:rsidRPr="00E951BA" w:rsidRDefault="00E951BA" w:rsidP="00E951BA">
      <w:pPr>
        <w:numPr>
          <w:ilvl w:val="0"/>
          <w:numId w:val="10"/>
        </w:numPr>
        <w:spacing w:after="223" w:line="247" w:lineRule="auto"/>
        <w:ind w:right="627"/>
        <w:rPr>
          <w:sz w:val="26"/>
          <w:szCs w:val="26"/>
        </w:rPr>
      </w:pPr>
      <w:r w:rsidRPr="00E951BA">
        <w:rPr>
          <w:b/>
          <w:bCs/>
          <w:sz w:val="26"/>
          <w:szCs w:val="26"/>
        </w:rPr>
        <w:t>Use the following code</w:t>
      </w:r>
      <w:r w:rsidRPr="00E951BA">
        <w:rPr>
          <w:sz w:val="26"/>
          <w:szCs w:val="26"/>
        </w:rPr>
        <w:t xml:space="preserve"> to extract the table data:</w:t>
      </w:r>
    </w:p>
    <w:p w14:paraId="6CC879FC" w14:textId="77777777" w:rsidR="00E951BA" w:rsidRPr="00E951BA" w:rsidRDefault="00E951BA" w:rsidP="00E951BA">
      <w:pPr>
        <w:ind w:left="360" w:right="627"/>
        <w:rPr>
          <w:sz w:val="26"/>
          <w:szCs w:val="26"/>
        </w:rPr>
      </w:pPr>
      <w:r w:rsidRPr="00E951BA">
        <w:rPr>
          <w:sz w:val="26"/>
          <w:szCs w:val="26"/>
        </w:rPr>
        <w:t>python</w:t>
      </w:r>
    </w:p>
    <w:p w14:paraId="61FC9D66" w14:textId="77777777" w:rsidR="00E951BA" w:rsidRPr="00E951BA" w:rsidRDefault="00E951BA" w:rsidP="00E951BA">
      <w:pPr>
        <w:ind w:left="360" w:right="627"/>
        <w:rPr>
          <w:sz w:val="26"/>
          <w:szCs w:val="26"/>
        </w:rPr>
      </w:pPr>
      <w:r w:rsidRPr="00E951BA">
        <w:rPr>
          <w:sz w:val="26"/>
          <w:szCs w:val="26"/>
        </w:rPr>
        <w:t>from docx import Document</w:t>
      </w:r>
    </w:p>
    <w:p w14:paraId="332F3EC7" w14:textId="77777777" w:rsidR="00E951BA" w:rsidRPr="00E951BA" w:rsidRDefault="00E951BA" w:rsidP="00E951BA">
      <w:pPr>
        <w:ind w:left="360" w:right="627"/>
        <w:rPr>
          <w:sz w:val="26"/>
          <w:szCs w:val="26"/>
        </w:rPr>
      </w:pPr>
    </w:p>
    <w:p w14:paraId="36882146" w14:textId="77777777" w:rsidR="00E951BA" w:rsidRPr="00E951BA" w:rsidRDefault="00E951BA" w:rsidP="00E951BA">
      <w:pPr>
        <w:ind w:left="360" w:right="627"/>
        <w:rPr>
          <w:sz w:val="26"/>
          <w:szCs w:val="26"/>
        </w:rPr>
      </w:pPr>
      <w:r w:rsidRPr="00E951BA">
        <w:rPr>
          <w:sz w:val="26"/>
          <w:szCs w:val="26"/>
        </w:rPr>
        <w:t># Load the document</w:t>
      </w:r>
    </w:p>
    <w:p w14:paraId="1F715120" w14:textId="77777777" w:rsidR="00E951BA" w:rsidRPr="00E951BA" w:rsidRDefault="00E951BA" w:rsidP="00E951BA">
      <w:pPr>
        <w:ind w:left="360" w:right="627"/>
        <w:rPr>
          <w:sz w:val="26"/>
          <w:szCs w:val="26"/>
        </w:rPr>
      </w:pPr>
      <w:r w:rsidRPr="00E951BA">
        <w:rPr>
          <w:sz w:val="26"/>
          <w:szCs w:val="26"/>
        </w:rPr>
        <w:t>doc = Document("Example filled Breaking Cycles Referral Form.docx")</w:t>
      </w:r>
    </w:p>
    <w:p w14:paraId="5941F22B" w14:textId="77777777" w:rsidR="00E951BA" w:rsidRPr="00E951BA" w:rsidRDefault="00E951BA" w:rsidP="00E951BA">
      <w:pPr>
        <w:ind w:left="360" w:right="627"/>
        <w:rPr>
          <w:sz w:val="26"/>
          <w:szCs w:val="26"/>
        </w:rPr>
      </w:pPr>
    </w:p>
    <w:p w14:paraId="51F448A4" w14:textId="77777777" w:rsidR="00E951BA" w:rsidRPr="00E951BA" w:rsidRDefault="00E951BA" w:rsidP="00E951BA">
      <w:pPr>
        <w:ind w:left="360" w:right="627"/>
        <w:rPr>
          <w:sz w:val="26"/>
          <w:szCs w:val="26"/>
        </w:rPr>
      </w:pPr>
      <w:r w:rsidRPr="00E951BA">
        <w:rPr>
          <w:sz w:val="26"/>
          <w:szCs w:val="26"/>
        </w:rPr>
        <w:t># Iterate through the tables in the document</w:t>
      </w:r>
    </w:p>
    <w:p w14:paraId="2393A06F" w14:textId="77777777" w:rsidR="00E951BA" w:rsidRPr="00E951BA" w:rsidRDefault="00E951BA" w:rsidP="00E951BA">
      <w:pPr>
        <w:ind w:left="360" w:right="627"/>
        <w:rPr>
          <w:sz w:val="26"/>
          <w:szCs w:val="26"/>
        </w:rPr>
      </w:pPr>
      <w:r w:rsidRPr="00E951BA">
        <w:rPr>
          <w:sz w:val="26"/>
          <w:szCs w:val="26"/>
        </w:rPr>
        <w:lastRenderedPageBreak/>
        <w:t xml:space="preserve">for table in </w:t>
      </w:r>
      <w:proofErr w:type="spellStart"/>
      <w:r w:rsidRPr="00E951BA">
        <w:rPr>
          <w:sz w:val="26"/>
          <w:szCs w:val="26"/>
        </w:rPr>
        <w:t>doc.tables</w:t>
      </w:r>
      <w:proofErr w:type="spellEnd"/>
      <w:r w:rsidRPr="00E951BA">
        <w:rPr>
          <w:sz w:val="26"/>
          <w:szCs w:val="26"/>
        </w:rPr>
        <w:t>:</w:t>
      </w:r>
    </w:p>
    <w:p w14:paraId="717E8888" w14:textId="77777777" w:rsidR="00E951BA" w:rsidRPr="00E951BA" w:rsidRDefault="00E951BA" w:rsidP="00E951BA">
      <w:pPr>
        <w:ind w:left="360" w:right="627"/>
        <w:rPr>
          <w:sz w:val="26"/>
          <w:szCs w:val="26"/>
        </w:rPr>
      </w:pPr>
      <w:r w:rsidRPr="00E951BA">
        <w:rPr>
          <w:sz w:val="26"/>
          <w:szCs w:val="26"/>
        </w:rPr>
        <w:t xml:space="preserve">    for row in </w:t>
      </w:r>
      <w:proofErr w:type="spellStart"/>
      <w:r w:rsidRPr="00E951BA">
        <w:rPr>
          <w:sz w:val="26"/>
          <w:szCs w:val="26"/>
        </w:rPr>
        <w:t>table.rows</w:t>
      </w:r>
      <w:proofErr w:type="spellEnd"/>
      <w:r w:rsidRPr="00E951BA">
        <w:rPr>
          <w:sz w:val="26"/>
          <w:szCs w:val="26"/>
        </w:rPr>
        <w:t>:</w:t>
      </w:r>
    </w:p>
    <w:p w14:paraId="1E48AAD1" w14:textId="77777777" w:rsidR="00E951BA" w:rsidRPr="00E951BA" w:rsidRDefault="00E951BA" w:rsidP="00E951BA">
      <w:pPr>
        <w:ind w:left="360" w:right="627"/>
        <w:rPr>
          <w:sz w:val="26"/>
          <w:szCs w:val="26"/>
        </w:rPr>
      </w:pPr>
      <w:r w:rsidRPr="00E951BA">
        <w:rPr>
          <w:sz w:val="26"/>
          <w:szCs w:val="26"/>
        </w:rPr>
        <w:t xml:space="preserve">        for cell in </w:t>
      </w:r>
      <w:proofErr w:type="spellStart"/>
      <w:r w:rsidRPr="00E951BA">
        <w:rPr>
          <w:sz w:val="26"/>
          <w:szCs w:val="26"/>
        </w:rPr>
        <w:t>row.cells</w:t>
      </w:r>
      <w:proofErr w:type="spellEnd"/>
      <w:r w:rsidRPr="00E951BA">
        <w:rPr>
          <w:sz w:val="26"/>
          <w:szCs w:val="26"/>
        </w:rPr>
        <w:t>:</w:t>
      </w:r>
    </w:p>
    <w:p w14:paraId="64CDCC7F" w14:textId="77777777" w:rsidR="00E951BA" w:rsidRPr="00E951BA" w:rsidRDefault="00E951BA" w:rsidP="00E951BA">
      <w:pPr>
        <w:ind w:left="360" w:right="627"/>
        <w:rPr>
          <w:sz w:val="26"/>
          <w:szCs w:val="26"/>
        </w:rPr>
      </w:pPr>
      <w:r w:rsidRPr="00E951BA">
        <w:rPr>
          <w:sz w:val="26"/>
          <w:szCs w:val="26"/>
        </w:rPr>
        <w:t xml:space="preserve">            print(</w:t>
      </w:r>
      <w:proofErr w:type="spellStart"/>
      <w:r w:rsidRPr="00E951BA">
        <w:rPr>
          <w:sz w:val="26"/>
          <w:szCs w:val="26"/>
        </w:rPr>
        <w:t>cell.text</w:t>
      </w:r>
      <w:proofErr w:type="spellEnd"/>
      <w:r w:rsidRPr="00E951BA">
        <w:rPr>
          <w:sz w:val="26"/>
          <w:szCs w:val="26"/>
        </w:rPr>
        <w:t>)</w:t>
      </w:r>
    </w:p>
    <w:p w14:paraId="462B034C" w14:textId="77777777" w:rsidR="00E951BA" w:rsidRPr="0024546E" w:rsidRDefault="00E951BA" w:rsidP="00E951BA">
      <w:pPr>
        <w:spacing w:after="223" w:line="247" w:lineRule="auto"/>
        <w:ind w:left="10" w:right="627" w:hanging="10"/>
        <w:rPr>
          <w:sz w:val="26"/>
          <w:szCs w:val="26"/>
        </w:rPr>
      </w:pPr>
      <w:r w:rsidRPr="0024546E">
        <w:rPr>
          <w:sz w:val="26"/>
          <w:szCs w:val="26"/>
        </w:rPr>
        <w:t>This code will print the text from each cell in the tables of your Word document.</w:t>
      </w:r>
    </w:p>
    <w:p w14:paraId="7B2A484F" w14:textId="77777777" w:rsidR="00E951BA" w:rsidRPr="0024546E" w:rsidRDefault="00E951BA" w:rsidP="00E951BA">
      <w:pPr>
        <w:spacing w:after="223" w:line="247" w:lineRule="auto"/>
        <w:ind w:left="10" w:right="627" w:hanging="10"/>
        <w:rPr>
          <w:sz w:val="26"/>
          <w:szCs w:val="26"/>
        </w:rPr>
      </w:pPr>
      <w:r w:rsidRPr="0024546E">
        <w:rPr>
          <w:sz w:val="26"/>
          <w:szCs w:val="26"/>
        </w:rPr>
        <w:t>If you find that python-docx isn't handling the tables as you need, you can consider converting the Word document to a PDF and then extracting the table data from the PDF. Here's how you can do that:</w:t>
      </w:r>
    </w:p>
    <w:p w14:paraId="2024E667" w14:textId="77777777" w:rsidR="00E951BA" w:rsidRPr="00E951BA" w:rsidRDefault="00E951BA" w:rsidP="00E951BA">
      <w:pPr>
        <w:numPr>
          <w:ilvl w:val="0"/>
          <w:numId w:val="11"/>
        </w:numPr>
        <w:spacing w:after="223" w:line="247" w:lineRule="auto"/>
        <w:ind w:right="627"/>
      </w:pPr>
      <w:r w:rsidRPr="0024546E">
        <w:rPr>
          <w:b/>
          <w:bCs/>
        </w:rPr>
        <w:t>Convert the Word document to a PDF</w:t>
      </w:r>
      <w:r w:rsidRPr="0024546E">
        <w:t xml:space="preserve"> using the docx2pdf library:</w:t>
      </w:r>
    </w:p>
    <w:p w14:paraId="51F15003" w14:textId="77777777" w:rsidR="00E951BA" w:rsidRDefault="00E951BA" w:rsidP="00E951BA">
      <w:pPr>
        <w:ind w:left="360" w:right="627"/>
      </w:pPr>
      <w:r w:rsidRPr="00E951BA">
        <w:t>bash</w:t>
      </w:r>
    </w:p>
    <w:p w14:paraId="3878F900" w14:textId="6B7711C3" w:rsidR="00E951BA" w:rsidRPr="00E951BA" w:rsidRDefault="00E951BA" w:rsidP="00E951BA">
      <w:pPr>
        <w:ind w:left="360" w:right="627"/>
      </w:pPr>
      <w:r w:rsidRPr="00E951BA">
        <w:t>pip install docx2pdf</w:t>
      </w:r>
    </w:p>
    <w:p w14:paraId="13F53BCF" w14:textId="77777777" w:rsidR="00E951BA" w:rsidRPr="00E951BA" w:rsidRDefault="00E951BA" w:rsidP="00E951B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 w:rsidRPr="00E951BA">
        <w:rPr>
          <w:b/>
          <w:bCs/>
        </w:rPr>
        <w:t>Use the following code</w:t>
      </w:r>
      <w:r w:rsidRPr="00E951BA">
        <w:t xml:space="preserve"> to convert the document:</w:t>
      </w:r>
    </w:p>
    <w:p w14:paraId="38301E74" w14:textId="2EEE2B05" w:rsidR="00E951BA" w:rsidRPr="00E951BA" w:rsidRDefault="00E951BA" w:rsidP="00E951BA">
      <w:pPr>
        <w:spacing w:line="240" w:lineRule="auto"/>
        <w:ind w:left="360"/>
      </w:pPr>
      <w:r w:rsidRPr="00E951BA">
        <w:t>python</w:t>
      </w:r>
    </w:p>
    <w:p w14:paraId="290D2A4C" w14:textId="77777777" w:rsidR="00E951BA" w:rsidRPr="00E951BA" w:rsidRDefault="00E951BA" w:rsidP="00E951BA">
      <w:pPr>
        <w:spacing w:after="0" w:line="240" w:lineRule="auto"/>
        <w:ind w:left="360"/>
      </w:pPr>
      <w:r w:rsidRPr="00E951BA">
        <w:t>from docx2pdf import convert</w:t>
      </w:r>
    </w:p>
    <w:p w14:paraId="791C7D7F" w14:textId="77777777" w:rsidR="00E951BA" w:rsidRPr="00E951BA" w:rsidRDefault="00E951BA" w:rsidP="00E951BA">
      <w:pPr>
        <w:spacing w:after="0" w:line="240" w:lineRule="auto"/>
        <w:ind w:left="360"/>
      </w:pPr>
    </w:p>
    <w:p w14:paraId="550773D0" w14:textId="77777777" w:rsidR="00E951BA" w:rsidRPr="00E951BA" w:rsidRDefault="00E951BA" w:rsidP="00E951BA">
      <w:pPr>
        <w:spacing w:after="0" w:line="240" w:lineRule="auto"/>
        <w:ind w:left="360"/>
      </w:pPr>
      <w:r w:rsidRPr="00E951BA">
        <w:t># Convert the Word document to PDF</w:t>
      </w:r>
    </w:p>
    <w:p w14:paraId="19F2C403" w14:textId="77777777" w:rsidR="00E951BA" w:rsidRPr="00E951BA" w:rsidRDefault="00E951BA" w:rsidP="00E951BA">
      <w:pPr>
        <w:spacing w:after="0" w:line="240" w:lineRule="auto"/>
        <w:ind w:left="360"/>
      </w:pPr>
      <w:r w:rsidRPr="00E951BA">
        <w:t>convert("Example filled Breaking Cycles Referral Form.docx")</w:t>
      </w:r>
    </w:p>
    <w:p w14:paraId="11566B94" w14:textId="77777777" w:rsidR="00E951BA" w:rsidRPr="00E951BA" w:rsidRDefault="00E951BA" w:rsidP="00E951B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 w:rsidRPr="00E951BA">
        <w:rPr>
          <w:b/>
          <w:bCs/>
        </w:rPr>
        <w:t>Extract the table data from the PDF</w:t>
      </w:r>
      <w:r w:rsidRPr="00E951BA">
        <w:t xml:space="preserve"> using a library like </w:t>
      </w:r>
      <w:proofErr w:type="spellStart"/>
      <w:r w:rsidRPr="00E951BA">
        <w:rPr>
          <w:rFonts w:ascii="Courier New" w:hAnsi="Courier New" w:cs="Courier New"/>
        </w:rPr>
        <w:t>pdfplumber</w:t>
      </w:r>
      <w:proofErr w:type="spellEnd"/>
      <w:r w:rsidRPr="00E951BA">
        <w:t>:</w:t>
      </w:r>
    </w:p>
    <w:p w14:paraId="631D9AE6" w14:textId="508756A6" w:rsidR="00E951BA" w:rsidRPr="00E951BA" w:rsidRDefault="00E951BA" w:rsidP="00E951BA">
      <w:pPr>
        <w:spacing w:line="240" w:lineRule="auto"/>
        <w:ind w:left="360"/>
      </w:pPr>
      <w:r w:rsidRPr="00E951BA">
        <w:t>bash</w:t>
      </w:r>
    </w:p>
    <w:p w14:paraId="01CC6677" w14:textId="77777777" w:rsidR="00E951BA" w:rsidRPr="00E951BA" w:rsidRDefault="00E951BA" w:rsidP="00E951BA">
      <w:pPr>
        <w:spacing w:after="0" w:line="240" w:lineRule="auto"/>
        <w:ind w:left="360"/>
      </w:pPr>
      <w:r w:rsidRPr="00E951BA">
        <w:t xml:space="preserve">pip install </w:t>
      </w:r>
      <w:proofErr w:type="spellStart"/>
      <w:r w:rsidRPr="00E951BA">
        <w:t>pdfplumber</w:t>
      </w:r>
      <w:proofErr w:type="spellEnd"/>
    </w:p>
    <w:p w14:paraId="19838ED7" w14:textId="77777777" w:rsidR="00E951BA" w:rsidRPr="00E951BA" w:rsidRDefault="00E951BA" w:rsidP="00E951B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</w:pPr>
      <w:r w:rsidRPr="00E951BA">
        <w:rPr>
          <w:b/>
          <w:bCs/>
        </w:rPr>
        <w:t>Use the following code</w:t>
      </w:r>
      <w:r w:rsidRPr="00E951BA">
        <w:t xml:space="preserve"> to extract table data from the PDF:</w:t>
      </w:r>
    </w:p>
    <w:p w14:paraId="43932A78" w14:textId="1BB97FD5" w:rsidR="00E951BA" w:rsidRPr="00E951BA" w:rsidRDefault="00E951BA" w:rsidP="00E951BA">
      <w:pPr>
        <w:spacing w:line="240" w:lineRule="auto"/>
        <w:ind w:left="360"/>
      </w:pPr>
      <w:r w:rsidRPr="00E951BA">
        <w:t>python</w:t>
      </w:r>
    </w:p>
    <w:p w14:paraId="7FD12823" w14:textId="77777777" w:rsidR="00E951BA" w:rsidRPr="00E951BA" w:rsidRDefault="00E951BA" w:rsidP="00E951BA">
      <w:pPr>
        <w:spacing w:after="0" w:line="240" w:lineRule="auto"/>
        <w:ind w:left="360"/>
      </w:pPr>
      <w:r w:rsidRPr="00E951BA">
        <w:t xml:space="preserve">import </w:t>
      </w:r>
      <w:proofErr w:type="spellStart"/>
      <w:r w:rsidRPr="00E951BA">
        <w:t>pdfplumber</w:t>
      </w:r>
      <w:proofErr w:type="spellEnd"/>
    </w:p>
    <w:p w14:paraId="15FDD229" w14:textId="77777777" w:rsidR="00E951BA" w:rsidRPr="00E951BA" w:rsidRDefault="00E951BA" w:rsidP="00E951BA">
      <w:pPr>
        <w:spacing w:after="0" w:line="240" w:lineRule="auto"/>
        <w:ind w:left="360"/>
      </w:pPr>
    </w:p>
    <w:p w14:paraId="457423B8" w14:textId="77777777" w:rsidR="00E951BA" w:rsidRPr="00E951BA" w:rsidRDefault="00E951BA" w:rsidP="00E951BA">
      <w:pPr>
        <w:spacing w:after="0" w:line="240" w:lineRule="auto"/>
        <w:ind w:left="360"/>
      </w:pPr>
      <w:r w:rsidRPr="00E951BA">
        <w:t># Open the PDF file</w:t>
      </w:r>
    </w:p>
    <w:p w14:paraId="138B25DC" w14:textId="77777777" w:rsidR="00E951BA" w:rsidRPr="00E951BA" w:rsidRDefault="00E951BA" w:rsidP="00E951BA">
      <w:pPr>
        <w:spacing w:after="0" w:line="240" w:lineRule="auto"/>
        <w:ind w:left="360"/>
      </w:pPr>
      <w:r w:rsidRPr="00E951BA">
        <w:t xml:space="preserve">with </w:t>
      </w:r>
      <w:proofErr w:type="spellStart"/>
      <w:r w:rsidRPr="00E951BA">
        <w:t>pdfplumber.open</w:t>
      </w:r>
      <w:proofErr w:type="spellEnd"/>
      <w:r w:rsidRPr="00E951BA">
        <w:t>("Example filled Breaking Cycles Referral Form.pdf") as pdf:</w:t>
      </w:r>
    </w:p>
    <w:p w14:paraId="5C381E7F" w14:textId="77777777" w:rsidR="00E951BA" w:rsidRPr="00E951BA" w:rsidRDefault="00E951BA" w:rsidP="00E951BA">
      <w:pPr>
        <w:spacing w:after="0" w:line="240" w:lineRule="auto"/>
        <w:ind w:left="360"/>
      </w:pPr>
      <w:r w:rsidRPr="00E951BA">
        <w:t xml:space="preserve">    for page in </w:t>
      </w:r>
      <w:proofErr w:type="spellStart"/>
      <w:r w:rsidRPr="00E951BA">
        <w:t>pdf.pages</w:t>
      </w:r>
      <w:proofErr w:type="spellEnd"/>
      <w:r w:rsidRPr="00E951BA">
        <w:t>:</w:t>
      </w:r>
    </w:p>
    <w:p w14:paraId="6FF6C31A" w14:textId="77777777" w:rsidR="00E951BA" w:rsidRPr="00E951BA" w:rsidRDefault="00E951BA" w:rsidP="00E951BA">
      <w:pPr>
        <w:spacing w:after="0" w:line="240" w:lineRule="auto"/>
        <w:ind w:left="360"/>
      </w:pPr>
      <w:r w:rsidRPr="00E951BA">
        <w:t xml:space="preserve">        tables = </w:t>
      </w:r>
      <w:proofErr w:type="spellStart"/>
      <w:r w:rsidRPr="00E951BA">
        <w:t>page.extract_tables</w:t>
      </w:r>
      <w:proofErr w:type="spellEnd"/>
      <w:r w:rsidRPr="00E951BA">
        <w:t>()</w:t>
      </w:r>
    </w:p>
    <w:p w14:paraId="68A7BBE5" w14:textId="77777777" w:rsidR="00E951BA" w:rsidRPr="00E951BA" w:rsidRDefault="00E951BA" w:rsidP="00E951BA">
      <w:pPr>
        <w:spacing w:after="0" w:line="240" w:lineRule="auto"/>
        <w:ind w:left="360"/>
      </w:pPr>
      <w:r w:rsidRPr="00E951BA">
        <w:t xml:space="preserve">        for table in tables:</w:t>
      </w:r>
    </w:p>
    <w:p w14:paraId="05E03F59" w14:textId="77777777" w:rsidR="00E951BA" w:rsidRPr="00E951BA" w:rsidRDefault="00E951BA" w:rsidP="00E951BA">
      <w:pPr>
        <w:spacing w:after="0" w:line="240" w:lineRule="auto"/>
        <w:ind w:left="360"/>
      </w:pPr>
      <w:r w:rsidRPr="00E951BA">
        <w:t xml:space="preserve">            for row in table:</w:t>
      </w:r>
    </w:p>
    <w:p w14:paraId="06EAF62D" w14:textId="77777777" w:rsidR="00E951BA" w:rsidRPr="00E951BA" w:rsidRDefault="00E951BA" w:rsidP="00E951BA">
      <w:pPr>
        <w:spacing w:after="0" w:line="240" w:lineRule="auto"/>
        <w:ind w:left="360"/>
      </w:pPr>
      <w:r w:rsidRPr="00E951BA">
        <w:t xml:space="preserve">                print(row)</w:t>
      </w:r>
    </w:p>
    <w:p w14:paraId="7EF2E2B4" w14:textId="77777777" w:rsidR="00E951BA" w:rsidRPr="00E951BA" w:rsidRDefault="00E951BA" w:rsidP="00E951BA">
      <w:pPr>
        <w:spacing w:after="0" w:line="240" w:lineRule="auto"/>
        <w:rPr>
          <w:sz w:val="26"/>
          <w:szCs w:val="26"/>
        </w:rPr>
      </w:pPr>
    </w:p>
    <w:p w14:paraId="46F002BC" w14:textId="77777777" w:rsidR="00E951BA" w:rsidRPr="00E951BA" w:rsidRDefault="00E951BA" w:rsidP="00E951BA">
      <w:pPr>
        <w:spacing w:after="0" w:line="240" w:lineRule="auto"/>
        <w:rPr>
          <w:sz w:val="26"/>
          <w:szCs w:val="26"/>
        </w:rPr>
      </w:pPr>
      <w:r w:rsidRPr="00E951BA">
        <w:rPr>
          <w:sz w:val="26"/>
          <w:szCs w:val="26"/>
        </w:rPr>
        <w:lastRenderedPageBreak/>
        <w:t>This approach should help you extract the table data accurately. Let me know if you need further assistance!</w:t>
      </w:r>
    </w:p>
    <w:p w14:paraId="00A5BD25" w14:textId="77777777" w:rsidR="00E951BA" w:rsidRDefault="00E951BA" w:rsidP="00E951BA">
      <w:pPr>
        <w:spacing w:after="0" w:line="240" w:lineRule="auto"/>
      </w:pPr>
    </w:p>
    <w:p w14:paraId="0196D3EC" w14:textId="77777777" w:rsidR="00E951BA" w:rsidRDefault="00E951BA" w:rsidP="00E951BA">
      <w:pPr>
        <w:pStyle w:val="Heading3"/>
      </w:pPr>
      <w:r w:rsidRPr="00A93AD9">
        <w:t xml:space="preserve">Learn more: </w:t>
      </w:r>
    </w:p>
    <w:p w14:paraId="382E256A" w14:textId="77777777" w:rsidR="00E951BA" w:rsidRDefault="00E951BA" w:rsidP="00E951BA">
      <w:pPr>
        <w:spacing w:after="0" w:line="240" w:lineRule="auto"/>
        <w:ind w:left="10" w:hanging="10"/>
      </w:pPr>
    </w:p>
    <w:p w14:paraId="1B9207DB" w14:textId="4C442F34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  <w:lang w:val="en-GB"/>
        </w:rPr>
      </w:pPr>
      <w:hyperlink r:id="rId15" w:history="1">
        <w:r w:rsidRPr="00E951BA">
          <w:rPr>
            <w:rStyle w:val="Hyperlink"/>
            <w:sz w:val="26"/>
            <w:szCs w:val="26"/>
            <w:lang w:val="en-GB"/>
          </w:rPr>
          <w:t>iso-docs.com</w:t>
        </w:r>
      </w:hyperlink>
      <w:r w:rsidRPr="00E951BA">
        <w:rPr>
          <w:sz w:val="26"/>
          <w:szCs w:val="26"/>
          <w:lang w:val="en-GB"/>
        </w:rPr>
        <w:t xml:space="preserve"> </w:t>
      </w:r>
    </w:p>
    <w:p w14:paraId="116C32FB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16" w:history="1">
        <w:r w:rsidRPr="00E951BA">
          <w:rPr>
            <w:rStyle w:val="Hyperlink"/>
            <w:sz w:val="26"/>
            <w:szCs w:val="26"/>
            <w:lang w:val="en-GB"/>
          </w:rPr>
          <w:t>www.tes.com</w:t>
        </w:r>
      </w:hyperlink>
      <w:r w:rsidRPr="00E951BA">
        <w:rPr>
          <w:sz w:val="26"/>
          <w:szCs w:val="26"/>
          <w:lang w:val="en-GB"/>
        </w:rPr>
        <w:t xml:space="preserve"> </w:t>
      </w:r>
    </w:p>
    <w:p w14:paraId="1F304AFB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17" w:history="1">
        <w:r w:rsidRPr="00E951BA">
          <w:rPr>
            <w:rStyle w:val="Hyperlink"/>
            <w:sz w:val="26"/>
            <w:szCs w:val="26"/>
            <w:lang w:val="en-GB"/>
          </w:rPr>
          <w:t>teacherspayteachers.com</w:t>
        </w:r>
      </w:hyperlink>
      <w:r w:rsidRPr="00E951BA">
        <w:rPr>
          <w:sz w:val="26"/>
          <w:szCs w:val="26"/>
        </w:rPr>
        <w:t xml:space="preserve"> </w:t>
      </w:r>
    </w:p>
    <w:p w14:paraId="26C119BD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18" w:history="1">
        <w:r w:rsidRPr="00E951BA">
          <w:rPr>
            <w:rStyle w:val="Hyperlink"/>
            <w:sz w:val="26"/>
            <w:szCs w:val="26"/>
            <w:lang w:val="en-GB"/>
          </w:rPr>
          <w:t>studocu.com</w:t>
        </w:r>
      </w:hyperlink>
      <w:r w:rsidRPr="00E951BA">
        <w:rPr>
          <w:sz w:val="26"/>
          <w:szCs w:val="26"/>
        </w:rPr>
        <w:t xml:space="preserve"> </w:t>
      </w:r>
    </w:p>
    <w:p w14:paraId="404C632D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19" w:history="1">
        <w:r w:rsidRPr="00E951BA">
          <w:rPr>
            <w:rStyle w:val="Hyperlink"/>
            <w:sz w:val="26"/>
            <w:szCs w:val="26"/>
          </w:rPr>
          <w:t>scribd.com</w:t>
        </w:r>
      </w:hyperlink>
      <w:r w:rsidRPr="00E951BA">
        <w:rPr>
          <w:sz w:val="26"/>
          <w:szCs w:val="26"/>
        </w:rPr>
        <w:t xml:space="preserve">  </w:t>
      </w:r>
      <w:r w:rsidRPr="00E951BA">
        <w:rPr>
          <w:sz w:val="26"/>
          <w:szCs w:val="26"/>
        </w:rPr>
        <w:tab/>
      </w:r>
      <w:r w:rsidRPr="00E951BA">
        <w:rPr>
          <w:sz w:val="26"/>
          <w:szCs w:val="26"/>
        </w:rPr>
        <w:tab/>
        <w:t xml:space="preserve">      </w:t>
      </w:r>
    </w:p>
    <w:p w14:paraId="507D3092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20" w:history="1">
        <w:r w:rsidRPr="00E951BA">
          <w:rPr>
            <w:rStyle w:val="Hyperlink"/>
            <w:sz w:val="26"/>
            <w:szCs w:val="26"/>
            <w:lang w:val="en-GB"/>
          </w:rPr>
          <w:t>youtube.com</w:t>
        </w:r>
      </w:hyperlink>
      <w:r w:rsidRPr="00E951BA">
        <w:rPr>
          <w:sz w:val="26"/>
          <w:szCs w:val="26"/>
          <w:lang w:val="en-GB"/>
        </w:rPr>
        <w:t xml:space="preserve"> </w:t>
      </w:r>
    </w:p>
    <w:p w14:paraId="123FAA94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21" w:history="1">
        <w:r w:rsidRPr="00E951BA">
          <w:rPr>
            <w:rStyle w:val="Hyperlink"/>
            <w:sz w:val="26"/>
            <w:szCs w:val="26"/>
            <w:lang w:val="en-GB"/>
          </w:rPr>
          <w:t>youtube.com</w:t>
        </w:r>
      </w:hyperlink>
      <w:r w:rsidRPr="00E951BA">
        <w:rPr>
          <w:sz w:val="26"/>
          <w:szCs w:val="26"/>
        </w:rPr>
        <w:t xml:space="preserve"> </w:t>
      </w:r>
    </w:p>
    <w:p w14:paraId="245B7FAC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22" w:history="1">
        <w:r w:rsidRPr="00E951BA">
          <w:rPr>
            <w:rStyle w:val="Hyperlink"/>
            <w:sz w:val="26"/>
            <w:szCs w:val="26"/>
            <w:lang w:val="en-GB"/>
          </w:rPr>
          <w:t>youtube.com</w:t>
        </w:r>
      </w:hyperlink>
      <w:r w:rsidRPr="00E951BA">
        <w:rPr>
          <w:sz w:val="26"/>
          <w:szCs w:val="26"/>
          <w:lang w:val="en-GB"/>
        </w:rPr>
        <w:t xml:space="preserve"> </w:t>
      </w:r>
    </w:p>
    <w:p w14:paraId="48D78888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23" w:history="1">
        <w:r w:rsidRPr="00E951BA">
          <w:rPr>
            <w:rStyle w:val="Hyperlink"/>
            <w:sz w:val="26"/>
            <w:szCs w:val="26"/>
            <w:lang w:val="en-GB"/>
          </w:rPr>
          <w:t>analyticsvidhya.com</w:t>
        </w:r>
      </w:hyperlink>
      <w:r w:rsidRPr="00E951BA">
        <w:rPr>
          <w:sz w:val="26"/>
          <w:szCs w:val="26"/>
          <w:lang w:val="en-GB"/>
        </w:rPr>
        <w:t xml:space="preserve"> </w:t>
      </w:r>
    </w:p>
    <w:p w14:paraId="6EEA31CD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24" w:history="1">
        <w:r w:rsidRPr="00E951BA">
          <w:rPr>
            <w:rStyle w:val="Hyperlink"/>
            <w:sz w:val="26"/>
            <w:szCs w:val="26"/>
            <w:lang w:val="en-GB"/>
          </w:rPr>
          <w:t>pypi.org</w:t>
        </w:r>
      </w:hyperlink>
      <w:r w:rsidRPr="00E951BA">
        <w:rPr>
          <w:sz w:val="26"/>
          <w:szCs w:val="26"/>
          <w:lang w:val="en-GB"/>
        </w:rPr>
        <w:t xml:space="preserve"> </w:t>
      </w:r>
    </w:p>
    <w:p w14:paraId="5A4570C7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25" w:history="1">
        <w:r w:rsidRPr="00E951BA">
          <w:rPr>
            <w:rStyle w:val="Hyperlink"/>
            <w:sz w:val="26"/>
            <w:szCs w:val="26"/>
          </w:rPr>
          <w:t>e-iceblue.com</w:t>
        </w:r>
      </w:hyperlink>
      <w:r w:rsidRPr="00E951BA">
        <w:rPr>
          <w:sz w:val="26"/>
          <w:szCs w:val="26"/>
        </w:rPr>
        <w:t xml:space="preserve"> </w:t>
      </w:r>
      <w:r w:rsidRPr="00E951BA">
        <w:rPr>
          <w:sz w:val="26"/>
          <w:szCs w:val="26"/>
        </w:rPr>
        <w:tab/>
      </w:r>
      <w:r w:rsidRPr="00E951BA">
        <w:rPr>
          <w:sz w:val="26"/>
          <w:szCs w:val="26"/>
        </w:rPr>
        <w:tab/>
        <w:t xml:space="preserve">    </w:t>
      </w:r>
    </w:p>
    <w:p w14:paraId="0129B7A7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26" w:history="1">
        <w:r w:rsidRPr="00E951BA">
          <w:rPr>
            <w:rStyle w:val="Hyperlink"/>
            <w:sz w:val="26"/>
            <w:szCs w:val="26"/>
            <w:lang w:val="en-GB"/>
          </w:rPr>
          <w:t>stackoverflow.com</w:t>
        </w:r>
      </w:hyperlink>
      <w:r w:rsidRPr="00E951BA">
        <w:rPr>
          <w:sz w:val="26"/>
          <w:szCs w:val="26"/>
          <w:lang w:val="en-GB"/>
        </w:rPr>
        <w:t xml:space="preserve"> </w:t>
      </w:r>
    </w:p>
    <w:p w14:paraId="2EF008A7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27" w:history="1">
        <w:r w:rsidRPr="00E951BA">
          <w:rPr>
            <w:rStyle w:val="Hyperlink"/>
            <w:sz w:val="26"/>
            <w:szCs w:val="26"/>
            <w:lang w:val="en-GB"/>
          </w:rPr>
          <w:t>youtu.be</w:t>
        </w:r>
      </w:hyperlink>
      <w:r w:rsidRPr="00E951BA">
        <w:rPr>
          <w:sz w:val="26"/>
          <w:szCs w:val="26"/>
          <w:lang w:val="en-GB"/>
        </w:rPr>
        <w:t xml:space="preserve"> </w:t>
      </w:r>
    </w:p>
    <w:p w14:paraId="0A5C57EC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28" w:history="1">
        <w:r w:rsidRPr="00E951BA">
          <w:rPr>
            <w:rStyle w:val="Hyperlink"/>
            <w:sz w:val="26"/>
            <w:szCs w:val="26"/>
            <w:lang w:val="en-GB"/>
          </w:rPr>
          <w:t>e-iceblue.com</w:t>
        </w:r>
      </w:hyperlink>
      <w:r w:rsidRPr="00E951BA">
        <w:rPr>
          <w:sz w:val="26"/>
          <w:szCs w:val="26"/>
          <w:lang w:val="en-GB"/>
        </w:rPr>
        <w:t xml:space="preserve"> </w:t>
      </w:r>
    </w:p>
    <w:p w14:paraId="3CBDCB26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29" w:history="1">
        <w:r w:rsidRPr="00E951BA">
          <w:rPr>
            <w:rStyle w:val="Hyperlink"/>
            <w:sz w:val="26"/>
            <w:szCs w:val="26"/>
          </w:rPr>
          <w:t>lightrun.com</w:t>
        </w:r>
      </w:hyperlink>
      <w:r w:rsidRPr="00E951BA">
        <w:rPr>
          <w:sz w:val="26"/>
          <w:szCs w:val="26"/>
        </w:rPr>
        <w:t xml:space="preserve"> </w:t>
      </w:r>
    </w:p>
    <w:p w14:paraId="5146ADC2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30" w:history="1">
        <w:r w:rsidRPr="00E951BA">
          <w:rPr>
            <w:rStyle w:val="Hyperlink"/>
            <w:sz w:val="26"/>
            <w:szCs w:val="26"/>
          </w:rPr>
          <w:t>geeksforgeeks.org</w:t>
        </w:r>
      </w:hyperlink>
      <w:r w:rsidRPr="00E951BA">
        <w:rPr>
          <w:sz w:val="26"/>
          <w:szCs w:val="26"/>
        </w:rPr>
        <w:t xml:space="preserve"> </w:t>
      </w:r>
    </w:p>
    <w:p w14:paraId="2C2EBAD9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31" w:history="1">
        <w:r w:rsidRPr="00E951BA">
          <w:rPr>
            <w:rStyle w:val="Hyperlink"/>
            <w:sz w:val="26"/>
            <w:szCs w:val="26"/>
          </w:rPr>
          <w:t>pypi.org</w:t>
        </w:r>
      </w:hyperlink>
      <w:r w:rsidRPr="00E951BA">
        <w:rPr>
          <w:sz w:val="26"/>
          <w:szCs w:val="26"/>
        </w:rPr>
        <w:t xml:space="preserve">               </w:t>
      </w:r>
    </w:p>
    <w:p w14:paraId="6A41A8BC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32" w:history="1">
        <w:r w:rsidRPr="00E951BA">
          <w:rPr>
            <w:rStyle w:val="Hyperlink"/>
            <w:sz w:val="26"/>
            <w:szCs w:val="26"/>
          </w:rPr>
          <w:t>dev.to</w:t>
        </w:r>
      </w:hyperlink>
      <w:r w:rsidRPr="00E951BA">
        <w:rPr>
          <w:sz w:val="26"/>
          <w:szCs w:val="26"/>
        </w:rPr>
        <w:t xml:space="preserve"> </w:t>
      </w:r>
    </w:p>
    <w:p w14:paraId="60AC4C73" w14:textId="77777777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33" w:history="1">
        <w:r w:rsidRPr="00E951BA">
          <w:rPr>
            <w:rStyle w:val="Hyperlink"/>
            <w:sz w:val="26"/>
            <w:szCs w:val="26"/>
          </w:rPr>
          <w:t>products.aspose.com</w:t>
        </w:r>
      </w:hyperlink>
      <w:r w:rsidRPr="00E951BA">
        <w:rPr>
          <w:sz w:val="26"/>
          <w:szCs w:val="26"/>
        </w:rPr>
        <w:t xml:space="preserve"> </w:t>
      </w:r>
    </w:p>
    <w:p w14:paraId="7155D58F" w14:textId="4FC55720" w:rsidR="00E951BA" w:rsidRPr="00E951BA" w:rsidRDefault="00E951BA" w:rsidP="00E951BA">
      <w:pPr>
        <w:pStyle w:val="ListParagraph"/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hyperlink r:id="rId34" w:history="1">
        <w:proofErr w:type="spellStart"/>
        <w:r w:rsidRPr="00E951BA">
          <w:rPr>
            <w:rStyle w:val="Hyperlink"/>
            <w:sz w:val="26"/>
            <w:szCs w:val="26"/>
          </w:rPr>
          <w:t>blog.groupdocs.cloud</w:t>
        </w:r>
        <w:proofErr w:type="spellEnd"/>
      </w:hyperlink>
    </w:p>
    <w:p w14:paraId="5FBE4399" w14:textId="1BD529CF" w:rsidR="002C43ED" w:rsidRDefault="002C43ED"/>
    <w:sectPr w:rsidR="002C43E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908"/>
    <w:multiLevelType w:val="multilevel"/>
    <w:tmpl w:val="F494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2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3990180B"/>
    <w:multiLevelType w:val="hybridMultilevel"/>
    <w:tmpl w:val="2A044070"/>
    <w:lvl w:ilvl="0" w:tplc="68389B3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C4433C3"/>
    <w:multiLevelType w:val="multilevel"/>
    <w:tmpl w:val="EA92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674BE"/>
    <w:multiLevelType w:val="hybridMultilevel"/>
    <w:tmpl w:val="FAC60A4A"/>
    <w:lvl w:ilvl="0" w:tplc="0809000F">
      <w:start w:val="1"/>
      <w:numFmt w:val="decimal"/>
      <w:lvlText w:val="%1."/>
      <w:lvlJc w:val="left"/>
      <w:pPr>
        <w:ind w:left="705" w:hanging="360"/>
      </w:p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7" w15:restartNumberingAfterBreak="0">
    <w:nsid w:val="4D127423"/>
    <w:multiLevelType w:val="multilevel"/>
    <w:tmpl w:val="7980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A57EF2"/>
    <w:multiLevelType w:val="hybridMultilevel"/>
    <w:tmpl w:val="FD845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A72FF"/>
    <w:multiLevelType w:val="hybridMultilevel"/>
    <w:tmpl w:val="0B507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105FC"/>
    <w:multiLevelType w:val="hybridMultilevel"/>
    <w:tmpl w:val="84C60478"/>
    <w:lvl w:ilvl="0" w:tplc="0809000F">
      <w:start w:val="1"/>
      <w:numFmt w:val="decimal"/>
      <w:lvlText w:val="%1."/>
      <w:lvlJc w:val="left"/>
      <w:pPr>
        <w:ind w:left="705" w:hanging="360"/>
      </w:p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6B8F0FDC"/>
    <w:multiLevelType w:val="multilevel"/>
    <w:tmpl w:val="55E2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5928">
    <w:abstractNumId w:val="2"/>
    <w:lvlOverride w:ilvl="0">
      <w:startOverride w:val="1"/>
    </w:lvlOverride>
  </w:num>
  <w:num w:numId="2" w16cid:durableId="1753311521">
    <w:abstractNumId w:val="6"/>
  </w:num>
  <w:num w:numId="3" w16cid:durableId="1553537202">
    <w:abstractNumId w:val="1"/>
  </w:num>
  <w:num w:numId="4" w16cid:durableId="683434678">
    <w:abstractNumId w:val="0"/>
  </w:num>
  <w:num w:numId="5" w16cid:durableId="620888925">
    <w:abstractNumId w:val="3"/>
  </w:num>
  <w:num w:numId="6" w16cid:durableId="927956542">
    <w:abstractNumId w:val="7"/>
  </w:num>
  <w:num w:numId="7" w16cid:durableId="338704700">
    <w:abstractNumId w:val="8"/>
  </w:num>
  <w:num w:numId="8" w16cid:durableId="1393887563">
    <w:abstractNumId w:val="5"/>
  </w:num>
  <w:num w:numId="9" w16cid:durableId="1050112894">
    <w:abstractNumId w:val="10"/>
  </w:num>
  <w:num w:numId="10" w16cid:durableId="2022975022">
    <w:abstractNumId w:val="4"/>
  </w:num>
  <w:num w:numId="11" w16cid:durableId="462967096">
    <w:abstractNumId w:val="11"/>
  </w:num>
  <w:num w:numId="12" w16cid:durableId="1814905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596"/>
    <w:rsid w:val="00162C78"/>
    <w:rsid w:val="002C43ED"/>
    <w:rsid w:val="005B712C"/>
    <w:rsid w:val="00620596"/>
    <w:rsid w:val="006B5B6F"/>
    <w:rsid w:val="007E67E6"/>
    <w:rsid w:val="00977981"/>
    <w:rsid w:val="00A51921"/>
    <w:rsid w:val="00AB02D2"/>
    <w:rsid w:val="00B329D5"/>
    <w:rsid w:val="00BD3299"/>
    <w:rsid w:val="00D04DF4"/>
    <w:rsid w:val="00E9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6121"/>
  <w15:docId w15:val="{172AC0AC-95CA-4042-9834-1033B635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styleId="UnresolvedMention">
    <w:name w:val="Unresolved Mention"/>
    <w:basedOn w:val="DefaultParagraphFont"/>
    <w:uiPriority w:val="99"/>
    <w:semiHidden/>
    <w:unhideWhenUsed/>
    <w:rsid w:val="006B5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breakingthecycle@bradfordcft.org.uk" TargetMode="External"/><Relationship Id="rId18" Type="http://schemas.openxmlformats.org/officeDocument/2006/relationships/hyperlink" Target="https://www.studocu.com/ph/document/polytechnic-university-of-the-philippines/bachelor-of-elementary-education/st1-joves-jean-lyka-t-detailed-lesson-plan-with-annotations/38892082" TargetMode="External"/><Relationship Id="rId26" Type="http://schemas.openxmlformats.org/officeDocument/2006/relationships/hyperlink" Target="https://stackoverflow.com/questions/505925/extracting-data-from-ms-wo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YKNSBL17_o" TargetMode="External"/><Relationship Id="rId34" Type="http://schemas.openxmlformats.org/officeDocument/2006/relationships/hyperlink" Target="https://blog.groupdocs.cloud/conversion/convert-word-documents-to-pdf-using-rest-api-in-python/" TargetMode="External"/><Relationship Id="rId7" Type="http://schemas.openxmlformats.org/officeDocument/2006/relationships/hyperlink" Target="https://statisticsglobe.com/add-subtract-weeks-from-date-python" TargetMode="External"/><Relationship Id="rId12" Type="http://schemas.openxmlformats.org/officeDocument/2006/relationships/hyperlink" Target="https://pyseek.com/2021/05/calculate-age-in-years-months-and-days-python/" TargetMode="External"/><Relationship Id="rId17" Type="http://schemas.openxmlformats.org/officeDocument/2006/relationships/hyperlink" Target="https://www.teacherspayteachers.com/Product/AP-Chemistry-Unit-2-Review-Worksheet-Activity-7495866" TargetMode="External"/><Relationship Id="rId25" Type="http://schemas.openxmlformats.org/officeDocument/2006/relationships/hyperlink" Target="https://www.e-iceblue.com/Knowledgebase/Python/Spire.Doc-for-Python/Program-Guide/Table/Python-Extract-Tables-from-Word-Documents.html" TargetMode="External"/><Relationship Id="rId33" Type="http://schemas.openxmlformats.org/officeDocument/2006/relationships/hyperlink" Target="https://products.aspose.com/words/python-net/convers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s.com/teaching-resource/social-issues-ks4-french-conti-type-activities-with-sentence-builder-12508768" TargetMode="External"/><Relationship Id="rId20" Type="http://schemas.openxmlformats.org/officeDocument/2006/relationships/hyperlink" Target="https://www.youtube.com/watch?v=Qqttc-Kpn3o" TargetMode="External"/><Relationship Id="rId29" Type="http://schemas.openxmlformats.org/officeDocument/2006/relationships/hyperlink" Target="https://lightrun.com/solutions/python-openxml-python-docx-how-to-use-python-iteration-to-read-paragraphs-tables-and-pictures-in-wor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bbyhadz.com/blog/python-add-days-to-date" TargetMode="External"/><Relationship Id="rId11" Type="http://schemas.openxmlformats.org/officeDocument/2006/relationships/hyperlink" Target="https://en.moonbooks.org/Articles/How-to-get-the-age-from-a-date-of-birth-DOB-in-python-/" TargetMode="External"/><Relationship Id="rId24" Type="http://schemas.openxmlformats.org/officeDocument/2006/relationships/hyperlink" Target="https://pypi.org/project/docx2python/" TargetMode="External"/><Relationship Id="rId32" Type="http://schemas.openxmlformats.org/officeDocument/2006/relationships/hyperlink" Target="https://dev.to/codingco/how-to-convert-word-doc-docx-to-pdf-in-python-308h" TargetMode="External"/><Relationship Id="rId5" Type="http://schemas.openxmlformats.org/officeDocument/2006/relationships/hyperlink" Target="https://sebhastian.com/python-datetime-add-days-weeks-months-years/" TargetMode="External"/><Relationship Id="rId15" Type="http://schemas.openxmlformats.org/officeDocument/2006/relationships/hyperlink" Target="https://iso-docs.com/blogs/iso-20000-itsm/iso-20000-availability-measurement-report-template-download" TargetMode="External"/><Relationship Id="rId23" Type="http://schemas.openxmlformats.org/officeDocument/2006/relationships/hyperlink" Target="https://www.analyticsvidhya.com/blog/2021/09/how-to-extract-tabular-data-from-doc-files-using-python/" TargetMode="External"/><Relationship Id="rId28" Type="http://schemas.openxmlformats.org/officeDocument/2006/relationships/hyperlink" Target="https://www.e-iceblue.com/Tutorials/Python/Spire.Doc-for-Python/Program-Guide/Table/Python-Extract-Tables-from-Word-Documents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codingem.com/how-to-calculate-age-in-python/" TargetMode="External"/><Relationship Id="rId19" Type="http://schemas.openxmlformats.org/officeDocument/2006/relationships/hyperlink" Target="https://www.scribd.com/document/7290851/LVB-de-Ingevlochten-Drievlecht" TargetMode="External"/><Relationship Id="rId31" Type="http://schemas.openxmlformats.org/officeDocument/2006/relationships/hyperlink" Target="https://pypi.org/project/docx2pd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inpython.com/calculate-age-from-date-of-birth-in-python/" TargetMode="External"/><Relationship Id="rId14" Type="http://schemas.openxmlformats.org/officeDocument/2006/relationships/hyperlink" Target="mailto:breakingthecycle@bradfordcft.org.uk" TargetMode="External"/><Relationship Id="rId22" Type="http://schemas.openxmlformats.org/officeDocument/2006/relationships/hyperlink" Target="https://www.youtube.com/watch?v=sGJBUB8yMIw" TargetMode="External"/><Relationship Id="rId27" Type="http://schemas.openxmlformats.org/officeDocument/2006/relationships/hyperlink" Target="https://youtu.be/aKnJXAxMeXM" TargetMode="External"/><Relationship Id="rId30" Type="http://schemas.openxmlformats.org/officeDocument/2006/relationships/hyperlink" Target="https://www.geeksforgeeks.org/convert-docx-to-pdf-usinf-docx2pdf-module-in-python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ata-hacks.com/add-or-remove-weeks-from-date-pyth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6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9</cp:revision>
  <dcterms:created xsi:type="dcterms:W3CDTF">2025-04-04T16:21:00Z</dcterms:created>
  <dcterms:modified xsi:type="dcterms:W3CDTF">2025-04-05T08:57:00Z</dcterms:modified>
</cp:coreProperties>
</file>