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14A0F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0260503F" w14:textId="77777777" w:rsidR="00C247A1" w:rsidRPr="00C247A1" w:rsidRDefault="00C247A1" w:rsidP="00C247A1">
      <w:pPr>
        <w:rPr>
          <w:lang w:val="en-GB"/>
        </w:rPr>
      </w:pPr>
      <w:r w:rsidRPr="00C247A1">
        <w:rPr>
          <w:lang w:val="en-GB"/>
        </w:rPr>
        <w:t>My phone is a Redmi note 10 5G by Xiaomi, how can I create Album folders in the gallery app, for example there is the "Other Albums" section that includes multiple albums inside by default</w:t>
      </w:r>
    </w:p>
    <w:p w14:paraId="4065643B" w14:textId="77777777" w:rsidR="002C43ED" w:rsidRDefault="00977981">
      <w:pPr>
        <w:pStyle w:val="Heading2"/>
      </w:pPr>
      <w:r>
        <w:t>Copilot</w:t>
      </w:r>
    </w:p>
    <w:p w14:paraId="1ECEBEF6" w14:textId="77777777" w:rsidR="001C244A" w:rsidRPr="001C244A" w:rsidRDefault="001C244A" w:rsidP="001C244A">
      <w:pPr>
        <w:rPr>
          <w:lang w:val="en-GB"/>
        </w:rPr>
      </w:pPr>
      <w:r w:rsidRPr="001C244A">
        <w:rPr>
          <w:lang w:val="en-GB"/>
        </w:rPr>
        <w:t>Creating album folders in the Gallery app on your Xiaomi Redmi Note 10 5G is quite straightforward. Here’s how you can do it:</w:t>
      </w:r>
    </w:p>
    <w:p w14:paraId="7C80B09D" w14:textId="77777777" w:rsidR="001C244A" w:rsidRPr="001C244A" w:rsidRDefault="001C244A" w:rsidP="001C244A">
      <w:pPr>
        <w:numPr>
          <w:ilvl w:val="0"/>
          <w:numId w:val="4"/>
        </w:numPr>
        <w:rPr>
          <w:lang w:val="en-GB"/>
        </w:rPr>
      </w:pPr>
      <w:r w:rsidRPr="001C244A">
        <w:rPr>
          <w:b/>
          <w:bCs/>
          <w:lang w:val="en-GB"/>
        </w:rPr>
        <w:t>Open the Gallery app</w:t>
      </w:r>
      <w:r w:rsidRPr="001C244A">
        <w:rPr>
          <w:lang w:val="en-GB"/>
        </w:rPr>
        <w:t xml:space="preserve"> on your phone.</w:t>
      </w:r>
    </w:p>
    <w:p w14:paraId="700481A6" w14:textId="77777777" w:rsidR="001C244A" w:rsidRPr="001C244A" w:rsidRDefault="001C244A" w:rsidP="001C244A">
      <w:pPr>
        <w:numPr>
          <w:ilvl w:val="0"/>
          <w:numId w:val="4"/>
        </w:numPr>
        <w:rPr>
          <w:lang w:val="en-GB"/>
        </w:rPr>
      </w:pPr>
      <w:r w:rsidRPr="001C244A">
        <w:rPr>
          <w:b/>
          <w:bCs/>
          <w:lang w:val="en-GB"/>
        </w:rPr>
        <w:t>Tap on the "Albums" tab</w:t>
      </w:r>
      <w:r w:rsidRPr="001C244A">
        <w:rPr>
          <w:lang w:val="en-GB"/>
        </w:rPr>
        <w:t xml:space="preserve"> at the bottom of the screen.</w:t>
      </w:r>
    </w:p>
    <w:p w14:paraId="77EEBF01" w14:textId="77777777" w:rsidR="001C244A" w:rsidRPr="001C244A" w:rsidRDefault="001C244A" w:rsidP="001C244A">
      <w:pPr>
        <w:numPr>
          <w:ilvl w:val="0"/>
          <w:numId w:val="4"/>
        </w:numPr>
        <w:rPr>
          <w:lang w:val="en-GB"/>
        </w:rPr>
      </w:pPr>
      <w:r w:rsidRPr="001C244A">
        <w:rPr>
          <w:b/>
          <w:bCs/>
          <w:lang w:val="en-GB"/>
        </w:rPr>
        <w:t>Tap on the "Add" button</w:t>
      </w:r>
      <w:r w:rsidRPr="001C244A">
        <w:rPr>
          <w:lang w:val="en-GB"/>
        </w:rPr>
        <w:t xml:space="preserve"> (usually represented by a "+" icon) to create a new album.</w:t>
      </w:r>
    </w:p>
    <w:p w14:paraId="1D227364" w14:textId="77777777" w:rsidR="001C244A" w:rsidRPr="001C244A" w:rsidRDefault="001C244A" w:rsidP="001C244A">
      <w:pPr>
        <w:numPr>
          <w:ilvl w:val="0"/>
          <w:numId w:val="4"/>
        </w:numPr>
        <w:rPr>
          <w:lang w:val="en-GB"/>
        </w:rPr>
      </w:pPr>
      <w:r w:rsidRPr="001C244A">
        <w:rPr>
          <w:b/>
          <w:bCs/>
          <w:lang w:val="en-GB"/>
        </w:rPr>
        <w:t>Enter a name</w:t>
      </w:r>
      <w:r w:rsidRPr="001C244A">
        <w:rPr>
          <w:lang w:val="en-GB"/>
        </w:rPr>
        <w:t xml:space="preserve"> for your new album and tap "OK".</w:t>
      </w:r>
    </w:p>
    <w:p w14:paraId="4DB177B4" w14:textId="77777777" w:rsidR="001C244A" w:rsidRPr="001C244A" w:rsidRDefault="001C244A" w:rsidP="001C244A">
      <w:pPr>
        <w:numPr>
          <w:ilvl w:val="0"/>
          <w:numId w:val="4"/>
        </w:numPr>
        <w:rPr>
          <w:lang w:val="en-GB"/>
        </w:rPr>
      </w:pPr>
      <w:r w:rsidRPr="001C244A">
        <w:rPr>
          <w:b/>
          <w:bCs/>
          <w:lang w:val="en-GB"/>
        </w:rPr>
        <w:t>Select the photos or videos</w:t>
      </w:r>
      <w:r w:rsidRPr="001C244A">
        <w:rPr>
          <w:lang w:val="en-GB"/>
        </w:rPr>
        <w:t xml:space="preserve"> you want to add to this album.</w:t>
      </w:r>
    </w:p>
    <w:p w14:paraId="2C4A0CF5" w14:textId="77777777" w:rsidR="001C244A" w:rsidRPr="001C244A" w:rsidRDefault="001C244A" w:rsidP="001C244A">
      <w:pPr>
        <w:numPr>
          <w:ilvl w:val="0"/>
          <w:numId w:val="4"/>
        </w:numPr>
        <w:rPr>
          <w:lang w:val="en-GB"/>
        </w:rPr>
      </w:pPr>
      <w:r w:rsidRPr="001C244A">
        <w:rPr>
          <w:b/>
          <w:bCs/>
          <w:lang w:val="en-GB"/>
        </w:rPr>
        <w:t>Tap on "Save"</w:t>
      </w:r>
      <w:r w:rsidRPr="001C244A">
        <w:rPr>
          <w:lang w:val="en-GB"/>
        </w:rPr>
        <w:t xml:space="preserve"> to finalize the creation of your new album</w:t>
      </w:r>
      <w:hyperlink r:id="rId5" w:history="1">
        <w:r w:rsidRPr="001C244A">
          <w:rPr>
            <w:rStyle w:val="Hyperlink"/>
            <w:lang w:val="en-GB"/>
          </w:rPr>
          <w:t>^1^</w:t>
        </w:r>
      </w:hyperlink>
      <w:r w:rsidRPr="001C244A">
        <w:rPr>
          <w:lang w:val="en-GB"/>
        </w:rPr>
        <w:t>.</w:t>
      </w:r>
    </w:p>
    <w:p w14:paraId="2FDFE14E" w14:textId="77777777" w:rsidR="001C244A" w:rsidRPr="001C244A" w:rsidRDefault="001C244A" w:rsidP="001C244A">
      <w:pPr>
        <w:rPr>
          <w:lang w:val="en-GB"/>
        </w:rPr>
      </w:pPr>
      <w:r w:rsidRPr="001C244A">
        <w:rPr>
          <w:lang w:val="en-GB"/>
        </w:rPr>
        <w:t>This will create a new album that you can find under the "Albums" section, alongside the default ones in the "Other Albums" section.</w:t>
      </w:r>
    </w:p>
    <w:p w14:paraId="3AD3400F" w14:textId="77777777" w:rsidR="001C244A" w:rsidRPr="001C244A" w:rsidRDefault="001C244A" w:rsidP="001C244A">
      <w:pPr>
        <w:rPr>
          <w:lang w:val="en-GB"/>
        </w:rPr>
      </w:pPr>
      <w:r w:rsidRPr="001C244A">
        <w:rPr>
          <w:lang w:val="en-GB"/>
        </w:rPr>
        <w:t>If you have any other questions or need further assistance, feel free to ask!</w:t>
      </w:r>
    </w:p>
    <w:p w14:paraId="77938E73" w14:textId="77777777" w:rsidR="00D72EFA" w:rsidRDefault="001C244A" w:rsidP="00D72EFA">
      <w:pPr>
        <w:pStyle w:val="Heading3"/>
        <w:rPr>
          <w:lang w:val="en-GB"/>
        </w:rPr>
      </w:pPr>
      <w:r w:rsidRPr="001C244A">
        <w:rPr>
          <w:lang w:val="en-GB"/>
        </w:rPr>
        <w:t xml:space="preserve">Learn more: </w:t>
      </w:r>
    </w:p>
    <w:p w14:paraId="49DA614C" w14:textId="59D38816" w:rsidR="00D72EFA" w:rsidRPr="00D72EFA" w:rsidRDefault="001C244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6" w:history="1">
        <w:r w:rsidRPr="00D72EFA">
          <w:rPr>
            <w:rStyle w:val="Hyperlink"/>
            <w:lang w:val="en-GB"/>
          </w:rPr>
          <w:t>www.youtube.com</w:t>
        </w:r>
      </w:hyperlink>
      <w:r w:rsidRPr="00D72EFA">
        <w:rPr>
          <w:lang w:val="en-GB"/>
        </w:rPr>
        <w:t xml:space="preserve"> </w:t>
      </w:r>
    </w:p>
    <w:p w14:paraId="632378FF" w14:textId="77777777" w:rsidR="00D72EFA" w:rsidRDefault="00D72EF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7" w:history="1">
        <w:r w:rsidRPr="00BB3029">
          <w:rPr>
            <w:rStyle w:val="Hyperlink"/>
            <w:lang w:val="en-GB"/>
          </w:rPr>
          <w:t>www.youtube.com</w:t>
        </w:r>
      </w:hyperlink>
      <w:r w:rsidR="001C244A" w:rsidRPr="00D72EFA">
        <w:rPr>
          <w:lang w:val="en-GB"/>
        </w:rPr>
        <w:t xml:space="preserve"> </w:t>
      </w:r>
    </w:p>
    <w:p w14:paraId="07B829BC" w14:textId="77777777" w:rsidR="00D72EFA" w:rsidRDefault="00D72EF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Pr="00BB3029">
          <w:rPr>
            <w:rStyle w:val="Hyperlink"/>
            <w:lang w:val="en-GB"/>
          </w:rPr>
          <w:t>www.youtube.com</w:t>
        </w:r>
      </w:hyperlink>
      <w:r w:rsidR="001C244A" w:rsidRPr="00D72EFA">
        <w:rPr>
          <w:lang w:val="en-GB"/>
        </w:rPr>
        <w:t xml:space="preserve"> </w:t>
      </w:r>
    </w:p>
    <w:p w14:paraId="0D7C7C49" w14:textId="77777777" w:rsidR="00D72EFA" w:rsidRDefault="00D72EF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9" w:history="1">
        <w:r w:rsidRPr="00BB3029">
          <w:rPr>
            <w:rStyle w:val="Hyperlink"/>
            <w:lang w:val="en-GB"/>
          </w:rPr>
          <w:t>www.gizbot.com</w:t>
        </w:r>
      </w:hyperlink>
      <w:r w:rsidR="001C244A" w:rsidRPr="00D72EFA">
        <w:rPr>
          <w:lang w:val="en-GB"/>
        </w:rPr>
        <w:t xml:space="preserve"> </w:t>
      </w:r>
    </w:p>
    <w:p w14:paraId="7D08ACE9" w14:textId="77777777" w:rsidR="00D72EFA" w:rsidRDefault="00D72EF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10" w:history="1">
        <w:r w:rsidRPr="00BB3029">
          <w:rPr>
            <w:rStyle w:val="Hyperlink"/>
            <w:lang w:val="en-GB"/>
          </w:rPr>
          <w:t>www.techbone.net</w:t>
        </w:r>
      </w:hyperlink>
      <w:r w:rsidR="001C244A" w:rsidRPr="00D72EFA">
        <w:rPr>
          <w:lang w:val="en-GB"/>
        </w:rPr>
        <w:t xml:space="preserve"> </w:t>
      </w:r>
    </w:p>
    <w:p w14:paraId="75994384" w14:textId="77777777" w:rsidR="00D72EFA" w:rsidRDefault="00D72EF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11" w:history="1">
        <w:r w:rsidRPr="00BB3029">
          <w:rPr>
            <w:rStyle w:val="Hyperlink"/>
            <w:lang w:val="en-GB"/>
          </w:rPr>
          <w:t>support.google.com</w:t>
        </w:r>
      </w:hyperlink>
      <w:r w:rsidR="001C244A" w:rsidRPr="00D72EFA">
        <w:rPr>
          <w:lang w:val="en-GB"/>
        </w:rPr>
        <w:t xml:space="preserve"> </w:t>
      </w:r>
    </w:p>
    <w:p w14:paraId="6F20A908" w14:textId="77777777" w:rsidR="00D72EFA" w:rsidRDefault="00D72EF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12" w:history="1">
        <w:r w:rsidRPr="00BB3029">
          <w:rPr>
            <w:rStyle w:val="Hyperlink"/>
            <w:lang w:val="en-GB"/>
          </w:rPr>
          <w:t>www</w:t>
        </w:r>
      </w:hyperlink>
      <w:r w:rsidR="001C244A" w:rsidRPr="00D72EFA">
        <w:rPr>
          <w:lang w:val="en-GB"/>
        </w:rPr>
        <w:t xml:space="preserve"> </w:t>
      </w:r>
    </w:p>
    <w:p w14:paraId="5F580720" w14:textId="77777777" w:rsidR="00D72EFA" w:rsidRDefault="00D72EF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13" w:history="1">
        <w:r w:rsidRPr="00BB3029">
          <w:rPr>
            <w:rStyle w:val="Hyperlink"/>
            <w:lang w:val="en-GB"/>
          </w:rPr>
          <w:t>www.techbone.net</w:t>
        </w:r>
      </w:hyperlink>
      <w:r w:rsidR="001C244A" w:rsidRPr="00D72EFA">
        <w:rPr>
          <w:lang w:val="en-GB"/>
        </w:rPr>
        <w:t xml:space="preserve"> </w:t>
      </w:r>
    </w:p>
    <w:p w14:paraId="798B2A9F" w14:textId="77777777" w:rsidR="00D72EFA" w:rsidRDefault="00D72EF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14" w:history="1">
        <w:r w:rsidRPr="00BB3029">
          <w:rPr>
            <w:rStyle w:val="Hyperlink"/>
            <w:lang w:val="en-GB"/>
          </w:rPr>
          <w:t>www.techbone.net</w:t>
        </w:r>
      </w:hyperlink>
      <w:r w:rsidR="001C244A" w:rsidRPr="00D72EFA">
        <w:rPr>
          <w:lang w:val="en-GB"/>
        </w:rPr>
        <w:t xml:space="preserve"> </w:t>
      </w:r>
    </w:p>
    <w:p w14:paraId="4CB03CDB" w14:textId="42A0CC78" w:rsidR="002C43ED" w:rsidRPr="00D72EFA" w:rsidRDefault="00D72EFA" w:rsidP="00D72EFA">
      <w:pPr>
        <w:pStyle w:val="ListParagraph"/>
        <w:numPr>
          <w:ilvl w:val="0"/>
          <w:numId w:val="5"/>
        </w:numPr>
        <w:rPr>
          <w:lang w:val="en-GB"/>
        </w:rPr>
      </w:pPr>
      <w:hyperlink r:id="rId15" w:history="1">
        <w:r w:rsidRPr="00BB3029">
          <w:rPr>
            <w:rStyle w:val="Hyperlink"/>
            <w:lang w:val="en-GB"/>
          </w:rPr>
          <w:t>www.techbone.net</w:t>
        </w:r>
      </w:hyperlink>
    </w:p>
    <w:p w14:paraId="201B8B42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1E59BA28" w14:textId="77777777" w:rsidR="007C55CB" w:rsidRPr="007C55CB" w:rsidRDefault="007C55CB" w:rsidP="007C55CB">
      <w:pPr>
        <w:rPr>
          <w:lang w:val="en-GB"/>
        </w:rPr>
      </w:pPr>
      <w:r w:rsidRPr="007C55CB">
        <w:rPr>
          <w:lang w:val="en-GB"/>
        </w:rPr>
        <w:t>I want to create an Album folder that can group multiple albums together</w:t>
      </w:r>
    </w:p>
    <w:p w14:paraId="0C8936FD" w14:textId="77777777" w:rsidR="002C43ED" w:rsidRDefault="00977981">
      <w:pPr>
        <w:pStyle w:val="Heading2"/>
      </w:pPr>
      <w:r>
        <w:lastRenderedPageBreak/>
        <w:t>Copilot</w:t>
      </w:r>
    </w:p>
    <w:p w14:paraId="58E35424" w14:textId="77777777" w:rsidR="007C7EC9" w:rsidRPr="007C7EC9" w:rsidRDefault="007C7EC9" w:rsidP="007C7EC9">
      <w:pPr>
        <w:rPr>
          <w:lang w:val="en-GB"/>
        </w:rPr>
      </w:pPr>
      <w:r w:rsidRPr="007C7EC9">
        <w:rPr>
          <w:lang w:val="en-GB"/>
        </w:rPr>
        <w:t>Unfortunately, the default Gallery app on Xiaomi devices doesn't support creating folders that can group multiple albums together. However, you can use third-party apps that offer more advanced album management features. Here are a couple of options:</w:t>
      </w:r>
    </w:p>
    <w:p w14:paraId="241FDF64" w14:textId="77777777" w:rsidR="007C7EC9" w:rsidRPr="007C7EC9" w:rsidRDefault="007C7EC9" w:rsidP="007C7EC9">
      <w:pPr>
        <w:numPr>
          <w:ilvl w:val="0"/>
          <w:numId w:val="6"/>
        </w:numPr>
        <w:rPr>
          <w:lang w:val="en-GB"/>
        </w:rPr>
      </w:pPr>
      <w:r w:rsidRPr="007C7EC9">
        <w:rPr>
          <w:b/>
          <w:bCs/>
          <w:lang w:val="en-GB"/>
        </w:rPr>
        <w:t>Google Photos</w:t>
      </w:r>
      <w:r w:rsidRPr="007C7EC9">
        <w:rPr>
          <w:lang w:val="en-GB"/>
        </w:rPr>
        <w:t>:</w:t>
      </w:r>
    </w:p>
    <w:p w14:paraId="75C9D1E5" w14:textId="77777777" w:rsidR="007C7EC9" w:rsidRPr="007C7EC9" w:rsidRDefault="007C7EC9" w:rsidP="007C7EC9">
      <w:pPr>
        <w:numPr>
          <w:ilvl w:val="1"/>
          <w:numId w:val="6"/>
        </w:numPr>
        <w:rPr>
          <w:lang w:val="en-GB"/>
        </w:rPr>
      </w:pPr>
      <w:r w:rsidRPr="007C7EC9">
        <w:rPr>
          <w:lang w:val="en-GB"/>
        </w:rPr>
        <w:t>Download and install Google Photos from the Play Store.</w:t>
      </w:r>
    </w:p>
    <w:p w14:paraId="5A8644D6" w14:textId="77777777" w:rsidR="007C7EC9" w:rsidRPr="007C7EC9" w:rsidRDefault="007C7EC9" w:rsidP="007C7EC9">
      <w:pPr>
        <w:numPr>
          <w:ilvl w:val="1"/>
          <w:numId w:val="6"/>
        </w:numPr>
        <w:rPr>
          <w:lang w:val="en-GB"/>
        </w:rPr>
      </w:pPr>
      <w:r w:rsidRPr="007C7EC9">
        <w:rPr>
          <w:lang w:val="en-GB"/>
        </w:rPr>
        <w:t>Open Google Photos and sign in with your Google account.</w:t>
      </w:r>
    </w:p>
    <w:p w14:paraId="6C0BAF50" w14:textId="77777777" w:rsidR="007C7EC9" w:rsidRPr="007C7EC9" w:rsidRDefault="007C7EC9" w:rsidP="007C7EC9">
      <w:pPr>
        <w:numPr>
          <w:ilvl w:val="1"/>
          <w:numId w:val="6"/>
        </w:numPr>
        <w:rPr>
          <w:lang w:val="en-GB"/>
        </w:rPr>
      </w:pPr>
      <w:r w:rsidRPr="007C7EC9">
        <w:rPr>
          <w:lang w:val="en-GB"/>
        </w:rPr>
        <w:t>Create albums and use the "Library" tab to organize them.</w:t>
      </w:r>
    </w:p>
    <w:p w14:paraId="17518DA5" w14:textId="77777777" w:rsidR="007C7EC9" w:rsidRPr="007C7EC9" w:rsidRDefault="007C7EC9" w:rsidP="007C7EC9">
      <w:pPr>
        <w:numPr>
          <w:ilvl w:val="0"/>
          <w:numId w:val="6"/>
        </w:numPr>
        <w:rPr>
          <w:lang w:val="en-GB"/>
        </w:rPr>
      </w:pPr>
      <w:r w:rsidRPr="007C7EC9">
        <w:rPr>
          <w:b/>
          <w:bCs/>
          <w:lang w:val="en-GB"/>
        </w:rPr>
        <w:t>Simple Gallery</w:t>
      </w:r>
      <w:r w:rsidRPr="007C7EC9">
        <w:rPr>
          <w:lang w:val="en-GB"/>
        </w:rPr>
        <w:t>:</w:t>
      </w:r>
    </w:p>
    <w:p w14:paraId="2EB3B6E7" w14:textId="77777777" w:rsidR="007C7EC9" w:rsidRPr="007C7EC9" w:rsidRDefault="007C7EC9" w:rsidP="007C7EC9">
      <w:pPr>
        <w:numPr>
          <w:ilvl w:val="1"/>
          <w:numId w:val="6"/>
        </w:numPr>
        <w:rPr>
          <w:lang w:val="en-GB"/>
        </w:rPr>
      </w:pPr>
      <w:r w:rsidRPr="007C7EC9">
        <w:rPr>
          <w:lang w:val="en-GB"/>
        </w:rPr>
        <w:t>Download and install Simple Gallery from the Play Store.</w:t>
      </w:r>
    </w:p>
    <w:p w14:paraId="3F7C8C17" w14:textId="77777777" w:rsidR="007C7EC9" w:rsidRPr="007C7EC9" w:rsidRDefault="007C7EC9" w:rsidP="007C7EC9">
      <w:pPr>
        <w:numPr>
          <w:ilvl w:val="1"/>
          <w:numId w:val="6"/>
        </w:numPr>
        <w:rPr>
          <w:lang w:val="en-GB"/>
        </w:rPr>
      </w:pPr>
      <w:r w:rsidRPr="007C7EC9">
        <w:rPr>
          <w:lang w:val="en-GB"/>
        </w:rPr>
        <w:t>Open Simple Gallery and grant the necessary permissions.</w:t>
      </w:r>
    </w:p>
    <w:p w14:paraId="281735D5" w14:textId="77777777" w:rsidR="007C7EC9" w:rsidRPr="007C7EC9" w:rsidRDefault="007C7EC9" w:rsidP="007C7EC9">
      <w:pPr>
        <w:numPr>
          <w:ilvl w:val="1"/>
          <w:numId w:val="6"/>
        </w:numPr>
        <w:rPr>
          <w:lang w:val="en-GB"/>
        </w:rPr>
      </w:pPr>
      <w:r w:rsidRPr="007C7EC9">
        <w:rPr>
          <w:lang w:val="en-GB"/>
        </w:rPr>
        <w:t>Use the app's folder management features to create and organize albums.</w:t>
      </w:r>
    </w:p>
    <w:p w14:paraId="1D79004D" w14:textId="77777777" w:rsidR="007C7EC9" w:rsidRPr="007C7EC9" w:rsidRDefault="007C7EC9" w:rsidP="007C7EC9">
      <w:pPr>
        <w:rPr>
          <w:lang w:val="en-GB"/>
        </w:rPr>
      </w:pPr>
      <w:r w:rsidRPr="007C7EC9">
        <w:rPr>
          <w:lang w:val="en-GB"/>
        </w:rPr>
        <w:t>These apps provide more flexibility and might better suit your needs for organizing your photos and albums.</w:t>
      </w:r>
    </w:p>
    <w:p w14:paraId="28F5B157" w14:textId="64F322FF" w:rsidR="002C43ED" w:rsidRPr="007C7EC9" w:rsidRDefault="007C7EC9" w:rsidP="007C7EC9">
      <w:pPr>
        <w:rPr>
          <w:lang w:val="en-GB"/>
        </w:rPr>
      </w:pPr>
      <w:r w:rsidRPr="007C7EC9">
        <w:rPr>
          <w:lang w:val="en-GB"/>
        </w:rPr>
        <w:t>Would you like more details on how to use any of these apps?</w:t>
      </w:r>
    </w:p>
    <w:sectPr w:rsidR="002C43ED" w:rsidRPr="007C7EC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42C6"/>
    <w:multiLevelType w:val="multilevel"/>
    <w:tmpl w:val="C0D8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4" w15:restartNumberingAfterBreak="0">
    <w:nsid w:val="64F677F3"/>
    <w:multiLevelType w:val="hybridMultilevel"/>
    <w:tmpl w:val="9EA22D3C"/>
    <w:lvl w:ilvl="0" w:tplc="671652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10A8E"/>
    <w:multiLevelType w:val="multilevel"/>
    <w:tmpl w:val="51B2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3"/>
  </w:num>
  <w:num w:numId="3" w16cid:durableId="1553537202">
    <w:abstractNumId w:val="1"/>
  </w:num>
  <w:num w:numId="4" w16cid:durableId="1681664344">
    <w:abstractNumId w:val="0"/>
  </w:num>
  <w:num w:numId="5" w16cid:durableId="371154067">
    <w:abstractNumId w:val="4"/>
  </w:num>
  <w:num w:numId="6" w16cid:durableId="511651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3E7"/>
    <w:rsid w:val="001C244A"/>
    <w:rsid w:val="0028701D"/>
    <w:rsid w:val="002C43ED"/>
    <w:rsid w:val="007403E7"/>
    <w:rsid w:val="007C55CB"/>
    <w:rsid w:val="007C7EC9"/>
    <w:rsid w:val="00977981"/>
    <w:rsid w:val="00C247A1"/>
    <w:rsid w:val="00D04DF4"/>
    <w:rsid w:val="00D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4D75"/>
  <w15:docId w15:val="{F50232D2-952C-4C2B-B684-A41315D3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1C2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hyperlink" Target="http://www.techbon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" TargetMode="External"/><Relationship Id="rId12" Type="http://schemas.openxmlformats.org/officeDocument/2006/relationships/hyperlink" Target="http://ww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Ngp5lUvB34" TargetMode="External"/><Relationship Id="rId11" Type="http://schemas.openxmlformats.org/officeDocument/2006/relationships/hyperlink" Target="http://support.google.com" TargetMode="External"/><Relationship Id="rId5" Type="http://schemas.openxmlformats.org/officeDocument/2006/relationships/hyperlink" Target="https://www.youtube.com/watch?v=sNgp5lUvB34" TargetMode="External"/><Relationship Id="rId15" Type="http://schemas.openxmlformats.org/officeDocument/2006/relationships/hyperlink" Target="http://www.techbone.net" TargetMode="External"/><Relationship Id="rId10" Type="http://schemas.openxmlformats.org/officeDocument/2006/relationships/hyperlink" Target="http://www.techbone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zbot.com" TargetMode="External"/><Relationship Id="rId14" Type="http://schemas.openxmlformats.org/officeDocument/2006/relationships/hyperlink" Target="http://www.techbone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%20Akhtar\OneDrive\Documents\CoPilot%20Conversation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4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6</cp:revision>
  <dcterms:created xsi:type="dcterms:W3CDTF">2025-05-15T08:50:00Z</dcterms:created>
  <dcterms:modified xsi:type="dcterms:W3CDTF">2025-05-15T08:54:00Z</dcterms:modified>
</cp:coreProperties>
</file>