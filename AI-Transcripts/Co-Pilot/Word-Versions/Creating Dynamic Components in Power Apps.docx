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C46F" w14:textId="77777777" w:rsidR="002C43ED" w:rsidRDefault="00977981">
      <w:pPr>
        <w:pStyle w:val="Heading2"/>
      </w:pPr>
      <w:r>
        <w:t>You</w:t>
      </w:r>
    </w:p>
    <w:p w14:paraId="2E402E36" w14:textId="77777777" w:rsidR="006C6F25" w:rsidRDefault="006C6F25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6C6F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In power apps, how can I create a component when a button is pressed, is there any way to do this or do I have to create all </w:t>
      </w:r>
      <w:proofErr w:type="spellStart"/>
      <w:r w:rsidRPr="006C6F25">
        <w:rPr>
          <w:rFonts w:asciiTheme="minorHAnsi" w:eastAsiaTheme="minorEastAsia" w:hAnsiTheme="minorHAnsi" w:cstheme="minorBidi"/>
          <w:color w:val="auto"/>
          <w:sz w:val="24"/>
          <w:szCs w:val="24"/>
        </w:rPr>
        <w:t>teh</w:t>
      </w:r>
      <w:proofErr w:type="spellEnd"/>
      <w:r w:rsidRPr="006C6F25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components first and then I can unhide them when the button is clicked?</w:t>
      </w:r>
    </w:p>
    <w:p w14:paraId="389FAD85" w14:textId="503577C2" w:rsidR="002C43ED" w:rsidRDefault="00977981">
      <w:pPr>
        <w:pStyle w:val="Heading2"/>
      </w:pPr>
      <w:r>
        <w:t>Copilot</w:t>
      </w:r>
    </w:p>
    <w:p w14:paraId="6B334542" w14:textId="77777777" w:rsidR="00977114" w:rsidRPr="00977114" w:rsidRDefault="00977114" w:rsidP="00977114">
      <w:pPr>
        <w:rPr>
          <w:lang w:val="en-GB"/>
        </w:rPr>
      </w:pPr>
      <w:r w:rsidRPr="00977114">
        <w:rPr>
          <w:lang w:val="en-GB"/>
        </w:rPr>
        <w:t>Certainly! In Power Apps, you can create a component that responds to a button press. Here are a few approaches:</w:t>
      </w:r>
    </w:p>
    <w:p w14:paraId="28F4D543" w14:textId="77777777" w:rsidR="00977114" w:rsidRPr="00977114" w:rsidRDefault="00977114" w:rsidP="00977114">
      <w:pPr>
        <w:numPr>
          <w:ilvl w:val="0"/>
          <w:numId w:val="4"/>
        </w:numPr>
        <w:rPr>
          <w:lang w:val="en-GB"/>
        </w:rPr>
      </w:pPr>
      <w:r w:rsidRPr="00977114">
        <w:rPr>
          <w:b/>
          <w:bCs/>
          <w:lang w:val="en-GB"/>
        </w:rPr>
        <w:t xml:space="preserve">Button Control with </w:t>
      </w:r>
      <w:r w:rsidRPr="00977114">
        <w:rPr>
          <w:b/>
          <w:bCs/>
          <w:i/>
          <w:iCs/>
          <w:lang w:val="en-GB"/>
        </w:rPr>
        <w:t>OnSelect</w:t>
      </w:r>
      <w:r w:rsidRPr="00977114">
        <w:rPr>
          <w:b/>
          <w:bCs/>
          <w:lang w:val="en-GB"/>
        </w:rPr>
        <w:t xml:space="preserve"> Property:</w:t>
      </w:r>
    </w:p>
    <w:p w14:paraId="53A62E8D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>Add a button control to your app.</w:t>
      </w:r>
    </w:p>
    <w:p w14:paraId="2954AE71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Set its </w:t>
      </w:r>
      <w:r w:rsidRPr="00977114">
        <w:rPr>
          <w:i/>
          <w:iCs/>
          <w:lang w:val="en-GB"/>
        </w:rPr>
        <w:t>OnSelect</w:t>
      </w:r>
      <w:r w:rsidRPr="00977114">
        <w:rPr>
          <w:lang w:val="en-GB"/>
        </w:rPr>
        <w:t xml:space="preserve"> property to execute the desired action when the button is pressed1.</w:t>
      </w:r>
    </w:p>
    <w:p w14:paraId="30B4E903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For example, you can use the following formula in the </w:t>
      </w:r>
      <w:r w:rsidRPr="00977114">
        <w:rPr>
          <w:i/>
          <w:iCs/>
          <w:lang w:val="en-GB"/>
        </w:rPr>
        <w:t>OnSelect</w:t>
      </w:r>
      <w:r w:rsidRPr="00977114">
        <w:rPr>
          <w:lang w:val="en-GB"/>
        </w:rPr>
        <w:t xml:space="preserve"> property:</w:t>
      </w:r>
    </w:p>
    <w:p w14:paraId="275BE844" w14:textId="77777777" w:rsidR="00977114" w:rsidRPr="00977114" w:rsidRDefault="00977114" w:rsidP="00DE225A">
      <w:pPr>
        <w:ind w:left="1440"/>
        <w:rPr>
          <w:i/>
          <w:iCs/>
          <w:lang w:val="en-GB"/>
        </w:rPr>
      </w:pPr>
      <w:r w:rsidRPr="00977114">
        <w:rPr>
          <w:i/>
          <w:iCs/>
          <w:lang w:val="en-GB"/>
        </w:rPr>
        <w:t>Set(</w:t>
      </w:r>
      <w:proofErr w:type="spellStart"/>
      <w:r w:rsidRPr="00977114">
        <w:rPr>
          <w:i/>
          <w:iCs/>
          <w:lang w:val="en-GB"/>
        </w:rPr>
        <w:t>varShowMenu</w:t>
      </w:r>
      <w:proofErr w:type="spellEnd"/>
      <w:r w:rsidRPr="00977114">
        <w:rPr>
          <w:i/>
          <w:iCs/>
          <w:lang w:val="en-GB"/>
        </w:rPr>
        <w:t>, false);</w:t>
      </w:r>
    </w:p>
    <w:p w14:paraId="0BEA39D2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>Click on the button to trigger the action.</w:t>
      </w:r>
    </w:p>
    <w:p w14:paraId="33B8DAD9" w14:textId="77777777" w:rsidR="00977114" w:rsidRPr="00977114" w:rsidRDefault="00977114" w:rsidP="00977114">
      <w:pPr>
        <w:numPr>
          <w:ilvl w:val="0"/>
          <w:numId w:val="4"/>
        </w:numPr>
        <w:rPr>
          <w:lang w:val="en-GB"/>
        </w:rPr>
      </w:pPr>
      <w:r w:rsidRPr="00977114">
        <w:rPr>
          <w:b/>
          <w:bCs/>
          <w:lang w:val="en-GB"/>
        </w:rPr>
        <w:t xml:space="preserve">Custom Component with </w:t>
      </w:r>
      <w:proofErr w:type="spellStart"/>
      <w:r w:rsidRPr="00977114">
        <w:rPr>
          <w:b/>
          <w:bCs/>
          <w:lang w:val="en-GB"/>
        </w:rPr>
        <w:t>Behavioral</w:t>
      </w:r>
      <w:proofErr w:type="spellEnd"/>
      <w:r w:rsidRPr="00977114">
        <w:rPr>
          <w:b/>
          <w:bCs/>
          <w:lang w:val="en-GB"/>
        </w:rPr>
        <w:t xml:space="preserve"> Properties:</w:t>
      </w:r>
    </w:p>
    <w:p w14:paraId="55B07B17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Create a custom component (canvas component) that encapsulates your desired </w:t>
      </w:r>
      <w:proofErr w:type="spellStart"/>
      <w:r w:rsidRPr="00977114">
        <w:rPr>
          <w:lang w:val="en-GB"/>
        </w:rPr>
        <w:t>behavior</w:t>
      </w:r>
      <w:proofErr w:type="spellEnd"/>
      <w:r w:rsidRPr="00977114">
        <w:rPr>
          <w:lang w:val="en-GB"/>
        </w:rPr>
        <w:t>.</w:t>
      </w:r>
    </w:p>
    <w:p w14:paraId="6E6F0D66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Add properties to the component (e.g., </w:t>
      </w:r>
      <w:proofErr w:type="spellStart"/>
      <w:r w:rsidRPr="00977114">
        <w:rPr>
          <w:i/>
          <w:iCs/>
          <w:lang w:val="en-GB"/>
        </w:rPr>
        <w:t>onCancel</w:t>
      </w:r>
      <w:proofErr w:type="spellEnd"/>
      <w:r w:rsidRPr="00977114">
        <w:rPr>
          <w:lang w:val="en-GB"/>
        </w:rPr>
        <w:t xml:space="preserve">, </w:t>
      </w:r>
      <w:proofErr w:type="spellStart"/>
      <w:r w:rsidRPr="00977114">
        <w:rPr>
          <w:i/>
          <w:iCs/>
          <w:lang w:val="en-GB"/>
        </w:rPr>
        <w:t>onSubmit</w:t>
      </w:r>
      <w:proofErr w:type="spellEnd"/>
      <w:r w:rsidRPr="00977114">
        <w:rPr>
          <w:lang w:val="en-GB"/>
        </w:rPr>
        <w:t>).</w:t>
      </w:r>
    </w:p>
    <w:p w14:paraId="3561FF69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Set the </w:t>
      </w:r>
      <w:r w:rsidRPr="00977114">
        <w:rPr>
          <w:i/>
          <w:iCs/>
          <w:lang w:val="en-GB"/>
        </w:rPr>
        <w:t>OnSelect</w:t>
      </w:r>
      <w:r w:rsidRPr="00977114">
        <w:rPr>
          <w:lang w:val="en-GB"/>
        </w:rPr>
        <w:t xml:space="preserve"> property of buttons within the component to the corresponding property value.</w:t>
      </w:r>
    </w:p>
    <w:p w14:paraId="0B9034A4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>Use the component in your main screen and update the property values to control visibility or behavior2.</w:t>
      </w:r>
    </w:p>
    <w:p w14:paraId="364034B8" w14:textId="77777777" w:rsidR="00977114" w:rsidRPr="00977114" w:rsidRDefault="00977114" w:rsidP="00977114">
      <w:pPr>
        <w:numPr>
          <w:ilvl w:val="0"/>
          <w:numId w:val="4"/>
        </w:numPr>
        <w:rPr>
          <w:lang w:val="en-GB"/>
        </w:rPr>
      </w:pPr>
      <w:r w:rsidRPr="00977114">
        <w:rPr>
          <w:b/>
          <w:bCs/>
          <w:lang w:val="en-GB"/>
        </w:rPr>
        <w:t>Split Button Component:</w:t>
      </w:r>
    </w:p>
    <w:p w14:paraId="58335913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 xml:space="preserve">Build a split button component (e.g., </w:t>
      </w:r>
      <w:proofErr w:type="spellStart"/>
      <w:r w:rsidRPr="00977114">
        <w:rPr>
          <w:i/>
          <w:iCs/>
          <w:lang w:val="en-GB"/>
        </w:rPr>
        <w:t>cmp_SplitButton</w:t>
      </w:r>
      <w:proofErr w:type="spellEnd"/>
      <w:r w:rsidRPr="00977114">
        <w:rPr>
          <w:lang w:val="en-GB"/>
        </w:rPr>
        <w:t>).</w:t>
      </w:r>
    </w:p>
    <w:p w14:paraId="44ED0CC3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>Add a main button (</w:t>
      </w:r>
      <w:r w:rsidRPr="00977114">
        <w:rPr>
          <w:i/>
          <w:iCs/>
          <w:lang w:val="en-GB"/>
        </w:rPr>
        <w:t>btn_main</w:t>
      </w:r>
      <w:r w:rsidRPr="00977114">
        <w:rPr>
          <w:lang w:val="en-GB"/>
        </w:rPr>
        <w:t xml:space="preserve">) with an OnSelect property that calls </w:t>
      </w:r>
      <w:proofErr w:type="spellStart"/>
      <w:r w:rsidRPr="00977114">
        <w:rPr>
          <w:i/>
          <w:iCs/>
          <w:lang w:val="en-GB"/>
        </w:rPr>
        <w:t>cmp_SplitButton.OnSelect</w:t>
      </w:r>
      <w:proofErr w:type="spellEnd"/>
      <w:r w:rsidRPr="00977114">
        <w:rPr>
          <w:lang w:val="en-GB"/>
        </w:rPr>
        <w:t>().</w:t>
      </w:r>
    </w:p>
    <w:p w14:paraId="550F6D08" w14:textId="77777777" w:rsidR="00977114" w:rsidRPr="00977114" w:rsidRDefault="00977114" w:rsidP="00977114">
      <w:pPr>
        <w:numPr>
          <w:ilvl w:val="1"/>
          <w:numId w:val="4"/>
        </w:numPr>
        <w:rPr>
          <w:lang w:val="en-GB"/>
        </w:rPr>
      </w:pPr>
      <w:r w:rsidRPr="00977114">
        <w:rPr>
          <w:lang w:val="en-GB"/>
        </w:rPr>
        <w:t>This approach allows you to determine if the button was selected in your app3.</w:t>
      </w:r>
    </w:p>
    <w:p w14:paraId="4BD69DBA" w14:textId="77777777" w:rsidR="00977114" w:rsidRPr="00977114" w:rsidRDefault="00977114" w:rsidP="00977114">
      <w:pPr>
        <w:rPr>
          <w:lang w:val="en-GB"/>
        </w:rPr>
      </w:pPr>
      <w:r w:rsidRPr="00977114">
        <w:rPr>
          <w:lang w:val="en-GB"/>
        </w:rPr>
        <w:t xml:space="preserve">Remember to adapt these approaches based on your specific requirements. Feel free to explore other options as well! </w:t>
      </w:r>
      <w:r w:rsidRPr="00977114">
        <w:rPr>
          <w:rFonts w:ascii="Segoe UI Emoji" w:hAnsi="Segoe UI Emoji" w:cs="Segoe UI Emoji"/>
          <w:lang w:val="en-GB"/>
        </w:rPr>
        <w:t>😊</w:t>
      </w:r>
    </w:p>
    <w:p w14:paraId="1B2E6683" w14:textId="77777777" w:rsidR="001757D2" w:rsidRDefault="00977114">
      <w:pPr>
        <w:rPr>
          <w:lang w:val="en-GB"/>
        </w:rPr>
      </w:pPr>
      <w:r w:rsidRPr="00977114">
        <w:rPr>
          <w:lang w:val="en-GB"/>
        </w:rPr>
        <w:lastRenderedPageBreak/>
        <w:t xml:space="preserve">Learn more: </w:t>
      </w:r>
    </w:p>
    <w:p w14:paraId="1554089C" w14:textId="775265C9" w:rsidR="001757D2" w:rsidRDefault="009E0258" w:rsidP="001757D2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9E0258">
          <w:rPr>
            <w:rStyle w:val="Hyperlink"/>
          </w:rPr>
          <w:t>Matthew Devaney - Complete Power Apps modern controls guide</w:t>
        </w:r>
      </w:hyperlink>
    </w:p>
    <w:p w14:paraId="7770051F" w14:textId="11BB8F10" w:rsidR="001757D2" w:rsidRPr="004C572B" w:rsidRDefault="004C572B" w:rsidP="001757D2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"https://www.youtube.com/watch?v=ZiNWh4mTO2c"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>
        <w:rPr>
          <w:rStyle w:val="Hyperlink"/>
          <w:lang w:val="en-GB"/>
        </w:rPr>
        <w:t>Youtube</w:t>
      </w:r>
      <w:proofErr w:type="spellEnd"/>
      <w:r>
        <w:rPr>
          <w:rStyle w:val="Hyperlink"/>
          <w:lang w:val="en-GB"/>
        </w:rPr>
        <w:t xml:space="preserve"> vid 1</w:t>
      </w:r>
    </w:p>
    <w:p w14:paraId="66044B69" w14:textId="665ED83C" w:rsidR="001757D2" w:rsidRDefault="004C572B" w:rsidP="001757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6" w:history="1">
        <w:r w:rsidR="00050FA7" w:rsidRPr="00050FA7">
          <w:rPr>
            <w:rStyle w:val="Hyperlink"/>
            <w:lang w:val="en-GB"/>
          </w:rPr>
          <w:t>M365 Princess - Build split button component Power Apps</w:t>
        </w:r>
      </w:hyperlink>
    </w:p>
    <w:p w14:paraId="115A1593" w14:textId="38C6D4AA" w:rsidR="001757D2" w:rsidRPr="0057631C" w:rsidRDefault="0057631C" w:rsidP="001757D2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"https://www.youtube.com/watch?v=Ldy0NJy2EKE"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>
        <w:rPr>
          <w:rStyle w:val="Hyperlink"/>
          <w:lang w:val="en-GB"/>
        </w:rPr>
        <w:t>Youtube</w:t>
      </w:r>
      <w:proofErr w:type="spellEnd"/>
      <w:r>
        <w:rPr>
          <w:rStyle w:val="Hyperlink"/>
          <w:lang w:val="en-GB"/>
        </w:rPr>
        <w:t xml:space="preserve"> vid 2</w:t>
      </w:r>
    </w:p>
    <w:p w14:paraId="7D2F5C0E" w14:textId="6D5DE039" w:rsidR="001757D2" w:rsidRDefault="0057631C" w:rsidP="001757D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7" w:history="1">
        <w:proofErr w:type="spellStart"/>
        <w:r w:rsidR="002868FE" w:rsidRPr="002868FE">
          <w:rPr>
            <w:rStyle w:val="Hyperlink"/>
            <w:lang w:val="en-GB"/>
          </w:rPr>
          <w:t>Youtube</w:t>
        </w:r>
        <w:proofErr w:type="spellEnd"/>
        <w:r w:rsidR="002868FE" w:rsidRPr="002868FE">
          <w:rPr>
            <w:rStyle w:val="Hyperlink"/>
            <w:lang w:val="en-GB"/>
          </w:rPr>
          <w:t xml:space="preserve"> vid 3</w:t>
        </w:r>
      </w:hyperlink>
      <w:r w:rsidR="002868FE">
        <w:rPr>
          <w:lang w:val="en-GB"/>
        </w:rPr>
        <w:t xml:space="preserve"> </w:t>
      </w:r>
    </w:p>
    <w:p w14:paraId="0993702E" w14:textId="36142C77" w:rsidR="00636DBD" w:rsidRDefault="003820FE" w:rsidP="001757D2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="00636DBD" w:rsidRPr="003820FE">
          <w:rPr>
            <w:rStyle w:val="Hyperlink"/>
            <w:lang w:val="en-GB"/>
          </w:rPr>
          <w:t>Matthew Devaney</w:t>
        </w:r>
        <w:r w:rsidR="00636DBD" w:rsidRPr="003820FE">
          <w:rPr>
            <w:rStyle w:val="Hyperlink"/>
            <w:lang w:val="en-GB"/>
          </w:rPr>
          <w:t xml:space="preserve"> </w:t>
        </w:r>
        <w:r w:rsidR="00692E23" w:rsidRPr="003820FE">
          <w:rPr>
            <w:rStyle w:val="Hyperlink"/>
            <w:lang w:val="en-GB"/>
          </w:rPr>
          <w:t>–</w:t>
        </w:r>
        <w:r w:rsidR="00636DBD" w:rsidRPr="003820FE">
          <w:rPr>
            <w:rStyle w:val="Hyperlink"/>
            <w:lang w:val="en-GB"/>
          </w:rPr>
          <w:t xml:space="preserve"> </w:t>
        </w:r>
        <w:r w:rsidR="00692E23" w:rsidRPr="003820FE">
          <w:rPr>
            <w:rStyle w:val="Hyperlink"/>
          </w:rPr>
          <w:t>P</w:t>
        </w:r>
        <w:r w:rsidR="00692E23" w:rsidRPr="003820FE">
          <w:rPr>
            <w:rStyle w:val="Hyperlink"/>
          </w:rPr>
          <w:t>ower</w:t>
        </w:r>
        <w:r w:rsidR="00692E23" w:rsidRPr="003820FE">
          <w:rPr>
            <w:rStyle w:val="Hyperlink"/>
          </w:rPr>
          <w:t xml:space="preserve"> A</w:t>
        </w:r>
        <w:r w:rsidR="00692E23" w:rsidRPr="003820FE">
          <w:rPr>
            <w:rStyle w:val="Hyperlink"/>
          </w:rPr>
          <w:t>pps</w:t>
        </w:r>
        <w:r w:rsidR="00692E23" w:rsidRPr="003820FE">
          <w:rPr>
            <w:rStyle w:val="Hyperlink"/>
          </w:rPr>
          <w:t xml:space="preserve"> </w:t>
        </w:r>
        <w:r w:rsidR="00692E23" w:rsidRPr="003820FE">
          <w:rPr>
            <w:rStyle w:val="Hyperlink"/>
          </w:rPr>
          <w:t>button</w:t>
        </w:r>
        <w:r w:rsidR="00692E23" w:rsidRPr="003820FE">
          <w:rPr>
            <w:rStyle w:val="Hyperlink"/>
          </w:rPr>
          <w:t xml:space="preserve"> </w:t>
        </w:r>
        <w:r w:rsidR="00692E23" w:rsidRPr="003820FE">
          <w:rPr>
            <w:rStyle w:val="Hyperlink"/>
          </w:rPr>
          <w:t>with</w:t>
        </w:r>
        <w:r w:rsidR="00692E23" w:rsidRPr="003820FE">
          <w:rPr>
            <w:rStyle w:val="Hyperlink"/>
          </w:rPr>
          <w:t xml:space="preserve"> I</w:t>
        </w:r>
        <w:r w:rsidR="00692E23" w:rsidRPr="003820FE">
          <w:rPr>
            <w:rStyle w:val="Hyperlink"/>
          </w:rPr>
          <w:t>con</w:t>
        </w:r>
        <w:r w:rsidR="00692E23" w:rsidRPr="003820FE">
          <w:rPr>
            <w:rStyle w:val="Hyperlink"/>
          </w:rPr>
          <w:t xml:space="preserve"> </w:t>
        </w:r>
        <w:r w:rsidR="00692E23" w:rsidRPr="003820FE">
          <w:rPr>
            <w:rStyle w:val="Hyperlink"/>
          </w:rPr>
          <w:t>an</w:t>
        </w:r>
        <w:r w:rsidR="00692E23" w:rsidRPr="003820FE">
          <w:rPr>
            <w:rStyle w:val="Hyperlink"/>
          </w:rPr>
          <w:t>d T</w:t>
        </w:r>
        <w:r w:rsidR="00692E23" w:rsidRPr="003820FE">
          <w:rPr>
            <w:rStyle w:val="Hyperlink"/>
          </w:rPr>
          <w:t>ext</w:t>
        </w:r>
      </w:hyperlink>
    </w:p>
    <w:p w14:paraId="765C0423" w14:textId="67635F7F" w:rsidR="002C43ED" w:rsidRPr="001757D2" w:rsidRDefault="00D82C52" w:rsidP="00D82C52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D82C52">
          <w:rPr>
            <w:rStyle w:val="Hyperlink"/>
          </w:rPr>
          <w:t>Microsoft Learn - Modern control button in Canvas Power Apps</w:t>
        </w:r>
      </w:hyperlink>
    </w:p>
    <w:sectPr w:rsidR="002C43ED" w:rsidRPr="001757D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3" w15:restartNumberingAfterBreak="0">
    <w:nsid w:val="4DDE795D"/>
    <w:multiLevelType w:val="multilevel"/>
    <w:tmpl w:val="5236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D4796"/>
    <w:multiLevelType w:val="hybridMultilevel"/>
    <w:tmpl w:val="E416D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2"/>
  </w:num>
  <w:num w:numId="3" w16cid:durableId="1553537202">
    <w:abstractNumId w:val="0"/>
  </w:num>
  <w:num w:numId="4" w16cid:durableId="1368794874">
    <w:abstractNumId w:val="3"/>
  </w:num>
  <w:num w:numId="5" w16cid:durableId="2128352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25"/>
    <w:rsid w:val="00050FA7"/>
    <w:rsid w:val="001328CC"/>
    <w:rsid w:val="001757D2"/>
    <w:rsid w:val="001B0D25"/>
    <w:rsid w:val="002868FE"/>
    <w:rsid w:val="002C43ED"/>
    <w:rsid w:val="003820FE"/>
    <w:rsid w:val="004C572B"/>
    <w:rsid w:val="0057631C"/>
    <w:rsid w:val="00636DBD"/>
    <w:rsid w:val="00692E23"/>
    <w:rsid w:val="006C6F25"/>
    <w:rsid w:val="00977114"/>
    <w:rsid w:val="00977981"/>
    <w:rsid w:val="009E0258"/>
    <w:rsid w:val="00AC0A5F"/>
    <w:rsid w:val="00D04DF4"/>
    <w:rsid w:val="00D82C52"/>
    <w:rsid w:val="00DA5135"/>
    <w:rsid w:val="00DE225A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BF439"/>
  <w15:docId w15:val="{2128A085-AC83-43B9-9FF2-C7CA9DED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17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devaney.com/power-apps-button-with-icon-and-tex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N93Y-kM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365princess.com/blogs/build-split-button-component-power-apps/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tthewdevaney.com/the-complete-power-apps-modern-controls-guide/power-apps-button-modern-control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-apps/maker/canvas-apps/controls/modern-controls/modern-control-butt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2</Pages>
  <Words>291</Words>
  <Characters>1433</Characters>
  <Application>Microsoft Office Word</Application>
  <DocSecurity>0</DocSecurity>
  <Lines>38</Lines>
  <Paragraphs>28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17</cp:revision>
  <dcterms:created xsi:type="dcterms:W3CDTF">2025-02-01T20:39:00Z</dcterms:created>
  <dcterms:modified xsi:type="dcterms:W3CDTF">2025-02-01T22:23:00Z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1baea39d-0fba-4748-be3d-bf10f0183863</vt:lpwstr>
  </property>
</Properties>
</file>