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677B" w14:textId="77777777" w:rsidR="002C43ED" w:rsidRDefault="00977981">
      <w:pPr>
        <w:pStyle w:val="Heading2"/>
      </w:pPr>
      <w:r>
        <w:t>You</w:t>
      </w:r>
    </w:p>
    <w:p w14:paraId="7C01C105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In power apps, how can I create a global variable that stores a dynamic list of strings?</w:t>
      </w:r>
    </w:p>
    <w:p w14:paraId="69021E72" w14:textId="77777777" w:rsidR="002C43ED" w:rsidRDefault="00977981">
      <w:pPr>
        <w:pStyle w:val="Heading2"/>
      </w:pPr>
      <w:r>
        <w:t>Copilot</w:t>
      </w:r>
    </w:p>
    <w:p w14:paraId="1FF7CABE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Certainly! In Power Apps, you can create a global variable to store a dynamic list of strings. Here's how:</w:t>
      </w:r>
    </w:p>
    <w:p w14:paraId="0029988B" w14:textId="77777777" w:rsidR="006B1CA2" w:rsidRPr="006B1CA2" w:rsidRDefault="006B1CA2" w:rsidP="006B1CA2">
      <w:pPr>
        <w:numPr>
          <w:ilvl w:val="0"/>
          <w:numId w:val="4"/>
        </w:numPr>
        <w:rPr>
          <w:lang w:val="en-GB"/>
        </w:rPr>
      </w:pPr>
      <w:r w:rsidRPr="006B1CA2">
        <w:rPr>
          <w:b/>
          <w:bCs/>
          <w:lang w:val="en-GB"/>
        </w:rPr>
        <w:t>Global Variables</w:t>
      </w:r>
      <w:r w:rsidRPr="006B1CA2">
        <w:rPr>
          <w:lang w:val="en-GB"/>
        </w:rPr>
        <w:t>:</w:t>
      </w:r>
    </w:p>
    <w:p w14:paraId="56CDC4D7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Global variables are accessible across all screens within a Power Apps app.</w:t>
      </w:r>
    </w:p>
    <w:p w14:paraId="2F055CBA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To create a global variable, use the Set function. For example:</w:t>
      </w:r>
    </w:p>
    <w:p w14:paraId="7BC30DA7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Set(</w:t>
      </w:r>
      <w:proofErr w:type="spellStart"/>
      <w:r w:rsidRPr="006B1CA2">
        <w:rPr>
          <w:lang w:val="en-GB"/>
        </w:rPr>
        <w:t>global_variable</w:t>
      </w:r>
      <w:proofErr w:type="spellEnd"/>
      <w:r w:rsidRPr="006B1CA2">
        <w:rPr>
          <w:lang w:val="en-GB"/>
        </w:rPr>
        <w:t>, "Example")</w:t>
      </w:r>
    </w:p>
    <w:p w14:paraId="04EFC7D1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Replace "Example" with your desired string value.</w:t>
      </w:r>
    </w:p>
    <w:p w14:paraId="7DD1520C" w14:textId="77777777" w:rsidR="006B1CA2" w:rsidRPr="006B1CA2" w:rsidRDefault="006B1CA2" w:rsidP="006B1CA2">
      <w:pPr>
        <w:numPr>
          <w:ilvl w:val="0"/>
          <w:numId w:val="4"/>
        </w:numPr>
        <w:rPr>
          <w:lang w:val="en-GB"/>
        </w:rPr>
      </w:pPr>
      <w:r w:rsidRPr="006B1CA2">
        <w:rPr>
          <w:b/>
          <w:bCs/>
          <w:lang w:val="en-GB"/>
        </w:rPr>
        <w:t>$-String Syntax (Optional)</w:t>
      </w:r>
      <w:r w:rsidRPr="006B1CA2">
        <w:rPr>
          <w:lang w:val="en-GB"/>
        </w:rPr>
        <w:t>:</w:t>
      </w:r>
    </w:p>
    <w:p w14:paraId="62458E3E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If you want to concatenate text strings, consider using the new $-String syntax.</w:t>
      </w:r>
    </w:p>
    <w:p w14:paraId="216ED257" w14:textId="77777777" w:rsidR="006B1CA2" w:rsidRPr="006B1CA2" w:rsidRDefault="006B1CA2" w:rsidP="006B1CA2">
      <w:pPr>
        <w:numPr>
          <w:ilvl w:val="1"/>
          <w:numId w:val="4"/>
        </w:numPr>
        <w:rPr>
          <w:lang w:val="en-GB"/>
        </w:rPr>
      </w:pPr>
      <w:r w:rsidRPr="006B1CA2">
        <w:rPr>
          <w:lang w:val="en-GB"/>
        </w:rPr>
        <w:t>Place a dollar sign ($) in front of the text string's quotation marks and use curly braces ({}) for expressions (functions, formulas, or variables) that might change1.</w:t>
      </w:r>
    </w:p>
    <w:p w14:paraId="33882A13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 xml:space="preserve">Remember to adapt these steps to your specific use case! </w:t>
      </w:r>
      <w:r w:rsidRPr="006B1CA2">
        <w:rPr>
          <w:rFonts w:ascii="Segoe UI Emoji" w:hAnsi="Segoe UI Emoji" w:cs="Segoe UI Emoji"/>
          <w:lang w:val="en-GB"/>
        </w:rPr>
        <w:t>😊</w:t>
      </w:r>
    </w:p>
    <w:p w14:paraId="09C2E5E9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Learn more: 1. www.matthewdevaney.com 2. learn.microsoft.com 3. hkrtrainings.com 4. learn.microsoft.com 5. www.about365.nl</w:t>
      </w:r>
    </w:p>
    <w:p w14:paraId="14FAC84E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How do I store an array or list in power apps?</w:t>
      </w:r>
    </w:p>
    <w:p w14:paraId="73E315B3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 xml:space="preserve">Certainly! In Power Apps, you can create a </w:t>
      </w:r>
      <w:r w:rsidRPr="006B1CA2">
        <w:rPr>
          <w:b/>
          <w:bCs/>
          <w:lang w:val="en-GB"/>
        </w:rPr>
        <w:t>global variable</w:t>
      </w:r>
      <w:r w:rsidRPr="006B1CA2">
        <w:rPr>
          <w:lang w:val="en-GB"/>
        </w:rPr>
        <w:t xml:space="preserve"> to store an array or list. Additionally, you can use </w:t>
      </w:r>
      <w:r w:rsidRPr="006B1CA2">
        <w:rPr>
          <w:b/>
          <w:bCs/>
          <w:lang w:val="en-GB"/>
        </w:rPr>
        <w:t>collections</w:t>
      </w:r>
      <w:r w:rsidRPr="006B1CA2">
        <w:rPr>
          <w:lang w:val="en-GB"/>
        </w:rPr>
        <w:t xml:space="preserve"> to temporarily store data within your app. Let me explain both approaches:</w:t>
      </w:r>
    </w:p>
    <w:p w14:paraId="69C46B29" w14:textId="77777777" w:rsidR="006B1CA2" w:rsidRPr="006B1CA2" w:rsidRDefault="006B1CA2" w:rsidP="006B1CA2">
      <w:pPr>
        <w:numPr>
          <w:ilvl w:val="0"/>
          <w:numId w:val="5"/>
        </w:numPr>
        <w:rPr>
          <w:lang w:val="en-GB"/>
        </w:rPr>
      </w:pPr>
      <w:r w:rsidRPr="006B1CA2">
        <w:rPr>
          <w:b/>
          <w:bCs/>
          <w:lang w:val="en-GB"/>
        </w:rPr>
        <w:t>Global Variables</w:t>
      </w:r>
      <w:r w:rsidRPr="006B1CA2">
        <w:rPr>
          <w:lang w:val="en-GB"/>
        </w:rPr>
        <w:t>:</w:t>
      </w:r>
    </w:p>
    <w:p w14:paraId="2F4FFCE8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b/>
          <w:bCs/>
          <w:lang w:val="en-GB"/>
        </w:rPr>
        <w:t>Global variables</w:t>
      </w:r>
      <w:r w:rsidRPr="006B1CA2">
        <w:rPr>
          <w:lang w:val="en-GB"/>
        </w:rPr>
        <w:t xml:space="preserve"> are accessible across all screens within a Power Apps app.</w:t>
      </w:r>
    </w:p>
    <w:p w14:paraId="2AA6112C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lang w:val="en-GB"/>
        </w:rPr>
        <w:t>To create a global variable, use the Set function. For example:</w:t>
      </w:r>
    </w:p>
    <w:p w14:paraId="3FED8400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lang w:val="en-GB"/>
        </w:rPr>
        <w:t>Set(</w:t>
      </w:r>
      <w:proofErr w:type="spellStart"/>
      <w:r w:rsidRPr="006B1CA2">
        <w:rPr>
          <w:lang w:val="en-GB"/>
        </w:rPr>
        <w:t>global_variable</w:t>
      </w:r>
      <w:proofErr w:type="spellEnd"/>
      <w:r w:rsidRPr="006B1CA2">
        <w:rPr>
          <w:lang w:val="en-GB"/>
        </w:rPr>
        <w:t>, ["Item1", "Item2", "Item3"])</w:t>
      </w:r>
    </w:p>
    <w:p w14:paraId="15EDC4A0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Replace ["Item1", "Item2", "Item3"] with your desired list of strings.</w:t>
      </w:r>
    </w:p>
    <w:p w14:paraId="5D9CF2AF" w14:textId="77777777" w:rsidR="006B1CA2" w:rsidRPr="006B1CA2" w:rsidRDefault="006B1CA2" w:rsidP="006B1CA2">
      <w:pPr>
        <w:numPr>
          <w:ilvl w:val="0"/>
          <w:numId w:val="5"/>
        </w:numPr>
        <w:rPr>
          <w:lang w:val="en-GB"/>
        </w:rPr>
      </w:pPr>
      <w:r w:rsidRPr="006B1CA2">
        <w:rPr>
          <w:b/>
          <w:bCs/>
          <w:lang w:val="en-GB"/>
        </w:rPr>
        <w:lastRenderedPageBreak/>
        <w:t>Collections</w:t>
      </w:r>
      <w:r w:rsidRPr="006B1CA2">
        <w:rPr>
          <w:lang w:val="en-GB"/>
        </w:rPr>
        <w:t>:</w:t>
      </w:r>
    </w:p>
    <w:p w14:paraId="69170521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lang w:val="en-GB"/>
        </w:rPr>
        <w:t xml:space="preserve">A </w:t>
      </w:r>
      <w:r w:rsidRPr="006B1CA2">
        <w:rPr>
          <w:b/>
          <w:bCs/>
          <w:lang w:val="en-GB"/>
        </w:rPr>
        <w:t>collection</w:t>
      </w:r>
      <w:r w:rsidRPr="006B1CA2">
        <w:rPr>
          <w:lang w:val="en-GB"/>
        </w:rPr>
        <w:t xml:space="preserve"> is a group of items or an array that helps store data in Power Apps memory.</w:t>
      </w:r>
    </w:p>
    <w:p w14:paraId="332CAFDC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lang w:val="en-GB"/>
        </w:rPr>
        <w:t>You can create a collection using the Collect function. For instance:</w:t>
      </w:r>
    </w:p>
    <w:p w14:paraId="546361D6" w14:textId="77777777" w:rsidR="006B1CA2" w:rsidRPr="006B1CA2" w:rsidRDefault="006B1CA2" w:rsidP="006B1CA2">
      <w:pPr>
        <w:numPr>
          <w:ilvl w:val="1"/>
          <w:numId w:val="5"/>
        </w:numPr>
        <w:rPr>
          <w:lang w:val="en-GB"/>
        </w:rPr>
      </w:pPr>
      <w:r w:rsidRPr="006B1CA2">
        <w:rPr>
          <w:lang w:val="en-GB"/>
        </w:rPr>
        <w:t>Collect(</w:t>
      </w:r>
      <w:proofErr w:type="spellStart"/>
      <w:r w:rsidRPr="006B1CA2">
        <w:rPr>
          <w:lang w:val="en-GB"/>
        </w:rPr>
        <w:t>MyCollection</w:t>
      </w:r>
      <w:proofErr w:type="spellEnd"/>
      <w:r w:rsidRPr="006B1CA2">
        <w:rPr>
          <w:lang w:val="en-GB"/>
        </w:rPr>
        <w:t>, { Name: "John", Age: 30 }, { Name: "Alice", Age: 25 })</w:t>
      </w:r>
    </w:p>
    <w:p w14:paraId="03AD438F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>Replace { Name: "John", Age: 30 }, { Name: "Alice", Age: 25 } with your data records.</w:t>
      </w:r>
    </w:p>
    <w:p w14:paraId="29057F3F" w14:textId="77777777" w:rsidR="006B1CA2" w:rsidRPr="006B1CA2" w:rsidRDefault="006B1CA2" w:rsidP="006B1CA2">
      <w:pPr>
        <w:rPr>
          <w:lang w:val="en-GB"/>
        </w:rPr>
      </w:pPr>
      <w:r w:rsidRPr="006B1CA2">
        <w:rPr>
          <w:lang w:val="en-GB"/>
        </w:rPr>
        <w:t xml:space="preserve">Remember to adapt these methods based on your specific use case! </w:t>
      </w:r>
      <w:r w:rsidRPr="006B1CA2">
        <w:rPr>
          <w:rFonts w:ascii="Segoe UI Emoji" w:hAnsi="Segoe UI Emoji" w:cs="Segoe UI Emoji"/>
          <w:lang w:val="en-GB"/>
        </w:rPr>
        <w:t>😊</w:t>
      </w:r>
      <w:r w:rsidRPr="006B1CA2">
        <w:rPr>
          <w:lang w:val="en-GB"/>
        </w:rPr>
        <w:t>1 2</w:t>
      </w:r>
    </w:p>
    <w:p w14:paraId="60287224" w14:textId="77777777" w:rsidR="006B1CA2" w:rsidRDefault="006B1CA2" w:rsidP="006B1CA2">
      <w:pPr>
        <w:rPr>
          <w:lang w:val="en-GB"/>
        </w:rPr>
      </w:pPr>
      <w:r w:rsidRPr="006B1CA2">
        <w:rPr>
          <w:lang w:val="en-GB"/>
        </w:rPr>
        <w:t xml:space="preserve">Learn more: </w:t>
      </w:r>
    </w:p>
    <w:p w14:paraId="6B5E9B6A" w14:textId="68E4BBD1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"https://www.spguides.com/powerapps-collection/"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www.spguides.com </w:t>
      </w:r>
    </w:p>
    <w:p w14:paraId="3B55DDCF" w14:textId="374FC39F" w:rsidR="006B1CA2" w:rsidRDefault="006B1CA2" w:rsidP="006B1CA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fldChar w:fldCharType="end"/>
      </w:r>
      <w:hyperlink r:id="rId5" w:history="1">
        <w:r w:rsidRPr="006B1CA2">
          <w:rPr>
            <w:rStyle w:val="Hyperlink"/>
            <w:lang w:val="en-GB"/>
          </w:rPr>
          <w:t>hkrtrainings.com</w:t>
        </w:r>
      </w:hyperlink>
      <w:r w:rsidRPr="006B1CA2">
        <w:rPr>
          <w:lang w:val="en-GB"/>
        </w:rPr>
        <w:t xml:space="preserve"> </w:t>
      </w:r>
    </w:p>
    <w:p w14:paraId="1BFE6D35" w14:textId="58A04161" w:rsidR="006B1CA2" w:rsidRDefault="006B1CA2" w:rsidP="006B1CA2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Pr="006B1CA2">
          <w:rPr>
            <w:rStyle w:val="Hyperlink"/>
            <w:lang w:val="en-GB"/>
          </w:rPr>
          <w:t>debajmecrm.com</w:t>
        </w:r>
      </w:hyperlink>
    </w:p>
    <w:p w14:paraId="7CEC2E87" w14:textId="23418D3F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"https://www.arrayasolutions.com/insights/blog/2021/step-by-step-sharepoint-list-data-management-with-power-apps/"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www.arrayasolutions.com </w:t>
      </w:r>
    </w:p>
    <w:p w14:paraId="36B97E11" w14:textId="27924D36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"https://www.about365.nl/2020/01/29/using-variables-and-collections-in-power-apps/"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www.about365.nl </w:t>
      </w:r>
    </w:p>
    <w:p w14:paraId="42D285F4" w14:textId="3EC721C3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"https://www.youtube.com/watch?v=eRCnuCxqGk0"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www.youtube.com </w:t>
      </w:r>
    </w:p>
    <w:p w14:paraId="014FA4C5" w14:textId="49DC73F3" w:rsidR="006B1CA2" w:rsidRDefault="006B1CA2" w:rsidP="006B1CA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fldChar w:fldCharType="end"/>
      </w:r>
      <w:hyperlink r:id="rId7" w:history="1">
        <w:r w:rsidRPr="006B1CA2">
          <w:rPr>
            <w:rStyle w:val="Hyperlink"/>
            <w:lang w:val="en-GB"/>
          </w:rPr>
          <w:t>learn.microsoft.com</w:t>
        </w:r>
      </w:hyperlink>
      <w:r w:rsidRPr="006B1CA2">
        <w:rPr>
          <w:lang w:val="en-GB"/>
        </w:rPr>
        <w:t xml:space="preserve"> </w:t>
      </w:r>
    </w:p>
    <w:p w14:paraId="06DE0A49" w14:textId="1EBA03A0" w:rsidR="006B1CA2" w:rsidRDefault="006B1CA2" w:rsidP="006B1CA2">
      <w:pPr>
        <w:pStyle w:val="ListParagraph"/>
        <w:numPr>
          <w:ilvl w:val="0"/>
          <w:numId w:val="6"/>
        </w:numPr>
        <w:rPr>
          <w:lang w:val="en-GB"/>
        </w:rPr>
      </w:pPr>
      <w:hyperlink r:id="rId8" w:history="1">
        <w:r w:rsidRPr="006B1CA2">
          <w:rPr>
            <w:rStyle w:val="Hyperlink"/>
            <w:lang w:val="en-GB"/>
          </w:rPr>
          <w:t>learn.microsoft.com</w:t>
        </w:r>
      </w:hyperlink>
      <w:r w:rsidRPr="006B1CA2">
        <w:rPr>
          <w:lang w:val="en-GB"/>
        </w:rPr>
        <w:t xml:space="preserve"> </w:t>
      </w:r>
    </w:p>
    <w:p w14:paraId="3A18EDE4" w14:textId="37EDCF01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"https://www.matthewdevaney.com/strings-a-better-way-to-concatenate-text-strings-in-power-apps/"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www.matthewdevaney.com </w:t>
      </w:r>
    </w:p>
    <w:p w14:paraId="1A601953" w14:textId="1E1B68AC" w:rsidR="006B1CA2" w:rsidRDefault="006B1CA2" w:rsidP="006B1CA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fldChar w:fldCharType="end"/>
      </w:r>
      <w:hyperlink r:id="rId9" w:history="1">
        <w:r w:rsidRPr="006B1CA2">
          <w:rPr>
            <w:rStyle w:val="Hyperlink"/>
            <w:lang w:val="en-GB"/>
          </w:rPr>
          <w:t>bing.com</w:t>
        </w:r>
      </w:hyperlink>
      <w:r w:rsidRPr="006B1CA2">
        <w:rPr>
          <w:lang w:val="en-GB"/>
        </w:rPr>
        <w:t xml:space="preserve"> </w:t>
      </w:r>
    </w:p>
    <w:p w14:paraId="52EF5380" w14:textId="3871A811" w:rsidR="006B1CA2" w:rsidRPr="006B1CA2" w:rsidRDefault="006B1CA2" w:rsidP="006B1CA2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"https://www.dmcinfo.com/latest-thinking/blog/id/10544/the-ultimate-guide-to-using-arrays-in-power-automate"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B1CA2">
        <w:rPr>
          <w:rStyle w:val="Hyperlink"/>
          <w:lang w:val="en-GB"/>
        </w:rPr>
        <w:t xml:space="preserve">www.dmcinfo.com </w:t>
      </w:r>
    </w:p>
    <w:p w14:paraId="43E06A19" w14:textId="12E1DBF9" w:rsidR="002C43ED" w:rsidRDefault="006B1CA2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fldChar w:fldCharType="end"/>
      </w:r>
      <w:r w:rsidR="00977981">
        <w:t>You</w:t>
      </w:r>
    </w:p>
    <w:p w14:paraId="06F38A43" w14:textId="77777777" w:rsidR="00AE3989" w:rsidRPr="00AE3989" w:rsidRDefault="00AE3989" w:rsidP="00AE3989">
      <w:pPr>
        <w:rPr>
          <w:lang w:val="en-GB"/>
        </w:rPr>
      </w:pPr>
      <w:r w:rsidRPr="00AE3989">
        <w:rPr>
          <w:lang w:val="en-GB"/>
        </w:rPr>
        <w:t>How do I add or remove from a collection when a button is clicked?</w:t>
      </w:r>
    </w:p>
    <w:p w14:paraId="788CC6C3" w14:textId="77777777" w:rsidR="002C43ED" w:rsidRDefault="00977981">
      <w:pPr>
        <w:pStyle w:val="Heading2"/>
      </w:pPr>
      <w:r>
        <w:t>Copilot</w:t>
      </w:r>
    </w:p>
    <w:p w14:paraId="5457BC6A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Certainly! To add or remove items from a collection in Power Apps when a button is clicked, follow these steps:</w:t>
      </w:r>
    </w:p>
    <w:p w14:paraId="44E421D3" w14:textId="77777777" w:rsidR="00084591" w:rsidRPr="00084591" w:rsidRDefault="00084591" w:rsidP="00084591">
      <w:pPr>
        <w:numPr>
          <w:ilvl w:val="0"/>
          <w:numId w:val="7"/>
        </w:numPr>
        <w:rPr>
          <w:lang w:val="en-GB"/>
        </w:rPr>
      </w:pPr>
      <w:r w:rsidRPr="00084591">
        <w:rPr>
          <w:b/>
          <w:bCs/>
          <w:lang w:val="en-GB"/>
        </w:rPr>
        <w:t>Create a Collection</w:t>
      </w:r>
      <w:r w:rsidRPr="00084591">
        <w:rPr>
          <w:lang w:val="en-GB"/>
        </w:rPr>
        <w:t>:</w:t>
      </w:r>
    </w:p>
    <w:p w14:paraId="7EF26408" w14:textId="77777777" w:rsidR="00084591" w:rsidRPr="00084591" w:rsidRDefault="00084591" w:rsidP="00084591">
      <w:pPr>
        <w:numPr>
          <w:ilvl w:val="1"/>
          <w:numId w:val="7"/>
        </w:numPr>
        <w:rPr>
          <w:lang w:val="en-GB"/>
        </w:rPr>
      </w:pPr>
      <w:r w:rsidRPr="00084591">
        <w:rPr>
          <w:lang w:val="en-GB"/>
        </w:rPr>
        <w:t xml:space="preserve">First, create a collection to store your data. You can do this in the app's </w:t>
      </w:r>
      <w:proofErr w:type="spellStart"/>
      <w:r w:rsidRPr="00084591">
        <w:rPr>
          <w:b/>
          <w:bCs/>
          <w:lang w:val="en-GB"/>
        </w:rPr>
        <w:t>OnStart</w:t>
      </w:r>
      <w:proofErr w:type="spellEnd"/>
      <w:r w:rsidRPr="00084591">
        <w:rPr>
          <w:lang w:val="en-GB"/>
        </w:rPr>
        <w:t xml:space="preserve"> property using the Collect function. For example:</w:t>
      </w:r>
    </w:p>
    <w:p w14:paraId="33F47294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PowerApps</w:t>
      </w:r>
    </w:p>
    <w:p w14:paraId="43DC725B" w14:textId="77777777" w:rsidR="00084591" w:rsidRPr="00084591" w:rsidRDefault="00084591" w:rsidP="00084591">
      <w:pPr>
        <w:rPr>
          <w:lang w:val="en-GB"/>
        </w:rPr>
      </w:pPr>
      <w:proofErr w:type="spellStart"/>
      <w:r w:rsidRPr="00084591">
        <w:rPr>
          <w:lang w:val="en-GB"/>
        </w:rPr>
        <w:t>OnStart</w:t>
      </w:r>
      <w:proofErr w:type="spellEnd"/>
      <w:r w:rsidRPr="00084591">
        <w:rPr>
          <w:lang w:val="en-GB"/>
        </w:rPr>
        <w:t xml:space="preserve"> = Collect(</w:t>
      </w:r>
      <w:proofErr w:type="spellStart"/>
      <w:r w:rsidRPr="00084591">
        <w:rPr>
          <w:lang w:val="en-GB"/>
        </w:rPr>
        <w:t>MyCollection</w:t>
      </w:r>
      <w:proofErr w:type="spellEnd"/>
      <w:r w:rsidRPr="00084591">
        <w:rPr>
          <w:lang w:val="en-GB"/>
        </w:rPr>
        <w:t>, { Name: "John", Age: 30 }, { Name: "Alice", Age: 25 })</w:t>
      </w:r>
    </w:p>
    <w:p w14:paraId="7B1BD7AF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Replace the sample data with your own records.</w:t>
      </w:r>
    </w:p>
    <w:p w14:paraId="762E517A" w14:textId="77777777" w:rsidR="00084591" w:rsidRPr="00084591" w:rsidRDefault="00084591" w:rsidP="00084591">
      <w:pPr>
        <w:numPr>
          <w:ilvl w:val="0"/>
          <w:numId w:val="7"/>
        </w:numPr>
        <w:rPr>
          <w:lang w:val="en-GB"/>
        </w:rPr>
      </w:pPr>
      <w:r w:rsidRPr="00084591">
        <w:rPr>
          <w:b/>
          <w:bCs/>
          <w:lang w:val="en-GB"/>
        </w:rPr>
        <w:t>Add Items to the Collection</w:t>
      </w:r>
      <w:r w:rsidRPr="00084591">
        <w:rPr>
          <w:lang w:val="en-GB"/>
        </w:rPr>
        <w:t>:</w:t>
      </w:r>
    </w:p>
    <w:p w14:paraId="69F8ADBA" w14:textId="77777777" w:rsidR="00084591" w:rsidRPr="00084591" w:rsidRDefault="00084591" w:rsidP="00084591">
      <w:pPr>
        <w:numPr>
          <w:ilvl w:val="1"/>
          <w:numId w:val="7"/>
        </w:numPr>
        <w:rPr>
          <w:lang w:val="en-GB"/>
        </w:rPr>
      </w:pPr>
      <w:r w:rsidRPr="00084591">
        <w:rPr>
          <w:lang w:val="en-GB"/>
        </w:rPr>
        <w:lastRenderedPageBreak/>
        <w:t>To add items when a button is clicked, use the Collect function again. For instance:</w:t>
      </w:r>
    </w:p>
    <w:p w14:paraId="042DB4E1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PowerApps</w:t>
      </w:r>
    </w:p>
    <w:p w14:paraId="6880DC53" w14:textId="77777777" w:rsidR="00084591" w:rsidRPr="00084591" w:rsidRDefault="00084591" w:rsidP="00084591">
      <w:pPr>
        <w:rPr>
          <w:lang w:val="en-GB"/>
        </w:rPr>
      </w:pPr>
      <w:proofErr w:type="spellStart"/>
      <w:r w:rsidRPr="00084591">
        <w:rPr>
          <w:lang w:val="en-GB"/>
        </w:rPr>
        <w:t>OnSelect</w:t>
      </w:r>
      <w:proofErr w:type="spellEnd"/>
      <w:r w:rsidRPr="00084591">
        <w:rPr>
          <w:lang w:val="en-GB"/>
        </w:rPr>
        <w:t xml:space="preserve"> (</w:t>
      </w:r>
      <w:proofErr w:type="spellStart"/>
      <w:r w:rsidRPr="00084591">
        <w:rPr>
          <w:lang w:val="en-GB"/>
        </w:rPr>
        <w:t>ButtonAdd</w:t>
      </w:r>
      <w:proofErr w:type="spellEnd"/>
      <w:r w:rsidRPr="00084591">
        <w:rPr>
          <w:lang w:val="en-GB"/>
        </w:rPr>
        <w:t>) = Collect(</w:t>
      </w:r>
      <w:proofErr w:type="spellStart"/>
      <w:r w:rsidRPr="00084591">
        <w:rPr>
          <w:lang w:val="en-GB"/>
        </w:rPr>
        <w:t>MyCollection</w:t>
      </w:r>
      <w:proofErr w:type="spellEnd"/>
      <w:r w:rsidRPr="00084591">
        <w:rPr>
          <w:lang w:val="en-GB"/>
        </w:rPr>
        <w:t>, { Name: "</w:t>
      </w:r>
      <w:proofErr w:type="spellStart"/>
      <w:r w:rsidRPr="00084591">
        <w:rPr>
          <w:lang w:val="en-GB"/>
        </w:rPr>
        <w:t>NewPerson</w:t>
      </w:r>
      <w:proofErr w:type="spellEnd"/>
      <w:r w:rsidRPr="00084591">
        <w:rPr>
          <w:lang w:val="en-GB"/>
        </w:rPr>
        <w:t>", Age: 40 })</w:t>
      </w:r>
    </w:p>
    <w:p w14:paraId="32914C05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This adds a new record to the collection.</w:t>
      </w:r>
    </w:p>
    <w:p w14:paraId="0B1E3CED" w14:textId="77777777" w:rsidR="00084591" w:rsidRPr="00084591" w:rsidRDefault="00084591" w:rsidP="00084591">
      <w:pPr>
        <w:numPr>
          <w:ilvl w:val="0"/>
          <w:numId w:val="7"/>
        </w:numPr>
        <w:rPr>
          <w:lang w:val="en-GB"/>
        </w:rPr>
      </w:pPr>
      <w:r w:rsidRPr="00084591">
        <w:rPr>
          <w:b/>
          <w:bCs/>
          <w:lang w:val="en-GB"/>
        </w:rPr>
        <w:t>Remove Items from the Collection</w:t>
      </w:r>
      <w:r w:rsidRPr="00084591">
        <w:rPr>
          <w:lang w:val="en-GB"/>
        </w:rPr>
        <w:t>:</w:t>
      </w:r>
    </w:p>
    <w:p w14:paraId="22141329" w14:textId="77777777" w:rsidR="00084591" w:rsidRPr="00084591" w:rsidRDefault="00084591" w:rsidP="00084591">
      <w:pPr>
        <w:numPr>
          <w:ilvl w:val="1"/>
          <w:numId w:val="7"/>
        </w:numPr>
        <w:rPr>
          <w:lang w:val="en-GB"/>
        </w:rPr>
      </w:pPr>
      <w:r w:rsidRPr="00084591">
        <w:rPr>
          <w:lang w:val="en-GB"/>
        </w:rPr>
        <w:t>To remove an item when a button is clicked, use the Remove function. For example:</w:t>
      </w:r>
    </w:p>
    <w:p w14:paraId="772FD52C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PowerApps</w:t>
      </w:r>
    </w:p>
    <w:p w14:paraId="0111EB8E" w14:textId="77777777" w:rsidR="00084591" w:rsidRPr="00084591" w:rsidRDefault="00084591" w:rsidP="00084591">
      <w:pPr>
        <w:rPr>
          <w:lang w:val="en-GB"/>
        </w:rPr>
      </w:pPr>
      <w:proofErr w:type="spellStart"/>
      <w:r w:rsidRPr="00084591">
        <w:rPr>
          <w:lang w:val="en-GB"/>
        </w:rPr>
        <w:t>OnSelect</w:t>
      </w:r>
      <w:proofErr w:type="spellEnd"/>
      <w:r w:rsidRPr="00084591">
        <w:rPr>
          <w:lang w:val="en-GB"/>
        </w:rPr>
        <w:t xml:space="preserve"> (</w:t>
      </w:r>
      <w:proofErr w:type="spellStart"/>
      <w:r w:rsidRPr="00084591">
        <w:rPr>
          <w:lang w:val="en-GB"/>
        </w:rPr>
        <w:t>ButtonRemove</w:t>
      </w:r>
      <w:proofErr w:type="spellEnd"/>
      <w:r w:rsidRPr="00084591">
        <w:rPr>
          <w:lang w:val="en-GB"/>
        </w:rPr>
        <w:t>) = Remove(</w:t>
      </w:r>
      <w:proofErr w:type="spellStart"/>
      <w:r w:rsidRPr="00084591">
        <w:rPr>
          <w:lang w:val="en-GB"/>
        </w:rPr>
        <w:t>MyCollection</w:t>
      </w:r>
      <w:proofErr w:type="spellEnd"/>
      <w:r w:rsidRPr="00084591">
        <w:rPr>
          <w:lang w:val="en-GB"/>
        </w:rPr>
        <w:t>, { Name: "Alice" })</w:t>
      </w:r>
    </w:p>
    <w:p w14:paraId="27864FB9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>This removes the record with the specified criteria (in this case, the person named "Alice").</w:t>
      </w:r>
    </w:p>
    <w:p w14:paraId="66AD3B55" w14:textId="77777777" w:rsidR="00084591" w:rsidRPr="00084591" w:rsidRDefault="00084591" w:rsidP="00084591">
      <w:pPr>
        <w:rPr>
          <w:lang w:val="en-GB"/>
        </w:rPr>
      </w:pPr>
      <w:r w:rsidRPr="00084591">
        <w:rPr>
          <w:lang w:val="en-GB"/>
        </w:rPr>
        <w:t xml:space="preserve">Remember to adjust the collection name and field names according to your specific scenario! </w:t>
      </w:r>
      <w:r w:rsidRPr="00084591">
        <w:rPr>
          <w:rFonts w:ascii="Segoe UI Emoji" w:hAnsi="Segoe UI Emoji" w:cs="Segoe UI Emoji"/>
          <w:lang w:val="en-GB"/>
        </w:rPr>
        <w:t>😊</w:t>
      </w:r>
      <w:r w:rsidRPr="00084591">
        <w:rPr>
          <w:lang w:val="en-GB"/>
        </w:rPr>
        <w:t>1 2</w:t>
      </w:r>
    </w:p>
    <w:p w14:paraId="37243868" w14:textId="77777777" w:rsidR="00084591" w:rsidRDefault="00084591" w:rsidP="00084591">
      <w:pPr>
        <w:rPr>
          <w:lang w:val="en-GB"/>
        </w:rPr>
      </w:pPr>
      <w:r w:rsidRPr="00084591">
        <w:rPr>
          <w:lang w:val="en-GB"/>
        </w:rPr>
        <w:t xml:space="preserve">Learn more: </w:t>
      </w:r>
    </w:p>
    <w:p w14:paraId="015250BB" w14:textId="69DAAC87" w:rsidR="00084591" w:rsidRPr="00084591" w:rsidRDefault="00084591" w:rsidP="00084591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"https://www.spguides.com/powerapps-collection/"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084591">
        <w:rPr>
          <w:rStyle w:val="Hyperlink"/>
          <w:lang w:val="en-GB"/>
        </w:rPr>
        <w:t xml:space="preserve">www.spguides.com  </w:t>
      </w:r>
    </w:p>
    <w:p w14:paraId="56E30EFE" w14:textId="300E5862" w:rsidR="00084591" w:rsidRPr="00A53294" w:rsidRDefault="00084591" w:rsidP="00084591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 w:rsidR="00A53294">
        <w:rPr>
          <w:lang w:val="en-GB"/>
        </w:rPr>
        <w:fldChar w:fldCharType="begin"/>
      </w:r>
      <w:r w:rsidR="00A53294">
        <w:rPr>
          <w:lang w:val="en-GB"/>
        </w:rPr>
        <w:instrText>HYPERLINK "https://www.arrayasolutions.com/insights/blog/2021/step-by-step-sharepoint-list-data-management-with-power-apps/"</w:instrText>
      </w:r>
      <w:r w:rsidR="00A53294">
        <w:rPr>
          <w:lang w:val="en-GB"/>
        </w:rPr>
      </w:r>
      <w:r w:rsidR="00A53294">
        <w:rPr>
          <w:lang w:val="en-GB"/>
        </w:rPr>
        <w:fldChar w:fldCharType="separate"/>
      </w:r>
      <w:r w:rsidRPr="00A53294">
        <w:rPr>
          <w:rStyle w:val="Hyperlink"/>
          <w:lang w:val="en-GB"/>
        </w:rPr>
        <w:t xml:space="preserve">www.arrayasolutions.com </w:t>
      </w:r>
    </w:p>
    <w:p w14:paraId="57218B0A" w14:textId="5D4DAF65" w:rsidR="00084591" w:rsidRPr="00A53294" w:rsidRDefault="00A53294" w:rsidP="00084591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"https://www.spguides.com/add-item-to-collection-powerapps/"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084591" w:rsidRPr="00A53294">
        <w:rPr>
          <w:rStyle w:val="Hyperlink"/>
          <w:lang w:val="en-GB"/>
        </w:rPr>
        <w:t xml:space="preserve">www.spguides.com </w:t>
      </w:r>
    </w:p>
    <w:p w14:paraId="600C1D87" w14:textId="16955141" w:rsidR="00084591" w:rsidRDefault="00A53294" w:rsidP="0008459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fldChar w:fldCharType="end"/>
      </w:r>
      <w:hyperlink r:id="rId10" w:history="1">
        <w:r w:rsidR="00084591" w:rsidRPr="00233AC9">
          <w:rPr>
            <w:rStyle w:val="Hyperlink"/>
            <w:lang w:val="en-GB"/>
          </w:rPr>
          <w:t>powerusers.microsoft.com</w:t>
        </w:r>
      </w:hyperlink>
      <w:r w:rsidR="00084591" w:rsidRPr="00084591">
        <w:rPr>
          <w:lang w:val="en-GB"/>
        </w:rPr>
        <w:t xml:space="preserve"> </w:t>
      </w:r>
    </w:p>
    <w:p w14:paraId="60ABAF84" w14:textId="0F27F484" w:rsidR="00084591" w:rsidRDefault="00233AC9" w:rsidP="00084591">
      <w:pPr>
        <w:pStyle w:val="ListParagraph"/>
        <w:numPr>
          <w:ilvl w:val="0"/>
          <w:numId w:val="8"/>
        </w:numPr>
        <w:rPr>
          <w:lang w:val="en-GB"/>
        </w:rPr>
      </w:pPr>
      <w:hyperlink r:id="rId11" w:history="1">
        <w:r w:rsidR="00084591" w:rsidRPr="00233AC9">
          <w:rPr>
            <w:rStyle w:val="Hyperlink"/>
            <w:lang w:val="en-GB"/>
          </w:rPr>
          <w:t>blog.mydock365.com</w:t>
        </w:r>
      </w:hyperlink>
      <w:r w:rsidR="00084591" w:rsidRPr="00084591">
        <w:rPr>
          <w:lang w:val="en-GB"/>
        </w:rPr>
        <w:t xml:space="preserve"> </w:t>
      </w:r>
    </w:p>
    <w:p w14:paraId="0A0FD1B3" w14:textId="1DC2EBC3" w:rsidR="00084591" w:rsidRDefault="005E4C5E" w:rsidP="00084591">
      <w:pPr>
        <w:pStyle w:val="ListParagraph"/>
        <w:numPr>
          <w:ilvl w:val="0"/>
          <w:numId w:val="8"/>
        </w:numPr>
        <w:rPr>
          <w:lang w:val="en-GB"/>
        </w:rPr>
      </w:pPr>
      <w:hyperlink r:id="rId12" w:history="1">
        <w:r w:rsidR="00084591" w:rsidRPr="005E4C5E">
          <w:rPr>
            <w:rStyle w:val="Hyperlink"/>
            <w:lang w:val="en-GB"/>
          </w:rPr>
          <w:t>sharepoint.stackexchange.com</w:t>
        </w:r>
      </w:hyperlink>
      <w:r w:rsidR="00084591" w:rsidRPr="00084591">
        <w:rPr>
          <w:lang w:val="en-GB"/>
        </w:rPr>
        <w:t xml:space="preserve"> </w:t>
      </w:r>
    </w:p>
    <w:p w14:paraId="5B1A7662" w14:textId="62A6A68C" w:rsidR="00084591" w:rsidRDefault="005E4C5E" w:rsidP="00084591">
      <w:pPr>
        <w:pStyle w:val="ListParagraph"/>
        <w:numPr>
          <w:ilvl w:val="0"/>
          <w:numId w:val="8"/>
        </w:numPr>
        <w:rPr>
          <w:lang w:val="en-GB"/>
        </w:rPr>
      </w:pPr>
      <w:hyperlink r:id="rId13" w:history="1">
        <w:r w:rsidR="00084591" w:rsidRPr="005E4C5E">
          <w:rPr>
            <w:rStyle w:val="Hyperlink"/>
            <w:lang w:val="en-GB"/>
          </w:rPr>
          <w:t>bing.com</w:t>
        </w:r>
      </w:hyperlink>
      <w:r w:rsidR="00084591" w:rsidRPr="00084591">
        <w:rPr>
          <w:lang w:val="en-GB"/>
        </w:rPr>
        <w:t xml:space="preserve"> </w:t>
      </w:r>
    </w:p>
    <w:p w14:paraId="3E4467AF" w14:textId="03C3E0C9" w:rsidR="00084591" w:rsidRPr="005E4C5E" w:rsidRDefault="005E4C5E" w:rsidP="00084591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"https://www.dmcinfo.com/latest-thinking/blog/id/10544/the-ultimate-guide-to-using-arrays-in-power-automate"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084591" w:rsidRPr="005E4C5E">
        <w:rPr>
          <w:rStyle w:val="Hyperlink"/>
          <w:lang w:val="en-GB"/>
        </w:rPr>
        <w:t xml:space="preserve">www.dmcinfo.com </w:t>
      </w:r>
    </w:p>
    <w:p w14:paraId="385D8BBC" w14:textId="3ED2AA96" w:rsidR="00084591" w:rsidRDefault="005E4C5E" w:rsidP="0008459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fldChar w:fldCharType="end"/>
      </w:r>
      <w:hyperlink r:id="rId14" w:history="1">
        <w:r w:rsidR="00084591" w:rsidRPr="007D158F">
          <w:rPr>
            <w:rStyle w:val="Hyperlink"/>
            <w:lang w:val="en-GB"/>
          </w:rPr>
          <w:t>learn.microsoft.com</w:t>
        </w:r>
      </w:hyperlink>
      <w:r w:rsidR="00084591" w:rsidRPr="00084591">
        <w:rPr>
          <w:lang w:val="en-GB"/>
        </w:rPr>
        <w:t xml:space="preserve"> </w:t>
      </w:r>
    </w:p>
    <w:p w14:paraId="11F1EF4D" w14:textId="23E07B98" w:rsidR="00084591" w:rsidRDefault="007D158F" w:rsidP="00084591">
      <w:pPr>
        <w:pStyle w:val="ListParagraph"/>
        <w:numPr>
          <w:ilvl w:val="0"/>
          <w:numId w:val="8"/>
        </w:numPr>
        <w:rPr>
          <w:lang w:val="en-GB"/>
        </w:rPr>
      </w:pPr>
      <w:hyperlink r:id="rId15" w:history="1">
        <w:proofErr w:type="spellStart"/>
        <w:r w:rsidR="00084591" w:rsidRPr="007D158F">
          <w:rPr>
            <w:rStyle w:val="Hyperlink"/>
            <w:lang w:val="en-GB"/>
          </w:rPr>
          <w:t>hkrtrainings.com</w:t>
        </w:r>
      </w:hyperlink>
      <w:proofErr w:type="spellEnd"/>
    </w:p>
    <w:p w14:paraId="6F1C48B0" w14:textId="554D01F9" w:rsidR="00084591" w:rsidRDefault="007D158F" w:rsidP="00A6781D">
      <w:pPr>
        <w:pStyle w:val="ListParagraph"/>
        <w:numPr>
          <w:ilvl w:val="0"/>
          <w:numId w:val="8"/>
        </w:numPr>
        <w:rPr>
          <w:lang w:val="en-GB"/>
        </w:rPr>
      </w:pPr>
      <w:hyperlink r:id="rId16" w:history="1">
        <w:r w:rsidR="00084591" w:rsidRPr="007D158F">
          <w:rPr>
            <w:rStyle w:val="Hyperlink"/>
            <w:lang w:val="en-GB"/>
          </w:rPr>
          <w:t>learn.microsoft.com</w:t>
        </w:r>
      </w:hyperlink>
    </w:p>
    <w:p w14:paraId="32D17730" w14:textId="297A33CA" w:rsidR="00084591" w:rsidRPr="007D158F" w:rsidRDefault="007D158F" w:rsidP="00A6781D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"https://www.about365.nl/2020/01/29/using-variables-and-collections-in-power-apps/"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084591" w:rsidRPr="007D158F">
        <w:rPr>
          <w:rStyle w:val="Hyperlink"/>
          <w:lang w:val="en-GB"/>
        </w:rPr>
        <w:t>www.about365.nl</w:t>
      </w:r>
    </w:p>
    <w:p w14:paraId="1ECA0A07" w14:textId="1C566249" w:rsidR="00084591" w:rsidRPr="002A6310" w:rsidRDefault="007D158F" w:rsidP="00A6781D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 w:rsidR="002A6310">
        <w:rPr>
          <w:lang w:val="en-GB"/>
        </w:rPr>
        <w:fldChar w:fldCharType="begin"/>
      </w:r>
      <w:r w:rsidR="002A6310">
        <w:rPr>
          <w:lang w:val="en-GB"/>
        </w:rPr>
        <w:instrText>HYPERLINK "https://www.matthewdevaney.com/strings-a-better-way-to-concatenate-text-strings-in-power-apps/"</w:instrText>
      </w:r>
      <w:r w:rsidR="002A6310">
        <w:rPr>
          <w:lang w:val="en-GB"/>
        </w:rPr>
      </w:r>
      <w:r w:rsidR="002A6310">
        <w:rPr>
          <w:lang w:val="en-GB"/>
        </w:rPr>
        <w:fldChar w:fldCharType="separate"/>
      </w:r>
      <w:r w:rsidR="00084591" w:rsidRPr="002A6310">
        <w:rPr>
          <w:rStyle w:val="Hyperlink"/>
          <w:lang w:val="en-GB"/>
        </w:rPr>
        <w:t xml:space="preserve">www.matthewdevaney.com </w:t>
      </w:r>
    </w:p>
    <w:p w14:paraId="2CB78362" w14:textId="3BDDB1E1" w:rsidR="002C43ED" w:rsidRDefault="002A6310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fldChar w:fldCharType="end"/>
      </w:r>
      <w:r w:rsidR="00977981">
        <w:t>You</w:t>
      </w:r>
    </w:p>
    <w:p w14:paraId="3C3E748D" w14:textId="77777777" w:rsidR="002A6310" w:rsidRPr="002A6310" w:rsidRDefault="002A6310" w:rsidP="002A6310">
      <w:pPr>
        <w:rPr>
          <w:lang w:val="en-GB"/>
        </w:rPr>
      </w:pPr>
      <w:r w:rsidRPr="002A6310">
        <w:rPr>
          <w:lang w:val="en-GB"/>
        </w:rPr>
        <w:t xml:space="preserve">How can I </w:t>
      </w:r>
      <w:proofErr w:type="spellStart"/>
      <w:r w:rsidRPr="002A6310">
        <w:rPr>
          <w:lang w:val="en-GB"/>
        </w:rPr>
        <w:t>etrieve</w:t>
      </w:r>
      <w:proofErr w:type="spellEnd"/>
      <w:r w:rsidRPr="002A6310">
        <w:rPr>
          <w:lang w:val="en-GB"/>
        </w:rPr>
        <w:t xml:space="preserve"> the last string in a </w:t>
      </w:r>
      <w:proofErr w:type="spellStart"/>
      <w:r w:rsidRPr="002A6310">
        <w:rPr>
          <w:lang w:val="en-GB"/>
        </w:rPr>
        <w:t>collectiomn</w:t>
      </w:r>
      <w:proofErr w:type="spellEnd"/>
      <w:r w:rsidRPr="002A6310">
        <w:rPr>
          <w:lang w:val="en-GB"/>
        </w:rPr>
        <w:t xml:space="preserve"> in power apps?</w:t>
      </w:r>
    </w:p>
    <w:p w14:paraId="5D41B7BE" w14:textId="77777777" w:rsidR="002C43ED" w:rsidRDefault="00977981">
      <w:pPr>
        <w:pStyle w:val="Heading2"/>
      </w:pPr>
      <w:r>
        <w:t>Copilot</w:t>
      </w:r>
    </w:p>
    <w:p w14:paraId="420E2555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>To retrieve the last record from a collection in Power Apps, you can use the Last function. Here's how:</w:t>
      </w:r>
    </w:p>
    <w:p w14:paraId="33BB17AE" w14:textId="77777777" w:rsidR="00EE218B" w:rsidRPr="00EE218B" w:rsidRDefault="00EE218B" w:rsidP="00EE218B">
      <w:pPr>
        <w:numPr>
          <w:ilvl w:val="0"/>
          <w:numId w:val="9"/>
        </w:numPr>
        <w:rPr>
          <w:lang w:val="en-GB"/>
        </w:rPr>
      </w:pPr>
      <w:r w:rsidRPr="00EE218B">
        <w:rPr>
          <w:b/>
          <w:bCs/>
          <w:lang w:val="en-GB"/>
        </w:rPr>
        <w:lastRenderedPageBreak/>
        <w:t>Create a Collection</w:t>
      </w:r>
      <w:r w:rsidRPr="00EE218B">
        <w:rPr>
          <w:lang w:val="en-GB"/>
        </w:rPr>
        <w:t>:</w:t>
      </w:r>
    </w:p>
    <w:p w14:paraId="2B8833F9" w14:textId="77777777" w:rsidR="00EE218B" w:rsidRPr="00EE218B" w:rsidRDefault="00EE218B" w:rsidP="00EE218B">
      <w:pPr>
        <w:numPr>
          <w:ilvl w:val="1"/>
          <w:numId w:val="9"/>
        </w:numPr>
        <w:rPr>
          <w:lang w:val="en-GB"/>
        </w:rPr>
      </w:pPr>
      <w:r w:rsidRPr="00EE218B">
        <w:rPr>
          <w:lang w:val="en-GB"/>
        </w:rPr>
        <w:t xml:space="preserve">First, create a collection to store your data. For example, you can use this formula in the </w:t>
      </w:r>
      <w:proofErr w:type="spellStart"/>
      <w:r w:rsidRPr="00EE218B">
        <w:rPr>
          <w:b/>
          <w:bCs/>
          <w:lang w:val="en-GB"/>
        </w:rPr>
        <w:t>OnStart</w:t>
      </w:r>
      <w:proofErr w:type="spellEnd"/>
      <w:r w:rsidRPr="00EE218B">
        <w:rPr>
          <w:lang w:val="en-GB"/>
        </w:rPr>
        <w:t xml:space="preserve"> property of a button:</w:t>
      </w:r>
    </w:p>
    <w:p w14:paraId="233E8F0E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>PowerApps</w:t>
      </w:r>
    </w:p>
    <w:p w14:paraId="3202DD62" w14:textId="77777777" w:rsidR="00EE218B" w:rsidRPr="00EE218B" w:rsidRDefault="00EE218B" w:rsidP="00EE218B">
      <w:pPr>
        <w:rPr>
          <w:lang w:val="en-GB"/>
        </w:rPr>
      </w:pPr>
      <w:proofErr w:type="spellStart"/>
      <w:r w:rsidRPr="00EE218B">
        <w:rPr>
          <w:lang w:val="en-GB"/>
        </w:rPr>
        <w:t>OnStart</w:t>
      </w:r>
      <w:proofErr w:type="spellEnd"/>
      <w:r w:rsidRPr="00EE218B">
        <w:rPr>
          <w:lang w:val="en-GB"/>
        </w:rPr>
        <w:t xml:space="preserve"> = Collect(</w:t>
      </w:r>
      <w:proofErr w:type="spellStart"/>
      <w:r w:rsidRPr="00EE218B">
        <w:rPr>
          <w:lang w:val="en-GB"/>
        </w:rPr>
        <w:t>MyCollection</w:t>
      </w:r>
      <w:proofErr w:type="spellEnd"/>
      <w:r w:rsidRPr="00EE218B">
        <w:rPr>
          <w:lang w:val="en-GB"/>
        </w:rPr>
        <w:t xml:space="preserve">, { </w:t>
      </w:r>
      <w:proofErr w:type="spellStart"/>
      <w:r w:rsidRPr="00EE218B">
        <w:rPr>
          <w:lang w:val="en-GB"/>
        </w:rPr>
        <w:t>Flavor</w:t>
      </w:r>
      <w:proofErr w:type="spellEnd"/>
      <w:r w:rsidRPr="00EE218B">
        <w:rPr>
          <w:lang w:val="en-GB"/>
        </w:rPr>
        <w:t xml:space="preserve">: "Chocolate" }, { </w:t>
      </w:r>
      <w:proofErr w:type="spellStart"/>
      <w:r w:rsidRPr="00EE218B">
        <w:rPr>
          <w:lang w:val="en-GB"/>
        </w:rPr>
        <w:t>Flavor</w:t>
      </w:r>
      <w:proofErr w:type="spellEnd"/>
      <w:r w:rsidRPr="00EE218B">
        <w:rPr>
          <w:lang w:val="en-GB"/>
        </w:rPr>
        <w:t xml:space="preserve">: "Vanilla" }, { </w:t>
      </w:r>
      <w:proofErr w:type="spellStart"/>
      <w:r w:rsidRPr="00EE218B">
        <w:rPr>
          <w:lang w:val="en-GB"/>
        </w:rPr>
        <w:t>Flavor</w:t>
      </w:r>
      <w:proofErr w:type="spellEnd"/>
      <w:r w:rsidRPr="00EE218B">
        <w:rPr>
          <w:lang w:val="en-GB"/>
        </w:rPr>
        <w:t>: "Strawberry" })</w:t>
      </w:r>
    </w:p>
    <w:p w14:paraId="32F3D584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>Replace the sample data with your own records.</w:t>
      </w:r>
    </w:p>
    <w:p w14:paraId="4F52E56B" w14:textId="77777777" w:rsidR="00EE218B" w:rsidRPr="00EE218B" w:rsidRDefault="00EE218B" w:rsidP="00EE218B">
      <w:pPr>
        <w:numPr>
          <w:ilvl w:val="0"/>
          <w:numId w:val="9"/>
        </w:numPr>
        <w:rPr>
          <w:lang w:val="en-GB"/>
        </w:rPr>
      </w:pPr>
      <w:r w:rsidRPr="00EE218B">
        <w:rPr>
          <w:b/>
          <w:bCs/>
          <w:lang w:val="en-GB"/>
        </w:rPr>
        <w:t>Retrieve the Last Record</w:t>
      </w:r>
      <w:r w:rsidRPr="00EE218B">
        <w:rPr>
          <w:lang w:val="en-GB"/>
        </w:rPr>
        <w:t>:</w:t>
      </w:r>
    </w:p>
    <w:p w14:paraId="3A382A1D" w14:textId="77777777" w:rsidR="00EE218B" w:rsidRPr="00EE218B" w:rsidRDefault="00EE218B" w:rsidP="00EE218B">
      <w:pPr>
        <w:numPr>
          <w:ilvl w:val="1"/>
          <w:numId w:val="9"/>
        </w:numPr>
        <w:rPr>
          <w:lang w:val="en-GB"/>
        </w:rPr>
      </w:pPr>
      <w:r w:rsidRPr="00EE218B">
        <w:rPr>
          <w:lang w:val="en-GB"/>
        </w:rPr>
        <w:t>To get the last record from the collection, use the Last function:</w:t>
      </w:r>
    </w:p>
    <w:p w14:paraId="17B47820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>PowerApps</w:t>
      </w:r>
    </w:p>
    <w:p w14:paraId="01711216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>Last(</w:t>
      </w:r>
      <w:proofErr w:type="spellStart"/>
      <w:r w:rsidRPr="00EE218B">
        <w:rPr>
          <w:lang w:val="en-GB"/>
        </w:rPr>
        <w:t>MyCollection</w:t>
      </w:r>
      <w:proofErr w:type="spellEnd"/>
      <w:r w:rsidRPr="00EE218B">
        <w:rPr>
          <w:lang w:val="en-GB"/>
        </w:rPr>
        <w:t>)</w:t>
      </w:r>
    </w:p>
    <w:p w14:paraId="69CF7AC8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 xml:space="preserve">This will return the last record (in this case, the </w:t>
      </w:r>
      <w:proofErr w:type="spellStart"/>
      <w:r w:rsidRPr="00EE218B">
        <w:rPr>
          <w:lang w:val="en-GB"/>
        </w:rPr>
        <w:t>flavor</w:t>
      </w:r>
      <w:proofErr w:type="spellEnd"/>
      <w:r w:rsidRPr="00EE218B">
        <w:rPr>
          <w:lang w:val="en-GB"/>
        </w:rPr>
        <w:t xml:space="preserve"> "Strawberry").</w:t>
      </w:r>
    </w:p>
    <w:p w14:paraId="57A62B9D" w14:textId="77777777" w:rsidR="00EE218B" w:rsidRPr="00EE218B" w:rsidRDefault="00EE218B" w:rsidP="00EE218B">
      <w:pPr>
        <w:rPr>
          <w:lang w:val="en-GB"/>
        </w:rPr>
      </w:pPr>
      <w:r w:rsidRPr="00EE218B">
        <w:rPr>
          <w:lang w:val="en-GB"/>
        </w:rPr>
        <w:t xml:space="preserve">Remember to adapt the collection name and field names according to your specific scenario! </w:t>
      </w:r>
      <w:r w:rsidRPr="00EE218B">
        <w:rPr>
          <w:rFonts w:ascii="Segoe UI Emoji" w:hAnsi="Segoe UI Emoji" w:cs="Segoe UI Emoji"/>
          <w:lang w:val="en-GB"/>
        </w:rPr>
        <w:t>😊</w:t>
      </w:r>
      <w:r w:rsidRPr="00EE218B">
        <w:rPr>
          <w:lang w:val="en-GB"/>
        </w:rPr>
        <w:t xml:space="preserve"> 1 2</w:t>
      </w:r>
    </w:p>
    <w:p w14:paraId="65B06B17" w14:textId="77777777" w:rsidR="0024714C" w:rsidRDefault="00EE218B">
      <w:pPr>
        <w:rPr>
          <w:lang w:val="en-GB"/>
        </w:rPr>
      </w:pPr>
      <w:r w:rsidRPr="00EE218B">
        <w:rPr>
          <w:lang w:val="en-GB"/>
        </w:rPr>
        <w:t xml:space="preserve">Learn more: </w:t>
      </w:r>
    </w:p>
    <w:p w14:paraId="32F1A504" w14:textId="08346CF8" w:rsidR="0024714C" w:rsidRPr="0024714C" w:rsidRDefault="00691392" w:rsidP="0024714C">
      <w:pPr>
        <w:pStyle w:val="ListParagraph"/>
        <w:numPr>
          <w:ilvl w:val="0"/>
          <w:numId w:val="10"/>
        </w:numPr>
        <w:rPr>
          <w:lang w:val="en-GB"/>
        </w:rPr>
      </w:pPr>
      <w:hyperlink r:id="rId17" w:history="1">
        <w:r w:rsidR="00EE218B" w:rsidRPr="00691392">
          <w:rPr>
            <w:rStyle w:val="Hyperlink"/>
            <w:lang w:val="en-GB"/>
          </w:rPr>
          <w:t>learn.microsoft.com</w:t>
        </w:r>
      </w:hyperlink>
    </w:p>
    <w:p w14:paraId="0BC7DF37" w14:textId="62E8CD7B" w:rsidR="0024714C" w:rsidRDefault="00691392" w:rsidP="0024714C">
      <w:pPr>
        <w:pStyle w:val="ListParagraph"/>
        <w:numPr>
          <w:ilvl w:val="0"/>
          <w:numId w:val="10"/>
        </w:numPr>
        <w:rPr>
          <w:lang w:val="en-GB"/>
        </w:rPr>
      </w:pPr>
      <w:hyperlink r:id="rId18" w:history="1">
        <w:r w:rsidR="00EE218B" w:rsidRPr="00691392">
          <w:rPr>
            <w:rStyle w:val="Hyperlink"/>
            <w:lang w:val="en-GB"/>
          </w:rPr>
          <w:t>powerappsguide.com</w:t>
        </w:r>
      </w:hyperlink>
      <w:r w:rsidR="00EE218B" w:rsidRPr="0024714C">
        <w:rPr>
          <w:lang w:val="en-GB"/>
        </w:rPr>
        <w:t xml:space="preserve"> </w:t>
      </w:r>
    </w:p>
    <w:p w14:paraId="3C2B3408" w14:textId="0D919D4A" w:rsidR="0024714C" w:rsidRPr="00742819" w:rsidRDefault="00742819" w:rsidP="0024714C">
      <w:pPr>
        <w:pStyle w:val="ListParagraph"/>
        <w:numPr>
          <w:ilvl w:val="0"/>
          <w:numId w:val="10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"https://www.spguides.com/get-last-item-id-in-sharepoint-list-based-on-current-user-in-power-apps/"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742819">
        <w:rPr>
          <w:rStyle w:val="Hyperlink"/>
          <w:lang w:val="en-GB"/>
        </w:rPr>
        <w:t xml:space="preserve">www.spguides.com </w:t>
      </w:r>
    </w:p>
    <w:p w14:paraId="7FBB79AE" w14:textId="61BF4347" w:rsidR="002C43ED" w:rsidRPr="0024714C" w:rsidRDefault="00742819" w:rsidP="0024714C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fldChar w:fldCharType="end"/>
      </w:r>
      <w:hyperlink r:id="rId19" w:history="1">
        <w:r w:rsidR="0024714C" w:rsidRPr="00742819">
          <w:rPr>
            <w:rStyle w:val="Hyperlink"/>
            <w:lang w:val="en-GB"/>
          </w:rPr>
          <w:t>www.matthewdevaney.com</w:t>
        </w:r>
      </w:hyperlink>
      <w:r w:rsidR="0024714C">
        <w:rPr>
          <w:lang w:val="en-GB"/>
        </w:rPr>
        <w:t xml:space="preserve"> </w:t>
      </w:r>
    </w:p>
    <w:sectPr w:rsidR="002C43ED" w:rsidRPr="0024714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32B03D2"/>
    <w:multiLevelType w:val="hybridMultilevel"/>
    <w:tmpl w:val="04BAA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A6BC8"/>
    <w:multiLevelType w:val="multilevel"/>
    <w:tmpl w:val="57F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5" w15:restartNumberingAfterBreak="0">
    <w:nsid w:val="581B3DC0"/>
    <w:multiLevelType w:val="multilevel"/>
    <w:tmpl w:val="719A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D554A"/>
    <w:multiLevelType w:val="hybridMultilevel"/>
    <w:tmpl w:val="76CAB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3183"/>
    <w:multiLevelType w:val="hybridMultilevel"/>
    <w:tmpl w:val="6972A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A182C"/>
    <w:multiLevelType w:val="multilevel"/>
    <w:tmpl w:val="F33A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24EC6"/>
    <w:multiLevelType w:val="multilevel"/>
    <w:tmpl w:val="751A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4"/>
  </w:num>
  <w:num w:numId="3" w16cid:durableId="1553537202">
    <w:abstractNumId w:val="0"/>
  </w:num>
  <w:num w:numId="4" w16cid:durableId="1443499047">
    <w:abstractNumId w:val="9"/>
  </w:num>
  <w:num w:numId="5" w16cid:durableId="849417766">
    <w:abstractNumId w:val="5"/>
  </w:num>
  <w:num w:numId="6" w16cid:durableId="2029674972">
    <w:abstractNumId w:val="2"/>
  </w:num>
  <w:num w:numId="7" w16cid:durableId="312106949">
    <w:abstractNumId w:val="8"/>
  </w:num>
  <w:num w:numId="8" w16cid:durableId="1531264021">
    <w:abstractNumId w:val="7"/>
  </w:num>
  <w:num w:numId="9" w16cid:durableId="1421560444">
    <w:abstractNumId w:val="3"/>
  </w:num>
  <w:num w:numId="10" w16cid:durableId="690959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A2"/>
    <w:rsid w:val="00084591"/>
    <w:rsid w:val="00233AC9"/>
    <w:rsid w:val="0024714C"/>
    <w:rsid w:val="002A6310"/>
    <w:rsid w:val="002C43ED"/>
    <w:rsid w:val="005E4C5E"/>
    <w:rsid w:val="00691392"/>
    <w:rsid w:val="006B1CA2"/>
    <w:rsid w:val="00742819"/>
    <w:rsid w:val="007D158F"/>
    <w:rsid w:val="00977981"/>
    <w:rsid w:val="00A53294"/>
    <w:rsid w:val="00AE3989"/>
    <w:rsid w:val="00B36013"/>
    <w:rsid w:val="00D04DF4"/>
    <w:rsid w:val="00EE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D0F61"/>
  <w15:docId w15:val="{C9F96556-679A-4807-BE91-B2D9ABEB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6B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4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0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platform/power-fx/reference/function-concatenate" TargetMode="External"/><Relationship Id="rId13" Type="http://schemas.openxmlformats.org/officeDocument/2006/relationships/hyperlink" Target="https://bing.com/search?q=Power+Apps+store+array+list" TargetMode="External"/><Relationship Id="rId18" Type="http://schemas.openxmlformats.org/officeDocument/2006/relationships/hyperlink" Target="https://powerappsguide.com/blog/post/how-to-return-the-last-record-from-a-tab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power-apps/maker/canvas-apps/working-with-variables" TargetMode="External"/><Relationship Id="rId12" Type="http://schemas.openxmlformats.org/officeDocument/2006/relationships/hyperlink" Target="https://sharepoint.stackexchange.com/questions/293411/how-to-change-the-combo-box-selected-value-on-button-click-in-power-apps" TargetMode="External"/><Relationship Id="rId17" Type="http://schemas.openxmlformats.org/officeDocument/2006/relationships/hyperlink" Target="https://learn.microsoft.com/en-us/power-platform/power-fx/reference/function-first-la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platform/power-fx/reference/function-concatena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bajmecrm.com/how-to-get-an-item-from-an-array-collection-or-table-by-index-in-power-apps-canvas-app/" TargetMode="External"/><Relationship Id="rId11" Type="http://schemas.openxmlformats.org/officeDocument/2006/relationships/hyperlink" Target="https://blog.mydock365.com/a-basic-guide-to-creating-and-using-collections-in-powerapps" TargetMode="External"/><Relationship Id="rId5" Type="http://schemas.openxmlformats.org/officeDocument/2006/relationships/hyperlink" Target="https://hkrtrainings.com/powerapps-variables" TargetMode="External"/><Relationship Id="rId15" Type="http://schemas.openxmlformats.org/officeDocument/2006/relationships/hyperlink" Target="https://hkrtrainings.com/powerapps-variables" TargetMode="External"/><Relationship Id="rId10" Type="http://schemas.openxmlformats.org/officeDocument/2006/relationships/hyperlink" Target="https://powerusers.microsoft.com/t5/Building-Power-Apps/Issue-to-add-remove-item-to-collection-with-button/td-p/1908276" TargetMode="External"/><Relationship Id="rId19" Type="http://schemas.openxmlformats.org/officeDocument/2006/relationships/hyperlink" Target="https://www.matthewdevaney.com/powerapps-collections-cookbook/get-the-last-rows-of-a-coll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g.com/search?q=Power+Apps+store+array+list" TargetMode="External"/><Relationship Id="rId14" Type="http://schemas.openxmlformats.org/officeDocument/2006/relationships/hyperlink" Target="https://learn.microsoft.com/en-us/power-apps/maker/canvas-apps/working-with-variab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4</Pages>
  <Words>697</Words>
  <Characters>3748</Characters>
  <Application>Microsoft Office Word</Application>
  <DocSecurity>0</DocSecurity>
  <Lines>113</Lines>
  <Paragraphs>93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12</cp:revision>
  <dcterms:created xsi:type="dcterms:W3CDTF">2025-02-20T13:09:00Z</dcterms:created>
  <dcterms:modified xsi:type="dcterms:W3CDTF">2025-02-20T13:26:00Z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62afb999-95c3-4204-bb8d-f02d96e38784</vt:lpwstr>
  </property>
</Properties>
</file>