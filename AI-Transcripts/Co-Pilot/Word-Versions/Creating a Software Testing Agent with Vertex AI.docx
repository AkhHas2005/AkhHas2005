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7E26" w14:textId="77777777" w:rsidR="002C43ED" w:rsidRDefault="00977981" w:rsidP="006C5816">
      <w:pPr>
        <w:pStyle w:val="Heading2"/>
      </w:pPr>
      <w:r>
        <w:t>You</w:t>
      </w:r>
    </w:p>
    <w:p w14:paraId="0E3C782D" w14:textId="77777777" w:rsidR="00C628CE" w:rsidRPr="00C628CE" w:rsidRDefault="00C628CE" w:rsidP="006C5816">
      <w:pPr>
        <w:rPr>
          <w:lang w:val="en-GB"/>
        </w:rPr>
      </w:pPr>
      <w:r w:rsidRPr="00C628CE">
        <w:rPr>
          <w:lang w:val="en-GB"/>
        </w:rPr>
        <w:t xml:space="preserve">In Google Cloud Agent Builder, I want to create an agent that can help me with software program testing. I want the agent to let me upload a document (pdf or </w:t>
      </w:r>
      <w:proofErr w:type="spellStart"/>
      <w:r w:rsidRPr="00C628CE">
        <w:rPr>
          <w:lang w:val="en-GB"/>
        </w:rPr>
        <w:t>microsoft</w:t>
      </w:r>
      <w:proofErr w:type="spellEnd"/>
      <w:r w:rsidRPr="00C628CE">
        <w:rPr>
          <w:lang w:val="en-GB"/>
        </w:rPr>
        <w:t xml:space="preserve"> word), upload a screenshot of the actual outcome, compare the text extracted from the screenshot with the text extracted from the document and provide a summary of how the test went based on the compared information. How would I go about doing this?</w:t>
      </w:r>
    </w:p>
    <w:p w14:paraId="7E994651" w14:textId="77777777" w:rsidR="002C43ED" w:rsidRDefault="00977981" w:rsidP="006C5816">
      <w:pPr>
        <w:pStyle w:val="Heading2"/>
      </w:pPr>
      <w:r>
        <w:t>Copilot</w:t>
      </w:r>
    </w:p>
    <w:p w14:paraId="654EEA73" w14:textId="77777777" w:rsidR="00BA41F0" w:rsidRPr="00BA41F0" w:rsidRDefault="00BA41F0" w:rsidP="006C5816">
      <w:pPr>
        <w:rPr>
          <w:lang w:val="en-GB"/>
        </w:rPr>
      </w:pPr>
      <w:r w:rsidRPr="00BA41F0">
        <w:rPr>
          <w:lang w:val="en-GB"/>
        </w:rPr>
        <w:t>Certainly! To achieve this, you can leverage </w:t>
      </w:r>
      <w:r w:rsidRPr="00BA41F0">
        <w:rPr>
          <w:b/>
          <w:bCs/>
          <w:lang w:val="en-GB"/>
        </w:rPr>
        <w:t>Vertex AI Agent Builder</w:t>
      </w:r>
      <w:r w:rsidRPr="00BA41F0">
        <w:rPr>
          <w:lang w:val="en-GB"/>
        </w:rPr>
        <w:t> from Google Cloud. Here's how:</w:t>
      </w:r>
    </w:p>
    <w:p w14:paraId="1F853A4F" w14:textId="77777777" w:rsidR="00BA41F0" w:rsidRPr="00BA41F0" w:rsidRDefault="00BA41F0" w:rsidP="006C5816">
      <w:pPr>
        <w:numPr>
          <w:ilvl w:val="0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Vertex AI Agent Builder Overview</w:t>
      </w:r>
      <w:r w:rsidRPr="00BA41F0">
        <w:rPr>
          <w:lang w:val="en-GB"/>
        </w:rPr>
        <w:t>:</w:t>
      </w:r>
    </w:p>
    <w:p w14:paraId="551ABE31" w14:textId="1C657218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Vertex AI Agent Builder allows developers to create and deploy</w:t>
      </w:r>
      <w:r w:rsidR="006C5816">
        <w:rPr>
          <w:lang w:val="en-GB"/>
        </w:rPr>
        <w:t xml:space="preserve">                  </w:t>
      </w:r>
      <w:r w:rsidRPr="00BA41F0">
        <w:rPr>
          <w:lang w:val="en-GB"/>
        </w:rPr>
        <w:t>enterprise-ready</w:t>
      </w:r>
      <w:r w:rsidR="006C5816" w:rsidRPr="006C5816">
        <w:rPr>
          <w:lang w:val="en-GB"/>
        </w:rPr>
        <w:t xml:space="preserve"> </w:t>
      </w:r>
      <w:r w:rsidRPr="00BA41F0">
        <w:rPr>
          <w:lang w:val="en-GB"/>
        </w:rPr>
        <w:t>generative AI (gen AI) experiences.</w:t>
      </w:r>
    </w:p>
    <w:p w14:paraId="7DFF414D" w14:textId="30A7DD4E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It combines Vertex AI Search and Conversation products, along with </w:t>
      </w:r>
      <w:r w:rsidR="006C5816">
        <w:rPr>
          <w:lang w:val="en-GB"/>
        </w:rPr>
        <w:tab/>
        <w:t xml:space="preserve"> </w:t>
      </w:r>
      <w:r w:rsidRPr="00BA41F0">
        <w:rPr>
          <w:lang w:val="en-GB"/>
        </w:rPr>
        <w:t>enhanced tools for developers1.</w:t>
      </w:r>
    </w:p>
    <w:p w14:paraId="44792F91" w14:textId="5BF818DC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You can build gen AI agents using different tools based on your </w:t>
      </w:r>
      <w:r w:rsidR="006C5816">
        <w:rPr>
          <w:lang w:val="en-GB"/>
        </w:rPr>
        <w:tab/>
        <w:t xml:space="preserve">  </w:t>
      </w:r>
      <w:r w:rsidRPr="00BA41F0">
        <w:rPr>
          <w:lang w:val="en-GB"/>
        </w:rPr>
        <w:t>expertise level:</w:t>
      </w:r>
    </w:p>
    <w:p w14:paraId="7822AC9B" w14:textId="776B5591" w:rsidR="00BA41F0" w:rsidRPr="00BA41F0" w:rsidRDefault="00BA41F0" w:rsidP="006C5816">
      <w:pPr>
        <w:numPr>
          <w:ilvl w:val="2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No</w:t>
      </w:r>
      <w:r w:rsidR="006C5816">
        <w:rPr>
          <w:b/>
          <w:bCs/>
          <w:lang w:val="en-GB"/>
        </w:rPr>
        <w:t>-</w:t>
      </w:r>
      <w:r w:rsidRPr="00BA41F0">
        <w:rPr>
          <w:b/>
          <w:bCs/>
          <w:lang w:val="en-GB"/>
        </w:rPr>
        <w:t>code console</w:t>
      </w:r>
      <w:r w:rsidRPr="00BA41F0">
        <w:rPr>
          <w:lang w:val="en-GB"/>
        </w:rPr>
        <w:t>: Use Google's latest Gemini </w:t>
      </w:r>
      <w:r w:rsidR="006C5816">
        <w:rPr>
          <w:lang w:val="en-GB"/>
        </w:rPr>
        <w:tab/>
      </w:r>
      <w:r w:rsidR="006C5816">
        <w:rPr>
          <w:lang w:val="en-GB"/>
        </w:rPr>
        <w:tab/>
        <w:t xml:space="preserve">            </w:t>
      </w:r>
      <w:r w:rsidRPr="00BA41F0">
        <w:rPr>
          <w:lang w:val="en-GB"/>
        </w:rPr>
        <w:t>models to build AI agents without writing code.</w:t>
      </w:r>
    </w:p>
    <w:p w14:paraId="6544BBD4" w14:textId="7F8422F2" w:rsidR="00BA41F0" w:rsidRPr="00BA41F0" w:rsidRDefault="00BA41F0" w:rsidP="006C5816">
      <w:pPr>
        <w:numPr>
          <w:ilvl w:val="2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Open-source frameworks</w:t>
      </w:r>
      <w:r w:rsidRPr="00BA41F0">
        <w:rPr>
          <w:lang w:val="en-GB"/>
        </w:rPr>
        <w:t>: For more advanced users,</w:t>
      </w:r>
      <w:r w:rsidR="003634C3">
        <w:rPr>
          <w:lang w:val="en-GB"/>
        </w:rPr>
        <w:tab/>
        <w:t xml:space="preserve">         </w:t>
      </w:r>
      <w:r w:rsidRPr="00BA41F0">
        <w:rPr>
          <w:lang w:val="en-GB"/>
        </w:rPr>
        <w:t>frameworks like </w:t>
      </w:r>
      <w:proofErr w:type="spellStart"/>
      <w:r w:rsidRPr="00BA41F0">
        <w:rPr>
          <w:lang w:val="en-GB"/>
        </w:rPr>
        <w:t>LangChain</w:t>
      </w:r>
      <w:proofErr w:type="spellEnd"/>
      <w:r w:rsidRPr="00BA41F0">
        <w:rPr>
          <w:lang w:val="en-GB"/>
        </w:rPr>
        <w:t> on Vertex AI are available.</w:t>
      </w:r>
    </w:p>
    <w:p w14:paraId="18E6A83B" w14:textId="07076A7E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Security and enterprise controls are built-in, making it suitable fo</w:t>
      </w:r>
      <w:r w:rsidR="003634C3">
        <w:rPr>
          <w:lang w:val="en-GB"/>
        </w:rPr>
        <w:t xml:space="preserve">r </w:t>
      </w:r>
      <w:r w:rsidRPr="00BA41F0">
        <w:rPr>
          <w:lang w:val="en-GB"/>
        </w:rPr>
        <w:t>production-ready experiences.</w:t>
      </w:r>
    </w:p>
    <w:p w14:paraId="63D0AEB5" w14:textId="77777777" w:rsidR="00BA41F0" w:rsidRPr="00BA41F0" w:rsidRDefault="00BA41F0" w:rsidP="006C5816">
      <w:pPr>
        <w:numPr>
          <w:ilvl w:val="0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Specific Steps for Your Use Case</w:t>
      </w:r>
      <w:r w:rsidRPr="00BA41F0">
        <w:rPr>
          <w:lang w:val="en-GB"/>
        </w:rPr>
        <w:t>:</w:t>
      </w:r>
    </w:p>
    <w:p w14:paraId="57CB3656" w14:textId="77777777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To achieve your specific use case of comparing text extracted from a document and a screenshot:</w:t>
      </w:r>
    </w:p>
    <w:p w14:paraId="29F06041" w14:textId="19EAC960" w:rsidR="00BA41F0" w:rsidRPr="00BA41F0" w:rsidRDefault="00BA41F0" w:rsidP="006C5816">
      <w:pPr>
        <w:numPr>
          <w:ilvl w:val="2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Upload Document</w:t>
      </w:r>
      <w:r w:rsidRPr="00BA41F0">
        <w:rPr>
          <w:lang w:val="en-GB"/>
        </w:rPr>
        <w:t>: Allow users to upload a </w:t>
      </w:r>
      <w:r w:rsidR="003634C3">
        <w:rPr>
          <w:lang w:val="en-GB"/>
        </w:rPr>
        <w:tab/>
      </w:r>
      <w:r w:rsidR="003634C3">
        <w:rPr>
          <w:lang w:val="en-GB"/>
        </w:rPr>
        <w:tab/>
        <w:t xml:space="preserve">             </w:t>
      </w:r>
      <w:r w:rsidRPr="00BA41F0">
        <w:rPr>
          <w:lang w:val="en-GB"/>
        </w:rPr>
        <w:t>document (PDF or Word).</w:t>
      </w:r>
    </w:p>
    <w:p w14:paraId="05A95D62" w14:textId="4886F5F0" w:rsidR="00BA41F0" w:rsidRPr="00BA41F0" w:rsidRDefault="00BA41F0" w:rsidP="006C5816">
      <w:pPr>
        <w:numPr>
          <w:ilvl w:val="2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Upload Screenshot</w:t>
      </w:r>
      <w:r w:rsidRPr="00BA41F0">
        <w:rPr>
          <w:lang w:val="en-GB"/>
        </w:rPr>
        <w:t>: Enable users to upload a </w:t>
      </w:r>
      <w:r w:rsidR="003634C3">
        <w:rPr>
          <w:lang w:val="en-GB"/>
        </w:rPr>
        <w:tab/>
      </w:r>
      <w:r w:rsidR="003634C3">
        <w:rPr>
          <w:lang w:val="en-GB"/>
        </w:rPr>
        <w:tab/>
        <w:t xml:space="preserve">             </w:t>
      </w:r>
      <w:r w:rsidRPr="00BA41F0">
        <w:rPr>
          <w:lang w:val="en-GB"/>
        </w:rPr>
        <w:t>screenshot of the actual outcome.</w:t>
      </w:r>
    </w:p>
    <w:p w14:paraId="4D701BD1" w14:textId="4E495908" w:rsidR="00BA41F0" w:rsidRPr="00BA41F0" w:rsidRDefault="00BA41F0" w:rsidP="006C5816">
      <w:pPr>
        <w:numPr>
          <w:ilvl w:val="2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Text Extraction</w:t>
      </w:r>
      <w:r w:rsidRPr="00BA41F0">
        <w:rPr>
          <w:lang w:val="en-GB"/>
        </w:rPr>
        <w:t>: Extract text from both the </w:t>
      </w:r>
      <w:r w:rsidR="003634C3">
        <w:rPr>
          <w:lang w:val="en-GB"/>
        </w:rPr>
        <w:tab/>
      </w:r>
      <w:r w:rsidR="003634C3">
        <w:rPr>
          <w:lang w:val="en-GB"/>
        </w:rPr>
        <w:tab/>
        <w:t xml:space="preserve">                  </w:t>
      </w:r>
      <w:r w:rsidRPr="00BA41F0">
        <w:rPr>
          <w:lang w:val="en-GB"/>
        </w:rPr>
        <w:t>document and the screenshot.</w:t>
      </w:r>
    </w:p>
    <w:p w14:paraId="60E80900" w14:textId="77777777" w:rsidR="00BA41F0" w:rsidRPr="00BA41F0" w:rsidRDefault="00BA41F0" w:rsidP="006C5816">
      <w:pPr>
        <w:numPr>
          <w:ilvl w:val="2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Comparison</w:t>
      </w:r>
      <w:r w:rsidRPr="00BA41F0">
        <w:rPr>
          <w:lang w:val="en-GB"/>
        </w:rPr>
        <w:t>: Compare the extracted text.</w:t>
      </w:r>
    </w:p>
    <w:p w14:paraId="40AE2A4E" w14:textId="77777777" w:rsidR="00BA41F0" w:rsidRPr="00BA41F0" w:rsidRDefault="00BA41F0" w:rsidP="006C5816">
      <w:pPr>
        <w:numPr>
          <w:ilvl w:val="2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lastRenderedPageBreak/>
        <w:t>Summary</w:t>
      </w:r>
      <w:r w:rsidRPr="00BA41F0">
        <w:rPr>
          <w:lang w:val="en-GB"/>
        </w:rPr>
        <w:t>: Provide a summary based on the comparison.</w:t>
      </w:r>
    </w:p>
    <w:p w14:paraId="7499BBFD" w14:textId="77777777" w:rsidR="00BA41F0" w:rsidRPr="00BA41F0" w:rsidRDefault="00BA41F0" w:rsidP="006C5816">
      <w:pPr>
        <w:numPr>
          <w:ilvl w:val="0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Grounding System and APIs</w:t>
      </w:r>
      <w:r w:rsidRPr="00BA41F0">
        <w:rPr>
          <w:lang w:val="en-GB"/>
        </w:rPr>
        <w:t>:</w:t>
      </w:r>
    </w:p>
    <w:p w14:paraId="48CDC7F4" w14:textId="77777777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Vertex AI Agent Builder offers grounding systems for gen AI outputs:</w:t>
      </w:r>
    </w:p>
    <w:p w14:paraId="197CBCFA" w14:textId="77777777" w:rsidR="00BA41F0" w:rsidRPr="00BA41F0" w:rsidRDefault="00BA41F0" w:rsidP="006C5816">
      <w:pPr>
        <w:numPr>
          <w:ilvl w:val="2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Vertex AI Search</w:t>
      </w:r>
      <w:r w:rsidRPr="00BA41F0">
        <w:rPr>
          <w:lang w:val="en-GB"/>
        </w:rPr>
        <w:t>: Out-of-the-box grounding system.</w:t>
      </w:r>
    </w:p>
    <w:p w14:paraId="616A746C" w14:textId="46CF511F" w:rsidR="00BA41F0" w:rsidRPr="00BA41F0" w:rsidRDefault="00BA41F0" w:rsidP="006C5816">
      <w:pPr>
        <w:numPr>
          <w:ilvl w:val="2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RAG (Retrieval Augmented Generation) APIs</w:t>
      </w:r>
      <w:r w:rsidRPr="00BA41F0">
        <w:rPr>
          <w:lang w:val="en-GB"/>
        </w:rPr>
        <w:t>: For document </w:t>
      </w:r>
      <w:r w:rsidR="003634C3">
        <w:rPr>
          <w:lang w:val="en-GB"/>
        </w:rPr>
        <w:t xml:space="preserve">             </w:t>
      </w:r>
      <w:r w:rsidRPr="00BA41F0">
        <w:rPr>
          <w:lang w:val="en-GB"/>
        </w:rPr>
        <w:t>layout processing, ranking, retrieval, and checks on grounding outputs.</w:t>
      </w:r>
    </w:p>
    <w:p w14:paraId="4C013684" w14:textId="53E96D87" w:rsidR="00BA41F0" w:rsidRPr="00BA41F0" w:rsidRDefault="00BA41F0" w:rsidP="006C5816">
      <w:pPr>
        <w:numPr>
          <w:ilvl w:val="2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Vector Search</w:t>
      </w:r>
      <w:r w:rsidRPr="00BA41F0">
        <w:rPr>
          <w:lang w:val="en-GB"/>
        </w:rPr>
        <w:t>: Build embeddings</w:t>
      </w:r>
      <w:r w:rsidR="003634C3">
        <w:rPr>
          <w:lang w:val="en-GB"/>
        </w:rPr>
        <w:t>-</w:t>
      </w:r>
      <w:r w:rsidRPr="00BA41F0">
        <w:rPr>
          <w:lang w:val="en-GB"/>
        </w:rPr>
        <w:t>based</w:t>
      </w:r>
      <w:r w:rsidR="003634C3">
        <w:rPr>
          <w:lang w:val="en-GB"/>
        </w:rPr>
        <w:t xml:space="preserve"> </w:t>
      </w:r>
      <w:r w:rsidRPr="00BA41F0">
        <w:rPr>
          <w:lang w:val="en-GB"/>
        </w:rPr>
        <w:t>agents</w:t>
      </w:r>
      <w:r w:rsidR="003634C3">
        <w:rPr>
          <w:lang w:val="en-GB"/>
        </w:rPr>
        <w:t xml:space="preserve"> </w:t>
      </w:r>
      <w:r w:rsidRPr="00BA41F0">
        <w:rPr>
          <w:lang w:val="en-GB"/>
        </w:rPr>
        <w:t>for</w:t>
      </w:r>
      <w:r w:rsidR="003634C3">
        <w:rPr>
          <w:lang w:val="en-GB"/>
        </w:rPr>
        <w:t xml:space="preserve"> </w:t>
      </w:r>
      <w:r w:rsidRPr="00BA41F0">
        <w:rPr>
          <w:lang w:val="en-GB"/>
        </w:rPr>
        <w:t>accurate</w:t>
      </w:r>
      <w:r w:rsidR="003634C3">
        <w:rPr>
          <w:lang w:val="en-GB"/>
        </w:rPr>
        <w:t xml:space="preserve"> </w:t>
      </w:r>
      <w:r w:rsidRPr="00BA41F0">
        <w:rPr>
          <w:lang w:val="en-GB"/>
        </w:rPr>
        <w:t>model</w:t>
      </w:r>
      <w:r w:rsidR="003634C3">
        <w:rPr>
          <w:lang w:val="en-GB"/>
        </w:rPr>
        <w:t xml:space="preserve"> </w:t>
      </w:r>
      <w:r w:rsidRPr="00BA41F0">
        <w:rPr>
          <w:lang w:val="en-GB"/>
        </w:rPr>
        <w:t>responses.</w:t>
      </w:r>
    </w:p>
    <w:p w14:paraId="65953347" w14:textId="77777777" w:rsidR="00BA41F0" w:rsidRPr="00BA41F0" w:rsidRDefault="00BA41F0" w:rsidP="006C5816">
      <w:pPr>
        <w:numPr>
          <w:ilvl w:val="0"/>
          <w:numId w:val="4"/>
        </w:numPr>
        <w:rPr>
          <w:lang w:val="en-GB"/>
        </w:rPr>
      </w:pPr>
      <w:r w:rsidRPr="00BA41F0">
        <w:rPr>
          <w:b/>
          <w:bCs/>
          <w:lang w:val="en-GB"/>
        </w:rPr>
        <w:t>Customer Examples</w:t>
      </w:r>
      <w:r w:rsidRPr="00BA41F0">
        <w:rPr>
          <w:lang w:val="en-GB"/>
        </w:rPr>
        <w:t>:</w:t>
      </w:r>
    </w:p>
    <w:p w14:paraId="27DD1604" w14:textId="6D6BDF04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ADT is building an agent to help customers select and set up home </w:t>
      </w:r>
      <w:r w:rsidR="003634C3">
        <w:rPr>
          <w:lang w:val="en-GB"/>
        </w:rPr>
        <w:t xml:space="preserve">            </w:t>
      </w:r>
      <w:r w:rsidRPr="00BA41F0">
        <w:rPr>
          <w:lang w:val="en-GB"/>
        </w:rPr>
        <w:t>security systems.</w:t>
      </w:r>
    </w:p>
    <w:p w14:paraId="67A26E85" w14:textId="77EA207D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Intercontinental Hotels Group will launch a gen AI-powered</w:t>
      </w:r>
      <w:r w:rsidR="003634C3">
        <w:rPr>
          <w:lang w:val="en-GB"/>
        </w:rPr>
        <w:t xml:space="preserve"> </w:t>
      </w:r>
      <w:r w:rsidRPr="00BA41F0">
        <w:rPr>
          <w:lang w:val="en-GB"/>
        </w:rPr>
        <w:t>travel</w:t>
      </w:r>
      <w:r w:rsidR="003634C3">
        <w:rPr>
          <w:lang w:val="en-GB"/>
        </w:rPr>
        <w:t xml:space="preserve"> </w:t>
      </w:r>
      <w:r w:rsidRPr="00BA41F0">
        <w:rPr>
          <w:lang w:val="en-GB"/>
        </w:rPr>
        <w:t>planning</w:t>
      </w:r>
      <w:r w:rsidR="003634C3">
        <w:rPr>
          <w:lang w:val="en-GB"/>
        </w:rPr>
        <w:t xml:space="preserve"> </w:t>
      </w:r>
      <w:r w:rsidRPr="00BA41F0">
        <w:rPr>
          <w:lang w:val="en-GB"/>
        </w:rPr>
        <w:t>capability.</w:t>
      </w:r>
    </w:p>
    <w:p w14:paraId="5D76C0B4" w14:textId="77777777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NewsCorp uses Vertex AI to search data across global sources and news articles.</w:t>
      </w:r>
    </w:p>
    <w:p w14:paraId="2FCB91CF" w14:textId="4A8D86C7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Mayo Clinic researchers search clinical data using Vertex AI Agent Builder</w:t>
      </w:r>
    </w:p>
    <w:p w14:paraId="2FA57290" w14:textId="32786200" w:rsidR="00BA41F0" w:rsidRPr="00BA41F0" w:rsidRDefault="00BA41F0" w:rsidP="006C5816">
      <w:pPr>
        <w:numPr>
          <w:ilvl w:val="1"/>
          <w:numId w:val="4"/>
        </w:numPr>
        <w:rPr>
          <w:lang w:val="en-GB"/>
        </w:rPr>
      </w:pPr>
      <w:r w:rsidRPr="00BA41F0">
        <w:rPr>
          <w:lang w:val="en-GB"/>
        </w:rPr>
        <w:t>Vodafone queries documents and understands commercial terms acrosscontracts1.</w:t>
      </w:r>
    </w:p>
    <w:p w14:paraId="7928D946" w14:textId="5556C973" w:rsidR="00BA41F0" w:rsidRPr="00BA41F0" w:rsidRDefault="00BA41F0" w:rsidP="006C5816">
      <w:pPr>
        <w:rPr>
          <w:lang w:val="en-GB"/>
        </w:rPr>
      </w:pPr>
      <w:r w:rsidRPr="00BA41F0">
        <w:rPr>
          <w:lang w:val="en-GB"/>
        </w:rPr>
        <w:t>Remember, you can start with the no-code</w:t>
      </w:r>
      <w:r w:rsidR="005F3F6F">
        <w:rPr>
          <w:lang w:val="en-GB"/>
        </w:rPr>
        <w:t xml:space="preserve"> </w:t>
      </w:r>
      <w:r w:rsidRPr="00BA41F0">
        <w:rPr>
          <w:lang w:val="en-GB"/>
        </w:rPr>
        <w:t>console</w:t>
      </w:r>
      <w:r w:rsidR="005F3F6F">
        <w:rPr>
          <w:lang w:val="en-GB"/>
        </w:rPr>
        <w:t xml:space="preserve"> </w:t>
      </w:r>
      <w:r w:rsidRPr="00BA41F0">
        <w:rPr>
          <w:lang w:val="en-GB"/>
        </w:rPr>
        <w:t>and</w:t>
      </w:r>
      <w:r w:rsidR="005F3F6F">
        <w:rPr>
          <w:lang w:val="en-GB"/>
        </w:rPr>
        <w:t xml:space="preserve"> </w:t>
      </w:r>
      <w:r w:rsidRPr="00BA41F0">
        <w:rPr>
          <w:lang w:val="en-GB"/>
        </w:rPr>
        <w:t>explore</w:t>
      </w:r>
      <w:r w:rsidR="005F3F6F">
        <w:rPr>
          <w:lang w:val="en-GB"/>
        </w:rPr>
        <w:t xml:space="preserve"> </w:t>
      </w:r>
      <w:r w:rsidRPr="00BA41F0">
        <w:rPr>
          <w:lang w:val="en-GB"/>
        </w:rPr>
        <w:t>the</w:t>
      </w:r>
      <w:r w:rsidR="005F3F6F">
        <w:rPr>
          <w:lang w:val="en-GB"/>
        </w:rPr>
        <w:t xml:space="preserve"> </w:t>
      </w:r>
      <w:r w:rsidRPr="00BA41F0">
        <w:rPr>
          <w:lang w:val="en-GB"/>
        </w:rPr>
        <w:t>capabilities</w:t>
      </w:r>
      <w:r w:rsidR="005F3F6F">
        <w:rPr>
          <w:lang w:val="en-GB"/>
        </w:rPr>
        <w:t xml:space="preserve"> </w:t>
      </w:r>
      <w:r w:rsidRPr="00BA41F0">
        <w:rPr>
          <w:lang w:val="en-GB"/>
        </w:rPr>
        <w:t>of</w:t>
      </w:r>
      <w:r w:rsidR="005F3F6F">
        <w:rPr>
          <w:lang w:val="en-GB"/>
        </w:rPr>
        <w:t xml:space="preserve"> </w:t>
      </w:r>
      <w:r w:rsidRPr="00BA41F0">
        <w:rPr>
          <w:lang w:val="en-GB"/>
        </w:rPr>
        <w:t>Vertex AI Agent Builder to create your custom solution for software program testing. </w:t>
      </w:r>
      <w:r w:rsidRPr="00BA41F0">
        <w:rPr>
          <w:rFonts w:ascii="Segoe UI Emoji" w:hAnsi="Segoe UI Emoji" w:cs="Segoe UI Emoji"/>
          <w:lang w:val="en-GB"/>
        </w:rPr>
        <w:t>🚀</w:t>
      </w:r>
    </w:p>
    <w:p w14:paraId="38323496" w14:textId="77777777" w:rsidR="00392595" w:rsidRDefault="00BA41F0" w:rsidP="006C5816">
      <w:pPr>
        <w:rPr>
          <w:lang w:val="en-GB"/>
        </w:rPr>
      </w:pPr>
      <w:r w:rsidRPr="00BA41F0">
        <w:rPr>
          <w:lang w:val="en-GB"/>
        </w:rPr>
        <w:t>Learn more: </w:t>
      </w:r>
    </w:p>
    <w:p w14:paraId="1BB7410A" w14:textId="2EA55F6A" w:rsidR="00392595" w:rsidRPr="00392595" w:rsidRDefault="005F3F6F" w:rsidP="006C5816">
      <w:pPr>
        <w:pStyle w:val="ListParagraph"/>
        <w:numPr>
          <w:ilvl w:val="0"/>
          <w:numId w:val="5"/>
        </w:numPr>
        <w:rPr>
          <w:lang w:val="en-GB"/>
        </w:rPr>
      </w:pPr>
      <w:hyperlink r:id="rId5" w:history="1">
        <w:r w:rsidRPr="005F3F6F">
          <w:rPr>
            <w:rStyle w:val="Hyperlink"/>
            <w:lang w:val="en-GB"/>
          </w:rPr>
          <w:t>Google Cloud Blog - Build Generative AI Experiences With Vertex AI Agent Builder</w:t>
        </w:r>
      </w:hyperlink>
      <w:r w:rsidR="00BA41F0" w:rsidRPr="00392595">
        <w:rPr>
          <w:lang w:val="en-GB"/>
        </w:rPr>
        <w:t> </w:t>
      </w:r>
    </w:p>
    <w:p w14:paraId="2012652A" w14:textId="02BCA47A" w:rsidR="00392595" w:rsidRPr="006743EB" w:rsidRDefault="006743EB" w:rsidP="006C5816">
      <w:pPr>
        <w:pStyle w:val="ListParagraph"/>
        <w:numPr>
          <w:ilvl w:val="0"/>
          <w:numId w:val="5"/>
        </w:numPr>
        <w:rPr>
          <w:lang w:val="fr-FR"/>
        </w:rPr>
      </w:pPr>
      <w:hyperlink r:id="rId6" w:history="1">
        <w:r w:rsidRPr="006743EB">
          <w:rPr>
            <w:rStyle w:val="Hyperlink"/>
            <w:lang w:val="fr-FR"/>
          </w:rPr>
          <w:t>Google Cloud Official Vertex AI Documentation - Introduction</w:t>
        </w:r>
      </w:hyperlink>
    </w:p>
    <w:p w14:paraId="77702B4F" w14:textId="322BB708" w:rsidR="00392595" w:rsidRDefault="00CF7145" w:rsidP="006C5816">
      <w:pPr>
        <w:pStyle w:val="ListParagraph"/>
        <w:numPr>
          <w:ilvl w:val="0"/>
          <w:numId w:val="5"/>
        </w:numPr>
        <w:rPr>
          <w:lang w:val="en-GB"/>
        </w:rPr>
      </w:pPr>
      <w:hyperlink r:id="rId7" w:history="1">
        <w:r w:rsidRPr="00CF7145">
          <w:rPr>
            <w:rStyle w:val="Hyperlink"/>
            <w:lang w:val="en-GB"/>
          </w:rPr>
          <w:t>Official Google Cloud Documentation - AWS vs Azure vs GCP Service Comparison</w:t>
        </w:r>
      </w:hyperlink>
    </w:p>
    <w:p w14:paraId="6E69F1A6" w14:textId="3682A3DC" w:rsidR="002C43ED" w:rsidRPr="00392595" w:rsidRDefault="003A5410" w:rsidP="006C5816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r w:rsidRPr="003A5410">
          <w:rPr>
            <w:rStyle w:val="Hyperlink"/>
            <w:lang w:val="en-GB"/>
          </w:rPr>
          <w:t>Google Cloud Official Vertex AI Documentation - Builder APIs</w:t>
        </w:r>
      </w:hyperlink>
    </w:p>
    <w:p w14:paraId="71686334" w14:textId="77777777" w:rsidR="002C43ED" w:rsidRDefault="00977981" w:rsidP="006C5816">
      <w:pPr>
        <w:pStyle w:val="Heading2"/>
      </w:pPr>
      <w:r>
        <w:t>You</w:t>
      </w:r>
    </w:p>
    <w:p w14:paraId="0E523B4F" w14:textId="77777777" w:rsidR="00C50820" w:rsidRPr="00C50820" w:rsidRDefault="00C50820" w:rsidP="00C50820">
      <w:pPr>
        <w:rPr>
          <w:lang w:val="en-GB"/>
        </w:rPr>
      </w:pPr>
      <w:r w:rsidRPr="00C50820">
        <w:rPr>
          <w:lang w:val="en-GB"/>
        </w:rPr>
        <w:t>So what would I do for the first Agent, the Test Query Processor that has the goal of handling the query of the user, a question for testing a software application?</w:t>
      </w:r>
    </w:p>
    <w:p w14:paraId="7CD911FC" w14:textId="77777777" w:rsidR="002C43ED" w:rsidRDefault="00977981" w:rsidP="006C5816">
      <w:pPr>
        <w:pStyle w:val="Heading2"/>
      </w:pPr>
      <w:r>
        <w:lastRenderedPageBreak/>
        <w:t>Copilot</w:t>
      </w:r>
    </w:p>
    <w:p w14:paraId="7528A2F4" w14:textId="77777777" w:rsidR="003340A2" w:rsidRPr="003340A2" w:rsidRDefault="003340A2" w:rsidP="003340A2">
      <w:pPr>
        <w:rPr>
          <w:lang w:val="en-GB"/>
        </w:rPr>
      </w:pPr>
      <w:r w:rsidRPr="003340A2">
        <w:rPr>
          <w:lang w:val="en-GB"/>
        </w:rPr>
        <w:t>For the </w:t>
      </w:r>
      <w:r w:rsidRPr="003340A2">
        <w:rPr>
          <w:b/>
          <w:bCs/>
          <w:lang w:val="en-GB"/>
        </w:rPr>
        <w:t>Test Query Processor</w:t>
      </w:r>
      <w:r w:rsidRPr="003340A2">
        <w:rPr>
          <w:lang w:val="en-GB"/>
        </w:rPr>
        <w:t>, which handles user queries related to testing software applications, you can follow these steps:</w:t>
      </w:r>
    </w:p>
    <w:p w14:paraId="330067C6" w14:textId="77777777" w:rsidR="003340A2" w:rsidRPr="003340A2" w:rsidRDefault="003340A2" w:rsidP="003340A2">
      <w:pPr>
        <w:numPr>
          <w:ilvl w:val="0"/>
          <w:numId w:val="6"/>
        </w:numPr>
        <w:rPr>
          <w:lang w:val="en-GB"/>
        </w:rPr>
      </w:pPr>
      <w:r w:rsidRPr="003340A2">
        <w:rPr>
          <w:b/>
          <w:bCs/>
          <w:lang w:val="en-GB"/>
        </w:rPr>
        <w:t>Define Intent and Entities</w:t>
      </w:r>
      <w:r w:rsidRPr="003340A2">
        <w:rPr>
          <w:lang w:val="en-GB"/>
        </w:rPr>
        <w:t>:</w:t>
      </w:r>
    </w:p>
    <w:p w14:paraId="3199D798" w14:textId="2C7ED511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Start by defining the intent of the user query. What kind of </w:t>
      </w:r>
      <w:r w:rsidR="00D2779D">
        <w:rPr>
          <w:lang w:val="en-GB"/>
        </w:rPr>
        <w:t xml:space="preserve">                                 </w:t>
      </w:r>
      <w:r w:rsidRPr="003340A2">
        <w:rPr>
          <w:lang w:val="en-GB"/>
        </w:rPr>
        <w:t>testing-related questions do you expect users to ask?</w:t>
      </w:r>
    </w:p>
    <w:p w14:paraId="75F0B2B0" w14:textId="3C698182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Identify relevant entities (e.g., software features, test scenarios, test </w:t>
      </w:r>
      <w:r w:rsidR="00D2779D">
        <w:rPr>
          <w:lang w:val="en-GB"/>
        </w:rPr>
        <w:t xml:space="preserve">                </w:t>
      </w:r>
      <w:r w:rsidRPr="003340A2">
        <w:rPr>
          <w:lang w:val="en-GB"/>
        </w:rPr>
        <w:t>types).</w:t>
      </w:r>
    </w:p>
    <w:p w14:paraId="2E040D4A" w14:textId="77777777" w:rsidR="003340A2" w:rsidRPr="003340A2" w:rsidRDefault="003340A2" w:rsidP="003340A2">
      <w:pPr>
        <w:numPr>
          <w:ilvl w:val="0"/>
          <w:numId w:val="6"/>
        </w:numPr>
        <w:rPr>
          <w:lang w:val="en-GB"/>
        </w:rPr>
      </w:pPr>
      <w:r w:rsidRPr="003340A2">
        <w:rPr>
          <w:b/>
          <w:bCs/>
          <w:lang w:val="en-GB"/>
        </w:rPr>
        <w:t>Create Training Data</w:t>
      </w:r>
      <w:r w:rsidRPr="003340A2">
        <w:rPr>
          <w:lang w:val="en-GB"/>
        </w:rPr>
        <w:t>:</w:t>
      </w:r>
    </w:p>
    <w:p w14:paraId="6C7E9364" w14:textId="77777777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Collect a diverse set of training examples for your intent.</w:t>
      </w:r>
    </w:p>
    <w:p w14:paraId="4EE9566B" w14:textId="77777777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Annotate the training data with relevant entities.</w:t>
      </w:r>
    </w:p>
    <w:p w14:paraId="68A520B5" w14:textId="77777777" w:rsidR="003340A2" w:rsidRPr="003340A2" w:rsidRDefault="003340A2" w:rsidP="003340A2">
      <w:pPr>
        <w:numPr>
          <w:ilvl w:val="0"/>
          <w:numId w:val="6"/>
        </w:numPr>
        <w:rPr>
          <w:lang w:val="en-GB"/>
        </w:rPr>
      </w:pPr>
      <w:r w:rsidRPr="003340A2">
        <w:rPr>
          <w:b/>
          <w:bCs/>
          <w:lang w:val="en-GB"/>
        </w:rPr>
        <w:t>Build an Intent Classifier</w:t>
      </w:r>
      <w:r w:rsidRPr="003340A2">
        <w:rPr>
          <w:lang w:val="en-GB"/>
        </w:rPr>
        <w:t>:</w:t>
      </w:r>
    </w:p>
    <w:p w14:paraId="21E4B7CB" w14:textId="287C02F0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Use machine learning techniques (such as natural language </w:t>
      </w:r>
      <w:r w:rsidR="00D2779D">
        <w:rPr>
          <w:lang w:val="en-GB"/>
        </w:rPr>
        <w:t xml:space="preserve">                                     </w:t>
      </w:r>
      <w:r w:rsidRPr="003340A2">
        <w:rPr>
          <w:lang w:val="en-GB"/>
        </w:rPr>
        <w:t>understanding models) to classify user queries into relevant intents.</w:t>
      </w:r>
    </w:p>
    <w:p w14:paraId="5E6B99C5" w14:textId="77777777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Train the classifier using your annotated training data.</w:t>
      </w:r>
    </w:p>
    <w:p w14:paraId="60F70F27" w14:textId="77777777" w:rsidR="003340A2" w:rsidRPr="003340A2" w:rsidRDefault="003340A2" w:rsidP="003340A2">
      <w:pPr>
        <w:numPr>
          <w:ilvl w:val="0"/>
          <w:numId w:val="6"/>
        </w:numPr>
        <w:rPr>
          <w:lang w:val="en-GB"/>
        </w:rPr>
      </w:pPr>
      <w:r w:rsidRPr="003340A2">
        <w:rPr>
          <w:b/>
          <w:bCs/>
          <w:lang w:val="en-GB"/>
        </w:rPr>
        <w:t>Entity Recognition</w:t>
      </w:r>
      <w:r w:rsidRPr="003340A2">
        <w:rPr>
          <w:lang w:val="en-GB"/>
        </w:rPr>
        <w:t>:</w:t>
      </w:r>
    </w:p>
    <w:p w14:paraId="010D3D4A" w14:textId="20E0EFED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Implement entity recognition to extract relevant information from user </w:t>
      </w:r>
      <w:r w:rsidR="00D2779D">
        <w:rPr>
          <w:lang w:val="en-GB"/>
        </w:rPr>
        <w:t xml:space="preserve">          </w:t>
      </w:r>
      <w:r w:rsidRPr="003340A2">
        <w:rPr>
          <w:lang w:val="en-GB"/>
        </w:rPr>
        <w:t>queries.</w:t>
      </w:r>
    </w:p>
    <w:p w14:paraId="73F4E57E" w14:textId="288D682C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For example, if a user asks about testing a specific feature, extract the </w:t>
      </w:r>
      <w:r w:rsidR="00D2779D">
        <w:rPr>
          <w:lang w:val="en-GB"/>
        </w:rPr>
        <w:t xml:space="preserve">      </w:t>
      </w:r>
      <w:r w:rsidRPr="003340A2">
        <w:rPr>
          <w:lang w:val="en-GB"/>
        </w:rPr>
        <w:t>feature</w:t>
      </w:r>
      <w:r w:rsidR="00D2779D">
        <w:rPr>
          <w:lang w:val="en-GB"/>
        </w:rPr>
        <w:t xml:space="preserve"> </w:t>
      </w:r>
      <w:r w:rsidRPr="003340A2">
        <w:rPr>
          <w:lang w:val="en-GB"/>
        </w:rPr>
        <w:t>name</w:t>
      </w:r>
      <w:r w:rsidR="00D2779D">
        <w:rPr>
          <w:lang w:val="en-GB"/>
        </w:rPr>
        <w:t xml:space="preserve"> </w:t>
      </w:r>
      <w:r w:rsidRPr="003340A2">
        <w:rPr>
          <w:lang w:val="en-GB"/>
        </w:rPr>
        <w:t>as</w:t>
      </w:r>
      <w:r w:rsidR="00D2779D">
        <w:rPr>
          <w:lang w:val="en-GB"/>
        </w:rPr>
        <w:t xml:space="preserve"> </w:t>
      </w:r>
      <w:r w:rsidRPr="003340A2">
        <w:rPr>
          <w:lang w:val="en-GB"/>
        </w:rPr>
        <w:t>an entity.</w:t>
      </w:r>
    </w:p>
    <w:p w14:paraId="15151A06" w14:textId="77777777" w:rsidR="003340A2" w:rsidRPr="003340A2" w:rsidRDefault="003340A2" w:rsidP="003340A2">
      <w:pPr>
        <w:numPr>
          <w:ilvl w:val="0"/>
          <w:numId w:val="6"/>
        </w:numPr>
        <w:rPr>
          <w:lang w:val="en-GB"/>
        </w:rPr>
      </w:pPr>
      <w:r w:rsidRPr="003340A2">
        <w:rPr>
          <w:b/>
          <w:bCs/>
          <w:lang w:val="en-GB"/>
        </w:rPr>
        <w:t>Response Generation</w:t>
      </w:r>
      <w:r w:rsidRPr="003340A2">
        <w:rPr>
          <w:lang w:val="en-GB"/>
        </w:rPr>
        <w:t>:</w:t>
      </w:r>
    </w:p>
    <w:p w14:paraId="659411F3" w14:textId="7E5DAB9D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Based on the intent and extracted entities, generate appropriate </w:t>
      </w:r>
      <w:r w:rsidR="00FB40BA">
        <w:rPr>
          <w:lang w:val="en-GB"/>
        </w:rPr>
        <w:t xml:space="preserve">           </w:t>
      </w:r>
      <w:r w:rsidR="00D2779D">
        <w:rPr>
          <w:lang w:val="en-GB"/>
        </w:rPr>
        <w:t xml:space="preserve">        </w:t>
      </w:r>
      <w:r w:rsidRPr="003340A2">
        <w:rPr>
          <w:lang w:val="en-GB"/>
        </w:rPr>
        <w:t>responses</w:t>
      </w:r>
      <w:r w:rsidR="00FB40BA">
        <w:rPr>
          <w:lang w:val="en-GB"/>
        </w:rPr>
        <w:t>.</w:t>
      </w:r>
    </w:p>
    <w:p w14:paraId="7C8172D6" w14:textId="699C656F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You can use templates or more advanced techniques like language </w:t>
      </w:r>
      <w:r w:rsidR="00D2779D">
        <w:rPr>
          <w:lang w:val="en-GB"/>
        </w:rPr>
        <w:t xml:space="preserve">         </w:t>
      </w:r>
      <w:r w:rsidRPr="003340A2">
        <w:rPr>
          <w:lang w:val="en-GB"/>
        </w:rPr>
        <w:t>models.</w:t>
      </w:r>
    </w:p>
    <w:p w14:paraId="0D1F7A99" w14:textId="77777777" w:rsidR="003340A2" w:rsidRPr="003340A2" w:rsidRDefault="003340A2" w:rsidP="003340A2">
      <w:pPr>
        <w:numPr>
          <w:ilvl w:val="0"/>
          <w:numId w:val="6"/>
        </w:numPr>
        <w:rPr>
          <w:lang w:val="en-GB"/>
        </w:rPr>
      </w:pPr>
      <w:r w:rsidRPr="003340A2">
        <w:rPr>
          <w:b/>
          <w:bCs/>
          <w:lang w:val="en-GB"/>
        </w:rPr>
        <w:t>Testing and Iteration</w:t>
      </w:r>
      <w:r w:rsidRPr="003340A2">
        <w:rPr>
          <w:lang w:val="en-GB"/>
        </w:rPr>
        <w:t>:</w:t>
      </w:r>
    </w:p>
    <w:p w14:paraId="0BAF06FE" w14:textId="77777777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Test your query processor with various user queries.</w:t>
      </w:r>
    </w:p>
    <w:p w14:paraId="54ABF5B8" w14:textId="2045280E" w:rsidR="003340A2" w:rsidRPr="003340A2" w:rsidRDefault="003340A2" w:rsidP="003340A2">
      <w:pPr>
        <w:numPr>
          <w:ilvl w:val="1"/>
          <w:numId w:val="6"/>
        </w:numPr>
        <w:rPr>
          <w:lang w:val="en-GB"/>
        </w:rPr>
      </w:pPr>
      <w:r w:rsidRPr="003340A2">
        <w:rPr>
          <w:lang w:val="en-GB"/>
        </w:rPr>
        <w:t>Continuously improve the model by iterating on the training data and </w:t>
      </w:r>
      <w:r w:rsidR="00D2779D">
        <w:rPr>
          <w:lang w:val="en-GB"/>
        </w:rPr>
        <w:t xml:space="preserve">         </w:t>
      </w:r>
      <w:r w:rsidRPr="003340A2">
        <w:rPr>
          <w:lang w:val="en-GB"/>
        </w:rPr>
        <w:t>fine-tuning the classifier.</w:t>
      </w:r>
    </w:p>
    <w:p w14:paraId="63FE7D91" w14:textId="5A0B3FDD" w:rsidR="003340A2" w:rsidRPr="003340A2" w:rsidRDefault="003340A2" w:rsidP="003340A2">
      <w:pPr>
        <w:rPr>
          <w:lang w:val="en-GB"/>
        </w:rPr>
      </w:pPr>
      <w:r w:rsidRPr="003340A2">
        <w:rPr>
          <w:lang w:val="en-GB"/>
        </w:rPr>
        <w:lastRenderedPageBreak/>
        <w:t>Remember that the effectiveness of your Test Query Processor depends on the quality of your training data and the accuracy of your intent classification. Regularly monitor </w:t>
      </w:r>
      <w:r w:rsidR="00F1639F">
        <w:rPr>
          <w:lang w:val="en-GB"/>
        </w:rPr>
        <w:t xml:space="preserve">     </w:t>
      </w:r>
      <w:r w:rsidRPr="003340A2">
        <w:rPr>
          <w:lang w:val="en-GB"/>
        </w:rPr>
        <w:t>and update the system to handle new queries effectively! </w:t>
      </w:r>
      <w:r w:rsidRPr="003340A2">
        <w:rPr>
          <w:rFonts w:ascii="Segoe UI Emoji" w:hAnsi="Segoe UI Emoji" w:cs="Segoe UI Emoji"/>
          <w:lang w:val="en-GB"/>
        </w:rPr>
        <w:t>🌟</w:t>
      </w:r>
    </w:p>
    <w:p w14:paraId="132279B3" w14:textId="77777777" w:rsidR="002C43ED" w:rsidRDefault="00977981" w:rsidP="006C5816">
      <w:pPr>
        <w:pStyle w:val="Heading2"/>
      </w:pPr>
      <w:r>
        <w:t>You</w:t>
      </w:r>
    </w:p>
    <w:p w14:paraId="68EEDAC3" w14:textId="77777777" w:rsidR="006B3E52" w:rsidRPr="006B3E52" w:rsidRDefault="006B3E52" w:rsidP="006B3E52">
      <w:pPr>
        <w:rPr>
          <w:lang w:val="en-GB"/>
        </w:rPr>
      </w:pPr>
      <w:r w:rsidRPr="006B3E52">
        <w:rPr>
          <w:lang w:val="en-GB"/>
        </w:rPr>
        <w:t xml:space="preserve">How do I fill out the </w:t>
      </w:r>
      <w:proofErr w:type="spellStart"/>
      <w:r w:rsidRPr="006B3E52">
        <w:rPr>
          <w:lang w:val="en-GB"/>
        </w:rPr>
        <w:t>gioal</w:t>
      </w:r>
      <w:proofErr w:type="spellEnd"/>
      <w:r w:rsidRPr="006B3E52">
        <w:rPr>
          <w:lang w:val="en-GB"/>
        </w:rPr>
        <w:t xml:space="preserve"> and instruction sections for this Test Query Processor agent in Vertex AI Agent Builder?</w:t>
      </w:r>
    </w:p>
    <w:p w14:paraId="154786BD" w14:textId="77777777" w:rsidR="002C43ED" w:rsidRDefault="00977981" w:rsidP="006C5816">
      <w:pPr>
        <w:pStyle w:val="Heading2"/>
      </w:pPr>
      <w:r>
        <w:t>Copilot</w:t>
      </w:r>
    </w:p>
    <w:p w14:paraId="36649278" w14:textId="77777777" w:rsidR="006B3E52" w:rsidRPr="006B3E52" w:rsidRDefault="006B3E52" w:rsidP="006B3E52">
      <w:pPr>
        <w:rPr>
          <w:lang w:val="en-GB"/>
        </w:rPr>
      </w:pPr>
      <w:r w:rsidRPr="006B3E52">
        <w:rPr>
          <w:lang w:val="en-GB"/>
        </w:rPr>
        <w:t>Certainly! When setting up your </w:t>
      </w:r>
      <w:r w:rsidRPr="006B3E52">
        <w:rPr>
          <w:b/>
          <w:bCs/>
          <w:lang w:val="en-GB"/>
        </w:rPr>
        <w:t>Test Query Processor</w:t>
      </w:r>
      <w:r w:rsidRPr="006B3E52">
        <w:rPr>
          <w:lang w:val="en-GB"/>
        </w:rPr>
        <w:t> agent in Vertex AI Agent Builder, you'll define the </w:t>
      </w:r>
      <w:r w:rsidRPr="006B3E52">
        <w:rPr>
          <w:b/>
          <w:bCs/>
          <w:lang w:val="en-GB"/>
        </w:rPr>
        <w:t>goal</w:t>
      </w:r>
      <w:r w:rsidRPr="006B3E52">
        <w:rPr>
          <w:lang w:val="en-GB"/>
        </w:rPr>
        <w:t> and </w:t>
      </w:r>
      <w:r w:rsidRPr="006B3E52">
        <w:rPr>
          <w:b/>
          <w:bCs/>
          <w:lang w:val="en-GB"/>
        </w:rPr>
        <w:t>instructions</w:t>
      </w:r>
      <w:r w:rsidRPr="006B3E52">
        <w:rPr>
          <w:lang w:val="en-GB"/>
        </w:rPr>
        <w:t>. Here's how:</w:t>
      </w:r>
    </w:p>
    <w:p w14:paraId="4B53E401" w14:textId="77777777" w:rsidR="006B3E52" w:rsidRPr="006B3E52" w:rsidRDefault="006B3E52" w:rsidP="006B3E52">
      <w:pPr>
        <w:numPr>
          <w:ilvl w:val="0"/>
          <w:numId w:val="7"/>
        </w:numPr>
        <w:rPr>
          <w:lang w:val="en-GB"/>
        </w:rPr>
      </w:pPr>
      <w:r w:rsidRPr="006B3E52">
        <w:rPr>
          <w:b/>
          <w:bCs/>
          <w:lang w:val="en-GB"/>
        </w:rPr>
        <w:t>Goal</w:t>
      </w:r>
      <w:r w:rsidRPr="006B3E52">
        <w:rPr>
          <w:lang w:val="en-GB"/>
        </w:rPr>
        <w:t>:</w:t>
      </w:r>
    </w:p>
    <w:p w14:paraId="6C5ECF1B" w14:textId="77777777" w:rsidR="006B3E52" w:rsidRPr="006B3E52" w:rsidRDefault="006B3E52" w:rsidP="006B3E52">
      <w:pPr>
        <w:numPr>
          <w:ilvl w:val="1"/>
          <w:numId w:val="7"/>
        </w:numPr>
        <w:rPr>
          <w:lang w:val="en-GB"/>
        </w:rPr>
      </w:pPr>
      <w:r w:rsidRPr="006B3E52">
        <w:rPr>
          <w:lang w:val="en-GB"/>
        </w:rPr>
        <w:t>The goal describes the purpose or role of your agent. For example:</w:t>
      </w:r>
    </w:p>
    <w:p w14:paraId="0C3C295C" w14:textId="49601C6F" w:rsidR="006B3E52" w:rsidRPr="006B3E52" w:rsidRDefault="006B3E52" w:rsidP="00F1639F">
      <w:pPr>
        <w:numPr>
          <w:ilvl w:val="2"/>
          <w:numId w:val="7"/>
        </w:numPr>
        <w:spacing w:after="0"/>
        <w:rPr>
          <w:lang w:val="en-GB"/>
        </w:rPr>
      </w:pPr>
      <w:r w:rsidRPr="006B3E52">
        <w:rPr>
          <w:lang w:val="en-GB"/>
        </w:rPr>
        <w:t>"You are a helpful assistant. Return your responses in markdown </w:t>
      </w:r>
      <w:r>
        <w:rPr>
          <w:lang w:val="en-GB"/>
        </w:rPr>
        <w:t xml:space="preserve">      </w:t>
      </w:r>
      <w:r w:rsidRPr="006B3E52">
        <w:rPr>
          <w:lang w:val="en-GB"/>
        </w:rPr>
        <w:t>format."</w:t>
      </w:r>
    </w:p>
    <w:p w14:paraId="7B0B6D49" w14:textId="77777777" w:rsidR="006B3E52" w:rsidRPr="006B3E52" w:rsidRDefault="006B3E52" w:rsidP="006B3E52">
      <w:pPr>
        <w:numPr>
          <w:ilvl w:val="2"/>
          <w:numId w:val="7"/>
        </w:numPr>
        <w:rPr>
          <w:lang w:val="en-GB"/>
        </w:rPr>
      </w:pPr>
      <w:r w:rsidRPr="006B3E52">
        <w:rPr>
          <w:lang w:val="en-GB"/>
        </w:rPr>
        <w:t>"Provide software testing guidance and answer user queries."</w:t>
      </w:r>
    </w:p>
    <w:p w14:paraId="006C7293" w14:textId="77777777" w:rsidR="006B3E52" w:rsidRPr="006B3E52" w:rsidRDefault="006B3E52" w:rsidP="006B3E52">
      <w:pPr>
        <w:numPr>
          <w:ilvl w:val="1"/>
          <w:numId w:val="7"/>
        </w:numPr>
        <w:rPr>
          <w:lang w:val="en-GB"/>
        </w:rPr>
      </w:pPr>
      <w:r w:rsidRPr="006B3E52">
        <w:rPr>
          <w:lang w:val="en-GB"/>
        </w:rPr>
        <w:t>Keep it concise and aligned with your agent's function.</w:t>
      </w:r>
    </w:p>
    <w:p w14:paraId="5B7417FD" w14:textId="77777777" w:rsidR="006B3E52" w:rsidRPr="006B3E52" w:rsidRDefault="006B3E52" w:rsidP="006B3E52">
      <w:pPr>
        <w:numPr>
          <w:ilvl w:val="0"/>
          <w:numId w:val="7"/>
        </w:numPr>
        <w:rPr>
          <w:lang w:val="en-GB"/>
        </w:rPr>
      </w:pPr>
      <w:r w:rsidRPr="006B3E52">
        <w:rPr>
          <w:b/>
          <w:bCs/>
          <w:lang w:val="en-GB"/>
        </w:rPr>
        <w:t>Instructions</w:t>
      </w:r>
      <w:r w:rsidRPr="006B3E52">
        <w:rPr>
          <w:lang w:val="en-GB"/>
        </w:rPr>
        <w:t>:</w:t>
      </w:r>
    </w:p>
    <w:p w14:paraId="0FC933A9" w14:textId="77777777" w:rsidR="006B3E52" w:rsidRPr="006B3E52" w:rsidRDefault="006B3E52" w:rsidP="006B3E52">
      <w:pPr>
        <w:numPr>
          <w:ilvl w:val="1"/>
          <w:numId w:val="7"/>
        </w:numPr>
        <w:rPr>
          <w:lang w:val="en-GB"/>
        </w:rPr>
      </w:pPr>
      <w:r w:rsidRPr="006B3E52">
        <w:rPr>
          <w:lang w:val="en-GB"/>
        </w:rPr>
        <w:t>Instructions guide your agent's behavior. They can be simple or detailed.</w:t>
      </w:r>
    </w:p>
    <w:p w14:paraId="34CF84CE" w14:textId="77777777" w:rsidR="006B3E52" w:rsidRPr="006B3E52" w:rsidRDefault="006B3E52" w:rsidP="006B3E52">
      <w:pPr>
        <w:numPr>
          <w:ilvl w:val="1"/>
          <w:numId w:val="7"/>
        </w:numPr>
        <w:rPr>
          <w:lang w:val="en-GB"/>
        </w:rPr>
      </w:pPr>
      <w:r w:rsidRPr="006B3E52">
        <w:rPr>
          <w:lang w:val="en-GB"/>
        </w:rPr>
        <w:t>For example:</w:t>
      </w:r>
    </w:p>
    <w:p w14:paraId="1826A556" w14:textId="77777777" w:rsidR="006B3E52" w:rsidRPr="006B3E52" w:rsidRDefault="006B3E52" w:rsidP="00F1639F">
      <w:pPr>
        <w:numPr>
          <w:ilvl w:val="2"/>
          <w:numId w:val="7"/>
        </w:numPr>
        <w:spacing w:after="0"/>
        <w:rPr>
          <w:lang w:val="en-GB"/>
        </w:rPr>
      </w:pPr>
      <w:r w:rsidRPr="006B3E52">
        <w:rPr>
          <w:lang w:val="en-GB"/>
        </w:rPr>
        <w:t>"Greet the user, then ask how you can help them today."</w:t>
      </w:r>
    </w:p>
    <w:p w14:paraId="1DA18732" w14:textId="67EA7177" w:rsidR="006B3E52" w:rsidRPr="006B3E52" w:rsidRDefault="006B3E52" w:rsidP="006B3E52">
      <w:pPr>
        <w:numPr>
          <w:ilvl w:val="2"/>
          <w:numId w:val="7"/>
        </w:numPr>
        <w:rPr>
          <w:lang w:val="en-GB"/>
        </w:rPr>
      </w:pPr>
      <w:r w:rsidRPr="006B3E52">
        <w:rPr>
          <w:lang w:val="en-GB"/>
        </w:rPr>
        <w:t>"Handle software testing questions related to test scenarios, test 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types, and features."</w:t>
      </w:r>
    </w:p>
    <w:p w14:paraId="58CC506B" w14:textId="77777777" w:rsidR="006B3E52" w:rsidRPr="006B3E52" w:rsidRDefault="006B3E52" w:rsidP="006B3E52">
      <w:pPr>
        <w:numPr>
          <w:ilvl w:val="1"/>
          <w:numId w:val="7"/>
        </w:numPr>
        <w:rPr>
          <w:lang w:val="en-GB"/>
        </w:rPr>
      </w:pPr>
      <w:r w:rsidRPr="006B3E52">
        <w:rPr>
          <w:lang w:val="en-GB"/>
        </w:rPr>
        <w:t>Be clear and specific about the expected interactions.</w:t>
      </w:r>
    </w:p>
    <w:p w14:paraId="31360F1C" w14:textId="7E28B90B" w:rsidR="006B3E52" w:rsidRPr="006B3E52" w:rsidRDefault="006B3E52" w:rsidP="006B3E52">
      <w:pPr>
        <w:rPr>
          <w:lang w:val="en-GB"/>
        </w:rPr>
      </w:pPr>
      <w:r w:rsidRPr="006B3E52">
        <w:rPr>
          <w:lang w:val="en-GB"/>
        </w:rPr>
        <w:t>Remember, a well-defined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goal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and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clear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instructions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will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ensure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your Test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Query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Processor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performs</w:t>
      </w:r>
      <w:r w:rsidR="00AF7279">
        <w:rPr>
          <w:lang w:val="en-GB"/>
        </w:rPr>
        <w:t xml:space="preserve"> </w:t>
      </w:r>
      <w:r w:rsidRPr="006B3E52">
        <w:rPr>
          <w:lang w:val="en-GB"/>
        </w:rPr>
        <w:t>effectively! </w:t>
      </w:r>
      <w:r w:rsidRPr="006B3E52">
        <w:rPr>
          <w:rFonts w:ascii="Segoe UI Emoji" w:hAnsi="Segoe UI Emoji" w:cs="Segoe UI Emoji"/>
          <w:lang w:val="en-GB"/>
        </w:rPr>
        <w:t>🌟</w:t>
      </w:r>
      <w:r w:rsidRPr="006B3E52">
        <w:rPr>
          <w:lang w:val="en-GB"/>
        </w:rPr>
        <w:t> 1</w:t>
      </w:r>
    </w:p>
    <w:p w14:paraId="3C38A0BB" w14:textId="77777777" w:rsidR="00F1639F" w:rsidRDefault="006B3E52" w:rsidP="006C5816">
      <w:pPr>
        <w:rPr>
          <w:lang w:val="en-GB"/>
        </w:rPr>
      </w:pPr>
      <w:r w:rsidRPr="006B3E52">
        <w:rPr>
          <w:lang w:val="en-GB"/>
        </w:rPr>
        <w:t>Learn more: </w:t>
      </w:r>
    </w:p>
    <w:p w14:paraId="1621FC1D" w14:textId="3FFFD323" w:rsidR="00F1639F" w:rsidRPr="00F1639F" w:rsidRDefault="00F1639F" w:rsidP="00F1639F">
      <w:pPr>
        <w:pStyle w:val="ListParagraph"/>
        <w:numPr>
          <w:ilvl w:val="0"/>
          <w:numId w:val="8"/>
        </w:numPr>
        <w:rPr>
          <w:lang w:val="en-GB"/>
        </w:rPr>
      </w:pPr>
      <w:hyperlink r:id="rId9" w:history="1">
        <w:r w:rsidRPr="00F1639F">
          <w:rPr>
            <w:rStyle w:val="Hyperlink"/>
            <w:lang w:val="en-GB"/>
          </w:rPr>
          <w:t>Deep Learning AI - All About Googles Vertex AI Agent Builder</w:t>
        </w:r>
      </w:hyperlink>
    </w:p>
    <w:p w14:paraId="744DE53F" w14:textId="72A739D0" w:rsidR="00F1639F" w:rsidRDefault="00F1639F" w:rsidP="00F1639F">
      <w:pPr>
        <w:pStyle w:val="ListParagraph"/>
        <w:numPr>
          <w:ilvl w:val="0"/>
          <w:numId w:val="8"/>
        </w:numPr>
        <w:rPr>
          <w:lang w:val="en-GB"/>
        </w:rPr>
      </w:pPr>
      <w:hyperlink r:id="rId10" w:history="1">
        <w:r w:rsidRPr="00F1639F">
          <w:rPr>
            <w:rStyle w:val="Hyperlink"/>
            <w:lang w:val="en-GB"/>
          </w:rPr>
          <w:t>YouTube Vid 1</w:t>
        </w:r>
      </w:hyperlink>
    </w:p>
    <w:p w14:paraId="45C774FB" w14:textId="5C91E08D" w:rsidR="00F1639F" w:rsidRDefault="00F1639F" w:rsidP="00F1639F">
      <w:pPr>
        <w:pStyle w:val="ListParagraph"/>
        <w:numPr>
          <w:ilvl w:val="0"/>
          <w:numId w:val="8"/>
        </w:numPr>
        <w:rPr>
          <w:lang w:val="en-GB"/>
        </w:rPr>
      </w:pPr>
      <w:hyperlink r:id="rId11" w:history="1">
        <w:r w:rsidRPr="00F1639F">
          <w:rPr>
            <w:rStyle w:val="Hyperlink"/>
            <w:lang w:val="en-GB"/>
          </w:rPr>
          <w:t>YouTube Vid 2</w:t>
        </w:r>
      </w:hyperlink>
      <w:r w:rsidR="006B3E52" w:rsidRPr="00F1639F">
        <w:rPr>
          <w:lang w:val="en-GB"/>
        </w:rPr>
        <w:t> </w:t>
      </w:r>
    </w:p>
    <w:p w14:paraId="625DE324" w14:textId="6D3B8EF5" w:rsidR="00F1639F" w:rsidRDefault="00F1639F" w:rsidP="00F1639F">
      <w:pPr>
        <w:pStyle w:val="ListParagraph"/>
        <w:numPr>
          <w:ilvl w:val="0"/>
          <w:numId w:val="8"/>
        </w:numPr>
        <w:rPr>
          <w:lang w:val="en-GB"/>
        </w:rPr>
      </w:pPr>
      <w:hyperlink r:id="rId12" w:history="1">
        <w:r w:rsidRPr="00F1639F">
          <w:rPr>
            <w:rStyle w:val="Hyperlink"/>
            <w:lang w:val="en-GB"/>
          </w:rPr>
          <w:t>YouTube Vid 3</w:t>
        </w:r>
      </w:hyperlink>
    </w:p>
    <w:p w14:paraId="78C8F95D" w14:textId="184A21B8" w:rsidR="005107F2" w:rsidRPr="005107F2" w:rsidRDefault="005107F2" w:rsidP="005107F2">
      <w:pPr>
        <w:pStyle w:val="ListParagraph"/>
        <w:numPr>
          <w:ilvl w:val="0"/>
          <w:numId w:val="8"/>
        </w:numPr>
        <w:rPr>
          <w:lang w:val="en-GB"/>
        </w:rPr>
      </w:pPr>
      <w:hyperlink r:id="rId13" w:history="1">
        <w:r>
          <w:rPr>
            <w:rStyle w:val="Hyperlink"/>
            <w:lang w:val="en-GB"/>
          </w:rPr>
          <w:t xml:space="preserve">Google Cloud Blog - Build Generative AI Experiences With Vertex AI Agent Builder </w:t>
        </w:r>
      </w:hyperlink>
    </w:p>
    <w:p w14:paraId="02AEBDC1" w14:textId="7A6B3B73" w:rsidR="00F1639F" w:rsidRPr="00835B15" w:rsidRDefault="00835B15" w:rsidP="00F1639F">
      <w:pPr>
        <w:pStyle w:val="ListParagraph"/>
        <w:numPr>
          <w:ilvl w:val="0"/>
          <w:numId w:val="8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 w:rsidR="00A04E5B">
        <w:rPr>
          <w:lang w:val="en-GB"/>
        </w:rPr>
        <w:instrText>HYPERLINK "https://www.cloudskillsboost.google/focuses/93214?parent=catalog"</w:instrText>
      </w:r>
      <w:r w:rsidR="00A04E5B">
        <w:rPr>
          <w:lang w:val="en-GB"/>
        </w:rPr>
      </w:r>
      <w:r>
        <w:rPr>
          <w:lang w:val="en-GB"/>
        </w:rPr>
        <w:fldChar w:fldCharType="separate"/>
      </w:r>
      <w:r w:rsidR="007F275F">
        <w:rPr>
          <w:rStyle w:val="Hyperlink"/>
          <w:lang w:val="en-GB"/>
        </w:rPr>
        <w:t xml:space="preserve">Google Cloud Skills Boost </w:t>
      </w:r>
      <w:r w:rsidR="00A04E5B">
        <w:rPr>
          <w:rStyle w:val="Hyperlink"/>
          <w:lang w:val="en-GB"/>
        </w:rPr>
        <w:t>–</w:t>
      </w:r>
      <w:r w:rsidR="007F275F">
        <w:rPr>
          <w:rStyle w:val="Hyperlink"/>
          <w:lang w:val="en-GB"/>
        </w:rPr>
        <w:t xml:space="preserve"> </w:t>
      </w:r>
      <w:r w:rsidR="00A04E5B">
        <w:rPr>
          <w:rStyle w:val="Hyperlink"/>
          <w:lang w:val="en-GB"/>
        </w:rPr>
        <w:t>Vertex AI Agent Builder Lab</w:t>
      </w:r>
    </w:p>
    <w:p w14:paraId="5411E210" w14:textId="66DA79DD" w:rsidR="00F1639F" w:rsidRPr="00A04E5B" w:rsidRDefault="00835B15" w:rsidP="00A04E5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fldChar w:fldCharType="end"/>
      </w:r>
      <w:hyperlink r:id="rId14" w:history="1">
        <w:r w:rsidR="00AB5CD7">
          <w:rPr>
            <w:rStyle w:val="Hyperlink"/>
            <w:lang w:val="en-GB"/>
          </w:rPr>
          <w:t xml:space="preserve">Google Cloud </w:t>
        </w:r>
        <w:proofErr w:type="spellStart"/>
        <w:r w:rsidR="00AB5CD7">
          <w:rPr>
            <w:rStyle w:val="Hyperlink"/>
            <w:lang w:val="en-GB"/>
          </w:rPr>
          <w:t>DialogFlow</w:t>
        </w:r>
        <w:proofErr w:type="spellEnd"/>
        <w:r w:rsidR="00AB5CD7">
          <w:rPr>
            <w:rStyle w:val="Hyperlink"/>
            <w:lang w:val="en-GB"/>
          </w:rPr>
          <w:t xml:space="preserve"> Official Documentation - Vertex AI Examples</w:t>
        </w:r>
      </w:hyperlink>
      <w:r w:rsidR="00A04E5B">
        <w:rPr>
          <w:lang w:val="en-GB"/>
        </w:rPr>
        <w:t xml:space="preserve"> </w:t>
      </w:r>
    </w:p>
    <w:p w14:paraId="5ED87B17" w14:textId="5A1DAB59" w:rsidR="002C43ED" w:rsidRPr="00F1639F" w:rsidRDefault="00CF4C03" w:rsidP="00F1639F">
      <w:pPr>
        <w:pStyle w:val="ListParagraph"/>
        <w:numPr>
          <w:ilvl w:val="0"/>
          <w:numId w:val="8"/>
        </w:numPr>
        <w:rPr>
          <w:lang w:val="en-GB"/>
        </w:rPr>
      </w:pPr>
      <w:hyperlink r:id="rId15" w:history="1">
        <w:r w:rsidRPr="00CF4C03">
          <w:rPr>
            <w:rStyle w:val="Hyperlink"/>
            <w:lang w:val="en-GB"/>
          </w:rPr>
          <w:t>GitHub - Example Ver</w:t>
        </w:r>
        <w:r>
          <w:rPr>
            <w:rStyle w:val="Hyperlink"/>
            <w:lang w:val="en-GB"/>
          </w:rPr>
          <w:t>t</w:t>
        </w:r>
        <w:r w:rsidRPr="00CF4C03">
          <w:rPr>
            <w:rStyle w:val="Hyperlink"/>
            <w:lang w:val="en-GB"/>
          </w:rPr>
          <w:t>ex AI Repo</w:t>
        </w:r>
      </w:hyperlink>
    </w:p>
    <w:sectPr w:rsidR="002C43ED" w:rsidRPr="00F1639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22B6184"/>
    <w:multiLevelType w:val="multilevel"/>
    <w:tmpl w:val="B048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41ECA"/>
    <w:multiLevelType w:val="multilevel"/>
    <w:tmpl w:val="D7E2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E0E3F"/>
    <w:multiLevelType w:val="hybridMultilevel"/>
    <w:tmpl w:val="D938F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6" w15:restartNumberingAfterBreak="0">
    <w:nsid w:val="51CB0C55"/>
    <w:multiLevelType w:val="multilevel"/>
    <w:tmpl w:val="86BA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D460D"/>
    <w:multiLevelType w:val="hybridMultilevel"/>
    <w:tmpl w:val="66ECE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5"/>
  </w:num>
  <w:num w:numId="3" w16cid:durableId="1553537202">
    <w:abstractNumId w:val="0"/>
  </w:num>
  <w:num w:numId="4" w16cid:durableId="1729524889">
    <w:abstractNumId w:val="6"/>
  </w:num>
  <w:num w:numId="5" w16cid:durableId="783889575">
    <w:abstractNumId w:val="7"/>
  </w:num>
  <w:num w:numId="6" w16cid:durableId="1606497740">
    <w:abstractNumId w:val="2"/>
  </w:num>
  <w:num w:numId="7" w16cid:durableId="1273703865">
    <w:abstractNumId w:val="3"/>
  </w:num>
  <w:num w:numId="8" w16cid:durableId="1106078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DF"/>
    <w:rsid w:val="002A2399"/>
    <w:rsid w:val="002C43ED"/>
    <w:rsid w:val="003340A2"/>
    <w:rsid w:val="003634C3"/>
    <w:rsid w:val="00392595"/>
    <w:rsid w:val="003A5410"/>
    <w:rsid w:val="003B3FC6"/>
    <w:rsid w:val="004114DF"/>
    <w:rsid w:val="005107F2"/>
    <w:rsid w:val="005F3F6F"/>
    <w:rsid w:val="006743EB"/>
    <w:rsid w:val="006B3E52"/>
    <w:rsid w:val="006C5816"/>
    <w:rsid w:val="007F275F"/>
    <w:rsid w:val="00835B15"/>
    <w:rsid w:val="00977981"/>
    <w:rsid w:val="00A04E5B"/>
    <w:rsid w:val="00AB5CD7"/>
    <w:rsid w:val="00AF7279"/>
    <w:rsid w:val="00BA41F0"/>
    <w:rsid w:val="00C50820"/>
    <w:rsid w:val="00C628CE"/>
    <w:rsid w:val="00CF4C03"/>
    <w:rsid w:val="00CF7145"/>
    <w:rsid w:val="00D04DF4"/>
    <w:rsid w:val="00D2779D"/>
    <w:rsid w:val="00F1639F"/>
    <w:rsid w:val="00FB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E0CF"/>
  <w15:docId w15:val="{70B18734-7EC3-4D67-B4EB-51223C4E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5F3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205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6793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9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826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3911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40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1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93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7842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419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3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495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0109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14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178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9040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08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4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708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002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65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22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5766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45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2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395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6341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generative-ai-app-builder/docs/builder-apis" TargetMode="External"/><Relationship Id="rId13" Type="http://schemas.openxmlformats.org/officeDocument/2006/relationships/hyperlink" Target="https://cloud.google.com/blog/products/ai-machine-learning/build-generative-ai-experiences-with-vertex-ai-agent-bui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docs/get-started/aws-azure-gcp-service-comparison" TargetMode="External"/><Relationship Id="rId12" Type="http://schemas.openxmlformats.org/officeDocument/2006/relationships/hyperlink" Target="https://www.youtube.com/watch?v=pZKpAai7s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generative-ai-app-builder/docs/introduction" TargetMode="External"/><Relationship Id="rId11" Type="http://schemas.openxmlformats.org/officeDocument/2006/relationships/hyperlink" Target="https://www.youtube.com/watch?v=-3Olw-C4FN4" TargetMode="External"/><Relationship Id="rId5" Type="http://schemas.openxmlformats.org/officeDocument/2006/relationships/hyperlink" Target="https://cloud.google.com/blog/products/ai-machine-learning/build-generative-ai-experiences-with-vertex-ai-agent-builder" TargetMode="External"/><Relationship Id="rId15" Type="http://schemas.openxmlformats.org/officeDocument/2006/relationships/hyperlink" Target="https://github.com/architecturebytes/vertex-ai-agents" TargetMode="External"/><Relationship Id="rId10" Type="http://schemas.openxmlformats.org/officeDocument/2006/relationships/hyperlink" Target="https://www.youtube.com/watch?v=H6nUoszwc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eplearning.ai/the-batch/all-about-googles-vertex-ai-agent-builder/" TargetMode="External"/><Relationship Id="rId14" Type="http://schemas.openxmlformats.org/officeDocument/2006/relationships/hyperlink" Target="https://cloud.google.com/dialogflow/vertex/docs/concept/exampl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4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24</cp:revision>
  <dcterms:created xsi:type="dcterms:W3CDTF">2025-01-03T09:09:00Z</dcterms:created>
  <dcterms:modified xsi:type="dcterms:W3CDTF">2025-01-03T09:44:00Z</dcterms:modified>
</cp:coreProperties>
</file>