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505D" w14:textId="77777777" w:rsidR="002C43ED" w:rsidRDefault="00977981">
      <w:pPr>
        <w:pStyle w:val="Heading2"/>
      </w:pPr>
      <w:r>
        <w:t>You</w:t>
      </w:r>
    </w:p>
    <w:p w14:paraId="373F8464" w14:textId="77777777" w:rsidR="00A9759A" w:rsidRDefault="00A9759A" w:rsidP="000C2C81">
      <w:pPr>
        <w:spacing w:after="0"/>
      </w:pPr>
      <w:r w:rsidRPr="00A9759A">
        <w:t xml:space="preserve">Using this code structure and the </w:t>
      </w:r>
      <w:proofErr w:type="spellStart"/>
      <w:r w:rsidRPr="00A9759A">
        <w:t>tkinter</w:t>
      </w:r>
      <w:proofErr w:type="spellEnd"/>
      <w:r w:rsidRPr="00A9759A">
        <w:t xml:space="preserve"> module in python, how can I code a </w:t>
      </w:r>
      <w:proofErr w:type="spellStart"/>
      <w:r w:rsidRPr="00A9759A">
        <w:t>tkinter</w:t>
      </w:r>
      <w:proofErr w:type="spellEnd"/>
      <w:r w:rsidRPr="00A9759A">
        <w:t xml:space="preserve"> window that </w:t>
      </w:r>
      <w:proofErr w:type="spellStart"/>
      <w:r w:rsidRPr="00A9759A">
        <w:t>loooks</w:t>
      </w:r>
      <w:proofErr w:type="spellEnd"/>
      <w:r w:rsidRPr="00A9759A">
        <w:t xml:space="preserve"> like the one in the screenshot. </w:t>
      </w:r>
    </w:p>
    <w:p w14:paraId="5397CFB6" w14:textId="77777777" w:rsidR="00A9759A" w:rsidRDefault="00A9759A" w:rsidP="000C2C81">
      <w:pPr>
        <w:spacing w:after="0"/>
      </w:pPr>
      <w:r w:rsidRPr="00A9759A">
        <w:t xml:space="preserve">Code structure: </w:t>
      </w:r>
    </w:p>
    <w:p w14:paraId="15AB03EF" w14:textId="77777777" w:rsidR="00A9759A" w:rsidRDefault="00A9759A" w:rsidP="000C2C81">
      <w:pPr>
        <w:spacing w:after="0"/>
      </w:pPr>
      <w:r w:rsidRPr="00A9759A">
        <w:t xml:space="preserve">class App(Tk): </w:t>
      </w:r>
    </w:p>
    <w:p w14:paraId="35111081" w14:textId="77777777" w:rsidR="00A9759A" w:rsidRDefault="00A9759A" w:rsidP="000C2C81">
      <w:pPr>
        <w:spacing w:after="0"/>
        <w:ind w:firstLine="720"/>
      </w:pPr>
      <w:r w:rsidRPr="00A9759A">
        <w:t>def __</w:t>
      </w:r>
      <w:proofErr w:type="spellStart"/>
      <w:r w:rsidRPr="00A9759A">
        <w:t>init</w:t>
      </w:r>
      <w:proofErr w:type="spellEnd"/>
      <w:r w:rsidRPr="00A9759A">
        <w:t xml:space="preserve">__(self): </w:t>
      </w:r>
    </w:p>
    <w:p w14:paraId="6F7D7596" w14:textId="77777777" w:rsidR="00A9759A" w:rsidRDefault="00A9759A" w:rsidP="000C2C81">
      <w:pPr>
        <w:spacing w:after="0"/>
        <w:ind w:left="720" w:firstLine="720"/>
      </w:pPr>
      <w:r w:rsidRPr="00A9759A">
        <w:t>super().__</w:t>
      </w:r>
      <w:proofErr w:type="spellStart"/>
      <w:r w:rsidRPr="00A9759A">
        <w:t>init</w:t>
      </w:r>
      <w:proofErr w:type="spellEnd"/>
      <w:r w:rsidRPr="00A9759A">
        <w:t xml:space="preserve">__() </w:t>
      </w:r>
    </w:p>
    <w:p w14:paraId="2D95DE2C" w14:textId="77777777" w:rsidR="00A9759A" w:rsidRDefault="00A9759A" w:rsidP="000C2C81">
      <w:pPr>
        <w:spacing w:after="0"/>
        <w:ind w:left="720" w:firstLine="720"/>
      </w:pPr>
      <w:proofErr w:type="spellStart"/>
      <w:r w:rsidRPr="00A9759A">
        <w:t>self.geometry</w:t>
      </w:r>
      <w:proofErr w:type="spellEnd"/>
      <w:r w:rsidRPr="00A9759A">
        <w:t xml:space="preserve">('300x200') </w:t>
      </w:r>
    </w:p>
    <w:p w14:paraId="3B222754" w14:textId="77777777" w:rsidR="000C2C81" w:rsidRDefault="00A9759A" w:rsidP="000C2C81">
      <w:pPr>
        <w:spacing w:after="0"/>
        <w:ind w:left="720" w:firstLine="720"/>
      </w:pPr>
      <w:proofErr w:type="spellStart"/>
      <w:r w:rsidRPr="00A9759A">
        <w:t>self.title</w:t>
      </w:r>
      <w:proofErr w:type="spellEnd"/>
      <w:r w:rsidRPr="00A9759A">
        <w:t xml:space="preserve">('Work Hours Calculator') </w:t>
      </w:r>
    </w:p>
    <w:p w14:paraId="7515A070" w14:textId="77777777" w:rsidR="000C2C81" w:rsidRDefault="000C2C81" w:rsidP="000C2C81">
      <w:pPr>
        <w:spacing w:after="0"/>
        <w:ind w:left="720" w:firstLine="720"/>
      </w:pPr>
    </w:p>
    <w:p w14:paraId="52F7DCF2" w14:textId="77777777" w:rsidR="000C2C81" w:rsidRDefault="00A9759A" w:rsidP="000C2C81">
      <w:pPr>
        <w:spacing w:after="0"/>
        <w:ind w:left="720" w:firstLine="720"/>
      </w:pPr>
      <w:r w:rsidRPr="00A9759A">
        <w:t>label1 = Label(self, text="Work Hours Calculator")</w:t>
      </w:r>
    </w:p>
    <w:p w14:paraId="0B03D20D" w14:textId="77777777" w:rsidR="000C2C81" w:rsidRDefault="00A9759A" w:rsidP="000C2C81">
      <w:pPr>
        <w:spacing w:after="0"/>
        <w:ind w:left="1440"/>
      </w:pPr>
      <w:r w:rsidRPr="00A9759A">
        <w:t xml:space="preserve">label1.grid(row=0,columnspan=2) </w:t>
      </w:r>
    </w:p>
    <w:p w14:paraId="40263C72" w14:textId="77777777" w:rsidR="000C2C81" w:rsidRDefault="000C2C81" w:rsidP="000C2C81">
      <w:pPr>
        <w:spacing w:after="0"/>
        <w:ind w:left="1440"/>
      </w:pPr>
    </w:p>
    <w:p w14:paraId="3FADE1B9" w14:textId="77777777" w:rsidR="000C2C81" w:rsidRDefault="00A9759A" w:rsidP="000C2C81">
      <w:pPr>
        <w:spacing w:after="0"/>
        <w:ind w:left="1440"/>
      </w:pPr>
      <w:proofErr w:type="spellStart"/>
      <w:r w:rsidRPr="00A9759A">
        <w:t>username.grid</w:t>
      </w:r>
      <w:proofErr w:type="spellEnd"/>
      <w:r w:rsidRPr="00A9759A">
        <w:t xml:space="preserve">(row=1, column=1, sticky="W") </w:t>
      </w:r>
    </w:p>
    <w:p w14:paraId="38EDD450" w14:textId="77777777" w:rsidR="000C2C81" w:rsidRDefault="00A9759A" w:rsidP="000C2C81">
      <w:pPr>
        <w:spacing w:after="0"/>
        <w:ind w:left="1440"/>
      </w:pPr>
      <w:proofErr w:type="spellStart"/>
      <w:r w:rsidRPr="00A9759A">
        <w:t>password.grid</w:t>
      </w:r>
      <w:proofErr w:type="spellEnd"/>
      <w:r w:rsidRPr="00A9759A">
        <w:t xml:space="preserve">(row=2, column=1, sticky="W") </w:t>
      </w:r>
    </w:p>
    <w:p w14:paraId="5CC9B18F" w14:textId="77777777" w:rsidR="000C2C81" w:rsidRDefault="000C2C81" w:rsidP="000C2C81">
      <w:pPr>
        <w:spacing w:after="0"/>
        <w:ind w:left="1440"/>
      </w:pPr>
    </w:p>
    <w:p w14:paraId="4903BF18" w14:textId="77777777" w:rsidR="000C2C81" w:rsidRDefault="00A9759A" w:rsidP="000C2C81">
      <w:pPr>
        <w:spacing w:after="0"/>
      </w:pPr>
      <w:r w:rsidRPr="00A9759A">
        <w:t>Button(</w:t>
      </w:r>
      <w:proofErr w:type="spellStart"/>
      <w:r w:rsidRPr="00A9759A">
        <w:t>self,text</w:t>
      </w:r>
      <w:proofErr w:type="spellEnd"/>
      <w:r w:rsidRPr="00A9759A">
        <w:t>='</w:t>
      </w:r>
      <w:proofErr w:type="spellStart"/>
      <w:r w:rsidRPr="00A9759A">
        <w:t>Submit',command</w:t>
      </w:r>
      <w:proofErr w:type="spellEnd"/>
      <w:r w:rsidRPr="00A9759A">
        <w:t>=</w:t>
      </w:r>
      <w:proofErr w:type="spellStart"/>
      <w:r w:rsidRPr="00A9759A">
        <w:t>open_questionaire</w:t>
      </w:r>
      <w:proofErr w:type="spellEnd"/>
      <w:r w:rsidRPr="00A9759A">
        <w:t>).grid(row=3, column=0)</w:t>
      </w:r>
    </w:p>
    <w:p w14:paraId="34B6E7B6" w14:textId="60B2DE37" w:rsidR="002C43ED" w:rsidRDefault="00A9759A" w:rsidP="000C2C81">
      <w:pPr>
        <w:spacing w:after="0"/>
      </w:pPr>
      <w:r w:rsidRPr="00A9759A">
        <w:t>Button(</w:t>
      </w:r>
      <w:proofErr w:type="spellStart"/>
      <w:r w:rsidRPr="00A9759A">
        <w:t>self,text</w:t>
      </w:r>
      <w:proofErr w:type="spellEnd"/>
      <w:r w:rsidRPr="00A9759A">
        <w:t>='</w:t>
      </w:r>
      <w:proofErr w:type="spellStart"/>
      <w:r w:rsidRPr="00A9759A">
        <w:t>Exit',command</w:t>
      </w:r>
      <w:proofErr w:type="spellEnd"/>
      <w:r w:rsidRPr="00A9759A">
        <w:t>=</w:t>
      </w:r>
      <w:proofErr w:type="spellStart"/>
      <w:r w:rsidRPr="00A9759A">
        <w:t>self.destroy</w:t>
      </w:r>
      <w:proofErr w:type="spellEnd"/>
      <w:r w:rsidRPr="00A9759A">
        <w:t>).grid(row=3, column=1</w:t>
      </w:r>
      <w:r>
        <w:t>)</w:t>
      </w:r>
    </w:p>
    <w:p w14:paraId="67E4087B" w14:textId="77777777" w:rsidR="002C43ED" w:rsidRDefault="00977981">
      <w:pPr>
        <w:pStyle w:val="Heading2"/>
      </w:pPr>
      <w:r>
        <w:t>Copilot</w:t>
      </w:r>
    </w:p>
    <w:p w14:paraId="77806334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Certainly! To create a </w:t>
      </w:r>
      <w:proofErr w:type="spellStart"/>
      <w:r w:rsidRPr="00503F3C">
        <w:rPr>
          <w:lang w:val="en-GB"/>
        </w:rPr>
        <w:t>tkinter</w:t>
      </w:r>
      <w:proofErr w:type="spellEnd"/>
      <w:r w:rsidRPr="00503F3C">
        <w:rPr>
          <w:lang w:val="en-GB"/>
        </w:rPr>
        <w:t xml:space="preserve"> window similar to the screenshot you provided, you can follow these steps:</w:t>
      </w:r>
    </w:p>
    <w:p w14:paraId="136AC9AA" w14:textId="77777777" w:rsidR="00503F3C" w:rsidRPr="00503F3C" w:rsidRDefault="00503F3C" w:rsidP="00503F3C">
      <w:pPr>
        <w:numPr>
          <w:ilvl w:val="0"/>
          <w:numId w:val="4"/>
        </w:numPr>
        <w:rPr>
          <w:lang w:val="en-GB"/>
        </w:rPr>
      </w:pPr>
      <w:r w:rsidRPr="00503F3C">
        <w:rPr>
          <w:lang w:val="en-GB"/>
        </w:rPr>
        <w:t>First, make sure you have the necessary imports:</w:t>
      </w:r>
    </w:p>
    <w:p w14:paraId="02C73755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python</w:t>
      </w:r>
    </w:p>
    <w:p w14:paraId="2FA270AD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from </w:t>
      </w:r>
      <w:proofErr w:type="spellStart"/>
      <w:r w:rsidRPr="00503F3C">
        <w:rPr>
          <w:lang w:val="en-GB"/>
        </w:rPr>
        <w:t>tkinter</w:t>
      </w:r>
      <w:proofErr w:type="spellEnd"/>
      <w:r w:rsidRPr="00503F3C">
        <w:rPr>
          <w:lang w:val="en-GB"/>
        </w:rPr>
        <w:t xml:space="preserve"> import Tk, Label, Entry, Button</w:t>
      </w:r>
    </w:p>
    <w:p w14:paraId="05C96A8E" w14:textId="77777777" w:rsidR="00503F3C" w:rsidRPr="00503F3C" w:rsidRDefault="00503F3C" w:rsidP="00503F3C">
      <w:pPr>
        <w:numPr>
          <w:ilvl w:val="0"/>
          <w:numId w:val="4"/>
        </w:numPr>
        <w:rPr>
          <w:lang w:val="en-GB"/>
        </w:rPr>
      </w:pPr>
      <w:r w:rsidRPr="00503F3C">
        <w:rPr>
          <w:lang w:val="en-GB"/>
        </w:rPr>
        <w:t xml:space="preserve">Create a class that inherits from Tk (the main </w:t>
      </w:r>
      <w:proofErr w:type="spellStart"/>
      <w:r w:rsidRPr="00503F3C">
        <w:rPr>
          <w:lang w:val="en-GB"/>
        </w:rPr>
        <w:t>tkinter</w:t>
      </w:r>
      <w:proofErr w:type="spellEnd"/>
      <w:r w:rsidRPr="00503F3C">
        <w:rPr>
          <w:lang w:val="en-GB"/>
        </w:rPr>
        <w:t xml:space="preserve"> window):</w:t>
      </w:r>
    </w:p>
    <w:p w14:paraId="1B097B91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python</w:t>
      </w:r>
    </w:p>
    <w:p w14:paraId="55D62312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class App(Tk):</w:t>
      </w:r>
    </w:p>
    <w:p w14:paraId="130C48A0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def __</w:t>
      </w:r>
      <w:proofErr w:type="spellStart"/>
      <w:r w:rsidRPr="00503F3C">
        <w:rPr>
          <w:lang w:val="en-GB"/>
        </w:rPr>
        <w:t>init</w:t>
      </w:r>
      <w:proofErr w:type="spellEnd"/>
      <w:r w:rsidRPr="00503F3C">
        <w:rPr>
          <w:lang w:val="en-GB"/>
        </w:rPr>
        <w:t>__(self):</w:t>
      </w:r>
    </w:p>
    <w:p w14:paraId="594AE8DB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super().__</w:t>
      </w:r>
      <w:proofErr w:type="spellStart"/>
      <w:r w:rsidRPr="00503F3C">
        <w:rPr>
          <w:lang w:val="en-GB"/>
        </w:rPr>
        <w:t>init</w:t>
      </w:r>
      <w:proofErr w:type="spellEnd"/>
      <w:r w:rsidRPr="00503F3C">
        <w:rPr>
          <w:lang w:val="en-GB"/>
        </w:rPr>
        <w:t>__()</w:t>
      </w:r>
    </w:p>
    <w:p w14:paraId="29D40562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self.geometry</w:t>
      </w:r>
      <w:proofErr w:type="spellEnd"/>
      <w:r w:rsidRPr="00503F3C">
        <w:rPr>
          <w:lang w:val="en-GB"/>
        </w:rPr>
        <w:t>('300x200')</w:t>
      </w:r>
    </w:p>
    <w:p w14:paraId="45DF42B0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self.title</w:t>
      </w:r>
      <w:proofErr w:type="spellEnd"/>
      <w:r w:rsidRPr="00503F3C">
        <w:rPr>
          <w:lang w:val="en-GB"/>
        </w:rPr>
        <w:t>('Work Hours Calculator')</w:t>
      </w:r>
    </w:p>
    <w:p w14:paraId="210E3BB9" w14:textId="77777777" w:rsidR="00503F3C" w:rsidRPr="00503F3C" w:rsidRDefault="00503F3C" w:rsidP="00503F3C">
      <w:pPr>
        <w:numPr>
          <w:ilvl w:val="0"/>
          <w:numId w:val="4"/>
        </w:numPr>
        <w:rPr>
          <w:lang w:val="en-GB"/>
        </w:rPr>
      </w:pPr>
      <w:r w:rsidRPr="00503F3C">
        <w:rPr>
          <w:lang w:val="en-GB"/>
        </w:rPr>
        <w:t>Add labels and entry widgets for the username and password:</w:t>
      </w:r>
    </w:p>
    <w:p w14:paraId="3A15DD42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python</w:t>
      </w:r>
    </w:p>
    <w:p w14:paraId="73D5F787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lastRenderedPageBreak/>
        <w:t xml:space="preserve">        label1 = Label(self, text="Work Hours Calculator")</w:t>
      </w:r>
    </w:p>
    <w:p w14:paraId="7285EBFA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label1.grid(row=0, </w:t>
      </w:r>
      <w:proofErr w:type="spellStart"/>
      <w:r w:rsidRPr="00503F3C">
        <w:rPr>
          <w:lang w:val="en-GB"/>
        </w:rPr>
        <w:t>columnspan</w:t>
      </w:r>
      <w:proofErr w:type="spellEnd"/>
      <w:r w:rsidRPr="00503F3C">
        <w:rPr>
          <w:lang w:val="en-GB"/>
        </w:rPr>
        <w:t>=2)</w:t>
      </w:r>
    </w:p>
    <w:p w14:paraId="16BAD26E" w14:textId="77777777" w:rsidR="00503F3C" w:rsidRPr="00503F3C" w:rsidRDefault="00503F3C" w:rsidP="00503F3C">
      <w:pPr>
        <w:rPr>
          <w:lang w:val="en-GB"/>
        </w:rPr>
      </w:pPr>
    </w:p>
    <w:p w14:paraId="18277C23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username_label</w:t>
      </w:r>
      <w:proofErr w:type="spellEnd"/>
      <w:r w:rsidRPr="00503F3C">
        <w:rPr>
          <w:lang w:val="en-GB"/>
        </w:rPr>
        <w:t xml:space="preserve"> = Label(self, text="Username:")</w:t>
      </w:r>
    </w:p>
    <w:p w14:paraId="3DD20AB4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username_label.grid</w:t>
      </w:r>
      <w:proofErr w:type="spellEnd"/>
      <w:r w:rsidRPr="00503F3C">
        <w:rPr>
          <w:lang w:val="en-GB"/>
        </w:rPr>
        <w:t>(row=1, column=0, sticky="E")</w:t>
      </w:r>
    </w:p>
    <w:p w14:paraId="3DF179E0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username_entry</w:t>
      </w:r>
      <w:proofErr w:type="spellEnd"/>
      <w:r w:rsidRPr="00503F3C">
        <w:rPr>
          <w:lang w:val="en-GB"/>
        </w:rPr>
        <w:t xml:space="preserve"> = Entry(self)</w:t>
      </w:r>
    </w:p>
    <w:p w14:paraId="73DD6216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username_entry.grid</w:t>
      </w:r>
      <w:proofErr w:type="spellEnd"/>
      <w:r w:rsidRPr="00503F3C">
        <w:rPr>
          <w:lang w:val="en-GB"/>
        </w:rPr>
        <w:t>(row=1, column=1, sticky="W")</w:t>
      </w:r>
    </w:p>
    <w:p w14:paraId="0F08CC6C" w14:textId="77777777" w:rsidR="00503F3C" w:rsidRPr="00503F3C" w:rsidRDefault="00503F3C" w:rsidP="00503F3C">
      <w:pPr>
        <w:rPr>
          <w:lang w:val="en-GB"/>
        </w:rPr>
      </w:pPr>
    </w:p>
    <w:p w14:paraId="5F970A66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password_label</w:t>
      </w:r>
      <w:proofErr w:type="spellEnd"/>
      <w:r w:rsidRPr="00503F3C">
        <w:rPr>
          <w:lang w:val="en-GB"/>
        </w:rPr>
        <w:t xml:space="preserve"> = Label(self, text="Password:")</w:t>
      </w:r>
    </w:p>
    <w:p w14:paraId="4076C99D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password_label.grid</w:t>
      </w:r>
      <w:proofErr w:type="spellEnd"/>
      <w:r w:rsidRPr="00503F3C">
        <w:rPr>
          <w:lang w:val="en-GB"/>
        </w:rPr>
        <w:t>(row=2, column=0, sticky="E")</w:t>
      </w:r>
    </w:p>
    <w:p w14:paraId="28216EB8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password_entry</w:t>
      </w:r>
      <w:proofErr w:type="spellEnd"/>
      <w:r w:rsidRPr="00503F3C">
        <w:rPr>
          <w:lang w:val="en-GB"/>
        </w:rPr>
        <w:t xml:space="preserve"> = Entry(self, show="*")  # Hide password characters</w:t>
      </w:r>
    </w:p>
    <w:p w14:paraId="25A144CA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password_entry.grid</w:t>
      </w:r>
      <w:proofErr w:type="spellEnd"/>
      <w:r w:rsidRPr="00503F3C">
        <w:rPr>
          <w:lang w:val="en-GB"/>
        </w:rPr>
        <w:t>(row=2, column=1, sticky="W")</w:t>
      </w:r>
    </w:p>
    <w:p w14:paraId="36D8B8D9" w14:textId="77777777" w:rsidR="00503F3C" w:rsidRPr="00503F3C" w:rsidRDefault="00503F3C" w:rsidP="00503F3C">
      <w:pPr>
        <w:numPr>
          <w:ilvl w:val="0"/>
          <w:numId w:val="4"/>
        </w:numPr>
        <w:rPr>
          <w:lang w:val="en-GB"/>
        </w:rPr>
      </w:pPr>
      <w:r w:rsidRPr="00503F3C">
        <w:rPr>
          <w:lang w:val="en-GB"/>
        </w:rPr>
        <w:t>Add buttons for "Submit" and "Exit":</w:t>
      </w:r>
    </w:p>
    <w:p w14:paraId="333830E7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python</w:t>
      </w:r>
    </w:p>
    <w:p w14:paraId="0DB8E01E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submit_button</w:t>
      </w:r>
      <w:proofErr w:type="spellEnd"/>
      <w:r w:rsidRPr="00503F3C">
        <w:rPr>
          <w:lang w:val="en-GB"/>
        </w:rPr>
        <w:t xml:space="preserve"> = Button(self, text='Submit', command=</w:t>
      </w:r>
      <w:proofErr w:type="spellStart"/>
      <w:r w:rsidRPr="00503F3C">
        <w:rPr>
          <w:lang w:val="en-GB"/>
        </w:rPr>
        <w:t>self.open_questionnaire</w:t>
      </w:r>
      <w:proofErr w:type="spellEnd"/>
      <w:r w:rsidRPr="00503F3C">
        <w:rPr>
          <w:lang w:val="en-GB"/>
        </w:rPr>
        <w:t>)</w:t>
      </w:r>
    </w:p>
    <w:p w14:paraId="087A9C58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submit_button.grid</w:t>
      </w:r>
      <w:proofErr w:type="spellEnd"/>
      <w:r w:rsidRPr="00503F3C">
        <w:rPr>
          <w:lang w:val="en-GB"/>
        </w:rPr>
        <w:t>(row=3, column=0)</w:t>
      </w:r>
    </w:p>
    <w:p w14:paraId="62CC8D58" w14:textId="77777777" w:rsidR="00503F3C" w:rsidRPr="00503F3C" w:rsidRDefault="00503F3C" w:rsidP="00503F3C">
      <w:pPr>
        <w:rPr>
          <w:lang w:val="en-GB"/>
        </w:rPr>
      </w:pPr>
    </w:p>
    <w:p w14:paraId="5C575DB5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exit_button</w:t>
      </w:r>
      <w:proofErr w:type="spellEnd"/>
      <w:r w:rsidRPr="00503F3C">
        <w:rPr>
          <w:lang w:val="en-GB"/>
        </w:rPr>
        <w:t xml:space="preserve"> = Button(self, text='Exit', command=</w:t>
      </w:r>
      <w:proofErr w:type="spellStart"/>
      <w:r w:rsidRPr="00503F3C">
        <w:rPr>
          <w:lang w:val="en-GB"/>
        </w:rPr>
        <w:t>self.destroy</w:t>
      </w:r>
      <w:proofErr w:type="spellEnd"/>
      <w:r w:rsidRPr="00503F3C">
        <w:rPr>
          <w:lang w:val="en-GB"/>
        </w:rPr>
        <w:t>)</w:t>
      </w:r>
    </w:p>
    <w:p w14:paraId="1EB2C272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</w:t>
      </w:r>
      <w:proofErr w:type="spellStart"/>
      <w:r w:rsidRPr="00503F3C">
        <w:rPr>
          <w:lang w:val="en-GB"/>
        </w:rPr>
        <w:t>exit_button.grid</w:t>
      </w:r>
      <w:proofErr w:type="spellEnd"/>
      <w:r w:rsidRPr="00503F3C">
        <w:rPr>
          <w:lang w:val="en-GB"/>
        </w:rPr>
        <w:t>(row=3, column=1)</w:t>
      </w:r>
    </w:p>
    <w:p w14:paraId="4ADA5326" w14:textId="77777777" w:rsidR="00503F3C" w:rsidRPr="00503F3C" w:rsidRDefault="00503F3C" w:rsidP="00503F3C">
      <w:pPr>
        <w:numPr>
          <w:ilvl w:val="0"/>
          <w:numId w:val="4"/>
        </w:numPr>
        <w:rPr>
          <w:lang w:val="en-GB"/>
        </w:rPr>
      </w:pPr>
      <w:r w:rsidRPr="00503F3C">
        <w:rPr>
          <w:lang w:val="en-GB"/>
        </w:rPr>
        <w:t xml:space="preserve">Implement the </w:t>
      </w:r>
      <w:proofErr w:type="spellStart"/>
      <w:r w:rsidRPr="00503F3C">
        <w:rPr>
          <w:lang w:val="en-GB"/>
        </w:rPr>
        <w:t>open_questionnaire</w:t>
      </w:r>
      <w:proofErr w:type="spellEnd"/>
      <w:r w:rsidRPr="00503F3C">
        <w:rPr>
          <w:lang w:val="en-GB"/>
        </w:rPr>
        <w:t xml:space="preserve"> method (you can define it outside the __</w:t>
      </w:r>
      <w:proofErr w:type="spellStart"/>
      <w:r w:rsidRPr="00503F3C">
        <w:rPr>
          <w:lang w:val="en-GB"/>
        </w:rPr>
        <w:t>init</w:t>
      </w:r>
      <w:proofErr w:type="spellEnd"/>
      <w:r w:rsidRPr="00503F3C">
        <w:rPr>
          <w:lang w:val="en-GB"/>
        </w:rPr>
        <w:t>__ method):</w:t>
      </w:r>
    </w:p>
    <w:p w14:paraId="34B4BA70" w14:textId="77777777" w:rsidR="00503F3C" w:rsidRPr="00503F3C" w:rsidRDefault="00503F3C" w:rsidP="00503F3C">
      <w:pPr>
        <w:rPr>
          <w:lang w:val="fr-FR"/>
        </w:rPr>
      </w:pPr>
      <w:r w:rsidRPr="00503F3C">
        <w:rPr>
          <w:lang w:val="fr-FR"/>
        </w:rPr>
        <w:t>python</w:t>
      </w:r>
    </w:p>
    <w:p w14:paraId="1461282B" w14:textId="77777777" w:rsidR="00503F3C" w:rsidRPr="00503F3C" w:rsidRDefault="00503F3C" w:rsidP="00503F3C">
      <w:pPr>
        <w:rPr>
          <w:lang w:val="fr-FR"/>
        </w:rPr>
      </w:pPr>
      <w:r w:rsidRPr="00503F3C">
        <w:rPr>
          <w:lang w:val="fr-FR"/>
        </w:rPr>
        <w:t xml:space="preserve">    </w:t>
      </w:r>
      <w:proofErr w:type="spellStart"/>
      <w:r w:rsidRPr="00503F3C">
        <w:rPr>
          <w:lang w:val="fr-FR"/>
        </w:rPr>
        <w:t>def</w:t>
      </w:r>
      <w:proofErr w:type="spellEnd"/>
      <w:r w:rsidRPr="00503F3C">
        <w:rPr>
          <w:lang w:val="fr-FR"/>
        </w:rPr>
        <w:t xml:space="preserve"> </w:t>
      </w:r>
      <w:proofErr w:type="spellStart"/>
      <w:r w:rsidRPr="00503F3C">
        <w:rPr>
          <w:lang w:val="fr-FR"/>
        </w:rPr>
        <w:t>open_questionnaire</w:t>
      </w:r>
      <w:proofErr w:type="spellEnd"/>
      <w:r w:rsidRPr="00503F3C">
        <w:rPr>
          <w:lang w:val="fr-FR"/>
        </w:rPr>
        <w:t>(self):</w:t>
      </w:r>
    </w:p>
    <w:p w14:paraId="6E4EA60D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fr-FR"/>
        </w:rPr>
        <w:t xml:space="preserve">        </w:t>
      </w:r>
      <w:r w:rsidRPr="00503F3C">
        <w:rPr>
          <w:lang w:val="en-GB"/>
        </w:rPr>
        <w:t># Your logic for opening the questionnaire goes here</w:t>
      </w:r>
    </w:p>
    <w:p w14:paraId="5A4535E9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    pass</w:t>
      </w:r>
    </w:p>
    <w:p w14:paraId="2C3208C8" w14:textId="77777777" w:rsidR="00503F3C" w:rsidRPr="00503F3C" w:rsidRDefault="00503F3C" w:rsidP="00503F3C">
      <w:pPr>
        <w:numPr>
          <w:ilvl w:val="0"/>
          <w:numId w:val="4"/>
        </w:numPr>
        <w:rPr>
          <w:lang w:val="en-GB"/>
        </w:rPr>
      </w:pPr>
      <w:r w:rsidRPr="00503F3C">
        <w:rPr>
          <w:lang w:val="en-GB"/>
        </w:rPr>
        <w:t xml:space="preserve">Finally, start the </w:t>
      </w:r>
      <w:proofErr w:type="spellStart"/>
      <w:r w:rsidRPr="00503F3C">
        <w:rPr>
          <w:lang w:val="en-GB"/>
        </w:rPr>
        <w:t>tkinter</w:t>
      </w:r>
      <w:proofErr w:type="spellEnd"/>
      <w:r w:rsidRPr="00503F3C">
        <w:rPr>
          <w:lang w:val="en-GB"/>
        </w:rPr>
        <w:t xml:space="preserve"> event loop:</w:t>
      </w:r>
    </w:p>
    <w:p w14:paraId="1687B208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python</w:t>
      </w:r>
    </w:p>
    <w:p w14:paraId="6EC59A6B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>if __name__ == "__main__":</w:t>
      </w:r>
    </w:p>
    <w:p w14:paraId="2DC1FFF2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lastRenderedPageBreak/>
        <w:t xml:space="preserve">    app = App()</w:t>
      </w:r>
    </w:p>
    <w:p w14:paraId="0684B12C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    </w:t>
      </w:r>
      <w:proofErr w:type="spellStart"/>
      <w:r w:rsidRPr="00503F3C">
        <w:rPr>
          <w:lang w:val="en-GB"/>
        </w:rPr>
        <w:t>app.mainloop</w:t>
      </w:r>
      <w:proofErr w:type="spellEnd"/>
      <w:r w:rsidRPr="00503F3C">
        <w:rPr>
          <w:lang w:val="en-GB"/>
        </w:rPr>
        <w:t>()</w:t>
      </w:r>
    </w:p>
    <w:p w14:paraId="2B8D98B0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Remember to replace the placeholder logic in the </w:t>
      </w:r>
      <w:proofErr w:type="spellStart"/>
      <w:r w:rsidRPr="00503F3C">
        <w:rPr>
          <w:lang w:val="en-GB"/>
        </w:rPr>
        <w:t>open_questionnaire</w:t>
      </w:r>
      <w:proofErr w:type="spellEnd"/>
      <w:r w:rsidRPr="00503F3C">
        <w:rPr>
          <w:lang w:val="en-GB"/>
        </w:rPr>
        <w:t xml:space="preserve"> method with your actual functionality. This code structure should give you a basic </w:t>
      </w:r>
      <w:proofErr w:type="spellStart"/>
      <w:r w:rsidRPr="00503F3C">
        <w:rPr>
          <w:lang w:val="en-GB"/>
        </w:rPr>
        <w:t>tkinter</w:t>
      </w:r>
      <w:proofErr w:type="spellEnd"/>
      <w:r w:rsidRPr="00503F3C">
        <w:rPr>
          <w:lang w:val="en-GB"/>
        </w:rPr>
        <w:t xml:space="preserve"> window with labels, entry fields, and buttons similar to the screenshot you provided. Adjust the layout and styling as needed! </w:t>
      </w:r>
      <w:r w:rsidRPr="00503F3C">
        <w:rPr>
          <w:rFonts w:ascii="Segoe UI Emoji" w:hAnsi="Segoe UI Emoji" w:cs="Segoe UI Emoji"/>
          <w:lang w:val="en-GB"/>
        </w:rPr>
        <w:t>😊</w:t>
      </w:r>
    </w:p>
    <w:p w14:paraId="72275826" w14:textId="77777777" w:rsidR="00503F3C" w:rsidRP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If you have any further questions or need additional assistance, feel free to ask! </w:t>
      </w:r>
      <w:r w:rsidRPr="00503F3C">
        <w:rPr>
          <w:rFonts w:ascii="Segoe UI Emoji" w:hAnsi="Segoe UI Emoji" w:cs="Segoe UI Emoji"/>
          <w:lang w:val="en-GB"/>
        </w:rPr>
        <w:t>🌟</w:t>
      </w:r>
    </w:p>
    <w:p w14:paraId="02FD1291" w14:textId="77777777" w:rsidR="00503F3C" w:rsidRDefault="00503F3C" w:rsidP="00503F3C">
      <w:pPr>
        <w:rPr>
          <w:lang w:val="en-GB"/>
        </w:rPr>
      </w:pPr>
      <w:r w:rsidRPr="00503F3C">
        <w:rPr>
          <w:lang w:val="en-GB"/>
        </w:rPr>
        <w:t xml:space="preserve">Learn more: </w:t>
      </w:r>
    </w:p>
    <w:p w14:paraId="2774E0C9" w14:textId="24129844" w:rsidR="00503F3C" w:rsidRPr="00503F3C" w:rsidRDefault="005E4839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="00503F3C" w:rsidRPr="005E4839">
          <w:rPr>
            <w:rStyle w:val="Hyperlink"/>
            <w:lang w:val="en-GB"/>
          </w:rPr>
          <w:t>docs.seqrite.com</w:t>
        </w:r>
      </w:hyperlink>
      <w:r w:rsidR="00503F3C" w:rsidRPr="00503F3C">
        <w:rPr>
          <w:lang w:val="en-GB"/>
        </w:rPr>
        <w:t xml:space="preserve"> </w:t>
      </w:r>
    </w:p>
    <w:p w14:paraId="021DEA99" w14:textId="380AED64" w:rsidR="00503F3C" w:rsidRDefault="00AF2868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6" w:history="1">
        <w:r w:rsidR="00503F3C" w:rsidRPr="00AF2868">
          <w:rPr>
            <w:rStyle w:val="Hyperlink"/>
            <w:lang w:val="en-GB"/>
          </w:rPr>
          <w:t>vergesense.readme.io</w:t>
        </w:r>
      </w:hyperlink>
      <w:r w:rsidR="00503F3C" w:rsidRPr="00503F3C">
        <w:rPr>
          <w:lang w:val="en-GB"/>
        </w:rPr>
        <w:t xml:space="preserve"> </w:t>
      </w:r>
    </w:p>
    <w:p w14:paraId="23BAAB57" w14:textId="48C84806" w:rsidR="00503F3C" w:rsidRDefault="00AB279D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="00503F3C" w:rsidRPr="00AB279D">
          <w:rPr>
            <w:rStyle w:val="Hyperlink"/>
            <w:lang w:val="en-GB"/>
          </w:rPr>
          <w:t>blog.sashido.io</w:t>
        </w:r>
      </w:hyperlink>
      <w:r w:rsidR="00503F3C" w:rsidRPr="00503F3C">
        <w:rPr>
          <w:lang w:val="en-GB"/>
        </w:rPr>
        <w:t xml:space="preserve"> </w:t>
      </w:r>
    </w:p>
    <w:p w14:paraId="0D7F0111" w14:textId="06459878" w:rsidR="00503F3C" w:rsidRDefault="00AB279D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="00503F3C" w:rsidRPr="00AB279D">
          <w:rPr>
            <w:rStyle w:val="Hyperlink"/>
            <w:lang w:val="en-GB"/>
          </w:rPr>
          <w:t>docs.logrocket.com</w:t>
        </w:r>
      </w:hyperlink>
      <w:r w:rsidR="00503F3C" w:rsidRPr="00503F3C">
        <w:rPr>
          <w:lang w:val="en-GB"/>
        </w:rPr>
        <w:t xml:space="preserve"> </w:t>
      </w:r>
    </w:p>
    <w:p w14:paraId="5A966A48" w14:textId="76254D52" w:rsidR="00274285" w:rsidRDefault="00C73DDC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="00503F3C" w:rsidRPr="00C73DDC">
          <w:rPr>
            <w:rStyle w:val="Hyperlink"/>
            <w:lang w:val="en-GB"/>
          </w:rPr>
          <w:t>nmdc-documentation.readthedocs.io</w:t>
        </w:r>
      </w:hyperlink>
      <w:r w:rsidR="00503F3C" w:rsidRPr="00503F3C">
        <w:rPr>
          <w:lang w:val="en-GB"/>
        </w:rPr>
        <w:t xml:space="preserve"> </w:t>
      </w:r>
    </w:p>
    <w:p w14:paraId="15569B9F" w14:textId="2035FEDC" w:rsidR="00274285" w:rsidRDefault="00C508B3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10" w:history="1">
        <w:r w:rsidR="00503F3C" w:rsidRPr="00C508B3">
          <w:rPr>
            <w:rStyle w:val="Hyperlink"/>
            <w:lang w:val="en-GB"/>
          </w:rPr>
          <w:t>blog.finxter.com</w:t>
        </w:r>
      </w:hyperlink>
      <w:r w:rsidR="00503F3C" w:rsidRPr="00503F3C">
        <w:rPr>
          <w:lang w:val="en-GB"/>
        </w:rPr>
        <w:t xml:space="preserve"> </w:t>
      </w:r>
    </w:p>
    <w:p w14:paraId="6A44E323" w14:textId="6267C05E" w:rsidR="00274285" w:rsidRPr="00F969F4" w:rsidRDefault="00F969F4" w:rsidP="00503F3C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"https://www.tutorialspoint.com/how-to-display-an-image-screenshot-in-a-python-tkinter-window-without-saving-it"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503F3C" w:rsidRPr="00F969F4">
        <w:rPr>
          <w:rStyle w:val="Hyperlink"/>
          <w:lang w:val="en-GB"/>
        </w:rPr>
        <w:t xml:space="preserve">www.tutorialspoint.com </w:t>
      </w:r>
    </w:p>
    <w:p w14:paraId="46F4D1A3" w14:textId="249CED0C" w:rsidR="00274285" w:rsidRDefault="00F969F4" w:rsidP="00503F3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fldChar w:fldCharType="end"/>
      </w:r>
      <w:hyperlink r:id="rId11" w:history="1">
        <w:r w:rsidR="00503F3C" w:rsidRPr="001F21B7">
          <w:rPr>
            <w:rStyle w:val="Hyperlink"/>
            <w:lang w:val="en-GB"/>
          </w:rPr>
          <w:t>blog.finxter.com</w:t>
        </w:r>
      </w:hyperlink>
      <w:r w:rsidR="00503F3C" w:rsidRPr="00503F3C">
        <w:rPr>
          <w:lang w:val="en-GB"/>
        </w:rPr>
        <w:t xml:space="preserve"> </w:t>
      </w:r>
    </w:p>
    <w:p w14:paraId="2AF1B9E2" w14:textId="6205334D" w:rsidR="00274285" w:rsidRDefault="00B737CA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12" w:history="1">
        <w:r w:rsidRPr="00B737CA">
          <w:rPr>
            <w:rStyle w:val="Hyperlink"/>
            <w:lang w:val="en-GB"/>
          </w:rPr>
          <w:t>www.tutorialspoint.com</w:t>
        </w:r>
      </w:hyperlink>
    </w:p>
    <w:p w14:paraId="64036335" w14:textId="577F235E" w:rsidR="00274285" w:rsidRDefault="00CF5538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13" w:history="1">
        <w:r w:rsidR="00503F3C" w:rsidRPr="00CF5538">
          <w:rPr>
            <w:rStyle w:val="Hyperlink"/>
            <w:lang w:val="en-GB"/>
          </w:rPr>
          <w:t>stackoverflow.com</w:t>
        </w:r>
      </w:hyperlink>
      <w:r w:rsidR="00503F3C" w:rsidRPr="00503F3C">
        <w:rPr>
          <w:lang w:val="en-GB"/>
        </w:rPr>
        <w:t xml:space="preserve"> </w:t>
      </w:r>
    </w:p>
    <w:p w14:paraId="6A6D9D31" w14:textId="581DD9DB" w:rsidR="00503F3C" w:rsidRPr="00503F3C" w:rsidRDefault="0045557A" w:rsidP="00503F3C">
      <w:pPr>
        <w:pStyle w:val="ListParagraph"/>
        <w:numPr>
          <w:ilvl w:val="0"/>
          <w:numId w:val="5"/>
        </w:numPr>
        <w:rPr>
          <w:lang w:val="en-GB"/>
        </w:rPr>
      </w:pPr>
      <w:hyperlink r:id="rId14" w:history="1">
        <w:r w:rsidR="00503F3C" w:rsidRPr="0045557A">
          <w:rPr>
            <w:rStyle w:val="Hyperlink"/>
            <w:lang w:val="en-GB"/>
          </w:rPr>
          <w:t>stackoverflow.com</w:t>
        </w:r>
      </w:hyperlink>
    </w:p>
    <w:p w14:paraId="37E0D063" w14:textId="77777777" w:rsidR="002C43ED" w:rsidRDefault="00977981">
      <w:pPr>
        <w:pStyle w:val="Heading2"/>
      </w:pPr>
      <w:r>
        <w:t>You</w:t>
      </w:r>
    </w:p>
    <w:p w14:paraId="57083DB8" w14:textId="77777777" w:rsidR="00322D17" w:rsidRDefault="00322D17" w:rsidP="00322D17">
      <w:r>
        <w:t xml:space="preserve">Using this code structure and the </w:t>
      </w:r>
      <w:proofErr w:type="spellStart"/>
      <w:r>
        <w:t>tkinter</w:t>
      </w:r>
      <w:proofErr w:type="spellEnd"/>
      <w:r>
        <w:t xml:space="preserve"> module in python, how can I code a </w:t>
      </w:r>
      <w:proofErr w:type="spellStart"/>
      <w:r>
        <w:t>tkinter</w:t>
      </w:r>
      <w:proofErr w:type="spellEnd"/>
      <w:r>
        <w:t xml:space="preserve"> window that </w:t>
      </w:r>
      <w:proofErr w:type="spellStart"/>
      <w:r>
        <w:t>loooks</w:t>
      </w:r>
      <w:proofErr w:type="spellEnd"/>
      <w:r>
        <w:t xml:space="preserve"> like the one in the screenshot. </w:t>
      </w:r>
    </w:p>
    <w:p w14:paraId="682DF76C" w14:textId="4E81EADC" w:rsidR="00322D17" w:rsidRDefault="00322D17" w:rsidP="00322D17">
      <w:r>
        <w:t xml:space="preserve">Code structure: </w:t>
      </w:r>
    </w:p>
    <w:p w14:paraId="4679DEBF" w14:textId="77777777" w:rsidR="00322D17" w:rsidRDefault="00322D17" w:rsidP="00322D17">
      <w:r>
        <w:t xml:space="preserve">class App(Tk): </w:t>
      </w:r>
    </w:p>
    <w:p w14:paraId="4C633089" w14:textId="77777777" w:rsidR="00322D17" w:rsidRDefault="00322D17" w:rsidP="00322D17">
      <w:pPr>
        <w:ind w:firstLine="720"/>
      </w:pPr>
      <w:r>
        <w:t>def __</w:t>
      </w:r>
      <w:proofErr w:type="spellStart"/>
      <w:r>
        <w:t>init</w:t>
      </w:r>
      <w:proofErr w:type="spellEnd"/>
      <w:r>
        <w:t xml:space="preserve">__(self): </w:t>
      </w:r>
    </w:p>
    <w:p w14:paraId="1449C7DF" w14:textId="77777777" w:rsidR="00322D17" w:rsidRDefault="00322D17" w:rsidP="00322D17">
      <w:pPr>
        <w:ind w:left="720" w:firstLine="720"/>
      </w:pPr>
      <w:r>
        <w:t>super().__</w:t>
      </w:r>
      <w:proofErr w:type="spellStart"/>
      <w:r>
        <w:t>init</w:t>
      </w:r>
      <w:proofErr w:type="spellEnd"/>
      <w:r>
        <w:t xml:space="preserve">__() </w:t>
      </w:r>
    </w:p>
    <w:p w14:paraId="6D857027" w14:textId="77777777" w:rsidR="00322D17" w:rsidRDefault="00322D17" w:rsidP="00322D17">
      <w:pPr>
        <w:ind w:left="1440"/>
      </w:pPr>
      <w:proofErr w:type="spellStart"/>
      <w:r>
        <w:t>self.geometry</w:t>
      </w:r>
      <w:proofErr w:type="spellEnd"/>
      <w:r>
        <w:t xml:space="preserve">('300x200') </w:t>
      </w:r>
    </w:p>
    <w:p w14:paraId="332C8693" w14:textId="77777777" w:rsidR="00322D17" w:rsidRDefault="00322D17" w:rsidP="00322D17">
      <w:pPr>
        <w:ind w:left="1440"/>
      </w:pPr>
      <w:proofErr w:type="spellStart"/>
      <w:r>
        <w:t>self.title</w:t>
      </w:r>
      <w:proofErr w:type="spellEnd"/>
      <w:r>
        <w:t xml:space="preserve">('Work Hours Calculator') </w:t>
      </w:r>
    </w:p>
    <w:p w14:paraId="4E33795D" w14:textId="77777777" w:rsidR="00322D17" w:rsidRDefault="00322D17" w:rsidP="00322D17"/>
    <w:p w14:paraId="27C3B4F6" w14:textId="77777777" w:rsidR="00322D17" w:rsidRDefault="00322D17" w:rsidP="00322D17">
      <w:pPr>
        <w:ind w:left="1440"/>
      </w:pPr>
      <w:r>
        <w:t xml:space="preserve">label1 = Label(self, text="Work Hours Calculator") </w:t>
      </w:r>
    </w:p>
    <w:p w14:paraId="46A73D8F" w14:textId="7AC36A14" w:rsidR="002C43ED" w:rsidRDefault="00322D17" w:rsidP="00322D17">
      <w:pPr>
        <w:ind w:left="1440"/>
      </w:pPr>
      <w:r>
        <w:t>label1.grid(row=0,columnspan=2)</w:t>
      </w:r>
    </w:p>
    <w:p w14:paraId="18F16E65" w14:textId="77777777" w:rsidR="002C43ED" w:rsidRDefault="00977981">
      <w:pPr>
        <w:pStyle w:val="Heading2"/>
      </w:pPr>
      <w:r>
        <w:lastRenderedPageBreak/>
        <w:t>Copilot</w:t>
      </w:r>
    </w:p>
    <w:p w14:paraId="06F5D602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Certainly! To create a </w:t>
      </w:r>
      <w:proofErr w:type="spellStart"/>
      <w:r w:rsidRPr="00E06E49">
        <w:rPr>
          <w:lang w:val="en-GB"/>
        </w:rPr>
        <w:t>tkinter</w:t>
      </w:r>
      <w:proofErr w:type="spellEnd"/>
      <w:r w:rsidRPr="00E06E49">
        <w:rPr>
          <w:lang w:val="en-GB"/>
        </w:rPr>
        <w:t xml:space="preserve"> window similar to the screenshot you provided, you can follow these steps:</w:t>
      </w:r>
    </w:p>
    <w:p w14:paraId="201FC519" w14:textId="77777777" w:rsidR="00E06E49" w:rsidRPr="00E06E49" w:rsidRDefault="00E06E49" w:rsidP="00E06E49">
      <w:pPr>
        <w:numPr>
          <w:ilvl w:val="0"/>
          <w:numId w:val="6"/>
        </w:numPr>
        <w:rPr>
          <w:lang w:val="en-GB"/>
        </w:rPr>
      </w:pPr>
      <w:r w:rsidRPr="00E06E49">
        <w:rPr>
          <w:lang w:val="en-GB"/>
        </w:rPr>
        <w:t>First, make sure you have the necessary imports:</w:t>
      </w:r>
    </w:p>
    <w:p w14:paraId="7DD916A9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>python</w:t>
      </w:r>
    </w:p>
    <w:p w14:paraId="0C4755A5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from </w:t>
      </w:r>
      <w:proofErr w:type="spellStart"/>
      <w:r w:rsidRPr="00E06E49">
        <w:rPr>
          <w:lang w:val="en-GB"/>
        </w:rPr>
        <w:t>tkinter</w:t>
      </w:r>
      <w:proofErr w:type="spellEnd"/>
      <w:r w:rsidRPr="00E06E49">
        <w:rPr>
          <w:lang w:val="en-GB"/>
        </w:rPr>
        <w:t xml:space="preserve"> import Tk, Label, Entry, Button</w:t>
      </w:r>
    </w:p>
    <w:p w14:paraId="27AD6559" w14:textId="77777777" w:rsidR="00E06E49" w:rsidRPr="00E06E49" w:rsidRDefault="00E06E49" w:rsidP="00E06E49">
      <w:pPr>
        <w:numPr>
          <w:ilvl w:val="0"/>
          <w:numId w:val="6"/>
        </w:numPr>
        <w:rPr>
          <w:lang w:val="en-GB"/>
        </w:rPr>
      </w:pPr>
      <w:r w:rsidRPr="00E06E49">
        <w:rPr>
          <w:lang w:val="en-GB"/>
        </w:rPr>
        <w:t xml:space="preserve">Create a class that inherits from Tk (the main </w:t>
      </w:r>
      <w:proofErr w:type="spellStart"/>
      <w:r w:rsidRPr="00E06E49">
        <w:rPr>
          <w:lang w:val="en-GB"/>
        </w:rPr>
        <w:t>tkinter</w:t>
      </w:r>
      <w:proofErr w:type="spellEnd"/>
      <w:r w:rsidRPr="00E06E49">
        <w:rPr>
          <w:lang w:val="en-GB"/>
        </w:rPr>
        <w:t xml:space="preserve"> window):</w:t>
      </w:r>
    </w:p>
    <w:p w14:paraId="4215C8F8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>python</w:t>
      </w:r>
    </w:p>
    <w:p w14:paraId="58CBB06D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>class App(Tk):</w:t>
      </w:r>
    </w:p>
    <w:p w14:paraId="193C39BD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def __</w:t>
      </w:r>
      <w:proofErr w:type="spellStart"/>
      <w:r w:rsidRPr="00E06E49">
        <w:rPr>
          <w:lang w:val="en-GB"/>
        </w:rPr>
        <w:t>init</w:t>
      </w:r>
      <w:proofErr w:type="spellEnd"/>
      <w:r w:rsidRPr="00E06E49">
        <w:rPr>
          <w:lang w:val="en-GB"/>
        </w:rPr>
        <w:t>__(self):</w:t>
      </w:r>
    </w:p>
    <w:p w14:paraId="367FCFF8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super().__</w:t>
      </w:r>
      <w:proofErr w:type="spellStart"/>
      <w:r w:rsidRPr="00E06E49">
        <w:rPr>
          <w:lang w:val="en-GB"/>
        </w:rPr>
        <w:t>init</w:t>
      </w:r>
      <w:proofErr w:type="spellEnd"/>
      <w:r w:rsidRPr="00E06E49">
        <w:rPr>
          <w:lang w:val="en-GB"/>
        </w:rPr>
        <w:t>__()</w:t>
      </w:r>
    </w:p>
    <w:p w14:paraId="605A1B6F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self.geometry</w:t>
      </w:r>
      <w:proofErr w:type="spellEnd"/>
      <w:r w:rsidRPr="00E06E49">
        <w:rPr>
          <w:lang w:val="en-GB"/>
        </w:rPr>
        <w:t>('300x200')</w:t>
      </w:r>
    </w:p>
    <w:p w14:paraId="7BDB4FF5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self.title</w:t>
      </w:r>
      <w:proofErr w:type="spellEnd"/>
      <w:r w:rsidRPr="00E06E49">
        <w:rPr>
          <w:lang w:val="en-GB"/>
        </w:rPr>
        <w:t>('Work Hours Calculator')</w:t>
      </w:r>
    </w:p>
    <w:p w14:paraId="279753A8" w14:textId="77777777" w:rsidR="00E06E49" w:rsidRPr="00E06E49" w:rsidRDefault="00E06E49" w:rsidP="00E06E49">
      <w:pPr>
        <w:numPr>
          <w:ilvl w:val="0"/>
          <w:numId w:val="6"/>
        </w:numPr>
        <w:rPr>
          <w:lang w:val="en-GB"/>
        </w:rPr>
      </w:pPr>
      <w:r w:rsidRPr="00E06E49">
        <w:rPr>
          <w:lang w:val="en-GB"/>
        </w:rPr>
        <w:t>Add labels and entry widgets for the username and password:</w:t>
      </w:r>
    </w:p>
    <w:p w14:paraId="73710C00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>python</w:t>
      </w:r>
    </w:p>
    <w:p w14:paraId="52E65023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label1 = Label(self, text="Work Hours Calculator")</w:t>
      </w:r>
    </w:p>
    <w:p w14:paraId="689D3D88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label1.grid(row=0, </w:t>
      </w:r>
      <w:proofErr w:type="spellStart"/>
      <w:r w:rsidRPr="00E06E49">
        <w:rPr>
          <w:lang w:val="en-GB"/>
        </w:rPr>
        <w:t>columnspan</w:t>
      </w:r>
      <w:proofErr w:type="spellEnd"/>
      <w:r w:rsidRPr="00E06E49">
        <w:rPr>
          <w:lang w:val="en-GB"/>
        </w:rPr>
        <w:t>=2)</w:t>
      </w:r>
    </w:p>
    <w:p w14:paraId="734E7D0B" w14:textId="77777777" w:rsidR="00E06E49" w:rsidRPr="00E06E49" w:rsidRDefault="00E06E49" w:rsidP="00E06E49">
      <w:pPr>
        <w:rPr>
          <w:lang w:val="en-GB"/>
        </w:rPr>
      </w:pPr>
    </w:p>
    <w:p w14:paraId="25200BC1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username_label</w:t>
      </w:r>
      <w:proofErr w:type="spellEnd"/>
      <w:r w:rsidRPr="00E06E49">
        <w:rPr>
          <w:lang w:val="en-GB"/>
        </w:rPr>
        <w:t xml:space="preserve"> = Label(self, text="Username:")</w:t>
      </w:r>
    </w:p>
    <w:p w14:paraId="596FAF39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username_label.grid</w:t>
      </w:r>
      <w:proofErr w:type="spellEnd"/>
      <w:r w:rsidRPr="00E06E49">
        <w:rPr>
          <w:lang w:val="en-GB"/>
        </w:rPr>
        <w:t>(row=1, column=0, sticky="E")</w:t>
      </w:r>
    </w:p>
    <w:p w14:paraId="2CA1FBD2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username_entry</w:t>
      </w:r>
      <w:proofErr w:type="spellEnd"/>
      <w:r w:rsidRPr="00E06E49">
        <w:rPr>
          <w:lang w:val="en-GB"/>
        </w:rPr>
        <w:t xml:space="preserve"> = Entry(self)</w:t>
      </w:r>
    </w:p>
    <w:p w14:paraId="5D466028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username_entry.grid</w:t>
      </w:r>
      <w:proofErr w:type="spellEnd"/>
      <w:r w:rsidRPr="00E06E49">
        <w:rPr>
          <w:lang w:val="en-GB"/>
        </w:rPr>
        <w:t>(row=1, column=1, sticky="W")</w:t>
      </w:r>
    </w:p>
    <w:p w14:paraId="6FE3D990" w14:textId="77777777" w:rsidR="00E06E49" w:rsidRPr="00E06E49" w:rsidRDefault="00E06E49" w:rsidP="00E06E49">
      <w:pPr>
        <w:rPr>
          <w:lang w:val="en-GB"/>
        </w:rPr>
      </w:pPr>
    </w:p>
    <w:p w14:paraId="131E4CE5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password_label</w:t>
      </w:r>
      <w:proofErr w:type="spellEnd"/>
      <w:r w:rsidRPr="00E06E49">
        <w:rPr>
          <w:lang w:val="en-GB"/>
        </w:rPr>
        <w:t xml:space="preserve"> = Label(self, text="Password:")</w:t>
      </w:r>
    </w:p>
    <w:p w14:paraId="0C78B01B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password_label.grid</w:t>
      </w:r>
      <w:proofErr w:type="spellEnd"/>
      <w:r w:rsidRPr="00E06E49">
        <w:rPr>
          <w:lang w:val="en-GB"/>
        </w:rPr>
        <w:t>(row=2, column=0, sticky="E")</w:t>
      </w:r>
    </w:p>
    <w:p w14:paraId="0D08B728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password_entry</w:t>
      </w:r>
      <w:proofErr w:type="spellEnd"/>
      <w:r w:rsidRPr="00E06E49">
        <w:rPr>
          <w:lang w:val="en-GB"/>
        </w:rPr>
        <w:t xml:space="preserve"> = Entry(self, show="*")  # Hide password characters</w:t>
      </w:r>
    </w:p>
    <w:p w14:paraId="2267279D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password_entry.grid</w:t>
      </w:r>
      <w:proofErr w:type="spellEnd"/>
      <w:r w:rsidRPr="00E06E49">
        <w:rPr>
          <w:lang w:val="en-GB"/>
        </w:rPr>
        <w:t>(row=2, column=1, sticky="W")</w:t>
      </w:r>
    </w:p>
    <w:p w14:paraId="6A6780B5" w14:textId="77777777" w:rsidR="00E06E49" w:rsidRPr="00E06E49" w:rsidRDefault="00E06E49" w:rsidP="00E06E49">
      <w:pPr>
        <w:numPr>
          <w:ilvl w:val="0"/>
          <w:numId w:val="6"/>
        </w:numPr>
        <w:rPr>
          <w:lang w:val="en-GB"/>
        </w:rPr>
      </w:pPr>
      <w:r w:rsidRPr="00E06E49">
        <w:rPr>
          <w:lang w:val="en-GB"/>
        </w:rPr>
        <w:t>Add buttons for "Submit" and "Exit":</w:t>
      </w:r>
    </w:p>
    <w:p w14:paraId="1FC19552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lastRenderedPageBreak/>
        <w:t>python</w:t>
      </w:r>
    </w:p>
    <w:p w14:paraId="608A1E0A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submit_button</w:t>
      </w:r>
      <w:proofErr w:type="spellEnd"/>
      <w:r w:rsidRPr="00E06E49">
        <w:rPr>
          <w:lang w:val="en-GB"/>
        </w:rPr>
        <w:t xml:space="preserve"> = Button(self, text='Submit', command=</w:t>
      </w:r>
      <w:proofErr w:type="spellStart"/>
      <w:r w:rsidRPr="00E06E49">
        <w:rPr>
          <w:lang w:val="en-GB"/>
        </w:rPr>
        <w:t>self.open_questionnaire</w:t>
      </w:r>
      <w:proofErr w:type="spellEnd"/>
      <w:r w:rsidRPr="00E06E49">
        <w:rPr>
          <w:lang w:val="en-GB"/>
        </w:rPr>
        <w:t>)</w:t>
      </w:r>
    </w:p>
    <w:p w14:paraId="2DAF48C4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submit_button.grid</w:t>
      </w:r>
      <w:proofErr w:type="spellEnd"/>
      <w:r w:rsidRPr="00E06E49">
        <w:rPr>
          <w:lang w:val="en-GB"/>
        </w:rPr>
        <w:t>(row=3, column=0)</w:t>
      </w:r>
    </w:p>
    <w:p w14:paraId="38874698" w14:textId="77777777" w:rsidR="00E06E49" w:rsidRPr="00E06E49" w:rsidRDefault="00E06E49" w:rsidP="00E06E49">
      <w:pPr>
        <w:rPr>
          <w:lang w:val="en-GB"/>
        </w:rPr>
      </w:pPr>
    </w:p>
    <w:p w14:paraId="38AC0252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exit_button</w:t>
      </w:r>
      <w:proofErr w:type="spellEnd"/>
      <w:r w:rsidRPr="00E06E49">
        <w:rPr>
          <w:lang w:val="en-GB"/>
        </w:rPr>
        <w:t xml:space="preserve"> = Button(self, text='Exit', command=</w:t>
      </w:r>
      <w:proofErr w:type="spellStart"/>
      <w:r w:rsidRPr="00E06E49">
        <w:rPr>
          <w:lang w:val="en-GB"/>
        </w:rPr>
        <w:t>self.destroy</w:t>
      </w:r>
      <w:proofErr w:type="spellEnd"/>
      <w:r w:rsidRPr="00E06E49">
        <w:rPr>
          <w:lang w:val="en-GB"/>
        </w:rPr>
        <w:t>)</w:t>
      </w:r>
    </w:p>
    <w:p w14:paraId="39E1DA1B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</w:t>
      </w:r>
      <w:proofErr w:type="spellStart"/>
      <w:r w:rsidRPr="00E06E49">
        <w:rPr>
          <w:lang w:val="en-GB"/>
        </w:rPr>
        <w:t>exit_button.grid</w:t>
      </w:r>
      <w:proofErr w:type="spellEnd"/>
      <w:r w:rsidRPr="00E06E49">
        <w:rPr>
          <w:lang w:val="en-GB"/>
        </w:rPr>
        <w:t>(row=3, column=1)</w:t>
      </w:r>
    </w:p>
    <w:p w14:paraId="2879213D" w14:textId="77777777" w:rsidR="00E06E49" w:rsidRPr="00E06E49" w:rsidRDefault="00E06E49" w:rsidP="00E06E49">
      <w:pPr>
        <w:numPr>
          <w:ilvl w:val="0"/>
          <w:numId w:val="6"/>
        </w:numPr>
        <w:rPr>
          <w:lang w:val="en-GB"/>
        </w:rPr>
      </w:pPr>
      <w:r w:rsidRPr="00E06E49">
        <w:rPr>
          <w:lang w:val="en-GB"/>
        </w:rPr>
        <w:t xml:space="preserve">Implement the </w:t>
      </w:r>
      <w:proofErr w:type="spellStart"/>
      <w:r w:rsidRPr="00E06E49">
        <w:rPr>
          <w:lang w:val="en-GB"/>
        </w:rPr>
        <w:t>open_questionnaire</w:t>
      </w:r>
      <w:proofErr w:type="spellEnd"/>
      <w:r w:rsidRPr="00E06E49">
        <w:rPr>
          <w:lang w:val="en-GB"/>
        </w:rPr>
        <w:t xml:space="preserve"> method (you can define it outside the __</w:t>
      </w:r>
      <w:proofErr w:type="spellStart"/>
      <w:r w:rsidRPr="00E06E49">
        <w:rPr>
          <w:lang w:val="en-GB"/>
        </w:rPr>
        <w:t>init</w:t>
      </w:r>
      <w:proofErr w:type="spellEnd"/>
      <w:r w:rsidRPr="00E06E49">
        <w:rPr>
          <w:lang w:val="en-GB"/>
        </w:rPr>
        <w:t>__ method):</w:t>
      </w:r>
    </w:p>
    <w:p w14:paraId="49FCFC6C" w14:textId="77777777" w:rsidR="00E06E49" w:rsidRPr="00E06E49" w:rsidRDefault="00E06E49" w:rsidP="00E06E49">
      <w:pPr>
        <w:rPr>
          <w:lang w:val="fr-FR"/>
        </w:rPr>
      </w:pPr>
      <w:r w:rsidRPr="00E06E49">
        <w:rPr>
          <w:lang w:val="fr-FR"/>
        </w:rPr>
        <w:t>python</w:t>
      </w:r>
    </w:p>
    <w:p w14:paraId="096C9E38" w14:textId="77777777" w:rsidR="00E06E49" w:rsidRPr="00E06E49" w:rsidRDefault="00E06E49" w:rsidP="00E06E49">
      <w:pPr>
        <w:rPr>
          <w:lang w:val="fr-FR"/>
        </w:rPr>
      </w:pPr>
      <w:r w:rsidRPr="00E06E49">
        <w:rPr>
          <w:lang w:val="fr-FR"/>
        </w:rPr>
        <w:t xml:space="preserve">    </w:t>
      </w:r>
      <w:proofErr w:type="spellStart"/>
      <w:r w:rsidRPr="00E06E49">
        <w:rPr>
          <w:lang w:val="fr-FR"/>
        </w:rPr>
        <w:t>def</w:t>
      </w:r>
      <w:proofErr w:type="spellEnd"/>
      <w:r w:rsidRPr="00E06E49">
        <w:rPr>
          <w:lang w:val="fr-FR"/>
        </w:rPr>
        <w:t xml:space="preserve"> </w:t>
      </w:r>
      <w:proofErr w:type="spellStart"/>
      <w:r w:rsidRPr="00E06E49">
        <w:rPr>
          <w:lang w:val="fr-FR"/>
        </w:rPr>
        <w:t>open_questionnaire</w:t>
      </w:r>
      <w:proofErr w:type="spellEnd"/>
      <w:r w:rsidRPr="00E06E49">
        <w:rPr>
          <w:lang w:val="fr-FR"/>
        </w:rPr>
        <w:t>(self):</w:t>
      </w:r>
    </w:p>
    <w:p w14:paraId="26FE7BCC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fr-FR"/>
        </w:rPr>
        <w:t xml:space="preserve">        </w:t>
      </w:r>
      <w:r w:rsidRPr="00E06E49">
        <w:rPr>
          <w:lang w:val="en-GB"/>
        </w:rPr>
        <w:t># Your logic for opening the questionnaire goes here</w:t>
      </w:r>
    </w:p>
    <w:p w14:paraId="0BE01675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    pass</w:t>
      </w:r>
    </w:p>
    <w:p w14:paraId="2ECA35B6" w14:textId="77777777" w:rsidR="00E06E49" w:rsidRPr="00E06E49" w:rsidRDefault="00E06E49" w:rsidP="00E06E49">
      <w:pPr>
        <w:numPr>
          <w:ilvl w:val="0"/>
          <w:numId w:val="6"/>
        </w:numPr>
        <w:rPr>
          <w:lang w:val="en-GB"/>
        </w:rPr>
      </w:pPr>
      <w:r w:rsidRPr="00E06E49">
        <w:rPr>
          <w:lang w:val="en-GB"/>
        </w:rPr>
        <w:t xml:space="preserve">Finally, start the </w:t>
      </w:r>
      <w:proofErr w:type="spellStart"/>
      <w:r w:rsidRPr="00E06E49">
        <w:rPr>
          <w:lang w:val="en-GB"/>
        </w:rPr>
        <w:t>tkinter</w:t>
      </w:r>
      <w:proofErr w:type="spellEnd"/>
      <w:r w:rsidRPr="00E06E49">
        <w:rPr>
          <w:lang w:val="en-GB"/>
        </w:rPr>
        <w:t xml:space="preserve"> event loop:</w:t>
      </w:r>
    </w:p>
    <w:p w14:paraId="1E7B4B3B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>python</w:t>
      </w:r>
    </w:p>
    <w:p w14:paraId="7B01CE2D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>if __name__ == "__main__":</w:t>
      </w:r>
    </w:p>
    <w:p w14:paraId="0F4F99F3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app = App()</w:t>
      </w:r>
    </w:p>
    <w:p w14:paraId="7BD1ADA8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    </w:t>
      </w:r>
      <w:proofErr w:type="spellStart"/>
      <w:r w:rsidRPr="00E06E49">
        <w:rPr>
          <w:lang w:val="en-GB"/>
        </w:rPr>
        <w:t>app.mainloop</w:t>
      </w:r>
      <w:proofErr w:type="spellEnd"/>
      <w:r w:rsidRPr="00E06E49">
        <w:rPr>
          <w:lang w:val="en-GB"/>
        </w:rPr>
        <w:t>()</w:t>
      </w:r>
    </w:p>
    <w:p w14:paraId="35FFF095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Remember to replace the placeholder logic in the </w:t>
      </w:r>
      <w:proofErr w:type="spellStart"/>
      <w:r w:rsidRPr="00E06E49">
        <w:rPr>
          <w:lang w:val="en-GB"/>
        </w:rPr>
        <w:t>open_questionnaire</w:t>
      </w:r>
      <w:proofErr w:type="spellEnd"/>
      <w:r w:rsidRPr="00E06E49">
        <w:rPr>
          <w:lang w:val="en-GB"/>
        </w:rPr>
        <w:t xml:space="preserve"> method with your actual functionality. This code structure should give you a basic </w:t>
      </w:r>
      <w:proofErr w:type="spellStart"/>
      <w:r w:rsidRPr="00E06E49">
        <w:rPr>
          <w:lang w:val="en-GB"/>
        </w:rPr>
        <w:t>tkinter</w:t>
      </w:r>
      <w:proofErr w:type="spellEnd"/>
      <w:r w:rsidRPr="00E06E49">
        <w:rPr>
          <w:lang w:val="en-GB"/>
        </w:rPr>
        <w:t xml:space="preserve"> window with labels, entry fields, and buttons similar to the screenshot you provided. Adjust the layout and styling as needed! </w:t>
      </w:r>
      <w:r w:rsidRPr="00E06E49">
        <w:rPr>
          <w:rFonts w:ascii="Segoe UI Emoji" w:hAnsi="Segoe UI Emoji" w:cs="Segoe UI Emoji"/>
          <w:lang w:val="en-GB"/>
        </w:rPr>
        <w:t>😊</w:t>
      </w:r>
    </w:p>
    <w:p w14:paraId="36BD42FF" w14:textId="77777777" w:rsidR="00E06E49" w:rsidRPr="00E06E49" w:rsidRDefault="00E06E49" w:rsidP="00E06E49">
      <w:pPr>
        <w:rPr>
          <w:lang w:val="en-GB"/>
        </w:rPr>
      </w:pPr>
      <w:r w:rsidRPr="00E06E49">
        <w:rPr>
          <w:lang w:val="en-GB"/>
        </w:rPr>
        <w:t xml:space="preserve">If you have any further questions or need additional assistance, feel free to ask! </w:t>
      </w:r>
      <w:r w:rsidRPr="00E06E49">
        <w:rPr>
          <w:rFonts w:ascii="Segoe UI Emoji" w:hAnsi="Segoe UI Emoji" w:cs="Segoe UI Emoji"/>
          <w:lang w:val="en-GB"/>
        </w:rPr>
        <w:t>🌟</w:t>
      </w:r>
    </w:p>
    <w:p w14:paraId="0983E306" w14:textId="77777777" w:rsidR="00E06E49" w:rsidRDefault="00E06E49">
      <w:pPr>
        <w:rPr>
          <w:lang w:val="en-GB"/>
        </w:rPr>
      </w:pPr>
      <w:r w:rsidRPr="00E06E49">
        <w:rPr>
          <w:lang w:val="en-GB"/>
        </w:rPr>
        <w:t xml:space="preserve">Learn more: </w:t>
      </w:r>
    </w:p>
    <w:p w14:paraId="0E8B124E" w14:textId="77777777" w:rsidR="00F42CE5" w:rsidRDefault="00F42CE5" w:rsidP="00F42CE5">
      <w:pPr>
        <w:pStyle w:val="ListParagraph"/>
        <w:numPr>
          <w:ilvl w:val="0"/>
          <w:numId w:val="7"/>
        </w:numPr>
        <w:rPr>
          <w:lang w:val="en-GB"/>
        </w:rPr>
      </w:pPr>
      <w:hyperlink r:id="rId15" w:history="1">
        <w:r w:rsidRPr="00C508B3">
          <w:rPr>
            <w:rStyle w:val="Hyperlink"/>
            <w:lang w:val="en-GB"/>
          </w:rPr>
          <w:t>blog.finxter.com</w:t>
        </w:r>
      </w:hyperlink>
      <w:r w:rsidRPr="00503F3C">
        <w:rPr>
          <w:lang w:val="en-GB"/>
        </w:rPr>
        <w:t xml:space="preserve"> </w:t>
      </w:r>
    </w:p>
    <w:p w14:paraId="0849F8D4" w14:textId="77777777" w:rsidR="00F42CE5" w:rsidRPr="00F969F4" w:rsidRDefault="00F42CE5" w:rsidP="00F42CE5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"https://www.tutorialspoint.com/how-to-display-an-image-screenshot-in-a-python-tkinter-window-without-saving-it"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F969F4">
        <w:rPr>
          <w:rStyle w:val="Hyperlink"/>
          <w:lang w:val="en-GB"/>
        </w:rPr>
        <w:t xml:space="preserve">www.tutorialspoint.com </w:t>
      </w:r>
    </w:p>
    <w:p w14:paraId="18DBA33A" w14:textId="77777777" w:rsidR="00F42CE5" w:rsidRDefault="00F42CE5" w:rsidP="00F42CE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fldChar w:fldCharType="end"/>
      </w:r>
      <w:hyperlink r:id="rId16" w:history="1">
        <w:r w:rsidRPr="001F21B7">
          <w:rPr>
            <w:rStyle w:val="Hyperlink"/>
            <w:lang w:val="en-GB"/>
          </w:rPr>
          <w:t>blog.finxter.com</w:t>
        </w:r>
      </w:hyperlink>
      <w:r w:rsidRPr="00503F3C">
        <w:rPr>
          <w:lang w:val="en-GB"/>
        </w:rPr>
        <w:t xml:space="preserve"> </w:t>
      </w:r>
    </w:p>
    <w:p w14:paraId="3D11A31D" w14:textId="77777777" w:rsidR="00F42CE5" w:rsidRDefault="00F42CE5" w:rsidP="00F42CE5">
      <w:pPr>
        <w:pStyle w:val="ListParagraph"/>
        <w:numPr>
          <w:ilvl w:val="0"/>
          <w:numId w:val="7"/>
        </w:numPr>
        <w:rPr>
          <w:lang w:val="en-GB"/>
        </w:rPr>
      </w:pPr>
      <w:hyperlink r:id="rId17" w:history="1">
        <w:r w:rsidRPr="00B737CA">
          <w:rPr>
            <w:rStyle w:val="Hyperlink"/>
            <w:lang w:val="en-GB"/>
          </w:rPr>
          <w:t>www.tutorialspoint.com</w:t>
        </w:r>
      </w:hyperlink>
    </w:p>
    <w:p w14:paraId="68AB6E78" w14:textId="77777777" w:rsidR="00F42CE5" w:rsidRDefault="00F42CE5" w:rsidP="00F42CE5">
      <w:pPr>
        <w:pStyle w:val="ListParagraph"/>
        <w:numPr>
          <w:ilvl w:val="0"/>
          <w:numId w:val="7"/>
        </w:numPr>
        <w:rPr>
          <w:lang w:val="en-GB"/>
        </w:rPr>
      </w:pPr>
      <w:hyperlink r:id="rId18" w:history="1">
        <w:r w:rsidRPr="00CF5538">
          <w:rPr>
            <w:rStyle w:val="Hyperlink"/>
            <w:lang w:val="en-GB"/>
          </w:rPr>
          <w:t>stackoverflow.com</w:t>
        </w:r>
      </w:hyperlink>
      <w:r w:rsidRPr="00503F3C">
        <w:rPr>
          <w:lang w:val="en-GB"/>
        </w:rPr>
        <w:t xml:space="preserve"> </w:t>
      </w:r>
    </w:p>
    <w:p w14:paraId="5ECE2744" w14:textId="511A44E5" w:rsidR="002C43ED" w:rsidRPr="0007608B" w:rsidRDefault="00F42CE5" w:rsidP="0007608B">
      <w:pPr>
        <w:pStyle w:val="ListParagraph"/>
        <w:numPr>
          <w:ilvl w:val="0"/>
          <w:numId w:val="7"/>
        </w:numPr>
        <w:rPr>
          <w:lang w:val="en-GB"/>
        </w:rPr>
      </w:pPr>
      <w:hyperlink r:id="rId19" w:history="1">
        <w:r w:rsidRPr="0045557A">
          <w:rPr>
            <w:rStyle w:val="Hyperlink"/>
            <w:lang w:val="en-GB"/>
          </w:rPr>
          <w:t>stackoverflow.com</w:t>
        </w:r>
      </w:hyperlink>
    </w:p>
    <w:sectPr w:rsidR="002C43ED" w:rsidRPr="0007608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57A1240"/>
    <w:multiLevelType w:val="multilevel"/>
    <w:tmpl w:val="A8C2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593F014A"/>
    <w:multiLevelType w:val="hybridMultilevel"/>
    <w:tmpl w:val="A71EA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03853"/>
    <w:multiLevelType w:val="multilevel"/>
    <w:tmpl w:val="E8F6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50EFF"/>
    <w:multiLevelType w:val="hybridMultilevel"/>
    <w:tmpl w:val="A71EA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3"/>
  </w:num>
  <w:num w:numId="3" w16cid:durableId="1553537202">
    <w:abstractNumId w:val="0"/>
  </w:num>
  <w:num w:numId="4" w16cid:durableId="1372876802">
    <w:abstractNumId w:val="1"/>
  </w:num>
  <w:num w:numId="5" w16cid:durableId="318267216">
    <w:abstractNumId w:val="4"/>
  </w:num>
  <w:num w:numId="6" w16cid:durableId="2030135074">
    <w:abstractNumId w:val="5"/>
  </w:num>
  <w:num w:numId="7" w16cid:durableId="7178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34"/>
    <w:rsid w:val="0007608B"/>
    <w:rsid w:val="000C2C81"/>
    <w:rsid w:val="001F21B7"/>
    <w:rsid w:val="00274285"/>
    <w:rsid w:val="002C43ED"/>
    <w:rsid w:val="00306831"/>
    <w:rsid w:val="00322D17"/>
    <w:rsid w:val="0045557A"/>
    <w:rsid w:val="00503F3C"/>
    <w:rsid w:val="005E4839"/>
    <w:rsid w:val="00977981"/>
    <w:rsid w:val="00A9759A"/>
    <w:rsid w:val="00AB279D"/>
    <w:rsid w:val="00AF2868"/>
    <w:rsid w:val="00B737CA"/>
    <w:rsid w:val="00C508B3"/>
    <w:rsid w:val="00C73DDC"/>
    <w:rsid w:val="00CF5538"/>
    <w:rsid w:val="00D04DF4"/>
    <w:rsid w:val="00DC3034"/>
    <w:rsid w:val="00E06E49"/>
    <w:rsid w:val="00F42CE5"/>
    <w:rsid w:val="00F9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4518B"/>
  <w15:docId w15:val="{BC5A5436-CF9E-49B9-9886-0D528EFC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5E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ogrocket.com/docs/conditional-recording" TargetMode="External"/><Relationship Id="rId13" Type="http://schemas.openxmlformats.org/officeDocument/2006/relationships/hyperlink" Target="https://stackoverflow.com/questions/76534878/saving-tkinter-window-as-an-image" TargetMode="External"/><Relationship Id="rId18" Type="http://schemas.openxmlformats.org/officeDocument/2006/relationships/hyperlink" Target="https://stackoverflow.com/questions/76534878/saving-tkinter-window-as-an-ima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sashido.io/introducing-the-api-console/" TargetMode="External"/><Relationship Id="rId12" Type="http://schemas.openxmlformats.org/officeDocument/2006/relationships/hyperlink" Target="https://www.tutorialspoint.com/how-to-take-a-screenshot-of-the-window-using-python-tkinter" TargetMode="External"/><Relationship Id="rId17" Type="http://schemas.openxmlformats.org/officeDocument/2006/relationships/hyperlink" Target="https://www.tutorialspoint.com/how-to-take-a-screenshot-of-the-window-using-python-tkin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finxter.com/display-an-image-screenshot-in-a-python-tkinter-window-without-saving-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ergesense.readme.io/reference/reference-getting-started" TargetMode="External"/><Relationship Id="rId11" Type="http://schemas.openxmlformats.org/officeDocument/2006/relationships/hyperlink" Target="https://blog.finxter.com/display-an-image-screenshot-in-a-python-tkinter-window-without-saving-it/" TargetMode="External"/><Relationship Id="rId5" Type="http://schemas.openxmlformats.org/officeDocument/2006/relationships/hyperlink" Target="https://docs.seqrite.com/docs/seqrite-centralized-security-management/end-users/" TargetMode="External"/><Relationship Id="rId15" Type="http://schemas.openxmlformats.org/officeDocument/2006/relationships/hyperlink" Target="https://blog.finxter.com/5-ways-to-take-a-screenshot-of-a-window-using-python-tkinter/" TargetMode="External"/><Relationship Id="rId10" Type="http://schemas.openxmlformats.org/officeDocument/2006/relationships/hyperlink" Target="https://blog.finxter.com/5-ways-to-take-a-screenshot-of-a-window-using-python-tkinter/" TargetMode="External"/><Relationship Id="rId19" Type="http://schemas.openxmlformats.org/officeDocument/2006/relationships/hyperlink" Target="https://stackoverflow.com/questions/64259099/how-to-take-screenshot-and-display-the-same-in-the-tkinter-g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mdc-documentation.readthedocs.io/en/latest/howto_guides/run_workflows.html" TargetMode="External"/><Relationship Id="rId14" Type="http://schemas.openxmlformats.org/officeDocument/2006/relationships/hyperlink" Target="https://stackoverflow.com/questions/64259099/how-to-take-screenshot-and-display-the-same-in-the-tkinter-gu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5</Pages>
  <Words>827</Words>
  <Characters>6294</Characters>
  <Application>Microsoft Office Word</Application>
  <DocSecurity>0</DocSecurity>
  <Lines>209</Lines>
  <Paragraphs>197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19</cp:revision>
  <dcterms:created xsi:type="dcterms:W3CDTF">2025-02-26T20:57:00Z</dcterms:created>
  <dcterms:modified xsi:type="dcterms:W3CDTF">2025-02-26T21:55:00Z</dcterms:modified>
</cp:coreProperties>
</file>