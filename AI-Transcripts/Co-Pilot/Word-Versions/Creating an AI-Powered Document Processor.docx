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C681F" w14:textId="77777777" w:rsidR="002C43ED" w:rsidRDefault="00977981">
      <w:pPr>
        <w:pStyle w:val="Heading2"/>
      </w:pPr>
      <w:r>
        <w:t>You</w:t>
      </w:r>
    </w:p>
    <w:p w14:paraId="6AA7A028" w14:textId="77777777" w:rsidR="007C1AE0" w:rsidRPr="007C1AE0" w:rsidRDefault="007C1AE0" w:rsidP="007C1AE0">
      <w:pPr>
        <w:rPr>
          <w:lang w:val="en-GB"/>
        </w:rPr>
      </w:pPr>
      <w:r w:rsidRPr="007C1AE0">
        <w:rPr>
          <w:lang w:val="en-GB"/>
        </w:rPr>
        <w:t>How can I create an application that intelligently extracts the text from a word docuemnt uploaded as a file and can insert the text into the relevant places in another word document in python using AI technologies and including the fetaures defined in teh attached screenshot (ignore the bits about the AI chat bot and document names summaries). I have access to Google Cloud workspace and Vertex AI.</w:t>
      </w:r>
    </w:p>
    <w:p w14:paraId="2E619D22" w14:textId="77777777" w:rsidR="002C43ED" w:rsidRDefault="00977981">
      <w:pPr>
        <w:pStyle w:val="Heading2"/>
      </w:pPr>
      <w:r>
        <w:t>Copilot</w:t>
      </w:r>
    </w:p>
    <w:p w14:paraId="0E4C60F0" w14:textId="77777777" w:rsidR="00301754" w:rsidRPr="00E52391" w:rsidRDefault="00301754" w:rsidP="00301754">
      <w:pPr>
        <w:spacing w:after="120" w:line="337" w:lineRule="auto"/>
        <w:ind w:left="-5" w:right="1153" w:hanging="10"/>
      </w:pPr>
      <w:r w:rsidRPr="00E52391">
        <w:t>Certainly! Let's break down the steps to create an application that extracts text from an uploaded Word document and inserts it into relevant places in another Word document using Python and AI technologies. I'll also address the features mentioned in the attached screenshot, excluding the chatbot-related functionality and document name summaries.</w:t>
      </w:r>
    </w:p>
    <w:p w14:paraId="232F9155" w14:textId="77777777" w:rsidR="00301754" w:rsidRPr="00E52391" w:rsidRDefault="00301754" w:rsidP="00301754">
      <w:pPr>
        <w:numPr>
          <w:ilvl w:val="0"/>
          <w:numId w:val="4"/>
        </w:numPr>
        <w:spacing w:after="120" w:line="337" w:lineRule="auto"/>
        <w:ind w:right="1153"/>
      </w:pPr>
      <w:r w:rsidRPr="00E52391">
        <w:rPr>
          <w:b/>
          <w:bCs/>
        </w:rPr>
        <w:t>Text Extraction:</w:t>
      </w:r>
    </w:p>
    <w:p w14:paraId="72E741EB" w14:textId="77777777" w:rsidR="00301754" w:rsidRPr="00E52391" w:rsidRDefault="00301754" w:rsidP="00301754">
      <w:pPr>
        <w:numPr>
          <w:ilvl w:val="1"/>
          <w:numId w:val="4"/>
        </w:numPr>
        <w:spacing w:after="120" w:line="337" w:lineRule="auto"/>
        <w:ind w:right="1153"/>
      </w:pPr>
      <w:r w:rsidRPr="00E52391">
        <w:t>First, you'll need to extract the text from the uploaded Word document. You can use the python-docx library to read the document and retrieve its content1.</w:t>
      </w:r>
    </w:p>
    <w:p w14:paraId="2CD8BE9F" w14:textId="77777777" w:rsidR="00301754" w:rsidRPr="00E52391" w:rsidRDefault="00301754" w:rsidP="00301754">
      <w:pPr>
        <w:numPr>
          <w:ilvl w:val="1"/>
          <w:numId w:val="4"/>
        </w:numPr>
        <w:spacing w:after="120" w:line="337" w:lineRule="auto"/>
        <w:ind w:right="1153"/>
      </w:pPr>
      <w:r w:rsidRPr="00E52391">
        <w:t>Install the library using:</w:t>
      </w:r>
    </w:p>
    <w:p w14:paraId="1215A31F" w14:textId="77777777" w:rsidR="00301754" w:rsidRPr="00E52391" w:rsidRDefault="00301754" w:rsidP="00301754">
      <w:pPr>
        <w:numPr>
          <w:ilvl w:val="1"/>
          <w:numId w:val="4"/>
        </w:numPr>
        <w:spacing w:after="120" w:line="337" w:lineRule="auto"/>
        <w:ind w:right="1153"/>
      </w:pPr>
      <w:r w:rsidRPr="00E52391">
        <w:t>pip install python-docx</w:t>
      </w:r>
    </w:p>
    <w:p w14:paraId="631F8911" w14:textId="77777777" w:rsidR="00301754" w:rsidRPr="00E52391" w:rsidRDefault="00301754" w:rsidP="00301754">
      <w:pPr>
        <w:numPr>
          <w:ilvl w:val="1"/>
          <w:numId w:val="4"/>
        </w:numPr>
        <w:spacing w:after="120" w:line="337" w:lineRule="auto"/>
        <w:ind w:right="1153"/>
      </w:pPr>
      <w:r w:rsidRPr="00E52391">
        <w:t>Extract the text from the document:</w:t>
      </w:r>
    </w:p>
    <w:p w14:paraId="4BDA42D7" w14:textId="77777777" w:rsidR="00301754" w:rsidRPr="00E52391" w:rsidRDefault="00301754" w:rsidP="00301754">
      <w:pPr>
        <w:spacing w:after="120" w:line="337" w:lineRule="auto"/>
        <w:ind w:left="-5" w:right="1153" w:hanging="10"/>
      </w:pPr>
      <w:r w:rsidRPr="00E52391">
        <w:t>python</w:t>
      </w:r>
    </w:p>
    <w:p w14:paraId="0F432101" w14:textId="77777777" w:rsidR="00301754" w:rsidRPr="00E52391" w:rsidRDefault="00301754" w:rsidP="00301754">
      <w:pPr>
        <w:spacing w:after="120" w:line="337" w:lineRule="auto"/>
        <w:ind w:left="-5" w:right="1153" w:hanging="10"/>
      </w:pPr>
      <w:r w:rsidRPr="00E52391">
        <w:t>from docx import Document</w:t>
      </w:r>
    </w:p>
    <w:p w14:paraId="1D55D03F" w14:textId="77777777" w:rsidR="00301754" w:rsidRPr="00E52391" w:rsidRDefault="00301754" w:rsidP="00301754">
      <w:pPr>
        <w:spacing w:after="120" w:line="337" w:lineRule="auto"/>
        <w:ind w:left="-5" w:right="1153" w:hanging="10"/>
      </w:pPr>
    </w:p>
    <w:p w14:paraId="0022D32A" w14:textId="77777777" w:rsidR="00301754" w:rsidRPr="00E52391" w:rsidRDefault="00301754" w:rsidP="00301754">
      <w:pPr>
        <w:spacing w:after="120" w:line="337" w:lineRule="auto"/>
        <w:ind w:left="-5" w:right="1153" w:hanging="10"/>
      </w:pPr>
      <w:r w:rsidRPr="00E52391">
        <w:t>def extract_text_from_docx(file_path):</w:t>
      </w:r>
    </w:p>
    <w:p w14:paraId="530B904E" w14:textId="77777777" w:rsidR="00301754" w:rsidRPr="00E52391" w:rsidRDefault="00301754" w:rsidP="00301754">
      <w:pPr>
        <w:spacing w:after="120" w:line="337" w:lineRule="auto"/>
        <w:ind w:left="-5" w:right="1153" w:hanging="10"/>
      </w:pPr>
      <w:r w:rsidRPr="00E52391">
        <w:t xml:space="preserve">    doc = Document(file_path)</w:t>
      </w:r>
    </w:p>
    <w:p w14:paraId="7DABD3F4" w14:textId="77777777" w:rsidR="00301754" w:rsidRPr="00E52391" w:rsidRDefault="00301754" w:rsidP="00301754">
      <w:pPr>
        <w:spacing w:after="120" w:line="337" w:lineRule="auto"/>
        <w:ind w:left="-5" w:right="1153" w:hanging="10"/>
      </w:pPr>
      <w:r w:rsidRPr="00E52391">
        <w:t xml:space="preserve">    full_text = [para.text for para in doc.paragraphs]</w:t>
      </w:r>
    </w:p>
    <w:p w14:paraId="43EF3B24" w14:textId="77777777" w:rsidR="00301754" w:rsidRPr="00E52391" w:rsidRDefault="00301754" w:rsidP="00301754">
      <w:pPr>
        <w:spacing w:after="120" w:line="337" w:lineRule="auto"/>
        <w:ind w:left="-5" w:right="1153" w:hanging="10"/>
      </w:pPr>
      <w:r w:rsidRPr="00E52391">
        <w:t xml:space="preserve">    return "\n".join(full_text)</w:t>
      </w:r>
    </w:p>
    <w:p w14:paraId="4BBCA586" w14:textId="77777777" w:rsidR="00301754" w:rsidRPr="00E52391" w:rsidRDefault="00301754" w:rsidP="00301754">
      <w:pPr>
        <w:spacing w:after="120" w:line="337" w:lineRule="auto"/>
        <w:ind w:left="-5" w:right="1153" w:hanging="10"/>
      </w:pPr>
    </w:p>
    <w:p w14:paraId="1F26F088" w14:textId="77777777" w:rsidR="00301754" w:rsidRPr="00E52391" w:rsidRDefault="00301754" w:rsidP="00301754">
      <w:pPr>
        <w:spacing w:after="120" w:line="337" w:lineRule="auto"/>
        <w:ind w:left="-5" w:right="1153" w:hanging="10"/>
      </w:pPr>
      <w:r w:rsidRPr="00E52391">
        <w:t># Example usage:</w:t>
      </w:r>
    </w:p>
    <w:p w14:paraId="33E645A2" w14:textId="77777777" w:rsidR="00301754" w:rsidRPr="00E52391" w:rsidRDefault="00301754" w:rsidP="00301754">
      <w:pPr>
        <w:spacing w:after="120" w:line="337" w:lineRule="auto"/>
        <w:ind w:left="-5" w:right="1153" w:hanging="10"/>
      </w:pPr>
      <w:r w:rsidRPr="00E52391">
        <w:lastRenderedPageBreak/>
        <w:t>uploaded_text = extract_text_from_docx("path_to_uploaded_document.docx")</w:t>
      </w:r>
    </w:p>
    <w:p w14:paraId="240A227B" w14:textId="77777777" w:rsidR="00301754" w:rsidRPr="00E52391" w:rsidRDefault="00301754" w:rsidP="00301754">
      <w:pPr>
        <w:numPr>
          <w:ilvl w:val="0"/>
          <w:numId w:val="4"/>
        </w:numPr>
        <w:spacing w:after="120" w:line="337" w:lineRule="auto"/>
        <w:ind w:right="1153"/>
      </w:pPr>
      <w:r w:rsidRPr="00E52391">
        <w:rPr>
          <w:b/>
          <w:bCs/>
        </w:rPr>
        <w:t>AI Model Training:</w:t>
      </w:r>
    </w:p>
    <w:p w14:paraId="33D99F3A" w14:textId="77777777" w:rsidR="00301754" w:rsidRPr="00E52391" w:rsidRDefault="00301754" w:rsidP="00301754">
      <w:pPr>
        <w:numPr>
          <w:ilvl w:val="1"/>
          <w:numId w:val="4"/>
        </w:numPr>
        <w:spacing w:after="120" w:line="337" w:lineRule="auto"/>
        <w:ind w:right="1153"/>
      </w:pPr>
      <w:r w:rsidRPr="00E52391">
        <w:t>Next, you'll need to train an AI model to identify which parts of the extracted text correspond to relevant sections in the target Word document.</w:t>
      </w:r>
    </w:p>
    <w:p w14:paraId="3EBE460B" w14:textId="77777777" w:rsidR="00301754" w:rsidRPr="00E52391" w:rsidRDefault="00301754" w:rsidP="00301754">
      <w:pPr>
        <w:numPr>
          <w:ilvl w:val="1"/>
          <w:numId w:val="4"/>
        </w:numPr>
        <w:spacing w:after="120" w:line="337" w:lineRule="auto"/>
        <w:ind w:right="1153"/>
      </w:pPr>
      <w:r w:rsidRPr="00E52391">
        <w:t>Consider using Google Cloud's Vertex AI platform for model training. You can create a custom NLP model that learns from examples where manual placement of text has been done correctly.</w:t>
      </w:r>
    </w:p>
    <w:p w14:paraId="2491E2E6" w14:textId="77777777" w:rsidR="00301754" w:rsidRPr="00E52391" w:rsidRDefault="00301754" w:rsidP="00301754">
      <w:pPr>
        <w:numPr>
          <w:ilvl w:val="0"/>
          <w:numId w:val="4"/>
        </w:numPr>
        <w:spacing w:after="120" w:line="337" w:lineRule="auto"/>
        <w:ind w:right="1153"/>
      </w:pPr>
      <w:r w:rsidRPr="00E52391">
        <w:rPr>
          <w:b/>
          <w:bCs/>
        </w:rPr>
        <w:t>Text Insertion:</w:t>
      </w:r>
    </w:p>
    <w:p w14:paraId="0BBA4F4D" w14:textId="77777777" w:rsidR="00301754" w:rsidRPr="00E52391" w:rsidRDefault="00301754" w:rsidP="00301754">
      <w:pPr>
        <w:numPr>
          <w:ilvl w:val="1"/>
          <w:numId w:val="4"/>
        </w:numPr>
        <w:spacing w:after="120" w:line="337" w:lineRule="auto"/>
        <w:ind w:right="1153"/>
      </w:pPr>
      <w:r w:rsidRPr="00E52391">
        <w:t>Once the model is trained, use it to predict where each piece of extracted text should go in the new Word document.</w:t>
      </w:r>
    </w:p>
    <w:p w14:paraId="0580E3DD" w14:textId="77777777" w:rsidR="00301754" w:rsidRPr="00E52391" w:rsidRDefault="00301754" w:rsidP="00301754">
      <w:pPr>
        <w:numPr>
          <w:ilvl w:val="1"/>
          <w:numId w:val="4"/>
        </w:numPr>
        <w:spacing w:after="120" w:line="337" w:lineRule="auto"/>
        <w:ind w:right="1153"/>
      </w:pPr>
      <w:r w:rsidRPr="00E52391">
        <w:t>Again, use the python-docx library to insert this text into the correct places in the new document.</w:t>
      </w:r>
    </w:p>
    <w:p w14:paraId="3CB2532D" w14:textId="77777777" w:rsidR="00301754" w:rsidRPr="00E52391" w:rsidRDefault="00301754" w:rsidP="00301754">
      <w:pPr>
        <w:numPr>
          <w:ilvl w:val="0"/>
          <w:numId w:val="4"/>
        </w:numPr>
        <w:spacing w:after="120" w:line="337" w:lineRule="auto"/>
        <w:ind w:right="1153"/>
      </w:pPr>
      <w:r w:rsidRPr="00E52391">
        <w:rPr>
          <w:b/>
          <w:bCs/>
        </w:rPr>
        <w:t>Integration with Google Cloud Workspace:</w:t>
      </w:r>
    </w:p>
    <w:p w14:paraId="202DC08A" w14:textId="77777777" w:rsidR="00301754" w:rsidRPr="00E52391" w:rsidRDefault="00301754" w:rsidP="00301754">
      <w:pPr>
        <w:numPr>
          <w:ilvl w:val="1"/>
          <w:numId w:val="4"/>
        </w:numPr>
        <w:spacing w:after="120" w:line="337" w:lineRule="auto"/>
        <w:ind w:right="1153"/>
      </w:pPr>
      <w:r w:rsidRPr="00E52391">
        <w:t>Utilize Google Cloud APIs to integrate your application with Google Cloud Workspace for storing documents and managing access.</w:t>
      </w:r>
    </w:p>
    <w:p w14:paraId="164023C9" w14:textId="77777777" w:rsidR="00301754" w:rsidRPr="00E52391" w:rsidRDefault="00301754" w:rsidP="00301754">
      <w:pPr>
        <w:numPr>
          <w:ilvl w:val="0"/>
          <w:numId w:val="4"/>
        </w:numPr>
        <w:spacing w:after="120" w:line="337" w:lineRule="auto"/>
        <w:ind w:right="1153"/>
      </w:pPr>
      <w:r w:rsidRPr="00E52391">
        <w:rPr>
          <w:b/>
          <w:bCs/>
        </w:rPr>
        <w:t>Features (as per Screenshot):</w:t>
      </w:r>
    </w:p>
    <w:p w14:paraId="35A98B98" w14:textId="77777777" w:rsidR="00301754" w:rsidRPr="00E52391" w:rsidRDefault="00301754" w:rsidP="00301754">
      <w:pPr>
        <w:numPr>
          <w:ilvl w:val="1"/>
          <w:numId w:val="4"/>
        </w:numPr>
        <w:spacing w:after="120" w:line="337" w:lineRule="auto"/>
        <w:ind w:right="1153"/>
      </w:pPr>
      <w:r w:rsidRPr="00E52391">
        <w:rPr>
          <w:b/>
          <w:bCs/>
        </w:rPr>
        <w:t>Gradual Roll-out of Features:</w:t>
      </w:r>
    </w:p>
    <w:p w14:paraId="445D1B30" w14:textId="77777777" w:rsidR="00301754" w:rsidRPr="00E52391" w:rsidRDefault="00301754" w:rsidP="00301754">
      <w:pPr>
        <w:numPr>
          <w:ilvl w:val="2"/>
          <w:numId w:val="4"/>
        </w:numPr>
        <w:spacing w:after="120" w:line="337" w:lineRule="auto"/>
        <w:ind w:right="1153"/>
      </w:pPr>
      <w:r w:rsidRPr="00E52391">
        <w:t>Start with the most relevant features first.</w:t>
      </w:r>
    </w:p>
    <w:p w14:paraId="42E8D987" w14:textId="77777777" w:rsidR="00301754" w:rsidRPr="00E52391" w:rsidRDefault="00301754" w:rsidP="00301754">
      <w:pPr>
        <w:numPr>
          <w:ilvl w:val="2"/>
          <w:numId w:val="4"/>
        </w:numPr>
        <w:spacing w:after="120" w:line="337" w:lineRule="auto"/>
        <w:ind w:right="1153"/>
      </w:pPr>
      <w:r w:rsidRPr="00E52391">
        <w:t>For example, implement text extraction and insertion for specific document types (e.g., referral forms, case notes) before expanding to other features.</w:t>
      </w:r>
    </w:p>
    <w:p w14:paraId="79EDE8C1" w14:textId="77777777" w:rsidR="00301754" w:rsidRPr="00E52391" w:rsidRDefault="00301754" w:rsidP="00301754">
      <w:pPr>
        <w:numPr>
          <w:ilvl w:val="1"/>
          <w:numId w:val="4"/>
        </w:numPr>
        <w:spacing w:after="120" w:line="337" w:lineRule="auto"/>
        <w:ind w:right="1153"/>
      </w:pPr>
      <w:r w:rsidRPr="00E52391">
        <w:rPr>
          <w:b/>
          <w:bCs/>
        </w:rPr>
        <w:t>Document Summarization:</w:t>
      </w:r>
    </w:p>
    <w:p w14:paraId="370736B7" w14:textId="77777777" w:rsidR="00301754" w:rsidRPr="00E52391" w:rsidRDefault="00301754" w:rsidP="00301754">
      <w:pPr>
        <w:numPr>
          <w:ilvl w:val="2"/>
          <w:numId w:val="4"/>
        </w:numPr>
        <w:spacing w:after="120" w:line="337" w:lineRule="auto"/>
        <w:ind w:right="1153"/>
      </w:pPr>
      <w:r w:rsidRPr="00E52391">
        <w:t>Summarize the contents of a folder based on file titles.</w:t>
      </w:r>
    </w:p>
    <w:p w14:paraId="2ACAD509" w14:textId="77777777" w:rsidR="00301754" w:rsidRPr="00E52391" w:rsidRDefault="00301754" w:rsidP="00301754">
      <w:pPr>
        <w:numPr>
          <w:ilvl w:val="2"/>
          <w:numId w:val="4"/>
        </w:numPr>
        <w:spacing w:after="120" w:line="337" w:lineRule="auto"/>
        <w:ind w:right="1153"/>
      </w:pPr>
      <w:r w:rsidRPr="00E52391">
        <w:t>Count how many contacts are based on case notes.</w:t>
      </w:r>
    </w:p>
    <w:p w14:paraId="425B89D8" w14:textId="77777777" w:rsidR="00301754" w:rsidRPr="00E52391" w:rsidRDefault="00301754" w:rsidP="00301754">
      <w:pPr>
        <w:numPr>
          <w:ilvl w:val="2"/>
          <w:numId w:val="4"/>
        </w:numPr>
        <w:spacing w:after="120" w:line="337" w:lineRule="auto"/>
        <w:ind w:right="1153"/>
      </w:pPr>
      <w:r w:rsidRPr="00E52391">
        <w:t>Implement restrictions as needed.</w:t>
      </w:r>
    </w:p>
    <w:p w14:paraId="4CC3F990" w14:textId="77777777" w:rsidR="00301754" w:rsidRPr="00E52391" w:rsidRDefault="00301754" w:rsidP="00301754">
      <w:pPr>
        <w:numPr>
          <w:ilvl w:val="1"/>
          <w:numId w:val="4"/>
        </w:numPr>
        <w:spacing w:after="120" w:line="337" w:lineRule="auto"/>
        <w:ind w:right="1153"/>
      </w:pPr>
      <w:r w:rsidRPr="00E52391">
        <w:rPr>
          <w:b/>
          <w:bCs/>
        </w:rPr>
        <w:lastRenderedPageBreak/>
        <w:t>AI Chatbot (Optional):</w:t>
      </w:r>
    </w:p>
    <w:p w14:paraId="1549D7D7" w14:textId="77777777" w:rsidR="00301754" w:rsidRPr="00E52391" w:rsidRDefault="00301754" w:rsidP="00301754">
      <w:pPr>
        <w:numPr>
          <w:ilvl w:val="2"/>
          <w:numId w:val="4"/>
        </w:numPr>
        <w:spacing w:after="120" w:line="337" w:lineRule="auto"/>
        <w:ind w:right="1153"/>
      </w:pPr>
      <w:r w:rsidRPr="00E52391">
        <w:t>Create an AI chatbot similar to GPT.</w:t>
      </w:r>
    </w:p>
    <w:p w14:paraId="4CEA145E" w14:textId="77777777" w:rsidR="00301754" w:rsidRPr="00E52391" w:rsidRDefault="00301754" w:rsidP="00301754">
      <w:pPr>
        <w:numPr>
          <w:ilvl w:val="2"/>
          <w:numId w:val="4"/>
        </w:numPr>
        <w:spacing w:after="120" w:line="337" w:lineRule="auto"/>
        <w:ind w:right="1153"/>
      </w:pPr>
      <w:r w:rsidRPr="00E52391">
        <w:t>Allow users to ask specific functionality-related queries.</w:t>
      </w:r>
    </w:p>
    <w:p w14:paraId="4B1C3C01" w14:textId="77777777" w:rsidR="00301754" w:rsidRPr="00E52391" w:rsidRDefault="00301754" w:rsidP="00301754">
      <w:pPr>
        <w:spacing w:after="120" w:line="337" w:lineRule="auto"/>
        <w:ind w:left="-5" w:right="1153" w:hanging="10"/>
      </w:pPr>
      <w:r w:rsidRPr="00E52391">
        <w:t xml:space="preserve">Remember that this is a high-level overview, and each step involves more detailed programming tasks. Ensure error handling, security considerations, and user-friendly interfaces as you build your application. Good luck! </w:t>
      </w:r>
      <w:r w:rsidRPr="00E52391">
        <w:rPr>
          <w:rFonts w:ascii="Segoe UI Emoji" w:hAnsi="Segoe UI Emoji" w:cs="Segoe UI Emoji"/>
        </w:rPr>
        <w:t>🚀</w:t>
      </w:r>
    </w:p>
    <w:p w14:paraId="58CFBFB5" w14:textId="77777777" w:rsidR="002F23A9" w:rsidRDefault="00301754" w:rsidP="00301754">
      <w:pPr>
        <w:spacing w:after="120" w:line="337" w:lineRule="auto"/>
        <w:ind w:left="-5" w:right="1153" w:hanging="10"/>
      </w:pPr>
      <w:r w:rsidRPr="00E52391">
        <w:t xml:space="preserve">Learn more: </w:t>
      </w:r>
    </w:p>
    <w:p w14:paraId="3C636104" w14:textId="4B8DBADB" w:rsidR="00ED0D72" w:rsidRDefault="00301754" w:rsidP="00ED0D72">
      <w:pPr>
        <w:pStyle w:val="ListParagraph"/>
        <w:numPr>
          <w:ilvl w:val="0"/>
          <w:numId w:val="5"/>
        </w:numPr>
        <w:spacing w:after="120" w:line="337" w:lineRule="auto"/>
        <w:ind w:right="1153"/>
      </w:pPr>
      <w:hyperlink r:id="rId5" w:history="1">
        <w:r w:rsidRPr="00E52391">
          <w:rPr>
            <w:rStyle w:val="Hyperlink"/>
          </w:rPr>
          <w:t>pythoninoffice.com</w:t>
        </w:r>
      </w:hyperlink>
      <w:r w:rsidRPr="00E52391">
        <w:t xml:space="preserve"> </w:t>
      </w:r>
    </w:p>
    <w:p w14:paraId="4EB2C13E" w14:textId="77777777" w:rsidR="00ED0D72" w:rsidRDefault="00ED0D72" w:rsidP="00ED0D72">
      <w:pPr>
        <w:pStyle w:val="ListParagraph"/>
        <w:numPr>
          <w:ilvl w:val="0"/>
          <w:numId w:val="5"/>
        </w:numPr>
        <w:spacing w:after="120" w:line="337" w:lineRule="auto"/>
        <w:ind w:right="1153"/>
      </w:pPr>
      <w:hyperlink r:id="rId6" w:history="1">
        <w:r w:rsidRPr="001D63DB">
          <w:rPr>
            <w:rStyle w:val="Hyperlink"/>
          </w:rPr>
          <w:t>katemessner.com</w:t>
        </w:r>
      </w:hyperlink>
      <w:r w:rsidR="00301754" w:rsidRPr="00E52391">
        <w:t xml:space="preserve"> </w:t>
      </w:r>
    </w:p>
    <w:p w14:paraId="6CF40811" w14:textId="77777777" w:rsidR="00ED0D72" w:rsidRDefault="00ED0D72" w:rsidP="00ED0D72">
      <w:pPr>
        <w:pStyle w:val="ListParagraph"/>
        <w:numPr>
          <w:ilvl w:val="0"/>
          <w:numId w:val="5"/>
        </w:numPr>
        <w:spacing w:after="120" w:line="337" w:lineRule="auto"/>
        <w:ind w:right="1153"/>
      </w:pPr>
      <w:hyperlink r:id="rId7" w:history="1">
        <w:r w:rsidRPr="001D63DB">
          <w:rPr>
            <w:rStyle w:val="Hyperlink"/>
          </w:rPr>
          <w:t>twitter.com</w:t>
        </w:r>
      </w:hyperlink>
      <w:r w:rsidR="00301754" w:rsidRPr="00E52391">
        <w:t xml:space="preserve"> </w:t>
      </w:r>
    </w:p>
    <w:p w14:paraId="3101CDA9" w14:textId="77777777" w:rsidR="00ED0D72" w:rsidRDefault="00301754" w:rsidP="00ED0D72">
      <w:pPr>
        <w:pStyle w:val="ListParagraph"/>
        <w:numPr>
          <w:ilvl w:val="0"/>
          <w:numId w:val="5"/>
        </w:numPr>
        <w:spacing w:after="120" w:line="337" w:lineRule="auto"/>
        <w:ind w:right="1153"/>
      </w:pPr>
      <w:hyperlink r:id="rId8" w:history="1">
        <w:r w:rsidRPr="00E52391">
          <w:rPr>
            <w:rStyle w:val="Hyperlink"/>
          </w:rPr>
          <w:t>www.benchmarksixsigma.com</w:t>
        </w:r>
      </w:hyperlink>
      <w:r w:rsidRPr="00E52391">
        <w:t xml:space="preserve"> </w:t>
      </w:r>
    </w:p>
    <w:p w14:paraId="66ED0DFB" w14:textId="77777777" w:rsidR="00ED0D72" w:rsidRDefault="00ED0D72" w:rsidP="00ED0D72">
      <w:pPr>
        <w:pStyle w:val="ListParagraph"/>
        <w:numPr>
          <w:ilvl w:val="0"/>
          <w:numId w:val="5"/>
        </w:numPr>
        <w:spacing w:after="120" w:line="337" w:lineRule="auto"/>
        <w:ind w:right="1153"/>
      </w:pPr>
      <w:hyperlink r:id="rId9" w:history="1">
        <w:r w:rsidRPr="001D63DB">
          <w:rPr>
            <w:rStyle w:val="Hyperlink"/>
          </w:rPr>
          <w:t>www.civilsdaily.com</w:t>
        </w:r>
      </w:hyperlink>
    </w:p>
    <w:p w14:paraId="147FF19A" w14:textId="77777777" w:rsidR="00ED0D72" w:rsidRDefault="00301754" w:rsidP="00ED0D72">
      <w:pPr>
        <w:pStyle w:val="ListParagraph"/>
        <w:numPr>
          <w:ilvl w:val="0"/>
          <w:numId w:val="5"/>
        </w:numPr>
        <w:spacing w:after="120" w:line="337" w:lineRule="auto"/>
        <w:ind w:right="1153"/>
      </w:pPr>
      <w:r w:rsidRPr="00E52391">
        <w:t xml:space="preserve"> </w:t>
      </w:r>
      <w:hyperlink r:id="rId10" w:history="1">
        <w:r w:rsidRPr="00E52391">
          <w:rPr>
            <w:rStyle w:val="Hyperlink"/>
          </w:rPr>
          <w:t>friscochronicles.com</w:t>
        </w:r>
      </w:hyperlink>
      <w:r w:rsidRPr="00E52391">
        <w:t xml:space="preserve"> </w:t>
      </w:r>
    </w:p>
    <w:p w14:paraId="6787E33E" w14:textId="77777777" w:rsidR="00ED0D72" w:rsidRDefault="00ED0D72" w:rsidP="00ED0D72">
      <w:pPr>
        <w:pStyle w:val="ListParagraph"/>
        <w:numPr>
          <w:ilvl w:val="0"/>
          <w:numId w:val="5"/>
        </w:numPr>
        <w:spacing w:after="120" w:line="337" w:lineRule="auto"/>
        <w:ind w:right="1153"/>
      </w:pPr>
      <w:hyperlink r:id="rId11" w:history="1">
        <w:r w:rsidRPr="001D63DB">
          <w:rPr>
            <w:rStyle w:val="Hyperlink"/>
          </w:rPr>
          <w:t>www.youtube.com</w:t>
        </w:r>
      </w:hyperlink>
    </w:p>
    <w:p w14:paraId="575B6695" w14:textId="77777777" w:rsidR="00ED0D72" w:rsidRDefault="00301754" w:rsidP="00ED0D72">
      <w:pPr>
        <w:pStyle w:val="ListParagraph"/>
        <w:numPr>
          <w:ilvl w:val="0"/>
          <w:numId w:val="5"/>
        </w:numPr>
        <w:spacing w:after="120" w:line="337" w:lineRule="auto"/>
        <w:ind w:right="1153"/>
      </w:pPr>
      <w:r w:rsidRPr="00E52391">
        <w:t xml:space="preserve"> </w:t>
      </w:r>
      <w:hyperlink r:id="rId12" w:history="1">
        <w:r w:rsidRPr="00E52391">
          <w:rPr>
            <w:rStyle w:val="Hyperlink"/>
          </w:rPr>
          <w:t>www.youtube.com</w:t>
        </w:r>
      </w:hyperlink>
      <w:r w:rsidRPr="00E52391">
        <w:t xml:space="preserve"> </w:t>
      </w:r>
    </w:p>
    <w:p w14:paraId="2D52A3D0" w14:textId="77777777" w:rsidR="00ED0D72" w:rsidRDefault="00ED0D72" w:rsidP="00ED0D72">
      <w:pPr>
        <w:pStyle w:val="ListParagraph"/>
        <w:numPr>
          <w:ilvl w:val="0"/>
          <w:numId w:val="5"/>
        </w:numPr>
        <w:spacing w:after="120" w:line="337" w:lineRule="auto"/>
        <w:ind w:right="1153"/>
      </w:pPr>
      <w:hyperlink r:id="rId13" w:history="1">
        <w:r w:rsidRPr="001D63DB">
          <w:rPr>
            <w:rStyle w:val="Hyperlink"/>
          </w:rPr>
          <w:t>www.youtube.com</w:t>
        </w:r>
      </w:hyperlink>
      <w:r w:rsidR="00301754">
        <w:t xml:space="preserve"> </w:t>
      </w:r>
    </w:p>
    <w:p w14:paraId="7C714F5D" w14:textId="77777777" w:rsidR="00ED0D72" w:rsidRDefault="00301754" w:rsidP="00ED0D72">
      <w:pPr>
        <w:pStyle w:val="ListParagraph"/>
        <w:numPr>
          <w:ilvl w:val="0"/>
          <w:numId w:val="5"/>
        </w:numPr>
        <w:spacing w:after="120" w:line="337" w:lineRule="auto"/>
        <w:ind w:right="1153"/>
      </w:pPr>
      <w:hyperlink r:id="rId14" w:history="1">
        <w:r w:rsidRPr="00E52391">
          <w:rPr>
            <w:rStyle w:val="Hyperlink"/>
          </w:rPr>
          <w:t>doc2lang.com</w:t>
        </w:r>
      </w:hyperlink>
      <w:r w:rsidRPr="00E52391">
        <w:t xml:space="preserve"> </w:t>
      </w:r>
    </w:p>
    <w:p w14:paraId="7752A349" w14:textId="77777777" w:rsidR="00ED0D72" w:rsidRDefault="00301754" w:rsidP="00ED0D72">
      <w:pPr>
        <w:pStyle w:val="ListParagraph"/>
        <w:numPr>
          <w:ilvl w:val="0"/>
          <w:numId w:val="5"/>
        </w:numPr>
        <w:spacing w:after="120" w:line="337" w:lineRule="auto"/>
        <w:ind w:right="1153"/>
      </w:pPr>
      <w:r w:rsidRPr="00E52391">
        <w:t xml:space="preserve"> </w:t>
      </w:r>
      <w:hyperlink r:id="rId15" w:history="1">
        <w:r w:rsidRPr="00E52391">
          <w:rPr>
            <w:rStyle w:val="Hyperlink"/>
          </w:rPr>
          <w:t>blog.finxter.com</w:t>
        </w:r>
      </w:hyperlink>
      <w:r w:rsidRPr="00E52391">
        <w:t xml:space="preserve"> </w:t>
      </w:r>
    </w:p>
    <w:p w14:paraId="1536D4BF" w14:textId="26C1E3F3" w:rsidR="00301754" w:rsidRPr="00E52391" w:rsidRDefault="00301754" w:rsidP="00ED0D72">
      <w:pPr>
        <w:pStyle w:val="ListParagraph"/>
        <w:numPr>
          <w:ilvl w:val="0"/>
          <w:numId w:val="5"/>
        </w:numPr>
        <w:spacing w:after="120" w:line="337" w:lineRule="auto"/>
        <w:ind w:right="1153"/>
      </w:pPr>
      <w:hyperlink r:id="rId16" w:history="1">
        <w:r w:rsidRPr="00E52391">
          <w:rPr>
            <w:rStyle w:val="Hyperlink"/>
          </w:rPr>
          <w:t>stackoverflow.com</w:t>
        </w:r>
      </w:hyperlink>
    </w:p>
    <w:p w14:paraId="64E55866" w14:textId="77777777" w:rsidR="002C43ED" w:rsidRDefault="00977981">
      <w:pPr>
        <w:pStyle w:val="Heading2"/>
      </w:pPr>
      <w:r>
        <w:t>You</w:t>
      </w:r>
    </w:p>
    <w:p w14:paraId="3ACE88B3" w14:textId="77777777" w:rsidR="007B13DD" w:rsidRPr="007B13DD" w:rsidRDefault="007B13DD" w:rsidP="007B13DD">
      <w:pPr>
        <w:rPr>
          <w:lang w:val="en-GB"/>
        </w:rPr>
      </w:pPr>
      <w:r w:rsidRPr="007B13DD">
        <w:rPr>
          <w:lang w:val="en-GB"/>
        </w:rPr>
        <w:t>What is teh best way to install teh aformentioned python library (python-docx) in VS code? I'm using a laptop where access to command prompt and pip commands are blocked. Should I switch to Pycharm or is there a way in VS code?</w:t>
      </w:r>
    </w:p>
    <w:p w14:paraId="57B6643C" w14:textId="77777777" w:rsidR="002C43ED" w:rsidRDefault="00977981">
      <w:pPr>
        <w:pStyle w:val="Heading2"/>
      </w:pPr>
      <w:r>
        <w:t>Copilot</w:t>
      </w:r>
    </w:p>
    <w:p w14:paraId="795985A5" w14:textId="77777777" w:rsidR="00392AC2" w:rsidRPr="00392AC2" w:rsidRDefault="00392AC2" w:rsidP="00392AC2">
      <w:pPr>
        <w:rPr>
          <w:sz w:val="22"/>
          <w:szCs w:val="22"/>
          <w:lang w:val="en-GB"/>
        </w:rPr>
      </w:pPr>
      <w:r w:rsidRPr="00392AC2">
        <w:rPr>
          <w:sz w:val="22"/>
          <w:szCs w:val="22"/>
          <w:lang w:val="en-GB"/>
        </w:rPr>
        <w:t>Certainly! If you're using Visual Studio Code (VS Code) and don't have access to the command prompt or pip commands, you can still install Python libraries directly within VS Code. Here's how:</w:t>
      </w:r>
    </w:p>
    <w:p w14:paraId="7A6912DC" w14:textId="77777777" w:rsidR="00392AC2" w:rsidRPr="00392AC2" w:rsidRDefault="00392AC2" w:rsidP="00392AC2">
      <w:pPr>
        <w:numPr>
          <w:ilvl w:val="0"/>
          <w:numId w:val="6"/>
        </w:numPr>
        <w:rPr>
          <w:sz w:val="22"/>
          <w:szCs w:val="22"/>
          <w:lang w:val="en-GB"/>
        </w:rPr>
      </w:pPr>
      <w:r w:rsidRPr="00392AC2">
        <w:rPr>
          <w:b/>
          <w:bCs/>
          <w:sz w:val="22"/>
          <w:szCs w:val="22"/>
          <w:lang w:val="en-GB"/>
        </w:rPr>
        <w:t>Open VS Code:</w:t>
      </w:r>
    </w:p>
    <w:p w14:paraId="2C056EF2" w14:textId="77777777" w:rsidR="00392AC2" w:rsidRPr="00392AC2" w:rsidRDefault="00392AC2" w:rsidP="00392AC2">
      <w:pPr>
        <w:numPr>
          <w:ilvl w:val="1"/>
          <w:numId w:val="6"/>
        </w:numPr>
        <w:rPr>
          <w:sz w:val="22"/>
          <w:szCs w:val="22"/>
          <w:lang w:val="en-GB"/>
        </w:rPr>
      </w:pPr>
      <w:r w:rsidRPr="00392AC2">
        <w:rPr>
          <w:sz w:val="22"/>
          <w:szCs w:val="22"/>
          <w:lang w:val="en-GB"/>
        </w:rPr>
        <w:t>Launch VS Code on your laptop.</w:t>
      </w:r>
    </w:p>
    <w:p w14:paraId="677DF87A" w14:textId="77777777" w:rsidR="00392AC2" w:rsidRPr="00392AC2" w:rsidRDefault="00392AC2" w:rsidP="00392AC2">
      <w:pPr>
        <w:numPr>
          <w:ilvl w:val="0"/>
          <w:numId w:val="6"/>
        </w:numPr>
        <w:rPr>
          <w:sz w:val="22"/>
          <w:szCs w:val="22"/>
          <w:lang w:val="en-GB"/>
        </w:rPr>
      </w:pPr>
      <w:r w:rsidRPr="00392AC2">
        <w:rPr>
          <w:b/>
          <w:bCs/>
          <w:sz w:val="22"/>
          <w:szCs w:val="22"/>
          <w:lang w:val="en-GB"/>
        </w:rPr>
        <w:t>Install Python Extension:</w:t>
      </w:r>
    </w:p>
    <w:p w14:paraId="66B253DC" w14:textId="77777777" w:rsidR="00392AC2" w:rsidRPr="00392AC2" w:rsidRDefault="00392AC2" w:rsidP="00392AC2">
      <w:pPr>
        <w:numPr>
          <w:ilvl w:val="1"/>
          <w:numId w:val="6"/>
        </w:numPr>
        <w:rPr>
          <w:sz w:val="22"/>
          <w:szCs w:val="22"/>
          <w:lang w:val="en-GB"/>
        </w:rPr>
      </w:pPr>
      <w:r w:rsidRPr="00392AC2">
        <w:rPr>
          <w:sz w:val="22"/>
          <w:szCs w:val="22"/>
          <w:lang w:val="en-GB"/>
        </w:rPr>
        <w:lastRenderedPageBreak/>
        <w:t>Click on the Extensions tab (or use Ctrl+Shift+X) to open the Extensions section.</w:t>
      </w:r>
    </w:p>
    <w:p w14:paraId="6247FC35" w14:textId="77777777" w:rsidR="00392AC2" w:rsidRPr="00392AC2" w:rsidRDefault="00392AC2" w:rsidP="00392AC2">
      <w:pPr>
        <w:numPr>
          <w:ilvl w:val="1"/>
          <w:numId w:val="6"/>
        </w:numPr>
        <w:rPr>
          <w:sz w:val="22"/>
          <w:szCs w:val="22"/>
          <w:lang w:val="en-GB"/>
        </w:rPr>
      </w:pPr>
      <w:r w:rsidRPr="00392AC2">
        <w:rPr>
          <w:sz w:val="22"/>
          <w:szCs w:val="22"/>
          <w:lang w:val="en-GB"/>
        </w:rPr>
        <w:t>Search for "python."</w:t>
      </w:r>
    </w:p>
    <w:p w14:paraId="7EA35C8F" w14:textId="77777777" w:rsidR="00392AC2" w:rsidRPr="00392AC2" w:rsidRDefault="00392AC2" w:rsidP="00392AC2">
      <w:pPr>
        <w:numPr>
          <w:ilvl w:val="1"/>
          <w:numId w:val="6"/>
        </w:numPr>
        <w:rPr>
          <w:sz w:val="22"/>
          <w:szCs w:val="22"/>
          <w:lang w:val="en-GB"/>
        </w:rPr>
      </w:pPr>
      <w:r w:rsidRPr="00392AC2">
        <w:rPr>
          <w:sz w:val="22"/>
          <w:szCs w:val="22"/>
          <w:lang w:val="en-GB"/>
        </w:rPr>
        <w:t>The first result should display an extension named "Python" by Microsoft.</w:t>
      </w:r>
    </w:p>
    <w:p w14:paraId="5C22DBF3" w14:textId="77777777" w:rsidR="00392AC2" w:rsidRPr="00392AC2" w:rsidRDefault="00392AC2" w:rsidP="00392AC2">
      <w:pPr>
        <w:numPr>
          <w:ilvl w:val="1"/>
          <w:numId w:val="6"/>
        </w:numPr>
        <w:rPr>
          <w:sz w:val="22"/>
          <w:szCs w:val="22"/>
          <w:lang w:val="en-GB"/>
        </w:rPr>
      </w:pPr>
      <w:r w:rsidRPr="00392AC2">
        <w:rPr>
          <w:sz w:val="22"/>
          <w:szCs w:val="22"/>
          <w:lang w:val="en-GB"/>
        </w:rPr>
        <w:t>Click on it and install the extension1.</w:t>
      </w:r>
    </w:p>
    <w:p w14:paraId="405CD8D0" w14:textId="77777777" w:rsidR="00392AC2" w:rsidRPr="00392AC2" w:rsidRDefault="00392AC2" w:rsidP="00392AC2">
      <w:pPr>
        <w:numPr>
          <w:ilvl w:val="0"/>
          <w:numId w:val="6"/>
        </w:numPr>
        <w:rPr>
          <w:sz w:val="22"/>
          <w:szCs w:val="22"/>
          <w:lang w:val="en-GB"/>
        </w:rPr>
      </w:pPr>
      <w:r w:rsidRPr="00392AC2">
        <w:rPr>
          <w:b/>
          <w:bCs/>
          <w:sz w:val="22"/>
          <w:szCs w:val="22"/>
          <w:lang w:val="en-GB"/>
        </w:rPr>
        <w:t>Python Interpreter:</w:t>
      </w:r>
    </w:p>
    <w:p w14:paraId="44F66DBE" w14:textId="77777777" w:rsidR="00392AC2" w:rsidRPr="00392AC2" w:rsidRDefault="00392AC2" w:rsidP="00392AC2">
      <w:pPr>
        <w:numPr>
          <w:ilvl w:val="1"/>
          <w:numId w:val="6"/>
        </w:numPr>
        <w:rPr>
          <w:sz w:val="22"/>
          <w:szCs w:val="22"/>
          <w:lang w:val="en-GB"/>
        </w:rPr>
      </w:pPr>
      <w:r w:rsidRPr="00392AC2">
        <w:rPr>
          <w:sz w:val="22"/>
          <w:szCs w:val="22"/>
          <w:lang w:val="en-GB"/>
        </w:rPr>
        <w:t>You'll need to install a Python interpreter separately from the extension.</w:t>
      </w:r>
    </w:p>
    <w:p w14:paraId="3CDCE51F" w14:textId="77777777" w:rsidR="00392AC2" w:rsidRPr="00392AC2" w:rsidRDefault="00392AC2" w:rsidP="00392AC2">
      <w:pPr>
        <w:numPr>
          <w:ilvl w:val="1"/>
          <w:numId w:val="6"/>
        </w:numPr>
        <w:rPr>
          <w:sz w:val="22"/>
          <w:szCs w:val="22"/>
          <w:lang w:val="en-GB"/>
        </w:rPr>
      </w:pPr>
      <w:r w:rsidRPr="00392AC2">
        <w:rPr>
          <w:sz w:val="22"/>
          <w:szCs w:val="22"/>
          <w:lang w:val="en-GB"/>
        </w:rPr>
        <w:t>For a quick installation, download Python from the official website (python.org) and install it.</w:t>
      </w:r>
    </w:p>
    <w:p w14:paraId="014E9A9A" w14:textId="77777777" w:rsidR="00392AC2" w:rsidRPr="00392AC2" w:rsidRDefault="00392AC2" w:rsidP="00392AC2">
      <w:pPr>
        <w:numPr>
          <w:ilvl w:val="1"/>
          <w:numId w:val="6"/>
        </w:numPr>
        <w:rPr>
          <w:sz w:val="22"/>
          <w:szCs w:val="22"/>
          <w:lang w:val="en-GB"/>
        </w:rPr>
      </w:pPr>
      <w:r w:rsidRPr="00392AC2">
        <w:rPr>
          <w:sz w:val="22"/>
          <w:szCs w:val="22"/>
          <w:lang w:val="en-GB"/>
        </w:rPr>
        <w:t>Once Python is installed, the VS Code extension will recognize it and allow you to write and run Python code directly in VS Code2.</w:t>
      </w:r>
    </w:p>
    <w:p w14:paraId="3F8DAC3C" w14:textId="77777777" w:rsidR="00392AC2" w:rsidRPr="00392AC2" w:rsidRDefault="00392AC2" w:rsidP="00392AC2">
      <w:pPr>
        <w:numPr>
          <w:ilvl w:val="0"/>
          <w:numId w:val="6"/>
        </w:numPr>
        <w:rPr>
          <w:sz w:val="22"/>
          <w:szCs w:val="22"/>
          <w:lang w:val="en-GB"/>
        </w:rPr>
      </w:pPr>
      <w:r w:rsidRPr="00392AC2">
        <w:rPr>
          <w:b/>
          <w:bCs/>
          <w:sz w:val="22"/>
          <w:szCs w:val="22"/>
          <w:lang w:val="en-GB"/>
        </w:rPr>
        <w:t>Using python-docx:</w:t>
      </w:r>
    </w:p>
    <w:p w14:paraId="39154CAB" w14:textId="77777777" w:rsidR="00392AC2" w:rsidRPr="00392AC2" w:rsidRDefault="00392AC2" w:rsidP="00392AC2">
      <w:pPr>
        <w:numPr>
          <w:ilvl w:val="1"/>
          <w:numId w:val="6"/>
        </w:numPr>
        <w:rPr>
          <w:sz w:val="22"/>
          <w:szCs w:val="22"/>
          <w:lang w:val="en-GB"/>
        </w:rPr>
      </w:pPr>
      <w:r w:rsidRPr="00392AC2">
        <w:rPr>
          <w:sz w:val="22"/>
          <w:szCs w:val="22"/>
          <w:lang w:val="en-GB"/>
        </w:rPr>
        <w:t>Now that you have the Python extension installed, you can use pip within VS Code to install python-docx.</w:t>
      </w:r>
    </w:p>
    <w:p w14:paraId="012B1D62" w14:textId="77777777" w:rsidR="00392AC2" w:rsidRPr="00392AC2" w:rsidRDefault="00392AC2" w:rsidP="00392AC2">
      <w:pPr>
        <w:numPr>
          <w:ilvl w:val="1"/>
          <w:numId w:val="6"/>
        </w:numPr>
        <w:rPr>
          <w:sz w:val="22"/>
          <w:szCs w:val="22"/>
          <w:lang w:val="en-GB"/>
        </w:rPr>
      </w:pPr>
      <w:r w:rsidRPr="00392AC2">
        <w:rPr>
          <w:sz w:val="22"/>
          <w:szCs w:val="22"/>
          <w:lang w:val="en-GB"/>
        </w:rPr>
        <w:t>Open a Python file or create a new one.</w:t>
      </w:r>
    </w:p>
    <w:p w14:paraId="6E12E33C" w14:textId="77777777" w:rsidR="00392AC2" w:rsidRPr="00392AC2" w:rsidRDefault="00392AC2" w:rsidP="00392AC2">
      <w:pPr>
        <w:numPr>
          <w:ilvl w:val="1"/>
          <w:numId w:val="6"/>
        </w:numPr>
        <w:rPr>
          <w:sz w:val="22"/>
          <w:szCs w:val="22"/>
          <w:lang w:val="en-GB"/>
        </w:rPr>
      </w:pPr>
      <w:r w:rsidRPr="00392AC2">
        <w:rPr>
          <w:sz w:val="22"/>
          <w:szCs w:val="22"/>
          <w:lang w:val="en-GB"/>
        </w:rPr>
        <w:t>In the integrated terminal (accessible within VS Code), run the following command:</w:t>
      </w:r>
    </w:p>
    <w:p w14:paraId="65A45C32" w14:textId="77777777" w:rsidR="00392AC2" w:rsidRPr="00392AC2" w:rsidRDefault="00392AC2" w:rsidP="00392AC2">
      <w:pPr>
        <w:numPr>
          <w:ilvl w:val="1"/>
          <w:numId w:val="6"/>
        </w:numPr>
        <w:rPr>
          <w:sz w:val="22"/>
          <w:szCs w:val="22"/>
          <w:lang w:val="en-GB"/>
        </w:rPr>
      </w:pPr>
      <w:r w:rsidRPr="00392AC2">
        <w:rPr>
          <w:sz w:val="22"/>
          <w:szCs w:val="22"/>
          <w:lang w:val="en-GB"/>
        </w:rPr>
        <w:t>pip install python-docx</w:t>
      </w:r>
    </w:p>
    <w:p w14:paraId="6D71E904" w14:textId="77777777" w:rsidR="00392AC2" w:rsidRPr="00392AC2" w:rsidRDefault="00392AC2" w:rsidP="00392AC2">
      <w:pPr>
        <w:numPr>
          <w:ilvl w:val="0"/>
          <w:numId w:val="6"/>
        </w:numPr>
        <w:rPr>
          <w:sz w:val="22"/>
          <w:szCs w:val="22"/>
          <w:lang w:val="en-GB"/>
        </w:rPr>
      </w:pPr>
      <w:r w:rsidRPr="00392AC2">
        <w:rPr>
          <w:b/>
          <w:bCs/>
          <w:sz w:val="22"/>
          <w:szCs w:val="22"/>
          <w:lang w:val="en-GB"/>
        </w:rPr>
        <w:t>Alternative Approach (Manual Installation):</w:t>
      </w:r>
    </w:p>
    <w:p w14:paraId="46052C26" w14:textId="77777777" w:rsidR="00392AC2" w:rsidRPr="00392AC2" w:rsidRDefault="00392AC2" w:rsidP="00392AC2">
      <w:pPr>
        <w:numPr>
          <w:ilvl w:val="1"/>
          <w:numId w:val="6"/>
        </w:numPr>
        <w:rPr>
          <w:sz w:val="22"/>
          <w:szCs w:val="22"/>
          <w:lang w:val="en-GB"/>
        </w:rPr>
      </w:pPr>
      <w:r w:rsidRPr="00392AC2">
        <w:rPr>
          <w:sz w:val="22"/>
          <w:szCs w:val="22"/>
          <w:lang w:val="en-GB"/>
        </w:rPr>
        <w:t>If pip is not available, you can manually download the distribution from PyPI:</w:t>
      </w:r>
    </w:p>
    <w:p w14:paraId="4F7B84A5" w14:textId="77777777" w:rsidR="00392AC2" w:rsidRPr="00392AC2" w:rsidRDefault="00392AC2" w:rsidP="00392AC2">
      <w:pPr>
        <w:numPr>
          <w:ilvl w:val="2"/>
          <w:numId w:val="6"/>
        </w:numPr>
        <w:rPr>
          <w:sz w:val="22"/>
          <w:szCs w:val="22"/>
          <w:lang w:val="en-GB"/>
        </w:rPr>
      </w:pPr>
      <w:r w:rsidRPr="00392AC2">
        <w:rPr>
          <w:sz w:val="22"/>
          <w:szCs w:val="22"/>
          <w:lang w:val="en-GB"/>
        </w:rPr>
        <w:t>Visit the python-docx documentation for the download link.</w:t>
      </w:r>
    </w:p>
    <w:p w14:paraId="509C9BC9" w14:textId="77777777" w:rsidR="00392AC2" w:rsidRPr="00392AC2" w:rsidRDefault="00392AC2" w:rsidP="00392AC2">
      <w:pPr>
        <w:numPr>
          <w:ilvl w:val="2"/>
          <w:numId w:val="6"/>
        </w:numPr>
        <w:rPr>
          <w:sz w:val="22"/>
          <w:szCs w:val="22"/>
          <w:lang w:val="en-GB"/>
        </w:rPr>
      </w:pPr>
      <w:r w:rsidRPr="00392AC2">
        <w:rPr>
          <w:sz w:val="22"/>
          <w:szCs w:val="22"/>
          <w:lang w:val="en-GB"/>
        </w:rPr>
        <w:t>Unpack the tarball and navigate to the extracted folder.</w:t>
      </w:r>
    </w:p>
    <w:p w14:paraId="231152CD" w14:textId="77777777" w:rsidR="00392AC2" w:rsidRPr="00392AC2" w:rsidRDefault="00392AC2" w:rsidP="00392AC2">
      <w:pPr>
        <w:numPr>
          <w:ilvl w:val="2"/>
          <w:numId w:val="6"/>
        </w:numPr>
        <w:rPr>
          <w:sz w:val="22"/>
          <w:szCs w:val="22"/>
          <w:lang w:val="en-GB"/>
        </w:rPr>
      </w:pPr>
      <w:r w:rsidRPr="00392AC2">
        <w:rPr>
          <w:sz w:val="22"/>
          <w:szCs w:val="22"/>
          <w:lang w:val="en-GB"/>
        </w:rPr>
        <w:t>Run python setup.py install.</w:t>
      </w:r>
    </w:p>
    <w:p w14:paraId="6AA241B6" w14:textId="77777777" w:rsidR="00392AC2" w:rsidRPr="00392AC2" w:rsidRDefault="00392AC2" w:rsidP="00392AC2">
      <w:pPr>
        <w:numPr>
          <w:ilvl w:val="1"/>
          <w:numId w:val="6"/>
        </w:numPr>
        <w:rPr>
          <w:sz w:val="22"/>
          <w:szCs w:val="22"/>
          <w:lang w:val="en-GB"/>
        </w:rPr>
      </w:pPr>
      <w:r w:rsidRPr="00392AC2">
        <w:rPr>
          <w:sz w:val="22"/>
          <w:szCs w:val="22"/>
          <w:lang w:val="en-GB"/>
        </w:rPr>
        <w:t>Note that python-docx depends on the lxml package, so ensure you have it installed as well.</w:t>
      </w:r>
    </w:p>
    <w:p w14:paraId="6DBFC8A4" w14:textId="77777777" w:rsidR="00392AC2" w:rsidRPr="00392AC2" w:rsidRDefault="00392AC2" w:rsidP="00392AC2">
      <w:pPr>
        <w:rPr>
          <w:sz w:val="22"/>
          <w:szCs w:val="22"/>
          <w:lang w:val="en-GB"/>
        </w:rPr>
      </w:pPr>
      <w:r w:rsidRPr="00392AC2">
        <w:rPr>
          <w:sz w:val="22"/>
          <w:szCs w:val="22"/>
          <w:lang w:val="en-GB"/>
        </w:rPr>
        <w:t xml:space="preserve">You don't necessarily need to switch to PyCharm; VS Code is a powerful IDE for Python development, and with the right extensions, you can achieve your goals effectively. Happy coding! </w:t>
      </w:r>
      <w:r w:rsidRPr="00392AC2">
        <w:rPr>
          <w:rFonts w:ascii="Segoe UI Emoji" w:hAnsi="Segoe UI Emoji" w:cs="Segoe UI Emoji"/>
          <w:sz w:val="22"/>
          <w:szCs w:val="22"/>
          <w:lang w:val="en-GB"/>
        </w:rPr>
        <w:t>🐍🚀</w:t>
      </w:r>
    </w:p>
    <w:p w14:paraId="19573C5E" w14:textId="77777777" w:rsidR="00392AC2" w:rsidRDefault="00392AC2" w:rsidP="00392AC2">
      <w:pPr>
        <w:rPr>
          <w:lang w:val="en-GB"/>
        </w:rPr>
      </w:pPr>
      <w:r w:rsidRPr="00392AC2">
        <w:rPr>
          <w:lang w:val="en-GB"/>
        </w:rPr>
        <w:t xml:space="preserve">Learn more: </w:t>
      </w:r>
    </w:p>
    <w:p w14:paraId="185B3268" w14:textId="561738D2" w:rsidR="00392AC2" w:rsidRPr="00392AC2" w:rsidRDefault="00392AC2" w:rsidP="00392AC2">
      <w:pPr>
        <w:pStyle w:val="ListParagraph"/>
        <w:numPr>
          <w:ilvl w:val="0"/>
          <w:numId w:val="7"/>
        </w:numPr>
        <w:rPr>
          <w:lang w:val="en-GB"/>
        </w:rPr>
      </w:pPr>
      <w:hyperlink r:id="rId17" w:history="1">
        <w:r w:rsidRPr="00392AC2">
          <w:rPr>
            <w:rStyle w:val="Hyperlink"/>
            <w:lang w:val="en-GB"/>
          </w:rPr>
          <w:t>pythondex.com</w:t>
        </w:r>
      </w:hyperlink>
      <w:r w:rsidRPr="00392AC2">
        <w:rPr>
          <w:lang w:val="en-GB"/>
        </w:rPr>
        <w:t xml:space="preserve"> </w:t>
      </w:r>
    </w:p>
    <w:p w14:paraId="16F9CAB8" w14:textId="0CF126DB" w:rsidR="00392AC2" w:rsidRDefault="00392AC2" w:rsidP="00392AC2">
      <w:pPr>
        <w:pStyle w:val="ListParagraph"/>
        <w:numPr>
          <w:ilvl w:val="0"/>
          <w:numId w:val="7"/>
        </w:numPr>
        <w:rPr>
          <w:lang w:val="en-GB"/>
        </w:rPr>
      </w:pPr>
      <w:hyperlink r:id="rId18" w:history="1">
        <w:r w:rsidRPr="00392AC2">
          <w:rPr>
            <w:rStyle w:val="Hyperlink"/>
            <w:lang w:val="en-GB"/>
          </w:rPr>
          <w:t>code.visualstudio.com</w:t>
        </w:r>
      </w:hyperlink>
      <w:r w:rsidRPr="00392AC2">
        <w:rPr>
          <w:lang w:val="en-GB"/>
        </w:rPr>
        <w:t xml:space="preserve"> </w:t>
      </w:r>
    </w:p>
    <w:p w14:paraId="71814080" w14:textId="30906BB3" w:rsidR="00392AC2" w:rsidRPr="00392AC2" w:rsidRDefault="00392AC2" w:rsidP="00392AC2">
      <w:pPr>
        <w:pStyle w:val="ListParagraph"/>
        <w:numPr>
          <w:ilvl w:val="0"/>
          <w:numId w:val="7"/>
        </w:numPr>
        <w:rPr>
          <w:lang w:val="en-GB"/>
        </w:rPr>
      </w:pPr>
      <w:hyperlink r:id="rId19" w:history="1">
        <w:r w:rsidRPr="00392AC2">
          <w:rPr>
            <w:rStyle w:val="Hyperlink"/>
            <w:lang w:val="en-GB"/>
          </w:rPr>
          <w:t>python-docx.readthedocs.io</w:t>
        </w:r>
      </w:hyperlink>
    </w:p>
    <w:p w14:paraId="0087D4BF" w14:textId="44760F1D" w:rsidR="002C43ED" w:rsidRDefault="002C43ED"/>
    <w:p w14:paraId="75F94D92" w14:textId="77777777" w:rsidR="002C43ED" w:rsidRDefault="00977981">
      <w:pPr>
        <w:pStyle w:val="Heading2"/>
      </w:pPr>
      <w:r>
        <w:lastRenderedPageBreak/>
        <w:t>You</w:t>
      </w:r>
    </w:p>
    <w:p w14:paraId="47B6C46D" w14:textId="77777777" w:rsidR="00A50FC1" w:rsidRPr="00A50FC1" w:rsidRDefault="00A50FC1" w:rsidP="00A50FC1">
      <w:pPr>
        <w:rPr>
          <w:lang w:val="en-GB"/>
        </w:rPr>
      </w:pPr>
      <w:r w:rsidRPr="00A50FC1">
        <w:rPr>
          <w:lang w:val="en-GB"/>
        </w:rPr>
        <w:t>How can I unpack the tarball if I don't have access to command prompt?</w:t>
      </w:r>
    </w:p>
    <w:p w14:paraId="4182AA7E" w14:textId="77777777" w:rsidR="002C43ED" w:rsidRDefault="00977981">
      <w:pPr>
        <w:pStyle w:val="Heading2"/>
      </w:pPr>
      <w:r>
        <w:t>Copilot</w:t>
      </w:r>
    </w:p>
    <w:p w14:paraId="5EDD6DB3" w14:textId="77777777" w:rsidR="00F347B6" w:rsidRPr="00F347B6" w:rsidRDefault="00F347B6" w:rsidP="00F347B6">
      <w:pPr>
        <w:rPr>
          <w:lang w:val="en-GB"/>
        </w:rPr>
      </w:pPr>
      <w:r w:rsidRPr="00F347B6">
        <w:rPr>
          <w:lang w:val="en-GB"/>
        </w:rPr>
        <w:t xml:space="preserve">Certainly! If you're working on </w:t>
      </w:r>
      <w:r w:rsidRPr="00F347B6">
        <w:rPr>
          <w:b/>
          <w:bCs/>
          <w:lang w:val="en-GB"/>
        </w:rPr>
        <w:t>Windows</w:t>
      </w:r>
      <w:r w:rsidRPr="00F347B6">
        <w:rPr>
          <w:lang w:val="en-GB"/>
        </w:rPr>
        <w:t xml:space="preserve"> and don't have access to the command prompt, you can still extract files from a tarball (such as .tar.gz, .tgz, or .gz) using alternative methods:</w:t>
      </w:r>
    </w:p>
    <w:p w14:paraId="6FC663E9" w14:textId="77777777" w:rsidR="00F347B6" w:rsidRPr="00F347B6" w:rsidRDefault="00F347B6" w:rsidP="00F347B6">
      <w:pPr>
        <w:numPr>
          <w:ilvl w:val="0"/>
          <w:numId w:val="8"/>
        </w:numPr>
        <w:rPr>
          <w:lang w:val="en-GB"/>
        </w:rPr>
      </w:pPr>
      <w:r w:rsidRPr="00F347B6">
        <w:rPr>
          <w:b/>
          <w:bCs/>
          <w:lang w:val="en-GB"/>
        </w:rPr>
        <w:t>Using File Manager (Windows Explorer):</w:t>
      </w:r>
    </w:p>
    <w:p w14:paraId="28F3D376" w14:textId="77777777" w:rsidR="00F347B6" w:rsidRPr="00F347B6" w:rsidRDefault="00F347B6" w:rsidP="00F347B6">
      <w:pPr>
        <w:numPr>
          <w:ilvl w:val="1"/>
          <w:numId w:val="8"/>
        </w:numPr>
        <w:rPr>
          <w:lang w:val="en-GB"/>
        </w:rPr>
      </w:pPr>
      <w:r w:rsidRPr="00F347B6">
        <w:rPr>
          <w:lang w:val="en-GB"/>
        </w:rPr>
        <w:t>Locate the tarball file (e.g., filename.tar.gz) in Windows Explorer.</w:t>
      </w:r>
    </w:p>
    <w:p w14:paraId="2D042C69" w14:textId="77777777" w:rsidR="00F347B6" w:rsidRPr="00F347B6" w:rsidRDefault="00F347B6" w:rsidP="00F347B6">
      <w:pPr>
        <w:numPr>
          <w:ilvl w:val="1"/>
          <w:numId w:val="8"/>
        </w:numPr>
        <w:rPr>
          <w:lang w:val="en-GB"/>
        </w:rPr>
      </w:pPr>
      <w:r w:rsidRPr="00F347B6">
        <w:rPr>
          <w:lang w:val="en-GB"/>
        </w:rPr>
        <w:t>Right-click on the file.</w:t>
      </w:r>
    </w:p>
    <w:p w14:paraId="14288A1E" w14:textId="77777777" w:rsidR="00F347B6" w:rsidRPr="00F347B6" w:rsidRDefault="00F347B6" w:rsidP="00F347B6">
      <w:pPr>
        <w:numPr>
          <w:ilvl w:val="1"/>
          <w:numId w:val="8"/>
        </w:numPr>
        <w:rPr>
          <w:lang w:val="en-GB"/>
        </w:rPr>
      </w:pPr>
      <w:r w:rsidRPr="00F347B6">
        <w:rPr>
          <w:lang w:val="en-GB"/>
        </w:rPr>
        <w:t>Choose "Extract" or "Extract All."</w:t>
      </w:r>
    </w:p>
    <w:p w14:paraId="72476FCC" w14:textId="77777777" w:rsidR="00F347B6" w:rsidRPr="00F347B6" w:rsidRDefault="00F347B6" w:rsidP="00F347B6">
      <w:pPr>
        <w:numPr>
          <w:ilvl w:val="1"/>
          <w:numId w:val="8"/>
        </w:numPr>
        <w:rPr>
          <w:lang w:val="en-GB"/>
        </w:rPr>
      </w:pPr>
      <w:r w:rsidRPr="00F347B6">
        <w:rPr>
          <w:lang w:val="en-GB"/>
        </w:rPr>
        <w:t>Select the destination folder where you want the contents to be extracted.</w:t>
      </w:r>
    </w:p>
    <w:p w14:paraId="3998C937" w14:textId="77777777" w:rsidR="00F347B6" w:rsidRPr="00F347B6" w:rsidRDefault="00F347B6" w:rsidP="00F347B6">
      <w:pPr>
        <w:numPr>
          <w:ilvl w:val="1"/>
          <w:numId w:val="8"/>
        </w:numPr>
        <w:rPr>
          <w:lang w:val="en-GB"/>
        </w:rPr>
      </w:pPr>
      <w:r w:rsidRPr="00F347B6">
        <w:rPr>
          <w:lang w:val="en-GB"/>
        </w:rPr>
        <w:t>Click "Extract" to unzip and extract the files1.</w:t>
      </w:r>
    </w:p>
    <w:p w14:paraId="356C103C" w14:textId="77777777" w:rsidR="00F347B6" w:rsidRPr="00F347B6" w:rsidRDefault="00F347B6" w:rsidP="00F347B6">
      <w:pPr>
        <w:numPr>
          <w:ilvl w:val="0"/>
          <w:numId w:val="8"/>
        </w:numPr>
        <w:rPr>
          <w:lang w:val="en-GB"/>
        </w:rPr>
      </w:pPr>
      <w:r w:rsidRPr="00F347B6">
        <w:rPr>
          <w:b/>
          <w:bCs/>
          <w:lang w:val="en-GB"/>
        </w:rPr>
        <w:t>Using 7-Zip (Third-Party Software):</w:t>
      </w:r>
    </w:p>
    <w:p w14:paraId="0DB78BB1" w14:textId="77777777" w:rsidR="00F347B6" w:rsidRPr="00F347B6" w:rsidRDefault="00F347B6" w:rsidP="00F347B6">
      <w:pPr>
        <w:numPr>
          <w:ilvl w:val="1"/>
          <w:numId w:val="8"/>
        </w:numPr>
        <w:rPr>
          <w:lang w:val="en-GB"/>
        </w:rPr>
      </w:pPr>
      <w:r w:rsidRPr="00F347B6">
        <w:rPr>
          <w:lang w:val="en-GB"/>
        </w:rPr>
        <w:t>Download and install 7-Zip if you don't have it already.</w:t>
      </w:r>
    </w:p>
    <w:p w14:paraId="5576BA20" w14:textId="77777777" w:rsidR="00F347B6" w:rsidRPr="00F347B6" w:rsidRDefault="00F347B6" w:rsidP="00F347B6">
      <w:pPr>
        <w:numPr>
          <w:ilvl w:val="1"/>
          <w:numId w:val="8"/>
        </w:numPr>
        <w:rPr>
          <w:lang w:val="en-GB"/>
        </w:rPr>
      </w:pPr>
      <w:r w:rsidRPr="00F347B6">
        <w:rPr>
          <w:lang w:val="en-GB"/>
        </w:rPr>
        <w:t>Right-click on the tarball file.</w:t>
      </w:r>
    </w:p>
    <w:p w14:paraId="46CF39A3" w14:textId="77777777" w:rsidR="00F347B6" w:rsidRPr="00F347B6" w:rsidRDefault="00F347B6" w:rsidP="00F347B6">
      <w:pPr>
        <w:numPr>
          <w:ilvl w:val="1"/>
          <w:numId w:val="8"/>
        </w:numPr>
        <w:rPr>
          <w:lang w:val="en-GB"/>
        </w:rPr>
      </w:pPr>
      <w:r w:rsidRPr="00F347B6">
        <w:rPr>
          <w:lang w:val="en-GB"/>
        </w:rPr>
        <w:t>Choose "7-Zip" from the context menu.</w:t>
      </w:r>
    </w:p>
    <w:p w14:paraId="16E2FE28" w14:textId="77777777" w:rsidR="00F347B6" w:rsidRPr="00F347B6" w:rsidRDefault="00F347B6" w:rsidP="00F347B6">
      <w:pPr>
        <w:numPr>
          <w:ilvl w:val="1"/>
          <w:numId w:val="8"/>
        </w:numPr>
        <w:rPr>
          <w:lang w:val="en-GB"/>
        </w:rPr>
      </w:pPr>
      <w:r w:rsidRPr="00F347B6">
        <w:rPr>
          <w:lang w:val="en-GB"/>
        </w:rPr>
        <w:t>Select "Extract Here" to extract the contents to the current folder or choose "Extract to [folder name]" to specify a destination folder2.</w:t>
      </w:r>
    </w:p>
    <w:p w14:paraId="1D3CF324" w14:textId="77777777" w:rsidR="00F347B6" w:rsidRPr="00F347B6" w:rsidRDefault="00F347B6" w:rsidP="00F347B6">
      <w:pPr>
        <w:rPr>
          <w:lang w:val="en-GB"/>
        </w:rPr>
      </w:pPr>
      <w:r w:rsidRPr="00F347B6">
        <w:rPr>
          <w:lang w:val="en-GB"/>
        </w:rPr>
        <w:t xml:space="preserve">Remember that these methods allow you to extract files from tarballs without using the command prompt. Happy extracting! </w:t>
      </w:r>
      <w:r w:rsidRPr="00F347B6">
        <w:rPr>
          <w:rFonts w:ascii="Segoe UI Emoji" w:hAnsi="Segoe UI Emoji" w:cs="Segoe UI Emoji"/>
          <w:lang w:val="en-GB"/>
        </w:rPr>
        <w:t>🗄️🚀</w:t>
      </w:r>
    </w:p>
    <w:p w14:paraId="42C42B78" w14:textId="7B8DD078" w:rsidR="002C43ED" w:rsidRDefault="00F347B6">
      <w:pPr>
        <w:rPr>
          <w:lang w:val="en-GB"/>
        </w:rPr>
      </w:pPr>
      <w:r w:rsidRPr="00F347B6">
        <w:rPr>
          <w:lang w:val="en-GB"/>
        </w:rPr>
        <w:t xml:space="preserve">Learn more: </w:t>
      </w:r>
    </w:p>
    <w:p w14:paraId="640649E6" w14:textId="604DED9F" w:rsidR="00A55916" w:rsidRDefault="00A55916" w:rsidP="00A55916">
      <w:pPr>
        <w:pStyle w:val="ListParagraph"/>
        <w:numPr>
          <w:ilvl w:val="0"/>
          <w:numId w:val="9"/>
        </w:numPr>
      </w:pPr>
      <w:hyperlink r:id="rId20" w:history="1">
        <w:r w:rsidRPr="00596323">
          <w:rPr>
            <w:rStyle w:val="Hyperlink"/>
          </w:rPr>
          <w:t>windowsloop.com</w:t>
        </w:r>
      </w:hyperlink>
      <w:r w:rsidRPr="00596323">
        <w:t xml:space="preserve"> </w:t>
      </w:r>
    </w:p>
    <w:p w14:paraId="5D4CDCC3" w14:textId="77777777" w:rsidR="00A55916" w:rsidRPr="00A55916" w:rsidRDefault="00A55916" w:rsidP="00A55916">
      <w:pPr>
        <w:pStyle w:val="ListParagraph"/>
        <w:numPr>
          <w:ilvl w:val="0"/>
          <w:numId w:val="9"/>
        </w:numPr>
        <w:rPr>
          <w:lang w:val="en-GB"/>
        </w:rPr>
      </w:pPr>
      <w:hyperlink r:id="rId21" w:history="1">
        <w:r w:rsidRPr="00596323">
          <w:rPr>
            <w:rStyle w:val="Hyperlink"/>
          </w:rPr>
          <w:t>wiki.haskell.org</w:t>
        </w:r>
      </w:hyperlink>
      <w:r w:rsidRPr="00596323">
        <w:t xml:space="preserve"> </w:t>
      </w:r>
    </w:p>
    <w:p w14:paraId="5B4689B4" w14:textId="77777777" w:rsidR="00526974" w:rsidRPr="00526974" w:rsidRDefault="00A55916" w:rsidP="00A55916">
      <w:pPr>
        <w:pStyle w:val="ListParagraph"/>
        <w:numPr>
          <w:ilvl w:val="0"/>
          <w:numId w:val="9"/>
        </w:numPr>
        <w:rPr>
          <w:lang w:val="en-GB"/>
        </w:rPr>
      </w:pPr>
      <w:hyperlink r:id="rId22" w:history="1">
        <w:r w:rsidRPr="00512DFD">
          <w:rPr>
            <w:rStyle w:val="Hyperlink"/>
          </w:rPr>
          <w:t>howtogeek.com</w:t>
        </w:r>
      </w:hyperlink>
      <w:r w:rsidRPr="00596323">
        <w:t xml:space="preserve"> </w:t>
      </w:r>
    </w:p>
    <w:p w14:paraId="4D7C4A69" w14:textId="343F8A31" w:rsidR="00526974" w:rsidRPr="00526974" w:rsidRDefault="00A55916" w:rsidP="00A55916">
      <w:pPr>
        <w:pStyle w:val="ListParagraph"/>
        <w:numPr>
          <w:ilvl w:val="0"/>
          <w:numId w:val="9"/>
        </w:numPr>
        <w:rPr>
          <w:lang w:val="en-GB"/>
        </w:rPr>
      </w:pPr>
      <w:hyperlink r:id="rId23" w:history="1">
        <w:r w:rsidRPr="00596323">
          <w:rPr>
            <w:rStyle w:val="Hyperlink"/>
          </w:rPr>
          <w:t>thewindowsclub.com</w:t>
        </w:r>
      </w:hyperlink>
      <w:r w:rsidRPr="00596323">
        <w:t xml:space="preserve"> </w:t>
      </w:r>
      <w:r>
        <w:tab/>
      </w:r>
      <w:r>
        <w:tab/>
      </w:r>
      <w:r>
        <w:tab/>
      </w:r>
    </w:p>
    <w:p w14:paraId="1A949B92" w14:textId="77777777" w:rsidR="00526974" w:rsidRPr="00526974" w:rsidRDefault="00A55916" w:rsidP="00A55916">
      <w:pPr>
        <w:pStyle w:val="ListParagraph"/>
        <w:numPr>
          <w:ilvl w:val="0"/>
          <w:numId w:val="9"/>
        </w:numPr>
        <w:rPr>
          <w:lang w:val="en-GB"/>
        </w:rPr>
      </w:pPr>
      <w:hyperlink r:id="rId24" w:history="1">
        <w:r w:rsidRPr="00596323">
          <w:rPr>
            <w:rStyle w:val="Hyperlink"/>
          </w:rPr>
          <w:t>youtube.com</w:t>
        </w:r>
      </w:hyperlink>
      <w:r w:rsidRPr="00596323">
        <w:t xml:space="preserve"> </w:t>
      </w:r>
    </w:p>
    <w:p w14:paraId="20ED31B1" w14:textId="77777777" w:rsidR="00526974" w:rsidRPr="00526974" w:rsidRDefault="00A55916" w:rsidP="00A55916">
      <w:pPr>
        <w:pStyle w:val="ListParagraph"/>
        <w:numPr>
          <w:ilvl w:val="0"/>
          <w:numId w:val="9"/>
        </w:numPr>
        <w:rPr>
          <w:lang w:val="en-GB"/>
        </w:rPr>
      </w:pPr>
      <w:hyperlink r:id="rId25" w:history="1">
        <w:r w:rsidRPr="00596323">
          <w:rPr>
            <w:rStyle w:val="Hyperlink"/>
          </w:rPr>
          <w:t>linuxhandbook.com</w:t>
        </w:r>
      </w:hyperlink>
      <w:r w:rsidRPr="00596323">
        <w:t xml:space="preserve"> </w:t>
      </w:r>
    </w:p>
    <w:p w14:paraId="1D66C404" w14:textId="77777777" w:rsidR="00526974" w:rsidRPr="00526974" w:rsidRDefault="00A55916" w:rsidP="00A55916">
      <w:pPr>
        <w:pStyle w:val="ListParagraph"/>
        <w:numPr>
          <w:ilvl w:val="0"/>
          <w:numId w:val="9"/>
        </w:numPr>
        <w:rPr>
          <w:lang w:val="en-GB"/>
        </w:rPr>
      </w:pPr>
      <w:hyperlink r:id="rId26" w:history="1">
        <w:r w:rsidRPr="00596323">
          <w:rPr>
            <w:rStyle w:val="Hyperlink"/>
          </w:rPr>
          <w:t>linuxize.com</w:t>
        </w:r>
      </w:hyperlink>
      <w:r w:rsidRPr="00596323">
        <w:t xml:space="preserve"> </w:t>
      </w:r>
    </w:p>
    <w:p w14:paraId="70E22219" w14:textId="4AA7AB63" w:rsidR="00A55916" w:rsidRPr="00A55916" w:rsidRDefault="00A55916" w:rsidP="00A55916">
      <w:pPr>
        <w:pStyle w:val="ListParagraph"/>
        <w:numPr>
          <w:ilvl w:val="0"/>
          <w:numId w:val="9"/>
        </w:numPr>
        <w:rPr>
          <w:lang w:val="en-GB"/>
        </w:rPr>
      </w:pPr>
      <w:hyperlink r:id="rId27" w:history="1">
        <w:r w:rsidRPr="00596323">
          <w:rPr>
            <w:rStyle w:val="Hyperlink"/>
          </w:rPr>
          <w:t>cyberciti.biz</w:t>
        </w:r>
      </w:hyperlink>
    </w:p>
    <w:p w14:paraId="7AC482F7" w14:textId="77777777" w:rsidR="002C43ED" w:rsidRDefault="00977981">
      <w:pPr>
        <w:pStyle w:val="Heading2"/>
      </w:pPr>
      <w:r>
        <w:lastRenderedPageBreak/>
        <w:t>You</w:t>
      </w:r>
    </w:p>
    <w:p w14:paraId="1EB05494" w14:textId="77777777" w:rsidR="003E137C" w:rsidRPr="003E137C" w:rsidRDefault="003E137C" w:rsidP="003E137C">
      <w:pPr>
        <w:rPr>
          <w:lang w:val="en-GB"/>
        </w:rPr>
      </w:pPr>
      <w:r w:rsidRPr="003E137C">
        <w:rPr>
          <w:lang w:val="en-GB"/>
        </w:rPr>
        <w:t>My python file has file path "C:\Users\HasanAkh1\OneDrive - bradford.gov.uk\Markdown and Python\wordDocTester.py" and teh module I want to import has file path "C:\Users\HasanAkh1\OneDrive - bradford.gov.uk\Markdown and Python\python_docx-1.1.2\src\docx\document.py", how can I import the module in my python file?</w:t>
      </w:r>
    </w:p>
    <w:p w14:paraId="5F3729D0" w14:textId="77777777" w:rsidR="002C43ED" w:rsidRDefault="00977981">
      <w:pPr>
        <w:pStyle w:val="Heading2"/>
      </w:pPr>
      <w:r>
        <w:t>Copilot</w:t>
      </w:r>
    </w:p>
    <w:p w14:paraId="3B94F78D" w14:textId="77777777" w:rsidR="00114A45" w:rsidRPr="00114A45" w:rsidRDefault="00114A45" w:rsidP="00114A45">
      <w:pPr>
        <w:rPr>
          <w:lang w:val="en-GB"/>
        </w:rPr>
      </w:pPr>
      <w:r w:rsidRPr="00114A45">
        <w:rPr>
          <w:lang w:val="en-GB"/>
        </w:rPr>
        <w:t>To import a module from a specific file path in Python, you can use the importlib.util module. Here's how you can do it:</w:t>
      </w:r>
    </w:p>
    <w:p w14:paraId="5CE9ADAB" w14:textId="77777777" w:rsidR="00114A45" w:rsidRPr="00114A45" w:rsidRDefault="00114A45" w:rsidP="00114A45">
      <w:pPr>
        <w:numPr>
          <w:ilvl w:val="0"/>
          <w:numId w:val="10"/>
        </w:numPr>
        <w:rPr>
          <w:lang w:val="en-GB"/>
        </w:rPr>
      </w:pPr>
      <w:r w:rsidRPr="00114A45">
        <w:rPr>
          <w:b/>
          <w:bCs/>
          <w:lang w:val="en-GB"/>
        </w:rPr>
        <w:t xml:space="preserve">Using </w:t>
      </w:r>
      <w:r w:rsidRPr="00114A45">
        <w:rPr>
          <w:lang w:val="en-GB"/>
        </w:rPr>
        <w:t>importlib.util.spec_from_file_location()</w:t>
      </w:r>
      <w:r w:rsidRPr="00114A45">
        <w:rPr>
          <w:b/>
          <w:bCs/>
          <w:lang w:val="en-GB"/>
        </w:rPr>
        <w:t>:</w:t>
      </w:r>
    </w:p>
    <w:p w14:paraId="0BB863F9" w14:textId="77777777" w:rsidR="00114A45" w:rsidRPr="00114A45" w:rsidRDefault="00114A45" w:rsidP="00114A45">
      <w:pPr>
        <w:numPr>
          <w:ilvl w:val="1"/>
          <w:numId w:val="10"/>
        </w:numPr>
        <w:rPr>
          <w:lang w:val="en-GB"/>
        </w:rPr>
      </w:pPr>
      <w:r w:rsidRPr="00114A45">
        <w:rPr>
          <w:lang w:val="en-GB"/>
        </w:rPr>
        <w:t>Specify the full path to the module you want to import (e.g., "C:\\Users\\HasanAkh1\\OneDrive - bradford.gov.uk\\Markdown and Python\\python_docx-1.1.2\\src\\docx\\document.py").</w:t>
      </w:r>
    </w:p>
    <w:p w14:paraId="3BDFFBAF" w14:textId="77777777" w:rsidR="00114A45" w:rsidRPr="00114A45" w:rsidRDefault="00114A45" w:rsidP="00114A45">
      <w:pPr>
        <w:numPr>
          <w:ilvl w:val="1"/>
          <w:numId w:val="10"/>
        </w:numPr>
        <w:rPr>
          <w:lang w:val="en-GB"/>
        </w:rPr>
      </w:pPr>
      <w:r w:rsidRPr="00114A45">
        <w:rPr>
          <w:lang w:val="en-GB"/>
        </w:rPr>
        <w:t>Create a module specification using importlib.util.spec_from_file_location(module_name, module_path).</w:t>
      </w:r>
    </w:p>
    <w:p w14:paraId="1AC73335" w14:textId="77777777" w:rsidR="00114A45" w:rsidRPr="00114A45" w:rsidRDefault="00114A45" w:rsidP="00114A45">
      <w:pPr>
        <w:numPr>
          <w:ilvl w:val="1"/>
          <w:numId w:val="10"/>
        </w:numPr>
        <w:rPr>
          <w:lang w:val="en-GB"/>
        </w:rPr>
      </w:pPr>
      <w:r w:rsidRPr="00114A45">
        <w:rPr>
          <w:lang w:val="en-GB"/>
        </w:rPr>
        <w:t>Create a new module object based on the specification using importlib.util.module_from_spec(spec).</w:t>
      </w:r>
    </w:p>
    <w:p w14:paraId="6704286E" w14:textId="77777777" w:rsidR="00114A45" w:rsidRPr="00114A45" w:rsidRDefault="00114A45" w:rsidP="00114A45">
      <w:pPr>
        <w:numPr>
          <w:ilvl w:val="1"/>
          <w:numId w:val="10"/>
        </w:numPr>
        <w:rPr>
          <w:lang w:val="en-GB"/>
        </w:rPr>
      </w:pPr>
      <w:r w:rsidRPr="00114A45">
        <w:rPr>
          <w:lang w:val="en-GB"/>
        </w:rPr>
        <w:t>Execute the module in its own namespace using spec.loader.exec_module(module).</w:t>
      </w:r>
    </w:p>
    <w:p w14:paraId="258FFC4C" w14:textId="77777777" w:rsidR="00114A45" w:rsidRPr="00114A45" w:rsidRDefault="00114A45" w:rsidP="00114A45">
      <w:pPr>
        <w:rPr>
          <w:lang w:val="en-GB"/>
        </w:rPr>
      </w:pPr>
      <w:r w:rsidRPr="00114A45">
        <w:rPr>
          <w:lang w:val="en-GB"/>
        </w:rPr>
        <w:t>Here's an example of how you can import the document.py module from the specified path:</w:t>
      </w:r>
    </w:p>
    <w:p w14:paraId="1FCEBE83" w14:textId="77777777" w:rsidR="00114A45" w:rsidRPr="00114A45" w:rsidRDefault="00114A45" w:rsidP="00114A45">
      <w:pPr>
        <w:rPr>
          <w:lang w:val="en-GB"/>
        </w:rPr>
      </w:pPr>
      <w:r w:rsidRPr="00114A45">
        <w:rPr>
          <w:lang w:val="en-GB"/>
        </w:rPr>
        <w:t>python</w:t>
      </w:r>
    </w:p>
    <w:p w14:paraId="596F6554" w14:textId="77777777" w:rsidR="00114A45" w:rsidRPr="00114A45" w:rsidRDefault="00114A45" w:rsidP="00114A45">
      <w:pPr>
        <w:rPr>
          <w:lang w:val="en-GB"/>
        </w:rPr>
      </w:pPr>
      <w:r w:rsidRPr="00114A45">
        <w:rPr>
          <w:lang w:val="en-GB"/>
        </w:rPr>
        <w:t>import importlib.util</w:t>
      </w:r>
    </w:p>
    <w:p w14:paraId="218F3B22" w14:textId="77777777" w:rsidR="00114A45" w:rsidRPr="00114A45" w:rsidRDefault="00114A45" w:rsidP="00114A45">
      <w:pPr>
        <w:rPr>
          <w:lang w:val="en-GB"/>
        </w:rPr>
      </w:pPr>
    </w:p>
    <w:p w14:paraId="0EDC453F" w14:textId="77777777" w:rsidR="00114A45" w:rsidRPr="00114A45" w:rsidRDefault="00114A45" w:rsidP="00114A45">
      <w:pPr>
        <w:rPr>
          <w:lang w:val="en-GB"/>
        </w:rPr>
      </w:pPr>
      <w:r w:rsidRPr="00114A45">
        <w:rPr>
          <w:lang w:val="en-GB"/>
        </w:rPr>
        <w:t># Specify the full path to the module</w:t>
      </w:r>
    </w:p>
    <w:p w14:paraId="335936B6" w14:textId="77777777" w:rsidR="00114A45" w:rsidRPr="00114A45" w:rsidRDefault="00114A45" w:rsidP="00114A45">
      <w:pPr>
        <w:rPr>
          <w:lang w:val="en-GB"/>
        </w:rPr>
      </w:pPr>
      <w:r w:rsidRPr="00114A45">
        <w:rPr>
          <w:lang w:val="en-GB"/>
        </w:rPr>
        <w:t>module_path = "C:\\Users\\HasanAkh1\\OneDrive - bradford.gov.uk\\Markdown and Python\\python_docx-1.1.2\\src\\docx\\document.py"</w:t>
      </w:r>
    </w:p>
    <w:p w14:paraId="0094C022" w14:textId="77777777" w:rsidR="00114A45" w:rsidRPr="00114A45" w:rsidRDefault="00114A45" w:rsidP="00114A45">
      <w:pPr>
        <w:rPr>
          <w:lang w:val="en-GB"/>
        </w:rPr>
      </w:pPr>
    </w:p>
    <w:p w14:paraId="659B8DEC" w14:textId="77777777" w:rsidR="00114A45" w:rsidRPr="00114A45" w:rsidRDefault="00114A45" w:rsidP="00114A45">
      <w:pPr>
        <w:rPr>
          <w:lang w:val="en-GB"/>
        </w:rPr>
      </w:pPr>
      <w:r w:rsidRPr="00114A45">
        <w:rPr>
          <w:lang w:val="en-GB"/>
        </w:rPr>
        <w:t># Create a module specification</w:t>
      </w:r>
    </w:p>
    <w:p w14:paraId="1BA09212" w14:textId="77777777" w:rsidR="00114A45" w:rsidRPr="00114A45" w:rsidRDefault="00114A45" w:rsidP="00114A45">
      <w:pPr>
        <w:rPr>
          <w:lang w:val="en-GB"/>
        </w:rPr>
      </w:pPr>
      <w:r w:rsidRPr="00114A45">
        <w:rPr>
          <w:lang w:val="en-GB"/>
        </w:rPr>
        <w:t>spec = importlib.util.spec_from_file_location("document", module_path)</w:t>
      </w:r>
    </w:p>
    <w:p w14:paraId="7A107ABA" w14:textId="77777777" w:rsidR="00114A45" w:rsidRPr="00114A45" w:rsidRDefault="00114A45" w:rsidP="00114A45">
      <w:pPr>
        <w:rPr>
          <w:lang w:val="en-GB"/>
        </w:rPr>
      </w:pPr>
    </w:p>
    <w:p w14:paraId="654128A1" w14:textId="77777777" w:rsidR="00114A45" w:rsidRPr="00114A45" w:rsidRDefault="00114A45" w:rsidP="00114A45">
      <w:pPr>
        <w:rPr>
          <w:lang w:val="en-GB"/>
        </w:rPr>
      </w:pPr>
      <w:r w:rsidRPr="00114A45">
        <w:rPr>
          <w:lang w:val="en-GB"/>
        </w:rPr>
        <w:t># Create a new module object</w:t>
      </w:r>
    </w:p>
    <w:p w14:paraId="0FC09A75" w14:textId="77777777" w:rsidR="00114A45" w:rsidRPr="00114A45" w:rsidRDefault="00114A45" w:rsidP="00114A45">
      <w:pPr>
        <w:rPr>
          <w:lang w:val="en-GB"/>
        </w:rPr>
      </w:pPr>
      <w:r w:rsidRPr="00114A45">
        <w:rPr>
          <w:lang w:val="en-GB"/>
        </w:rPr>
        <w:lastRenderedPageBreak/>
        <w:t>module = importlib.util.module_from_spec(spec)</w:t>
      </w:r>
    </w:p>
    <w:p w14:paraId="6AF2388B" w14:textId="77777777" w:rsidR="00114A45" w:rsidRPr="00114A45" w:rsidRDefault="00114A45" w:rsidP="00114A45">
      <w:pPr>
        <w:rPr>
          <w:lang w:val="en-GB"/>
        </w:rPr>
      </w:pPr>
    </w:p>
    <w:p w14:paraId="6970159E" w14:textId="77777777" w:rsidR="00114A45" w:rsidRPr="00114A45" w:rsidRDefault="00114A45" w:rsidP="00114A45">
      <w:pPr>
        <w:rPr>
          <w:lang w:val="en-GB"/>
        </w:rPr>
      </w:pPr>
      <w:r w:rsidRPr="00114A45">
        <w:rPr>
          <w:lang w:val="en-GB"/>
        </w:rPr>
        <w:t># Execute the module</w:t>
      </w:r>
    </w:p>
    <w:p w14:paraId="0BFA489C" w14:textId="77777777" w:rsidR="00114A45" w:rsidRPr="00114A45" w:rsidRDefault="00114A45" w:rsidP="00114A45">
      <w:pPr>
        <w:rPr>
          <w:lang w:val="en-GB"/>
        </w:rPr>
      </w:pPr>
      <w:r w:rsidRPr="00114A45">
        <w:rPr>
          <w:lang w:val="en-GB"/>
        </w:rPr>
        <w:t>spec.loader.exec_module(module)</w:t>
      </w:r>
    </w:p>
    <w:p w14:paraId="1BC045F7" w14:textId="77777777" w:rsidR="00114A45" w:rsidRPr="00114A45" w:rsidRDefault="00114A45" w:rsidP="00114A45">
      <w:pPr>
        <w:rPr>
          <w:lang w:val="en-GB"/>
        </w:rPr>
      </w:pPr>
    </w:p>
    <w:p w14:paraId="3A48DE89" w14:textId="77777777" w:rsidR="00114A45" w:rsidRPr="00114A45" w:rsidRDefault="00114A45" w:rsidP="00114A45">
      <w:pPr>
        <w:rPr>
          <w:lang w:val="en-GB"/>
        </w:rPr>
      </w:pPr>
      <w:r w:rsidRPr="00114A45">
        <w:rPr>
          <w:lang w:val="en-GB"/>
        </w:rPr>
        <w:t># Now you can use the module in your code</w:t>
      </w:r>
    </w:p>
    <w:p w14:paraId="188E0464" w14:textId="77777777" w:rsidR="00114A45" w:rsidRPr="00114A45" w:rsidRDefault="00114A45" w:rsidP="00114A45">
      <w:pPr>
        <w:rPr>
          <w:lang w:val="en-GB"/>
        </w:rPr>
      </w:pPr>
      <w:r w:rsidRPr="00114A45">
        <w:rPr>
          <w:lang w:val="en-GB"/>
        </w:rPr>
        <w:t># For example:</w:t>
      </w:r>
    </w:p>
    <w:p w14:paraId="1B4B22E8" w14:textId="77777777" w:rsidR="00114A45" w:rsidRPr="00114A45" w:rsidRDefault="00114A45" w:rsidP="00114A45">
      <w:pPr>
        <w:rPr>
          <w:lang w:val="en-GB"/>
        </w:rPr>
      </w:pPr>
      <w:r w:rsidRPr="00114A45">
        <w:rPr>
          <w:lang w:val="en-GB"/>
        </w:rPr>
        <w:t>from document import some_function</w:t>
      </w:r>
    </w:p>
    <w:p w14:paraId="2C86E910" w14:textId="77777777" w:rsidR="00114A45" w:rsidRPr="00114A45" w:rsidRDefault="00114A45" w:rsidP="00114A45">
      <w:pPr>
        <w:rPr>
          <w:lang w:val="en-GB"/>
        </w:rPr>
      </w:pPr>
    </w:p>
    <w:p w14:paraId="4EA7C8ED" w14:textId="77777777" w:rsidR="00114A45" w:rsidRPr="00114A45" w:rsidRDefault="00114A45" w:rsidP="00114A45">
      <w:pPr>
        <w:rPr>
          <w:lang w:val="en-GB"/>
        </w:rPr>
      </w:pPr>
      <w:r w:rsidRPr="00114A45">
        <w:rPr>
          <w:lang w:val="en-GB"/>
        </w:rPr>
        <w:t># Call the function from the imported module</w:t>
      </w:r>
    </w:p>
    <w:p w14:paraId="15D41C31" w14:textId="77777777" w:rsidR="00114A45" w:rsidRPr="00114A45" w:rsidRDefault="00114A45" w:rsidP="00114A45">
      <w:pPr>
        <w:rPr>
          <w:lang w:val="en-GB"/>
        </w:rPr>
      </w:pPr>
      <w:r w:rsidRPr="00114A45">
        <w:rPr>
          <w:lang w:val="en-GB"/>
        </w:rPr>
        <w:t>some_function()</w:t>
      </w:r>
    </w:p>
    <w:p w14:paraId="054A5374" w14:textId="77777777" w:rsidR="00114A45" w:rsidRPr="00114A45" w:rsidRDefault="00114A45" w:rsidP="00114A45">
      <w:pPr>
        <w:rPr>
          <w:lang w:val="en-GB"/>
        </w:rPr>
      </w:pPr>
      <w:r w:rsidRPr="00114A45">
        <w:rPr>
          <w:lang w:val="en-GB"/>
        </w:rPr>
        <w:t xml:space="preserve">Replace "some_function" with the actual function or class you want to use from the document.py module. Make sure to adjust the paths according to your system. </w:t>
      </w:r>
      <w:r w:rsidRPr="00114A45">
        <w:rPr>
          <w:rFonts w:ascii="Segoe UI Emoji" w:hAnsi="Segoe UI Emoji" w:cs="Segoe UI Emoji"/>
          <w:lang w:val="en-GB"/>
        </w:rPr>
        <w:t>🚀</w:t>
      </w:r>
    </w:p>
    <w:p w14:paraId="193A0156" w14:textId="77777777" w:rsidR="00F854BF" w:rsidRDefault="00114A45" w:rsidP="00114A45">
      <w:pPr>
        <w:rPr>
          <w:lang w:val="en-GB"/>
        </w:rPr>
      </w:pPr>
      <w:r w:rsidRPr="00114A45">
        <w:rPr>
          <w:lang w:val="en-GB"/>
        </w:rPr>
        <w:t xml:space="preserve">Learn more: </w:t>
      </w:r>
    </w:p>
    <w:p w14:paraId="54F50E93" w14:textId="0EB45C7C" w:rsidR="00F854BF" w:rsidRPr="00F854BF" w:rsidRDefault="0039581C" w:rsidP="00F854BF">
      <w:pPr>
        <w:pStyle w:val="ListParagraph"/>
        <w:numPr>
          <w:ilvl w:val="0"/>
          <w:numId w:val="11"/>
        </w:numPr>
        <w:rPr>
          <w:lang w:val="en-GB"/>
        </w:rPr>
      </w:pPr>
      <w:hyperlink r:id="rId28" w:history="1">
        <w:r w:rsidR="00114A45" w:rsidRPr="0039581C">
          <w:rPr>
            <w:rStyle w:val="Hyperlink"/>
            <w:lang w:val="en-GB"/>
          </w:rPr>
          <w:t>geeksforgeeks.org</w:t>
        </w:r>
      </w:hyperlink>
      <w:r w:rsidR="00114A45" w:rsidRPr="00F854BF">
        <w:rPr>
          <w:lang w:val="en-GB"/>
        </w:rPr>
        <w:t xml:space="preserve"> </w:t>
      </w:r>
    </w:p>
    <w:p w14:paraId="3A04B414" w14:textId="4AE87271" w:rsidR="00F854BF" w:rsidRDefault="0039581C" w:rsidP="00F854BF">
      <w:pPr>
        <w:pStyle w:val="ListParagraph"/>
        <w:numPr>
          <w:ilvl w:val="0"/>
          <w:numId w:val="11"/>
        </w:numPr>
        <w:rPr>
          <w:lang w:val="en-GB"/>
        </w:rPr>
      </w:pPr>
      <w:hyperlink r:id="rId29" w:history="1">
        <w:r w:rsidR="00114A45" w:rsidRPr="0039581C">
          <w:rPr>
            <w:rStyle w:val="Hyperlink"/>
            <w:lang w:val="en-GB"/>
          </w:rPr>
          <w:t>python-code.dev</w:t>
        </w:r>
      </w:hyperlink>
      <w:r w:rsidR="00114A45" w:rsidRPr="00F854BF">
        <w:rPr>
          <w:lang w:val="en-GB"/>
        </w:rPr>
        <w:t xml:space="preserve"> </w:t>
      </w:r>
    </w:p>
    <w:p w14:paraId="3121AC4A" w14:textId="743BDFA1" w:rsidR="00F854BF" w:rsidRDefault="0039581C" w:rsidP="00F854BF">
      <w:pPr>
        <w:pStyle w:val="ListParagraph"/>
        <w:numPr>
          <w:ilvl w:val="0"/>
          <w:numId w:val="11"/>
        </w:numPr>
        <w:rPr>
          <w:lang w:val="en-GB"/>
        </w:rPr>
      </w:pPr>
      <w:hyperlink r:id="rId30" w:history="1">
        <w:r w:rsidR="00114A45" w:rsidRPr="0039581C">
          <w:rPr>
            <w:rStyle w:val="Hyperlink"/>
            <w:lang w:val="en-GB"/>
          </w:rPr>
          <w:t>ioflood.com</w:t>
        </w:r>
      </w:hyperlink>
      <w:r w:rsidR="00114A45" w:rsidRPr="00F854BF">
        <w:rPr>
          <w:lang w:val="en-GB"/>
        </w:rPr>
        <w:t xml:space="preserve"> </w:t>
      </w:r>
    </w:p>
    <w:p w14:paraId="0F703FD7" w14:textId="445472E4" w:rsidR="00114A45" w:rsidRPr="00F854BF" w:rsidRDefault="005F1CF1" w:rsidP="00F854BF">
      <w:pPr>
        <w:pStyle w:val="ListParagraph"/>
        <w:numPr>
          <w:ilvl w:val="0"/>
          <w:numId w:val="11"/>
        </w:numPr>
        <w:rPr>
          <w:lang w:val="en-GB"/>
        </w:rPr>
      </w:pPr>
      <w:hyperlink r:id="rId31" w:history="1">
        <w:r w:rsidR="00114A45" w:rsidRPr="005F1CF1">
          <w:rPr>
            <w:rStyle w:val="Hyperlink"/>
            <w:lang w:val="en-GB"/>
          </w:rPr>
          <w:t>geeksforgeeks.org</w:t>
        </w:r>
      </w:hyperlink>
    </w:p>
    <w:p w14:paraId="70635DC7" w14:textId="77777777" w:rsidR="002C43ED" w:rsidRDefault="00977981">
      <w:pPr>
        <w:pStyle w:val="Heading2"/>
      </w:pPr>
      <w:r>
        <w:t>You</w:t>
      </w:r>
    </w:p>
    <w:p w14:paraId="57FC264E"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Are you sure this works? This is my python code: </w:t>
      </w:r>
    </w:p>
    <w:p w14:paraId="2E424ADE"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import importlib.util </w:t>
      </w:r>
    </w:p>
    <w:p w14:paraId="2892E708" w14:textId="77777777" w:rsidR="00B36F6F" w:rsidRPr="00B36F6F" w:rsidRDefault="00B36F6F" w:rsidP="00B36F6F"/>
    <w:p w14:paraId="48483805"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 Specify the full path to the module </w:t>
      </w:r>
    </w:p>
    <w:p w14:paraId="4BD8E2B9"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module_path = "C:\\Users\\HasanAkh1\\OneDrive - bradford.gov.uk\\Markdown and Python\\python_docx-1.1.2\\src\\docx" </w:t>
      </w:r>
    </w:p>
    <w:p w14:paraId="2B8147FF" w14:textId="77777777" w:rsidR="00B36F6F" w:rsidRPr="00B36F6F" w:rsidRDefault="00B36F6F" w:rsidP="00B36F6F"/>
    <w:p w14:paraId="49626FCA"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 Create a module specification </w:t>
      </w:r>
    </w:p>
    <w:p w14:paraId="7B6D8830"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spec = importlib.util.spec_from_file_location("document", module_path) </w:t>
      </w:r>
    </w:p>
    <w:p w14:paraId="1F519E89" w14:textId="77777777" w:rsidR="00B36F6F" w:rsidRPr="00B36F6F" w:rsidRDefault="00B36F6F" w:rsidP="00B36F6F"/>
    <w:p w14:paraId="2C3D9BF3" w14:textId="77777777"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 Create a new module object </w:t>
      </w:r>
    </w:p>
    <w:p w14:paraId="224C210A"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module = importlib.util.module_from_spec(spec) </w:t>
      </w:r>
    </w:p>
    <w:p w14:paraId="42232D55" w14:textId="77777777" w:rsidR="00B36F6F" w:rsidRPr="00B36F6F" w:rsidRDefault="00B36F6F" w:rsidP="00B36F6F"/>
    <w:p w14:paraId="39E54820"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lastRenderedPageBreak/>
        <w:t>#</w:t>
      </w:r>
      <w:r w:rsidR="00B36F6F">
        <w:rPr>
          <w:rFonts w:asciiTheme="minorHAnsi" w:eastAsiaTheme="minorEastAsia" w:hAnsiTheme="minorHAnsi" w:cstheme="minorBidi"/>
          <w:color w:val="auto"/>
          <w:sz w:val="24"/>
          <w:szCs w:val="24"/>
        </w:rPr>
        <w:t xml:space="preserve"> </w:t>
      </w:r>
      <w:r w:rsidRPr="004017A5">
        <w:rPr>
          <w:rFonts w:asciiTheme="minorHAnsi" w:eastAsiaTheme="minorEastAsia" w:hAnsiTheme="minorHAnsi" w:cstheme="minorBidi"/>
          <w:color w:val="auto"/>
          <w:sz w:val="24"/>
          <w:szCs w:val="24"/>
        </w:rPr>
        <w:t xml:space="preserve">Execute the module </w:t>
      </w:r>
    </w:p>
    <w:p w14:paraId="57F18587" w14:textId="5A8EF8A2" w:rsidR="004017A5"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spec.loader.exec_module(module) </w:t>
      </w:r>
    </w:p>
    <w:p w14:paraId="0360F254" w14:textId="77777777" w:rsidR="00B36F6F" w:rsidRPr="00B36F6F" w:rsidRDefault="00B36F6F" w:rsidP="00B36F6F"/>
    <w:p w14:paraId="57A126FE"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from document import Document </w:t>
      </w:r>
    </w:p>
    <w:p w14:paraId="2ECF4074"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def extract_text_from_docx(file_path): </w:t>
      </w:r>
    </w:p>
    <w:p w14:paraId="74A14116" w14:textId="77777777" w:rsidR="00B36F6F" w:rsidRDefault="004017A5" w:rsidP="00B36F6F">
      <w:pPr>
        <w:pStyle w:val="Heading2"/>
        <w:spacing w:before="0" w:after="0"/>
        <w:ind w:firstLine="72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doc = Document(file_path) </w:t>
      </w:r>
    </w:p>
    <w:p w14:paraId="7800EA6E" w14:textId="77777777" w:rsidR="00B36F6F" w:rsidRDefault="004017A5" w:rsidP="00B36F6F">
      <w:pPr>
        <w:pStyle w:val="Heading2"/>
        <w:spacing w:before="0" w:after="0"/>
        <w:ind w:firstLine="72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full_text = [para.text for para in doc.paragraphs] </w:t>
      </w:r>
    </w:p>
    <w:p w14:paraId="504087DD" w14:textId="77777777" w:rsidR="00B36F6F" w:rsidRDefault="004017A5" w:rsidP="00B36F6F">
      <w:pPr>
        <w:pStyle w:val="Heading2"/>
        <w:spacing w:before="0" w:after="0"/>
        <w:ind w:firstLine="72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return "\n".join(full_text) </w:t>
      </w:r>
    </w:p>
    <w:p w14:paraId="7A541C36" w14:textId="77777777" w:rsidR="00B36F6F" w:rsidRPr="00B36F6F" w:rsidRDefault="00B36F6F" w:rsidP="00B36F6F"/>
    <w:p w14:paraId="2EC9BEB3"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 Example usage: </w:t>
      </w:r>
    </w:p>
    <w:p w14:paraId="4C139D16"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uploaded_text = extract_text_from_docx("C:/Users/HasanAkh1/OneDrive - bradford.gov.uk/Word docs/Report about AI in BCFT - Draft 2.docx") </w:t>
      </w:r>
    </w:p>
    <w:p w14:paraId="3094FF02"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But I'm getting teh following syntax error: </w:t>
      </w:r>
    </w:p>
    <w:p w14:paraId="44FE1D30"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Traceback (most recent call last): File "c:\Users\HasanAkh1\OneDrive - bradford.gov.uk\Markdown and Python\wordDocTester.py", line 10, in &lt;module&gt; module = importlib.util.module_from_spec(spec) ^^^^^^^^^^^^^^^^^^^^^^^^^^^^^^^^^^^^^ </w:t>
      </w:r>
    </w:p>
    <w:p w14:paraId="01BB72F7" w14:textId="77777777"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 xml:space="preserve">File "&lt;frozen importlib._bootstrap&gt;", line 810, in module_from_spec </w:t>
      </w:r>
    </w:p>
    <w:p w14:paraId="57423EB1" w14:textId="236C02FD" w:rsidR="00B36F6F" w:rsidRDefault="004017A5" w:rsidP="00B36F6F">
      <w:pPr>
        <w:pStyle w:val="Heading2"/>
        <w:spacing w:before="0" w:after="0"/>
        <w:rPr>
          <w:rFonts w:asciiTheme="minorHAnsi" w:eastAsiaTheme="minorEastAsia" w:hAnsiTheme="minorHAnsi" w:cstheme="minorBidi"/>
          <w:color w:val="auto"/>
          <w:sz w:val="24"/>
          <w:szCs w:val="24"/>
        </w:rPr>
      </w:pPr>
      <w:r w:rsidRPr="004017A5">
        <w:rPr>
          <w:rFonts w:asciiTheme="minorHAnsi" w:eastAsiaTheme="minorEastAsia" w:hAnsiTheme="minorHAnsi" w:cstheme="minorBidi"/>
          <w:color w:val="auto"/>
          <w:sz w:val="24"/>
          <w:szCs w:val="24"/>
        </w:rPr>
        <w:t>AttributeError: 'NoneType' object has no attribute 'loader'</w:t>
      </w:r>
    </w:p>
    <w:p w14:paraId="4E59AD68" w14:textId="63B2A3C9" w:rsidR="002C43ED" w:rsidRDefault="00977981" w:rsidP="00B36F6F">
      <w:pPr>
        <w:pStyle w:val="Heading2"/>
      </w:pPr>
      <w:r>
        <w:t>Copilot</w:t>
      </w:r>
    </w:p>
    <w:p w14:paraId="510005BA" w14:textId="77777777" w:rsidR="00114A45" w:rsidRPr="00114A45" w:rsidRDefault="00114A45" w:rsidP="00114A45">
      <w:pPr>
        <w:rPr>
          <w:lang w:val="en-GB"/>
        </w:rPr>
      </w:pPr>
      <w:r w:rsidRPr="00114A45">
        <w:rPr>
          <w:lang w:val="en-GB"/>
        </w:rPr>
        <w:t>I apologize for the inconvenience. Let's correct the approach for dynamically importing the document.py module from the specified path.</w:t>
      </w:r>
    </w:p>
    <w:p w14:paraId="08E88266" w14:textId="77777777" w:rsidR="00114A45" w:rsidRPr="00114A45" w:rsidRDefault="00114A45" w:rsidP="00114A45">
      <w:pPr>
        <w:rPr>
          <w:lang w:val="en-GB"/>
        </w:rPr>
      </w:pPr>
      <w:r w:rsidRPr="00114A45">
        <w:rPr>
          <w:lang w:val="en-GB"/>
        </w:rPr>
        <w:t>You can use the importlib.util.spec_from_file_location() method to create a module specification, but we need to adjust the path to point directly to the document.py file. Here's the revised code:</w:t>
      </w:r>
    </w:p>
    <w:p w14:paraId="5ADF291E" w14:textId="77777777" w:rsidR="00114A45" w:rsidRPr="00114A45" w:rsidRDefault="00114A45" w:rsidP="00114A45">
      <w:pPr>
        <w:rPr>
          <w:lang w:val="en-GB"/>
        </w:rPr>
      </w:pPr>
      <w:r w:rsidRPr="00114A45">
        <w:rPr>
          <w:lang w:val="en-GB"/>
        </w:rPr>
        <w:t>python</w:t>
      </w:r>
    </w:p>
    <w:p w14:paraId="3E39483A" w14:textId="77777777" w:rsidR="00114A45" w:rsidRPr="00114A45" w:rsidRDefault="00114A45" w:rsidP="00114A45">
      <w:pPr>
        <w:rPr>
          <w:lang w:val="en-GB"/>
        </w:rPr>
      </w:pPr>
      <w:r w:rsidRPr="00114A45">
        <w:rPr>
          <w:lang w:val="en-GB"/>
        </w:rPr>
        <w:t>import importlib.util</w:t>
      </w:r>
    </w:p>
    <w:p w14:paraId="3694BB3A" w14:textId="77777777" w:rsidR="00114A45" w:rsidRPr="00114A45" w:rsidRDefault="00114A45" w:rsidP="00114A45">
      <w:pPr>
        <w:rPr>
          <w:lang w:val="en-GB"/>
        </w:rPr>
      </w:pPr>
    </w:p>
    <w:p w14:paraId="02DF77F7" w14:textId="77777777" w:rsidR="00114A45" w:rsidRPr="00114A45" w:rsidRDefault="00114A45" w:rsidP="00114A45">
      <w:pPr>
        <w:rPr>
          <w:lang w:val="en-GB"/>
        </w:rPr>
      </w:pPr>
      <w:r w:rsidRPr="00114A45">
        <w:rPr>
          <w:lang w:val="en-GB"/>
        </w:rPr>
        <w:t># Specify the full path to the module (including the actual filename)</w:t>
      </w:r>
    </w:p>
    <w:p w14:paraId="5209F4AE" w14:textId="77777777" w:rsidR="00114A45" w:rsidRPr="00114A45" w:rsidRDefault="00114A45" w:rsidP="00114A45">
      <w:pPr>
        <w:rPr>
          <w:lang w:val="en-GB"/>
        </w:rPr>
      </w:pPr>
      <w:r w:rsidRPr="00114A45">
        <w:rPr>
          <w:lang w:val="en-GB"/>
        </w:rPr>
        <w:t>module_path = "C:\\Users\\HasanAkh1\\OneDrive - bradford.gov.uk\\Markdown and Python\\python_docx-1.1.2\\src\\docx\\document.py"</w:t>
      </w:r>
    </w:p>
    <w:p w14:paraId="62FC88A9" w14:textId="77777777" w:rsidR="00114A45" w:rsidRPr="00114A45" w:rsidRDefault="00114A45" w:rsidP="00114A45">
      <w:pPr>
        <w:rPr>
          <w:lang w:val="en-GB"/>
        </w:rPr>
      </w:pPr>
    </w:p>
    <w:p w14:paraId="0D1396E3" w14:textId="77777777" w:rsidR="00114A45" w:rsidRPr="00114A45" w:rsidRDefault="00114A45" w:rsidP="00114A45">
      <w:pPr>
        <w:rPr>
          <w:lang w:val="en-GB"/>
        </w:rPr>
      </w:pPr>
      <w:r w:rsidRPr="00114A45">
        <w:rPr>
          <w:lang w:val="en-GB"/>
        </w:rPr>
        <w:t># Create a module specification</w:t>
      </w:r>
    </w:p>
    <w:p w14:paraId="43902DA0" w14:textId="77777777" w:rsidR="00114A45" w:rsidRPr="00114A45" w:rsidRDefault="00114A45" w:rsidP="00114A45">
      <w:pPr>
        <w:rPr>
          <w:lang w:val="en-GB"/>
        </w:rPr>
      </w:pPr>
      <w:r w:rsidRPr="00114A45">
        <w:rPr>
          <w:lang w:val="en-GB"/>
        </w:rPr>
        <w:t>spec = importlib.util.spec_from_file_location("document", module_path)</w:t>
      </w:r>
    </w:p>
    <w:p w14:paraId="0D331E95" w14:textId="77777777" w:rsidR="00114A45" w:rsidRPr="00114A45" w:rsidRDefault="00114A45" w:rsidP="00114A45">
      <w:pPr>
        <w:rPr>
          <w:lang w:val="en-GB"/>
        </w:rPr>
      </w:pPr>
    </w:p>
    <w:p w14:paraId="7D28EA3B" w14:textId="77777777" w:rsidR="00114A45" w:rsidRPr="00114A45" w:rsidRDefault="00114A45" w:rsidP="00114A45">
      <w:pPr>
        <w:rPr>
          <w:lang w:val="en-GB"/>
        </w:rPr>
      </w:pPr>
      <w:r w:rsidRPr="00114A45">
        <w:rPr>
          <w:lang w:val="en-GB"/>
        </w:rPr>
        <w:t># Create a new module object</w:t>
      </w:r>
    </w:p>
    <w:p w14:paraId="25AECACD" w14:textId="77777777" w:rsidR="00114A45" w:rsidRPr="00114A45" w:rsidRDefault="00114A45" w:rsidP="00114A45">
      <w:pPr>
        <w:rPr>
          <w:lang w:val="en-GB"/>
        </w:rPr>
      </w:pPr>
      <w:r w:rsidRPr="00114A45">
        <w:rPr>
          <w:lang w:val="en-GB"/>
        </w:rPr>
        <w:t>module = importlib.util.module_from_spec(spec)</w:t>
      </w:r>
    </w:p>
    <w:p w14:paraId="3DA6ED92" w14:textId="77777777" w:rsidR="00114A45" w:rsidRPr="00114A45" w:rsidRDefault="00114A45" w:rsidP="00114A45">
      <w:pPr>
        <w:rPr>
          <w:lang w:val="en-GB"/>
        </w:rPr>
      </w:pPr>
    </w:p>
    <w:p w14:paraId="47F4BE60" w14:textId="77777777" w:rsidR="00114A45" w:rsidRPr="00114A45" w:rsidRDefault="00114A45" w:rsidP="00114A45">
      <w:pPr>
        <w:rPr>
          <w:lang w:val="en-GB"/>
        </w:rPr>
      </w:pPr>
      <w:r w:rsidRPr="00114A45">
        <w:rPr>
          <w:lang w:val="en-GB"/>
        </w:rPr>
        <w:t># Execute the module</w:t>
      </w:r>
    </w:p>
    <w:p w14:paraId="13383588" w14:textId="77777777" w:rsidR="00114A45" w:rsidRPr="00114A45" w:rsidRDefault="00114A45" w:rsidP="00114A45">
      <w:pPr>
        <w:rPr>
          <w:lang w:val="en-GB"/>
        </w:rPr>
      </w:pPr>
      <w:r w:rsidRPr="00114A45">
        <w:rPr>
          <w:lang w:val="en-GB"/>
        </w:rPr>
        <w:t>spec.loader.exec_module(module)</w:t>
      </w:r>
    </w:p>
    <w:p w14:paraId="6E6A4EE9" w14:textId="77777777" w:rsidR="00114A45" w:rsidRPr="00114A45" w:rsidRDefault="00114A45" w:rsidP="00114A45">
      <w:pPr>
        <w:rPr>
          <w:lang w:val="en-GB"/>
        </w:rPr>
      </w:pPr>
    </w:p>
    <w:p w14:paraId="7F623CCC" w14:textId="77777777" w:rsidR="00114A45" w:rsidRPr="00114A45" w:rsidRDefault="00114A45" w:rsidP="00114A45">
      <w:pPr>
        <w:rPr>
          <w:lang w:val="en-GB"/>
        </w:rPr>
      </w:pPr>
      <w:r w:rsidRPr="00114A45">
        <w:rPr>
          <w:lang w:val="en-GB"/>
        </w:rPr>
        <w:t># Now you can use the classes/functions from the imported module</w:t>
      </w:r>
    </w:p>
    <w:p w14:paraId="76C35D8F" w14:textId="77777777" w:rsidR="00114A45" w:rsidRPr="00114A45" w:rsidRDefault="00114A45" w:rsidP="00114A45">
      <w:pPr>
        <w:rPr>
          <w:lang w:val="en-GB"/>
        </w:rPr>
      </w:pPr>
      <w:r w:rsidRPr="00114A45">
        <w:rPr>
          <w:lang w:val="en-GB"/>
        </w:rPr>
        <w:t>from document import Document</w:t>
      </w:r>
    </w:p>
    <w:p w14:paraId="3FE9361A" w14:textId="77777777" w:rsidR="00114A45" w:rsidRPr="00114A45" w:rsidRDefault="00114A45" w:rsidP="00114A45">
      <w:pPr>
        <w:rPr>
          <w:lang w:val="en-GB"/>
        </w:rPr>
      </w:pPr>
    </w:p>
    <w:p w14:paraId="70CD66B9" w14:textId="77777777" w:rsidR="00114A45" w:rsidRPr="00114A45" w:rsidRDefault="00114A45" w:rsidP="00114A45">
      <w:pPr>
        <w:rPr>
          <w:lang w:val="en-GB"/>
        </w:rPr>
      </w:pPr>
      <w:r w:rsidRPr="00114A45">
        <w:rPr>
          <w:lang w:val="en-GB"/>
        </w:rPr>
        <w:t>def extract_text_from_docx(file_path):</w:t>
      </w:r>
    </w:p>
    <w:p w14:paraId="12EABAE6" w14:textId="77777777" w:rsidR="00114A45" w:rsidRPr="00114A45" w:rsidRDefault="00114A45" w:rsidP="00114A45">
      <w:pPr>
        <w:rPr>
          <w:lang w:val="en-GB"/>
        </w:rPr>
      </w:pPr>
      <w:r w:rsidRPr="00114A45">
        <w:rPr>
          <w:lang w:val="en-GB"/>
        </w:rPr>
        <w:t xml:space="preserve">    doc = Document(file_path)</w:t>
      </w:r>
    </w:p>
    <w:p w14:paraId="5210CE6A" w14:textId="77777777" w:rsidR="00114A45" w:rsidRPr="00114A45" w:rsidRDefault="00114A45" w:rsidP="00114A45">
      <w:pPr>
        <w:rPr>
          <w:lang w:val="en-GB"/>
        </w:rPr>
      </w:pPr>
      <w:r w:rsidRPr="00114A45">
        <w:rPr>
          <w:lang w:val="en-GB"/>
        </w:rPr>
        <w:t xml:space="preserve">    full_text = [para.text for para in doc.paragraphs]</w:t>
      </w:r>
    </w:p>
    <w:p w14:paraId="69CB8F92" w14:textId="77777777" w:rsidR="00114A45" w:rsidRPr="00114A45" w:rsidRDefault="00114A45" w:rsidP="00114A45">
      <w:pPr>
        <w:rPr>
          <w:lang w:val="en-GB"/>
        </w:rPr>
      </w:pPr>
      <w:r w:rsidRPr="00114A45">
        <w:rPr>
          <w:lang w:val="en-GB"/>
        </w:rPr>
        <w:t xml:space="preserve">    return "\n".join(full_text)</w:t>
      </w:r>
    </w:p>
    <w:p w14:paraId="414FD6CA" w14:textId="77777777" w:rsidR="00114A45" w:rsidRPr="00114A45" w:rsidRDefault="00114A45" w:rsidP="00114A45">
      <w:pPr>
        <w:rPr>
          <w:lang w:val="en-GB"/>
        </w:rPr>
      </w:pPr>
    </w:p>
    <w:p w14:paraId="2EEFDBCD" w14:textId="77777777" w:rsidR="00114A45" w:rsidRPr="00114A45" w:rsidRDefault="00114A45" w:rsidP="00114A45">
      <w:pPr>
        <w:rPr>
          <w:lang w:val="en-GB"/>
        </w:rPr>
      </w:pPr>
      <w:r w:rsidRPr="00114A45">
        <w:rPr>
          <w:lang w:val="en-GB"/>
        </w:rPr>
        <w:t># Example usage:</w:t>
      </w:r>
    </w:p>
    <w:p w14:paraId="42D007D6" w14:textId="77777777" w:rsidR="00114A45" w:rsidRPr="00114A45" w:rsidRDefault="00114A45" w:rsidP="00114A45">
      <w:pPr>
        <w:rPr>
          <w:lang w:val="en-GB"/>
        </w:rPr>
      </w:pPr>
      <w:r w:rsidRPr="00114A45">
        <w:rPr>
          <w:lang w:val="en-GB"/>
        </w:rPr>
        <w:t>uploaded_text = extract_text_from_docx("C:/Users/HasanAkh1/OneDrive - bradford.gov.uk/Word docs/Report about AI in BCFT - Draft 2.docx")</w:t>
      </w:r>
    </w:p>
    <w:p w14:paraId="41C977B5" w14:textId="77777777" w:rsidR="00114A45" w:rsidRPr="00114A45" w:rsidRDefault="00114A45" w:rsidP="00114A45">
      <w:pPr>
        <w:rPr>
          <w:lang w:val="en-GB"/>
        </w:rPr>
      </w:pPr>
      <w:r w:rsidRPr="00114A45">
        <w:rPr>
          <w:lang w:val="en-GB"/>
        </w:rPr>
        <w:t xml:space="preserve">Make sure to replace "document" with the actual module name if it's different. This should resolve the issue, and you'll be able to use the Document class from the document.py module. Let me know if you encounter any further issues! </w:t>
      </w:r>
      <w:r w:rsidRPr="00114A45">
        <w:rPr>
          <w:rFonts w:ascii="Segoe UI Emoji" w:hAnsi="Segoe UI Emoji" w:cs="Segoe UI Emoji"/>
          <w:lang w:val="en-GB"/>
        </w:rPr>
        <w:t>🚀</w:t>
      </w:r>
    </w:p>
    <w:p w14:paraId="6552FC5C" w14:textId="77777777" w:rsidR="00BB7D83" w:rsidRDefault="00114A45" w:rsidP="00114A45">
      <w:pPr>
        <w:rPr>
          <w:lang w:val="en-GB"/>
        </w:rPr>
      </w:pPr>
      <w:r w:rsidRPr="00114A45">
        <w:rPr>
          <w:lang w:val="en-GB"/>
        </w:rPr>
        <w:t xml:space="preserve">Learn more: </w:t>
      </w:r>
    </w:p>
    <w:p w14:paraId="11BBFB89" w14:textId="7F955E7D" w:rsidR="00BB7D83" w:rsidRPr="00BB7D83" w:rsidRDefault="00925981" w:rsidP="00BB7D83">
      <w:pPr>
        <w:pStyle w:val="ListParagraph"/>
        <w:numPr>
          <w:ilvl w:val="0"/>
          <w:numId w:val="12"/>
        </w:numPr>
        <w:rPr>
          <w:lang w:val="en-GB"/>
        </w:rPr>
      </w:pPr>
      <w:hyperlink r:id="rId32" w:history="1">
        <w:r w:rsidR="00114A45" w:rsidRPr="00925981">
          <w:rPr>
            <w:rStyle w:val="Hyperlink"/>
            <w:lang w:val="en-GB"/>
          </w:rPr>
          <w:t>geeksforgeeks.org</w:t>
        </w:r>
      </w:hyperlink>
      <w:r w:rsidR="00114A45" w:rsidRPr="00BB7D83">
        <w:rPr>
          <w:lang w:val="en-GB"/>
        </w:rPr>
        <w:t xml:space="preserve"> </w:t>
      </w:r>
    </w:p>
    <w:p w14:paraId="55917A2D" w14:textId="3908DA17" w:rsidR="00BB7D83" w:rsidRDefault="00925981" w:rsidP="00BB7D83">
      <w:pPr>
        <w:pStyle w:val="ListParagraph"/>
        <w:numPr>
          <w:ilvl w:val="0"/>
          <w:numId w:val="12"/>
        </w:numPr>
        <w:rPr>
          <w:lang w:val="en-GB"/>
        </w:rPr>
      </w:pPr>
      <w:hyperlink r:id="rId33" w:history="1">
        <w:r w:rsidR="00114A45" w:rsidRPr="00925981">
          <w:rPr>
            <w:rStyle w:val="Hyperlink"/>
            <w:lang w:val="en-GB"/>
          </w:rPr>
          <w:t>python-code.dev</w:t>
        </w:r>
      </w:hyperlink>
      <w:r w:rsidR="00114A45" w:rsidRPr="00BB7D83">
        <w:rPr>
          <w:lang w:val="en-GB"/>
        </w:rPr>
        <w:t xml:space="preserve"> </w:t>
      </w:r>
    </w:p>
    <w:p w14:paraId="0BD01F9D" w14:textId="369B4449" w:rsidR="00BB7D83" w:rsidRDefault="00925981" w:rsidP="00BB7D83">
      <w:pPr>
        <w:pStyle w:val="ListParagraph"/>
        <w:numPr>
          <w:ilvl w:val="0"/>
          <w:numId w:val="12"/>
        </w:numPr>
        <w:rPr>
          <w:lang w:val="en-GB"/>
        </w:rPr>
      </w:pPr>
      <w:hyperlink r:id="rId34" w:history="1">
        <w:r w:rsidR="00114A45" w:rsidRPr="00925981">
          <w:rPr>
            <w:rStyle w:val="Hyperlink"/>
            <w:lang w:val="en-GB"/>
          </w:rPr>
          <w:t>ioflood.com</w:t>
        </w:r>
      </w:hyperlink>
      <w:r w:rsidR="00114A45" w:rsidRPr="00BB7D83">
        <w:rPr>
          <w:lang w:val="en-GB"/>
        </w:rPr>
        <w:t xml:space="preserve"> </w:t>
      </w:r>
    </w:p>
    <w:p w14:paraId="2420D317" w14:textId="1698BB2D" w:rsidR="00BB7D83" w:rsidRPr="00512854" w:rsidRDefault="00512854" w:rsidP="00BB7D83">
      <w:pPr>
        <w:pStyle w:val="ListParagraph"/>
        <w:numPr>
          <w:ilvl w:val="0"/>
          <w:numId w:val="12"/>
        </w:numPr>
        <w:rPr>
          <w:rStyle w:val="Hyperlink"/>
          <w:lang w:val="en-GB"/>
        </w:rPr>
      </w:pPr>
      <w:r>
        <w:rPr>
          <w:lang w:val="en-GB"/>
        </w:rPr>
        <w:fldChar w:fldCharType="begin"/>
      </w:r>
      <w:r>
        <w:rPr>
          <w:lang w:val="en-GB"/>
        </w:rPr>
        <w:instrText>HYPERLINK "https://www.geeksforgeeks.org/python-import-module-from-different-directory/"</w:instrText>
      </w:r>
      <w:r>
        <w:rPr>
          <w:lang w:val="en-GB"/>
        </w:rPr>
      </w:r>
      <w:r>
        <w:rPr>
          <w:lang w:val="en-GB"/>
        </w:rPr>
        <w:fldChar w:fldCharType="separate"/>
      </w:r>
      <w:r w:rsidR="00114A45" w:rsidRPr="00512854">
        <w:rPr>
          <w:rStyle w:val="Hyperlink"/>
          <w:lang w:val="en-GB"/>
        </w:rPr>
        <w:t xml:space="preserve">geeksforgeeks.org </w:t>
      </w:r>
    </w:p>
    <w:p w14:paraId="30F23C55" w14:textId="615E9309" w:rsidR="00BB7D83" w:rsidRDefault="00512854" w:rsidP="00BB7D83">
      <w:pPr>
        <w:pStyle w:val="ListParagraph"/>
        <w:numPr>
          <w:ilvl w:val="0"/>
          <w:numId w:val="12"/>
        </w:numPr>
        <w:rPr>
          <w:lang w:val="en-GB"/>
        </w:rPr>
      </w:pPr>
      <w:r>
        <w:rPr>
          <w:lang w:val="en-GB"/>
        </w:rPr>
        <w:fldChar w:fldCharType="end"/>
      </w:r>
      <w:hyperlink r:id="rId35" w:history="1">
        <w:r w:rsidR="00114A45" w:rsidRPr="00925981">
          <w:rPr>
            <w:rStyle w:val="Hyperlink"/>
            <w:lang w:val="en-GB"/>
          </w:rPr>
          <w:t>stackoverflow.com</w:t>
        </w:r>
      </w:hyperlink>
      <w:r w:rsidR="00114A45" w:rsidRPr="00BB7D83">
        <w:rPr>
          <w:lang w:val="en-GB"/>
        </w:rPr>
        <w:t xml:space="preserve"> </w:t>
      </w:r>
    </w:p>
    <w:p w14:paraId="690221DC" w14:textId="45C4336F" w:rsidR="00114A45" w:rsidRPr="00BB7D83" w:rsidRDefault="00BB7D83" w:rsidP="00BB7D83">
      <w:pPr>
        <w:pStyle w:val="ListParagraph"/>
        <w:numPr>
          <w:ilvl w:val="0"/>
          <w:numId w:val="12"/>
        </w:numPr>
        <w:rPr>
          <w:lang w:val="en-GB"/>
        </w:rPr>
      </w:pPr>
      <w:hyperlink r:id="rId36" w:history="1">
        <w:r w:rsidR="00114A45" w:rsidRPr="00BB7D83">
          <w:rPr>
            <w:rStyle w:val="Hyperlink"/>
            <w:lang w:val="en-GB"/>
          </w:rPr>
          <w:t>docs.python.org</w:t>
        </w:r>
      </w:hyperlink>
    </w:p>
    <w:p w14:paraId="40B8E581" w14:textId="0C5426A3" w:rsidR="002C43ED" w:rsidRDefault="002C43ED"/>
    <w:sectPr w:rsidR="002C43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5355"/>
    <w:multiLevelType w:val="multilevel"/>
    <w:tmpl w:val="71AC5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195D"/>
    <w:multiLevelType w:val="hybridMultilevel"/>
    <w:tmpl w:val="608C5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D7DB2"/>
    <w:multiLevelType w:val="hybridMultilevel"/>
    <w:tmpl w:val="BDC22E40"/>
    <w:lvl w:ilvl="0" w:tplc="9196CDD2">
      <w:start w:val="1"/>
      <w:numFmt w:val="decimal"/>
      <w:lvlText w:val="%1."/>
      <w:lvlJc w:val="left"/>
      <w:pPr>
        <w:ind w:left="720" w:hanging="431"/>
      </w:pPr>
    </w:lvl>
    <w:lvl w:ilvl="1" w:tplc="836E7898">
      <w:start w:val="1"/>
      <w:numFmt w:val="decimal"/>
      <w:lvlText w:val="%2."/>
      <w:lvlJc w:val="left"/>
      <w:pPr>
        <w:ind w:left="1440" w:hanging="1152"/>
      </w:pPr>
    </w:lvl>
    <w:lvl w:ilvl="2" w:tplc="F2BCB094">
      <w:start w:val="1"/>
      <w:numFmt w:val="decimal"/>
      <w:lvlText w:val="%3."/>
      <w:lvlJc w:val="left"/>
      <w:pPr>
        <w:ind w:left="2160" w:hanging="1872"/>
      </w:pPr>
    </w:lvl>
    <w:lvl w:ilvl="3" w:tplc="A1361278">
      <w:start w:val="1"/>
      <w:numFmt w:val="decimal"/>
      <w:lvlText w:val="%4."/>
      <w:lvlJc w:val="left"/>
      <w:pPr>
        <w:ind w:left="2880" w:hanging="2592"/>
      </w:pPr>
    </w:lvl>
    <w:lvl w:ilvl="4" w:tplc="ED2EAD4C">
      <w:start w:val="1"/>
      <w:numFmt w:val="decimal"/>
      <w:lvlText w:val="%5."/>
      <w:lvlJc w:val="left"/>
      <w:pPr>
        <w:ind w:left="3600" w:hanging="3312"/>
      </w:pPr>
    </w:lvl>
    <w:lvl w:ilvl="5" w:tplc="CCE401CC">
      <w:numFmt w:val="decimal"/>
      <w:lvlText w:val=""/>
      <w:lvlJc w:val="left"/>
    </w:lvl>
    <w:lvl w:ilvl="6" w:tplc="6EDA2A10">
      <w:numFmt w:val="decimal"/>
      <w:lvlText w:val=""/>
      <w:lvlJc w:val="left"/>
    </w:lvl>
    <w:lvl w:ilvl="7" w:tplc="18EA4CAA">
      <w:numFmt w:val="decimal"/>
      <w:lvlText w:val=""/>
      <w:lvlJc w:val="left"/>
    </w:lvl>
    <w:lvl w:ilvl="8" w:tplc="9A9CCCB8">
      <w:numFmt w:val="decimal"/>
      <w:lvlText w:val=""/>
      <w:lvlJc w:val="left"/>
    </w:lvl>
  </w:abstractNum>
  <w:abstractNum w:abstractNumId="3" w15:restartNumberingAfterBreak="0">
    <w:nsid w:val="1EF555D8"/>
    <w:multiLevelType w:val="hybridMultilevel"/>
    <w:tmpl w:val="0A108B62"/>
    <w:lvl w:ilvl="0" w:tplc="C3AE6D8A">
      <w:start w:val="1"/>
      <w:numFmt w:val="bullet"/>
      <w:lvlText w:val="●"/>
      <w:lvlJc w:val="left"/>
      <w:pPr>
        <w:ind w:left="720" w:hanging="360"/>
      </w:pPr>
    </w:lvl>
    <w:lvl w:ilvl="1" w:tplc="CFBC0BCA">
      <w:start w:val="1"/>
      <w:numFmt w:val="bullet"/>
      <w:lvlText w:val="○"/>
      <w:lvlJc w:val="left"/>
      <w:pPr>
        <w:ind w:left="1440" w:hanging="360"/>
      </w:pPr>
    </w:lvl>
    <w:lvl w:ilvl="2" w:tplc="929287C8">
      <w:start w:val="1"/>
      <w:numFmt w:val="bullet"/>
      <w:lvlText w:val="■"/>
      <w:lvlJc w:val="left"/>
      <w:pPr>
        <w:ind w:left="2160" w:hanging="360"/>
      </w:pPr>
    </w:lvl>
    <w:lvl w:ilvl="3" w:tplc="6E541374">
      <w:start w:val="1"/>
      <w:numFmt w:val="bullet"/>
      <w:lvlText w:val="●"/>
      <w:lvlJc w:val="left"/>
      <w:pPr>
        <w:ind w:left="2880" w:hanging="360"/>
      </w:pPr>
    </w:lvl>
    <w:lvl w:ilvl="4" w:tplc="C7E08DA0">
      <w:start w:val="1"/>
      <w:numFmt w:val="bullet"/>
      <w:lvlText w:val="○"/>
      <w:lvlJc w:val="left"/>
      <w:pPr>
        <w:ind w:left="3600" w:hanging="360"/>
      </w:pPr>
    </w:lvl>
    <w:lvl w:ilvl="5" w:tplc="D3C850A0">
      <w:start w:val="1"/>
      <w:numFmt w:val="bullet"/>
      <w:lvlText w:val="■"/>
      <w:lvlJc w:val="left"/>
      <w:pPr>
        <w:ind w:left="4320" w:hanging="360"/>
      </w:pPr>
    </w:lvl>
    <w:lvl w:ilvl="6" w:tplc="8340CDF6">
      <w:start w:val="1"/>
      <w:numFmt w:val="bullet"/>
      <w:lvlText w:val="●"/>
      <w:lvlJc w:val="left"/>
      <w:pPr>
        <w:ind w:left="5040" w:hanging="360"/>
      </w:pPr>
    </w:lvl>
    <w:lvl w:ilvl="7" w:tplc="033ECC44">
      <w:start w:val="1"/>
      <w:numFmt w:val="bullet"/>
      <w:lvlText w:val="●"/>
      <w:lvlJc w:val="left"/>
      <w:pPr>
        <w:ind w:left="5760" w:hanging="360"/>
      </w:pPr>
    </w:lvl>
    <w:lvl w:ilvl="8" w:tplc="F5A0B946">
      <w:start w:val="1"/>
      <w:numFmt w:val="bullet"/>
      <w:lvlText w:val="●"/>
      <w:lvlJc w:val="left"/>
      <w:pPr>
        <w:ind w:left="6480" w:hanging="360"/>
      </w:pPr>
    </w:lvl>
  </w:abstractNum>
  <w:abstractNum w:abstractNumId="4" w15:restartNumberingAfterBreak="0">
    <w:nsid w:val="2FC60985"/>
    <w:multiLevelType w:val="multilevel"/>
    <w:tmpl w:val="C0203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13944"/>
    <w:multiLevelType w:val="multilevel"/>
    <w:tmpl w:val="2624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833FC"/>
    <w:multiLevelType w:val="hybridMultilevel"/>
    <w:tmpl w:val="B51A1BB0"/>
    <w:lvl w:ilvl="0" w:tplc="5E16F79C">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7" w15:restartNumberingAfterBreak="0">
    <w:nsid w:val="447617D6"/>
    <w:multiLevelType w:val="hybridMultilevel"/>
    <w:tmpl w:val="3102638C"/>
    <w:lvl w:ilvl="0" w:tplc="6A082B66">
      <w:start w:val="1"/>
      <w:numFmt w:val="decimal"/>
      <w:lvlText w:val="%1."/>
      <w:lvlJc w:val="left"/>
      <w:pPr>
        <w:ind w:left="720" w:hanging="431"/>
      </w:pPr>
    </w:lvl>
    <w:lvl w:ilvl="1" w:tplc="51B4D042">
      <w:start w:val="1"/>
      <w:numFmt w:val="decimal"/>
      <w:lvlText w:val="%2."/>
      <w:lvlJc w:val="left"/>
      <w:pPr>
        <w:ind w:left="1440" w:hanging="1152"/>
      </w:pPr>
    </w:lvl>
    <w:lvl w:ilvl="2" w:tplc="1034F700">
      <w:start w:val="1"/>
      <w:numFmt w:val="decimal"/>
      <w:lvlText w:val="%3."/>
      <w:lvlJc w:val="left"/>
      <w:pPr>
        <w:ind w:left="2160" w:hanging="1872"/>
      </w:pPr>
    </w:lvl>
    <w:lvl w:ilvl="3" w:tplc="549A0A10">
      <w:start w:val="1"/>
      <w:numFmt w:val="decimal"/>
      <w:lvlText w:val="%4."/>
      <w:lvlJc w:val="left"/>
      <w:pPr>
        <w:ind w:left="2880" w:hanging="2592"/>
      </w:pPr>
    </w:lvl>
    <w:lvl w:ilvl="4" w:tplc="6340F846">
      <w:start w:val="1"/>
      <w:numFmt w:val="decimal"/>
      <w:lvlText w:val="%5."/>
      <w:lvlJc w:val="left"/>
      <w:pPr>
        <w:ind w:left="3600" w:hanging="3312"/>
      </w:pPr>
    </w:lvl>
    <w:lvl w:ilvl="5" w:tplc="41886D8A">
      <w:numFmt w:val="decimal"/>
      <w:lvlText w:val=""/>
      <w:lvlJc w:val="left"/>
    </w:lvl>
    <w:lvl w:ilvl="6" w:tplc="DEC82D2E">
      <w:numFmt w:val="decimal"/>
      <w:lvlText w:val=""/>
      <w:lvlJc w:val="left"/>
    </w:lvl>
    <w:lvl w:ilvl="7" w:tplc="BE50A26E">
      <w:numFmt w:val="decimal"/>
      <w:lvlText w:val=""/>
      <w:lvlJc w:val="left"/>
    </w:lvl>
    <w:lvl w:ilvl="8" w:tplc="D15EA22E">
      <w:numFmt w:val="decimal"/>
      <w:lvlText w:val=""/>
      <w:lvlJc w:val="left"/>
    </w:lvl>
  </w:abstractNum>
  <w:abstractNum w:abstractNumId="8" w15:restartNumberingAfterBreak="0">
    <w:nsid w:val="47E615D7"/>
    <w:multiLevelType w:val="hybridMultilevel"/>
    <w:tmpl w:val="F05828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A40C09"/>
    <w:multiLevelType w:val="multilevel"/>
    <w:tmpl w:val="C86EC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06948"/>
    <w:multiLevelType w:val="hybridMultilevel"/>
    <w:tmpl w:val="A2566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941148"/>
    <w:multiLevelType w:val="hybridMultilevel"/>
    <w:tmpl w:val="260E4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915928">
    <w:abstractNumId w:val="3"/>
    <w:lvlOverride w:ilvl="0">
      <w:startOverride w:val="1"/>
    </w:lvlOverride>
  </w:num>
  <w:num w:numId="2" w16cid:durableId="1753311521">
    <w:abstractNumId w:val="7"/>
  </w:num>
  <w:num w:numId="3" w16cid:durableId="1553537202">
    <w:abstractNumId w:val="2"/>
  </w:num>
  <w:num w:numId="4" w16cid:durableId="689377616">
    <w:abstractNumId w:val="9"/>
  </w:num>
  <w:num w:numId="5" w16cid:durableId="955141399">
    <w:abstractNumId w:val="6"/>
  </w:num>
  <w:num w:numId="6" w16cid:durableId="1114403341">
    <w:abstractNumId w:val="5"/>
  </w:num>
  <w:num w:numId="7" w16cid:durableId="664940395">
    <w:abstractNumId w:val="10"/>
  </w:num>
  <w:num w:numId="8" w16cid:durableId="1275670578">
    <w:abstractNumId w:val="4"/>
  </w:num>
  <w:num w:numId="9" w16cid:durableId="1056662578">
    <w:abstractNumId w:val="1"/>
  </w:num>
  <w:num w:numId="10" w16cid:durableId="143665626">
    <w:abstractNumId w:val="0"/>
  </w:num>
  <w:num w:numId="11" w16cid:durableId="1506285061">
    <w:abstractNumId w:val="8"/>
  </w:num>
  <w:num w:numId="12" w16cid:durableId="20060878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42"/>
    <w:rsid w:val="00114A45"/>
    <w:rsid w:val="002126D6"/>
    <w:rsid w:val="002C43ED"/>
    <w:rsid w:val="002F23A9"/>
    <w:rsid w:val="00301754"/>
    <w:rsid w:val="00390142"/>
    <w:rsid w:val="00392AC2"/>
    <w:rsid w:val="0039581C"/>
    <w:rsid w:val="003E137C"/>
    <w:rsid w:val="004017A5"/>
    <w:rsid w:val="00512854"/>
    <w:rsid w:val="00526974"/>
    <w:rsid w:val="005F1CF1"/>
    <w:rsid w:val="00615CF1"/>
    <w:rsid w:val="007B13DD"/>
    <w:rsid w:val="007C1AE0"/>
    <w:rsid w:val="00925981"/>
    <w:rsid w:val="00977981"/>
    <w:rsid w:val="00A50FC1"/>
    <w:rsid w:val="00A55916"/>
    <w:rsid w:val="00B36F6F"/>
    <w:rsid w:val="00BB7D83"/>
    <w:rsid w:val="00BE6668"/>
    <w:rsid w:val="00D04DF4"/>
    <w:rsid w:val="00ED0D72"/>
    <w:rsid w:val="00F347B6"/>
    <w:rsid w:val="00F85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C5CEF"/>
  <w15:docId w15:val="{3CCC3A50-7E95-4681-A132-6F2CF899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 w:type="character" w:styleId="UnresolvedMention">
    <w:name w:val="Unresolved Mention"/>
    <w:basedOn w:val="DefaultParagraphFont"/>
    <w:uiPriority w:val="99"/>
    <w:semiHidden/>
    <w:unhideWhenUsed/>
    <w:rsid w:val="00ED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6593">
      <w:bodyDiv w:val="1"/>
      <w:marLeft w:val="0"/>
      <w:marRight w:val="0"/>
      <w:marTop w:val="0"/>
      <w:marBottom w:val="0"/>
      <w:divBdr>
        <w:top w:val="none" w:sz="0" w:space="0" w:color="auto"/>
        <w:left w:val="none" w:sz="0" w:space="0" w:color="auto"/>
        <w:bottom w:val="none" w:sz="0" w:space="0" w:color="auto"/>
        <w:right w:val="none" w:sz="0" w:space="0" w:color="auto"/>
      </w:divBdr>
      <w:divsChild>
        <w:div w:id="266542005">
          <w:marLeft w:val="0"/>
          <w:marRight w:val="0"/>
          <w:marTop w:val="0"/>
          <w:marBottom w:val="0"/>
          <w:divBdr>
            <w:top w:val="none" w:sz="0" w:space="0" w:color="auto"/>
            <w:left w:val="none" w:sz="0" w:space="0" w:color="auto"/>
            <w:bottom w:val="none" w:sz="0" w:space="0" w:color="auto"/>
            <w:right w:val="none" w:sz="0" w:space="0" w:color="auto"/>
          </w:divBdr>
          <w:divsChild>
            <w:div w:id="14312762">
              <w:marLeft w:val="0"/>
              <w:marRight w:val="0"/>
              <w:marTop w:val="0"/>
              <w:marBottom w:val="0"/>
              <w:divBdr>
                <w:top w:val="none" w:sz="0" w:space="0" w:color="auto"/>
                <w:left w:val="none" w:sz="0" w:space="0" w:color="auto"/>
                <w:bottom w:val="none" w:sz="0" w:space="0" w:color="auto"/>
                <w:right w:val="none" w:sz="0" w:space="0" w:color="auto"/>
              </w:divBdr>
              <w:divsChild>
                <w:div w:id="17342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199">
      <w:bodyDiv w:val="1"/>
      <w:marLeft w:val="0"/>
      <w:marRight w:val="0"/>
      <w:marTop w:val="0"/>
      <w:marBottom w:val="0"/>
      <w:divBdr>
        <w:top w:val="none" w:sz="0" w:space="0" w:color="auto"/>
        <w:left w:val="none" w:sz="0" w:space="0" w:color="auto"/>
        <w:bottom w:val="none" w:sz="0" w:space="0" w:color="auto"/>
        <w:right w:val="none" w:sz="0" w:space="0" w:color="auto"/>
      </w:divBdr>
      <w:divsChild>
        <w:div w:id="1563638444">
          <w:marLeft w:val="0"/>
          <w:marRight w:val="0"/>
          <w:marTop w:val="0"/>
          <w:marBottom w:val="0"/>
          <w:divBdr>
            <w:top w:val="none" w:sz="0" w:space="0" w:color="auto"/>
            <w:left w:val="none" w:sz="0" w:space="0" w:color="auto"/>
            <w:bottom w:val="none" w:sz="0" w:space="0" w:color="auto"/>
            <w:right w:val="none" w:sz="0" w:space="0" w:color="auto"/>
          </w:divBdr>
          <w:divsChild>
            <w:div w:id="271937119">
              <w:marLeft w:val="0"/>
              <w:marRight w:val="0"/>
              <w:marTop w:val="0"/>
              <w:marBottom w:val="0"/>
              <w:divBdr>
                <w:top w:val="none" w:sz="0" w:space="0" w:color="auto"/>
                <w:left w:val="none" w:sz="0" w:space="0" w:color="auto"/>
                <w:bottom w:val="none" w:sz="0" w:space="0" w:color="auto"/>
                <w:right w:val="none" w:sz="0" w:space="0" w:color="auto"/>
              </w:divBdr>
              <w:divsChild>
                <w:div w:id="15275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957">
      <w:bodyDiv w:val="1"/>
      <w:marLeft w:val="0"/>
      <w:marRight w:val="0"/>
      <w:marTop w:val="0"/>
      <w:marBottom w:val="0"/>
      <w:divBdr>
        <w:top w:val="none" w:sz="0" w:space="0" w:color="auto"/>
        <w:left w:val="none" w:sz="0" w:space="0" w:color="auto"/>
        <w:bottom w:val="none" w:sz="0" w:space="0" w:color="auto"/>
        <w:right w:val="none" w:sz="0" w:space="0" w:color="auto"/>
      </w:divBdr>
      <w:divsChild>
        <w:div w:id="1446777837">
          <w:marLeft w:val="0"/>
          <w:marRight w:val="0"/>
          <w:marTop w:val="0"/>
          <w:marBottom w:val="0"/>
          <w:divBdr>
            <w:top w:val="none" w:sz="0" w:space="0" w:color="auto"/>
            <w:left w:val="none" w:sz="0" w:space="0" w:color="auto"/>
            <w:bottom w:val="none" w:sz="0" w:space="0" w:color="auto"/>
            <w:right w:val="none" w:sz="0" w:space="0" w:color="auto"/>
          </w:divBdr>
          <w:divsChild>
            <w:div w:id="984967879">
              <w:marLeft w:val="0"/>
              <w:marRight w:val="0"/>
              <w:marTop w:val="0"/>
              <w:marBottom w:val="0"/>
              <w:divBdr>
                <w:top w:val="none" w:sz="0" w:space="0" w:color="auto"/>
                <w:left w:val="none" w:sz="0" w:space="0" w:color="auto"/>
                <w:bottom w:val="none" w:sz="0" w:space="0" w:color="auto"/>
                <w:right w:val="none" w:sz="0" w:space="0" w:color="auto"/>
              </w:divBdr>
            </w:div>
            <w:div w:id="1692758346">
              <w:marLeft w:val="0"/>
              <w:marRight w:val="0"/>
              <w:marTop w:val="0"/>
              <w:marBottom w:val="0"/>
              <w:divBdr>
                <w:top w:val="none" w:sz="0" w:space="0" w:color="auto"/>
                <w:left w:val="none" w:sz="0" w:space="0" w:color="auto"/>
                <w:bottom w:val="none" w:sz="0" w:space="0" w:color="auto"/>
                <w:right w:val="none" w:sz="0" w:space="0" w:color="auto"/>
              </w:divBdr>
              <w:divsChild>
                <w:div w:id="21253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5890">
      <w:bodyDiv w:val="1"/>
      <w:marLeft w:val="0"/>
      <w:marRight w:val="0"/>
      <w:marTop w:val="0"/>
      <w:marBottom w:val="0"/>
      <w:divBdr>
        <w:top w:val="none" w:sz="0" w:space="0" w:color="auto"/>
        <w:left w:val="none" w:sz="0" w:space="0" w:color="auto"/>
        <w:bottom w:val="none" w:sz="0" w:space="0" w:color="auto"/>
        <w:right w:val="none" w:sz="0" w:space="0" w:color="auto"/>
      </w:divBdr>
      <w:divsChild>
        <w:div w:id="170921208">
          <w:marLeft w:val="0"/>
          <w:marRight w:val="0"/>
          <w:marTop w:val="0"/>
          <w:marBottom w:val="0"/>
          <w:divBdr>
            <w:top w:val="none" w:sz="0" w:space="0" w:color="auto"/>
            <w:left w:val="none" w:sz="0" w:space="0" w:color="auto"/>
            <w:bottom w:val="none" w:sz="0" w:space="0" w:color="auto"/>
            <w:right w:val="none" w:sz="0" w:space="0" w:color="auto"/>
          </w:divBdr>
          <w:divsChild>
            <w:div w:id="125320173">
              <w:marLeft w:val="0"/>
              <w:marRight w:val="0"/>
              <w:marTop w:val="0"/>
              <w:marBottom w:val="0"/>
              <w:divBdr>
                <w:top w:val="none" w:sz="0" w:space="0" w:color="auto"/>
                <w:left w:val="none" w:sz="0" w:space="0" w:color="auto"/>
                <w:bottom w:val="none" w:sz="0" w:space="0" w:color="auto"/>
                <w:right w:val="none" w:sz="0" w:space="0" w:color="auto"/>
              </w:divBdr>
              <w:divsChild>
                <w:div w:id="15637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684">
      <w:bodyDiv w:val="1"/>
      <w:marLeft w:val="0"/>
      <w:marRight w:val="0"/>
      <w:marTop w:val="0"/>
      <w:marBottom w:val="0"/>
      <w:divBdr>
        <w:top w:val="none" w:sz="0" w:space="0" w:color="auto"/>
        <w:left w:val="none" w:sz="0" w:space="0" w:color="auto"/>
        <w:bottom w:val="none" w:sz="0" w:space="0" w:color="auto"/>
        <w:right w:val="none" w:sz="0" w:space="0" w:color="auto"/>
      </w:divBdr>
      <w:divsChild>
        <w:div w:id="554776694">
          <w:marLeft w:val="0"/>
          <w:marRight w:val="0"/>
          <w:marTop w:val="0"/>
          <w:marBottom w:val="0"/>
          <w:divBdr>
            <w:top w:val="none" w:sz="0" w:space="0" w:color="auto"/>
            <w:left w:val="none" w:sz="0" w:space="0" w:color="auto"/>
            <w:bottom w:val="none" w:sz="0" w:space="0" w:color="auto"/>
            <w:right w:val="none" w:sz="0" w:space="0" w:color="auto"/>
          </w:divBdr>
          <w:divsChild>
            <w:div w:id="27146672">
              <w:marLeft w:val="0"/>
              <w:marRight w:val="0"/>
              <w:marTop w:val="0"/>
              <w:marBottom w:val="0"/>
              <w:divBdr>
                <w:top w:val="none" w:sz="0" w:space="0" w:color="auto"/>
                <w:left w:val="none" w:sz="0" w:space="0" w:color="auto"/>
                <w:bottom w:val="none" w:sz="0" w:space="0" w:color="auto"/>
                <w:right w:val="none" w:sz="0" w:space="0" w:color="auto"/>
              </w:divBdr>
              <w:divsChild>
                <w:div w:id="16460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06268">
      <w:bodyDiv w:val="1"/>
      <w:marLeft w:val="0"/>
      <w:marRight w:val="0"/>
      <w:marTop w:val="0"/>
      <w:marBottom w:val="0"/>
      <w:divBdr>
        <w:top w:val="none" w:sz="0" w:space="0" w:color="auto"/>
        <w:left w:val="none" w:sz="0" w:space="0" w:color="auto"/>
        <w:bottom w:val="none" w:sz="0" w:space="0" w:color="auto"/>
        <w:right w:val="none" w:sz="0" w:space="0" w:color="auto"/>
      </w:divBdr>
    </w:div>
    <w:div w:id="575821404">
      <w:bodyDiv w:val="1"/>
      <w:marLeft w:val="0"/>
      <w:marRight w:val="0"/>
      <w:marTop w:val="0"/>
      <w:marBottom w:val="0"/>
      <w:divBdr>
        <w:top w:val="none" w:sz="0" w:space="0" w:color="auto"/>
        <w:left w:val="none" w:sz="0" w:space="0" w:color="auto"/>
        <w:bottom w:val="none" w:sz="0" w:space="0" w:color="auto"/>
        <w:right w:val="none" w:sz="0" w:space="0" w:color="auto"/>
      </w:divBdr>
      <w:divsChild>
        <w:div w:id="697701061">
          <w:marLeft w:val="0"/>
          <w:marRight w:val="0"/>
          <w:marTop w:val="0"/>
          <w:marBottom w:val="0"/>
          <w:divBdr>
            <w:top w:val="none" w:sz="0" w:space="0" w:color="auto"/>
            <w:left w:val="none" w:sz="0" w:space="0" w:color="auto"/>
            <w:bottom w:val="none" w:sz="0" w:space="0" w:color="auto"/>
            <w:right w:val="none" w:sz="0" w:space="0" w:color="auto"/>
          </w:divBdr>
          <w:divsChild>
            <w:div w:id="1262488745">
              <w:marLeft w:val="0"/>
              <w:marRight w:val="0"/>
              <w:marTop w:val="0"/>
              <w:marBottom w:val="0"/>
              <w:divBdr>
                <w:top w:val="none" w:sz="0" w:space="0" w:color="auto"/>
                <w:left w:val="none" w:sz="0" w:space="0" w:color="auto"/>
                <w:bottom w:val="none" w:sz="0" w:space="0" w:color="auto"/>
                <w:right w:val="none" w:sz="0" w:space="0" w:color="auto"/>
              </w:divBdr>
            </w:div>
            <w:div w:id="1333218894">
              <w:marLeft w:val="0"/>
              <w:marRight w:val="0"/>
              <w:marTop w:val="0"/>
              <w:marBottom w:val="0"/>
              <w:divBdr>
                <w:top w:val="none" w:sz="0" w:space="0" w:color="auto"/>
                <w:left w:val="none" w:sz="0" w:space="0" w:color="auto"/>
                <w:bottom w:val="none" w:sz="0" w:space="0" w:color="auto"/>
                <w:right w:val="none" w:sz="0" w:space="0" w:color="auto"/>
              </w:divBdr>
              <w:divsChild>
                <w:div w:id="7632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8988">
      <w:bodyDiv w:val="1"/>
      <w:marLeft w:val="0"/>
      <w:marRight w:val="0"/>
      <w:marTop w:val="0"/>
      <w:marBottom w:val="0"/>
      <w:divBdr>
        <w:top w:val="none" w:sz="0" w:space="0" w:color="auto"/>
        <w:left w:val="none" w:sz="0" w:space="0" w:color="auto"/>
        <w:bottom w:val="none" w:sz="0" w:space="0" w:color="auto"/>
        <w:right w:val="none" w:sz="0" w:space="0" w:color="auto"/>
      </w:divBdr>
      <w:divsChild>
        <w:div w:id="1931742647">
          <w:marLeft w:val="0"/>
          <w:marRight w:val="0"/>
          <w:marTop w:val="0"/>
          <w:marBottom w:val="0"/>
          <w:divBdr>
            <w:top w:val="none" w:sz="0" w:space="0" w:color="auto"/>
            <w:left w:val="none" w:sz="0" w:space="0" w:color="auto"/>
            <w:bottom w:val="none" w:sz="0" w:space="0" w:color="auto"/>
            <w:right w:val="none" w:sz="0" w:space="0" w:color="auto"/>
          </w:divBdr>
          <w:divsChild>
            <w:div w:id="1752434934">
              <w:marLeft w:val="0"/>
              <w:marRight w:val="0"/>
              <w:marTop w:val="0"/>
              <w:marBottom w:val="0"/>
              <w:divBdr>
                <w:top w:val="none" w:sz="0" w:space="0" w:color="auto"/>
                <w:left w:val="none" w:sz="0" w:space="0" w:color="auto"/>
                <w:bottom w:val="none" w:sz="0" w:space="0" w:color="auto"/>
                <w:right w:val="none" w:sz="0" w:space="0" w:color="auto"/>
              </w:divBdr>
            </w:div>
            <w:div w:id="1274481417">
              <w:marLeft w:val="0"/>
              <w:marRight w:val="0"/>
              <w:marTop w:val="0"/>
              <w:marBottom w:val="0"/>
              <w:divBdr>
                <w:top w:val="none" w:sz="0" w:space="0" w:color="auto"/>
                <w:left w:val="none" w:sz="0" w:space="0" w:color="auto"/>
                <w:bottom w:val="none" w:sz="0" w:space="0" w:color="auto"/>
                <w:right w:val="none" w:sz="0" w:space="0" w:color="auto"/>
              </w:divBdr>
              <w:divsChild>
                <w:div w:id="14835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9792">
      <w:bodyDiv w:val="1"/>
      <w:marLeft w:val="0"/>
      <w:marRight w:val="0"/>
      <w:marTop w:val="0"/>
      <w:marBottom w:val="0"/>
      <w:divBdr>
        <w:top w:val="none" w:sz="0" w:space="0" w:color="auto"/>
        <w:left w:val="none" w:sz="0" w:space="0" w:color="auto"/>
        <w:bottom w:val="none" w:sz="0" w:space="0" w:color="auto"/>
        <w:right w:val="none" w:sz="0" w:space="0" w:color="auto"/>
      </w:divBdr>
      <w:divsChild>
        <w:div w:id="756562843">
          <w:marLeft w:val="0"/>
          <w:marRight w:val="0"/>
          <w:marTop w:val="0"/>
          <w:marBottom w:val="0"/>
          <w:divBdr>
            <w:top w:val="none" w:sz="0" w:space="0" w:color="auto"/>
            <w:left w:val="none" w:sz="0" w:space="0" w:color="auto"/>
            <w:bottom w:val="none" w:sz="0" w:space="0" w:color="auto"/>
            <w:right w:val="none" w:sz="0" w:space="0" w:color="auto"/>
          </w:divBdr>
          <w:divsChild>
            <w:div w:id="1732194502">
              <w:marLeft w:val="0"/>
              <w:marRight w:val="0"/>
              <w:marTop w:val="0"/>
              <w:marBottom w:val="0"/>
              <w:divBdr>
                <w:top w:val="none" w:sz="0" w:space="0" w:color="auto"/>
                <w:left w:val="none" w:sz="0" w:space="0" w:color="auto"/>
                <w:bottom w:val="none" w:sz="0" w:space="0" w:color="auto"/>
                <w:right w:val="none" w:sz="0" w:space="0" w:color="auto"/>
              </w:divBdr>
              <w:divsChild>
                <w:div w:id="10244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4018">
      <w:bodyDiv w:val="1"/>
      <w:marLeft w:val="0"/>
      <w:marRight w:val="0"/>
      <w:marTop w:val="0"/>
      <w:marBottom w:val="0"/>
      <w:divBdr>
        <w:top w:val="none" w:sz="0" w:space="0" w:color="auto"/>
        <w:left w:val="none" w:sz="0" w:space="0" w:color="auto"/>
        <w:bottom w:val="none" w:sz="0" w:space="0" w:color="auto"/>
        <w:right w:val="none" w:sz="0" w:space="0" w:color="auto"/>
      </w:divBdr>
      <w:divsChild>
        <w:div w:id="1490831730">
          <w:marLeft w:val="0"/>
          <w:marRight w:val="0"/>
          <w:marTop w:val="0"/>
          <w:marBottom w:val="0"/>
          <w:divBdr>
            <w:top w:val="none" w:sz="0" w:space="0" w:color="auto"/>
            <w:left w:val="none" w:sz="0" w:space="0" w:color="auto"/>
            <w:bottom w:val="none" w:sz="0" w:space="0" w:color="auto"/>
            <w:right w:val="none" w:sz="0" w:space="0" w:color="auto"/>
          </w:divBdr>
          <w:divsChild>
            <w:div w:id="981740446">
              <w:marLeft w:val="0"/>
              <w:marRight w:val="0"/>
              <w:marTop w:val="0"/>
              <w:marBottom w:val="0"/>
              <w:divBdr>
                <w:top w:val="none" w:sz="0" w:space="0" w:color="auto"/>
                <w:left w:val="none" w:sz="0" w:space="0" w:color="auto"/>
                <w:bottom w:val="none" w:sz="0" w:space="0" w:color="auto"/>
                <w:right w:val="none" w:sz="0" w:space="0" w:color="auto"/>
              </w:divBdr>
              <w:divsChild>
                <w:div w:id="12563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0966">
      <w:bodyDiv w:val="1"/>
      <w:marLeft w:val="0"/>
      <w:marRight w:val="0"/>
      <w:marTop w:val="0"/>
      <w:marBottom w:val="0"/>
      <w:divBdr>
        <w:top w:val="none" w:sz="0" w:space="0" w:color="auto"/>
        <w:left w:val="none" w:sz="0" w:space="0" w:color="auto"/>
        <w:bottom w:val="none" w:sz="0" w:space="0" w:color="auto"/>
        <w:right w:val="none" w:sz="0" w:space="0" w:color="auto"/>
      </w:divBdr>
    </w:div>
    <w:div w:id="1769084660">
      <w:bodyDiv w:val="1"/>
      <w:marLeft w:val="0"/>
      <w:marRight w:val="0"/>
      <w:marTop w:val="0"/>
      <w:marBottom w:val="0"/>
      <w:divBdr>
        <w:top w:val="none" w:sz="0" w:space="0" w:color="auto"/>
        <w:left w:val="none" w:sz="0" w:space="0" w:color="auto"/>
        <w:bottom w:val="none" w:sz="0" w:space="0" w:color="auto"/>
        <w:right w:val="none" w:sz="0" w:space="0" w:color="auto"/>
      </w:divBdr>
      <w:divsChild>
        <w:div w:id="976377851">
          <w:marLeft w:val="0"/>
          <w:marRight w:val="0"/>
          <w:marTop w:val="0"/>
          <w:marBottom w:val="0"/>
          <w:divBdr>
            <w:top w:val="none" w:sz="0" w:space="0" w:color="auto"/>
            <w:left w:val="none" w:sz="0" w:space="0" w:color="auto"/>
            <w:bottom w:val="none" w:sz="0" w:space="0" w:color="auto"/>
            <w:right w:val="none" w:sz="0" w:space="0" w:color="auto"/>
          </w:divBdr>
          <w:divsChild>
            <w:div w:id="355499202">
              <w:marLeft w:val="0"/>
              <w:marRight w:val="0"/>
              <w:marTop w:val="0"/>
              <w:marBottom w:val="0"/>
              <w:divBdr>
                <w:top w:val="none" w:sz="0" w:space="0" w:color="auto"/>
                <w:left w:val="none" w:sz="0" w:space="0" w:color="auto"/>
                <w:bottom w:val="none" w:sz="0" w:space="0" w:color="auto"/>
                <w:right w:val="none" w:sz="0" w:space="0" w:color="auto"/>
              </w:divBdr>
              <w:divsChild>
                <w:div w:id="48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2180">
      <w:bodyDiv w:val="1"/>
      <w:marLeft w:val="0"/>
      <w:marRight w:val="0"/>
      <w:marTop w:val="0"/>
      <w:marBottom w:val="0"/>
      <w:divBdr>
        <w:top w:val="none" w:sz="0" w:space="0" w:color="auto"/>
        <w:left w:val="none" w:sz="0" w:space="0" w:color="auto"/>
        <w:bottom w:val="none" w:sz="0" w:space="0" w:color="auto"/>
        <w:right w:val="none" w:sz="0" w:space="0" w:color="auto"/>
      </w:divBdr>
      <w:divsChild>
        <w:div w:id="2007630024">
          <w:marLeft w:val="0"/>
          <w:marRight w:val="0"/>
          <w:marTop w:val="0"/>
          <w:marBottom w:val="0"/>
          <w:divBdr>
            <w:top w:val="none" w:sz="0" w:space="0" w:color="auto"/>
            <w:left w:val="none" w:sz="0" w:space="0" w:color="auto"/>
            <w:bottom w:val="none" w:sz="0" w:space="0" w:color="auto"/>
            <w:right w:val="none" w:sz="0" w:space="0" w:color="auto"/>
          </w:divBdr>
          <w:divsChild>
            <w:div w:id="1288007194">
              <w:marLeft w:val="0"/>
              <w:marRight w:val="0"/>
              <w:marTop w:val="0"/>
              <w:marBottom w:val="0"/>
              <w:divBdr>
                <w:top w:val="none" w:sz="0" w:space="0" w:color="auto"/>
                <w:left w:val="none" w:sz="0" w:space="0" w:color="auto"/>
                <w:bottom w:val="none" w:sz="0" w:space="0" w:color="auto"/>
                <w:right w:val="none" w:sz="0" w:space="0" w:color="auto"/>
              </w:divBdr>
              <w:divsChild>
                <w:div w:id="14821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5253">
      <w:bodyDiv w:val="1"/>
      <w:marLeft w:val="0"/>
      <w:marRight w:val="0"/>
      <w:marTop w:val="0"/>
      <w:marBottom w:val="0"/>
      <w:divBdr>
        <w:top w:val="none" w:sz="0" w:space="0" w:color="auto"/>
        <w:left w:val="none" w:sz="0" w:space="0" w:color="auto"/>
        <w:bottom w:val="none" w:sz="0" w:space="0" w:color="auto"/>
        <w:right w:val="none" w:sz="0" w:space="0" w:color="auto"/>
      </w:divBdr>
      <w:divsChild>
        <w:div w:id="495606593">
          <w:marLeft w:val="0"/>
          <w:marRight w:val="0"/>
          <w:marTop w:val="0"/>
          <w:marBottom w:val="0"/>
          <w:divBdr>
            <w:top w:val="none" w:sz="0" w:space="0" w:color="auto"/>
            <w:left w:val="none" w:sz="0" w:space="0" w:color="auto"/>
            <w:bottom w:val="none" w:sz="0" w:space="0" w:color="auto"/>
            <w:right w:val="none" w:sz="0" w:space="0" w:color="auto"/>
          </w:divBdr>
          <w:divsChild>
            <w:div w:id="8995913">
              <w:marLeft w:val="0"/>
              <w:marRight w:val="0"/>
              <w:marTop w:val="0"/>
              <w:marBottom w:val="0"/>
              <w:divBdr>
                <w:top w:val="none" w:sz="0" w:space="0" w:color="auto"/>
                <w:left w:val="none" w:sz="0" w:space="0" w:color="auto"/>
                <w:bottom w:val="none" w:sz="0" w:space="0" w:color="auto"/>
                <w:right w:val="none" w:sz="0" w:space="0" w:color="auto"/>
              </w:divBdr>
            </w:div>
            <w:div w:id="982779091">
              <w:marLeft w:val="0"/>
              <w:marRight w:val="0"/>
              <w:marTop w:val="0"/>
              <w:marBottom w:val="0"/>
              <w:divBdr>
                <w:top w:val="none" w:sz="0" w:space="0" w:color="auto"/>
                <w:left w:val="none" w:sz="0" w:space="0" w:color="auto"/>
                <w:bottom w:val="none" w:sz="0" w:space="0" w:color="auto"/>
                <w:right w:val="none" w:sz="0" w:space="0" w:color="auto"/>
              </w:divBdr>
              <w:divsChild>
                <w:div w:id="12149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25705">
      <w:bodyDiv w:val="1"/>
      <w:marLeft w:val="0"/>
      <w:marRight w:val="0"/>
      <w:marTop w:val="0"/>
      <w:marBottom w:val="0"/>
      <w:divBdr>
        <w:top w:val="none" w:sz="0" w:space="0" w:color="auto"/>
        <w:left w:val="none" w:sz="0" w:space="0" w:color="auto"/>
        <w:bottom w:val="none" w:sz="0" w:space="0" w:color="auto"/>
        <w:right w:val="none" w:sz="0" w:space="0" w:color="auto"/>
      </w:divBdr>
      <w:divsChild>
        <w:div w:id="1103106609">
          <w:marLeft w:val="0"/>
          <w:marRight w:val="0"/>
          <w:marTop w:val="0"/>
          <w:marBottom w:val="0"/>
          <w:divBdr>
            <w:top w:val="none" w:sz="0" w:space="0" w:color="auto"/>
            <w:left w:val="none" w:sz="0" w:space="0" w:color="auto"/>
            <w:bottom w:val="none" w:sz="0" w:space="0" w:color="auto"/>
            <w:right w:val="none" w:sz="0" w:space="0" w:color="auto"/>
          </w:divBdr>
          <w:divsChild>
            <w:div w:id="1788886649">
              <w:marLeft w:val="0"/>
              <w:marRight w:val="0"/>
              <w:marTop w:val="0"/>
              <w:marBottom w:val="0"/>
              <w:divBdr>
                <w:top w:val="none" w:sz="0" w:space="0" w:color="auto"/>
                <w:left w:val="none" w:sz="0" w:space="0" w:color="auto"/>
                <w:bottom w:val="none" w:sz="0" w:space="0" w:color="auto"/>
                <w:right w:val="none" w:sz="0" w:space="0" w:color="auto"/>
              </w:divBdr>
              <w:divsChild>
                <w:div w:id="20846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3149">
      <w:bodyDiv w:val="1"/>
      <w:marLeft w:val="0"/>
      <w:marRight w:val="0"/>
      <w:marTop w:val="0"/>
      <w:marBottom w:val="0"/>
      <w:divBdr>
        <w:top w:val="none" w:sz="0" w:space="0" w:color="auto"/>
        <w:left w:val="none" w:sz="0" w:space="0" w:color="auto"/>
        <w:bottom w:val="none" w:sz="0" w:space="0" w:color="auto"/>
        <w:right w:val="none" w:sz="0" w:space="0" w:color="auto"/>
      </w:divBdr>
      <w:divsChild>
        <w:div w:id="1511993037">
          <w:marLeft w:val="0"/>
          <w:marRight w:val="0"/>
          <w:marTop w:val="0"/>
          <w:marBottom w:val="0"/>
          <w:divBdr>
            <w:top w:val="none" w:sz="0" w:space="0" w:color="auto"/>
            <w:left w:val="none" w:sz="0" w:space="0" w:color="auto"/>
            <w:bottom w:val="none" w:sz="0" w:space="0" w:color="auto"/>
            <w:right w:val="none" w:sz="0" w:space="0" w:color="auto"/>
          </w:divBdr>
          <w:divsChild>
            <w:div w:id="1586760770">
              <w:marLeft w:val="0"/>
              <w:marRight w:val="0"/>
              <w:marTop w:val="0"/>
              <w:marBottom w:val="0"/>
              <w:divBdr>
                <w:top w:val="none" w:sz="0" w:space="0" w:color="auto"/>
                <w:left w:val="none" w:sz="0" w:space="0" w:color="auto"/>
                <w:bottom w:val="none" w:sz="0" w:space="0" w:color="auto"/>
                <w:right w:val="none" w:sz="0" w:space="0" w:color="auto"/>
              </w:divBdr>
              <w:divsChild>
                <w:div w:id="7938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 TargetMode="External"/><Relationship Id="rId18" Type="http://schemas.openxmlformats.org/officeDocument/2006/relationships/hyperlink" Target="https://code.visualstudio.com/docs/languages/python" TargetMode="External"/><Relationship Id="rId26" Type="http://schemas.openxmlformats.org/officeDocument/2006/relationships/hyperlink" Target="https://linuxize.com/post/how-to-extract-unzip-tar-gz-file/" TargetMode="External"/><Relationship Id="rId21" Type="http://schemas.openxmlformats.org/officeDocument/2006/relationships/hyperlink" Target="https://wiki.haskell.org/How_to_unpack_a_tar_file_in_Windows" TargetMode="External"/><Relationship Id="rId34" Type="http://schemas.openxmlformats.org/officeDocument/2006/relationships/hyperlink" Target="https://ioflood.com/blog/python-import-from-another-directory/" TargetMode="External"/><Relationship Id="rId7" Type="http://schemas.openxmlformats.org/officeDocument/2006/relationships/hyperlink" Target="http://twitter.com" TargetMode="External"/><Relationship Id="rId12" Type="http://schemas.openxmlformats.org/officeDocument/2006/relationships/hyperlink" Target="https://www.youtube.com/watch?v=H8Ars15wGRM" TargetMode="External"/><Relationship Id="rId17" Type="http://schemas.openxmlformats.org/officeDocument/2006/relationships/hyperlink" Target="https://pythondex.com/install-and-setup-vs-code-for-python" TargetMode="External"/><Relationship Id="rId25" Type="http://schemas.openxmlformats.org/officeDocument/2006/relationships/hyperlink" Target="https://linuxhandbook.com/basic-tar-commands/" TargetMode="External"/><Relationship Id="rId33" Type="http://schemas.openxmlformats.org/officeDocument/2006/relationships/hyperlink" Target="https://python-code.dev/articles/20405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72012886/how-to-extract-text-from-a-word-document-in-python-and-put-the-data-in-df" TargetMode="External"/><Relationship Id="rId20" Type="http://schemas.openxmlformats.org/officeDocument/2006/relationships/hyperlink" Target="https://windowsloop.com/unzip-tar-gz-tgz-gz-files-windows/" TargetMode="External"/><Relationship Id="rId29" Type="http://schemas.openxmlformats.org/officeDocument/2006/relationships/hyperlink" Target="https://python-code.dev/articles/204057" TargetMode="External"/><Relationship Id="rId1" Type="http://schemas.openxmlformats.org/officeDocument/2006/relationships/numbering" Target="numbering.xml"/><Relationship Id="rId6" Type="http://schemas.openxmlformats.org/officeDocument/2006/relationships/hyperlink" Target="http://katemessner.com" TargetMode="External"/><Relationship Id="rId11" Type="http://schemas.openxmlformats.org/officeDocument/2006/relationships/hyperlink" Target="http://www.youtube.com" TargetMode="External"/><Relationship Id="rId24" Type="http://schemas.openxmlformats.org/officeDocument/2006/relationships/hyperlink" Target="https://www.youtube.com/watch?v=njqib0fzE9c" TargetMode="External"/><Relationship Id="rId32" Type="http://schemas.openxmlformats.org/officeDocument/2006/relationships/hyperlink" Target="https://www.geeksforgeeks.org/how-to-import-a-python-module-given-the-full-path/" TargetMode="External"/><Relationship Id="rId37" Type="http://schemas.openxmlformats.org/officeDocument/2006/relationships/fontTable" Target="fontTable.xml"/><Relationship Id="rId5" Type="http://schemas.openxmlformats.org/officeDocument/2006/relationships/hyperlink" Target="https://pythoninoffice.com/automate-docx-with-python/" TargetMode="External"/><Relationship Id="rId15" Type="http://schemas.openxmlformats.org/officeDocument/2006/relationships/hyperlink" Target="https://blog.finxter.com/5-best-ways-to-read-microsoft-word-documents-with-python/" TargetMode="External"/><Relationship Id="rId23" Type="http://schemas.openxmlformats.org/officeDocument/2006/relationships/hyperlink" Target="https://www.thewindowsclub.com/extract-tar-gz-tgz-or-gz-files" TargetMode="External"/><Relationship Id="rId28" Type="http://schemas.openxmlformats.org/officeDocument/2006/relationships/hyperlink" Target="https://www.geeksforgeeks.org/how-to-import-a-python-module-given-the-full-path/" TargetMode="External"/><Relationship Id="rId36" Type="http://schemas.openxmlformats.org/officeDocument/2006/relationships/hyperlink" Target="https://docs.python.org/3/library/importlib.html" TargetMode="External"/><Relationship Id="rId10" Type="http://schemas.openxmlformats.org/officeDocument/2006/relationships/hyperlink" Target="https://friscochronicles.com/day-2-the-exit-interview-pierson-porter/" TargetMode="External"/><Relationship Id="rId19" Type="http://schemas.openxmlformats.org/officeDocument/2006/relationships/hyperlink" Target="https://python-docx.readthedocs.io/en/latest/user/install.html" TargetMode="External"/><Relationship Id="rId31" Type="http://schemas.openxmlformats.org/officeDocument/2006/relationships/hyperlink" Target="https://www.geeksforgeeks.org/python-import-module-from-different-directory/" TargetMode="External"/><Relationship Id="rId4" Type="http://schemas.openxmlformats.org/officeDocument/2006/relationships/webSettings" Target="webSettings.xml"/><Relationship Id="rId9" Type="http://schemas.openxmlformats.org/officeDocument/2006/relationships/hyperlink" Target="http://www.civilsdaily.com" TargetMode="External"/><Relationship Id="rId14" Type="http://schemas.openxmlformats.org/officeDocument/2006/relationships/hyperlink" Target="https://doc2lang.com/articles/automating-word-document-translation-with-python-and-chatgpt" TargetMode="External"/><Relationship Id="rId22" Type="http://schemas.openxmlformats.org/officeDocument/2006/relationships/hyperlink" Target="https://www.howtogeek.com/858429/how-to-unzip-or-extract-targz-files-on-windows/" TargetMode="External"/><Relationship Id="rId27" Type="http://schemas.openxmlformats.org/officeDocument/2006/relationships/hyperlink" Target="https://www.cyberciti.biz/faq/tar-extract-linux/" TargetMode="External"/><Relationship Id="rId30" Type="http://schemas.openxmlformats.org/officeDocument/2006/relationships/hyperlink" Target="https://ioflood.com/blog/python-import-from-another-directory/" TargetMode="External"/><Relationship Id="rId35" Type="http://schemas.openxmlformats.org/officeDocument/2006/relationships/hyperlink" Target="https://stackoverflow.com/questions/73494490/how-to-use-import-lib-to-import-file-with-absolute-path" TargetMode="External"/><Relationship Id="rId8" Type="http://schemas.openxmlformats.org/officeDocument/2006/relationships/hyperlink" Target="https://www.benchmarksixsigma.com/forum/topic/39360-anova-variants/"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fau\Documents\Custom%20Office%20Templates\CoPilot%20Conv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CoPilot Convo Template</Template>
  <TotalTime>0</TotalTime>
  <Pages>9</Pages>
  <Words>1866</Words>
  <Characters>11367</Characters>
  <Application>Microsoft Office Word</Application>
  <DocSecurity>0</DocSecurity>
  <Lines>315</Lines>
  <Paragraphs>228</Paragraphs>
  <ScaleCrop>false</ScaleCrop>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Hasan Akhtar</dc:creator>
  <cp:lastModifiedBy>Hasan Akhtar</cp:lastModifiedBy>
  <cp:revision>23</cp:revision>
  <dcterms:created xsi:type="dcterms:W3CDTF">2025-03-12T19:04:00Z</dcterms:created>
  <dcterms:modified xsi:type="dcterms:W3CDTF">2025-03-12T22:28:00Z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b92989d3-a779-4286-9084-71a80b4255d2</vt:lpwstr>
  </property>
</Properties>
</file>