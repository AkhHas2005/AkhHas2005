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79650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2C2108EE" w14:textId="77777777" w:rsidR="006F452E" w:rsidRPr="006F452E" w:rsidRDefault="006F452E" w:rsidP="006F452E">
      <w:pPr>
        <w:rPr>
          <w:lang w:val="en-GB"/>
        </w:rPr>
      </w:pPr>
      <w:r w:rsidRPr="006F452E">
        <w:rPr>
          <w:lang w:val="en-GB"/>
        </w:rPr>
        <w:t>I want to design a web application that meets the following requirements:</w:t>
      </w:r>
    </w:p>
    <w:p w14:paraId="0A6057B3" w14:textId="77777777" w:rsidR="006F452E" w:rsidRPr="006F452E" w:rsidRDefault="006F452E" w:rsidP="006F452E">
      <w:pPr>
        <w:numPr>
          <w:ilvl w:val="0"/>
          <w:numId w:val="4"/>
        </w:numPr>
        <w:rPr>
          <w:sz w:val="18"/>
          <w:szCs w:val="18"/>
          <w:lang w:val="en-GB"/>
        </w:rPr>
      </w:pPr>
      <w:r w:rsidRPr="006F452E">
        <w:rPr>
          <w:sz w:val="18"/>
          <w:szCs w:val="18"/>
          <w:lang w:val="en-GB"/>
        </w:rPr>
        <w:t>Can connect to a web database</w:t>
      </w:r>
    </w:p>
    <w:p w14:paraId="2D111B36" w14:textId="77777777" w:rsidR="006F452E" w:rsidRPr="006F452E" w:rsidRDefault="006F452E" w:rsidP="006F452E">
      <w:pPr>
        <w:numPr>
          <w:ilvl w:val="0"/>
          <w:numId w:val="4"/>
        </w:numPr>
        <w:rPr>
          <w:sz w:val="18"/>
          <w:szCs w:val="18"/>
          <w:lang w:val="en-GB"/>
        </w:rPr>
      </w:pPr>
      <w:r w:rsidRPr="006F452E">
        <w:rPr>
          <w:sz w:val="18"/>
          <w:szCs w:val="18"/>
          <w:lang w:val="en-GB"/>
        </w:rPr>
        <w:t>Has a webpage front end</w:t>
      </w:r>
    </w:p>
    <w:p w14:paraId="044DAE67" w14:textId="77777777" w:rsidR="006F452E" w:rsidRPr="006F452E" w:rsidRDefault="006F452E" w:rsidP="006F452E">
      <w:pPr>
        <w:numPr>
          <w:ilvl w:val="0"/>
          <w:numId w:val="4"/>
        </w:numPr>
        <w:rPr>
          <w:sz w:val="18"/>
          <w:szCs w:val="18"/>
          <w:lang w:val="en-GB"/>
        </w:rPr>
      </w:pPr>
      <w:r w:rsidRPr="006F452E">
        <w:rPr>
          <w:sz w:val="18"/>
          <w:szCs w:val="18"/>
          <w:lang w:val="en-GB"/>
        </w:rPr>
        <w:t>Can be deployed on devices of companies with non-technical employees and they can access/use it easily</w:t>
      </w:r>
    </w:p>
    <w:p w14:paraId="33285958" w14:textId="77777777" w:rsidR="006F452E" w:rsidRPr="006F452E" w:rsidRDefault="006F452E" w:rsidP="006F452E">
      <w:pPr>
        <w:numPr>
          <w:ilvl w:val="0"/>
          <w:numId w:val="4"/>
        </w:numPr>
        <w:rPr>
          <w:sz w:val="18"/>
          <w:szCs w:val="18"/>
          <w:lang w:val="en-GB"/>
        </w:rPr>
      </w:pPr>
      <w:r w:rsidRPr="006F452E">
        <w:rPr>
          <w:sz w:val="18"/>
          <w:szCs w:val="18"/>
          <w:lang w:val="en-GB"/>
        </w:rPr>
        <w:t>Only needs to be setup once and then will work every time someone logs on</w:t>
      </w:r>
    </w:p>
    <w:p w14:paraId="2DF85A17" w14:textId="77777777" w:rsidR="006F452E" w:rsidRPr="006F452E" w:rsidRDefault="006F452E" w:rsidP="006F452E">
      <w:pPr>
        <w:numPr>
          <w:ilvl w:val="0"/>
          <w:numId w:val="4"/>
        </w:numPr>
        <w:rPr>
          <w:sz w:val="18"/>
          <w:szCs w:val="18"/>
          <w:lang w:val="en-GB"/>
        </w:rPr>
      </w:pPr>
      <w:r w:rsidRPr="006F452E">
        <w:rPr>
          <w:sz w:val="18"/>
          <w:szCs w:val="18"/>
          <w:lang w:val="en-GB"/>
        </w:rPr>
        <w:t>Users can upload documents to the web page front end</w:t>
      </w:r>
    </w:p>
    <w:p w14:paraId="2BA4E505" w14:textId="77777777" w:rsidR="006F452E" w:rsidRPr="006F452E" w:rsidRDefault="006F452E" w:rsidP="006F452E">
      <w:pPr>
        <w:numPr>
          <w:ilvl w:val="0"/>
          <w:numId w:val="4"/>
        </w:numPr>
        <w:rPr>
          <w:sz w:val="18"/>
          <w:szCs w:val="18"/>
          <w:lang w:val="en-GB"/>
        </w:rPr>
      </w:pPr>
      <w:r w:rsidRPr="006F452E">
        <w:rPr>
          <w:sz w:val="18"/>
          <w:szCs w:val="18"/>
          <w:lang w:val="en-GB"/>
        </w:rPr>
        <w:t>Users can download pdf reports from the web page front end</w:t>
      </w:r>
    </w:p>
    <w:p w14:paraId="6FF2C149" w14:textId="77777777" w:rsidR="006F452E" w:rsidRPr="006F452E" w:rsidRDefault="006F452E" w:rsidP="006F452E">
      <w:pPr>
        <w:numPr>
          <w:ilvl w:val="0"/>
          <w:numId w:val="4"/>
        </w:numPr>
        <w:rPr>
          <w:sz w:val="18"/>
          <w:szCs w:val="18"/>
          <w:lang w:val="en-GB"/>
        </w:rPr>
      </w:pPr>
      <w:r w:rsidRPr="006F452E">
        <w:rPr>
          <w:sz w:val="18"/>
          <w:szCs w:val="18"/>
          <w:lang w:val="en-GB"/>
        </w:rPr>
        <w:t>The front end can be hosted on my GitHub pages website through my GitHub repository</w:t>
      </w:r>
    </w:p>
    <w:p w14:paraId="4115921C" w14:textId="77777777" w:rsidR="002C43ED" w:rsidRDefault="00977981">
      <w:pPr>
        <w:pStyle w:val="Heading2"/>
      </w:pPr>
      <w:r>
        <w:t>Copilot</w:t>
      </w:r>
    </w:p>
    <w:p w14:paraId="2285304A" w14:textId="0B03DDD3" w:rsidR="008C45D8" w:rsidRDefault="008C45D8">
      <w:r>
        <w:rPr>
          <w:noProof/>
        </w:rPr>
        <w:drawing>
          <wp:inline distT="0" distB="0" distL="0" distR="0" wp14:anchorId="38E6B5ED" wp14:editId="0B6A607A">
            <wp:extent cx="3048000" cy="1800225"/>
            <wp:effectExtent l="0" t="0" r="0" b="9525"/>
            <wp:docPr id="744012285" name="Picture 1" descr="Dashboard of an existing webapp as descri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of an existing webapp as describ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0B38" w14:textId="77777777" w:rsidR="00643167" w:rsidRPr="00643167" w:rsidRDefault="00643167" w:rsidP="00643167">
      <w:pPr>
        <w:rPr>
          <w:lang w:val="en-GB"/>
        </w:rPr>
      </w:pPr>
      <w:r w:rsidRPr="00643167">
        <w:rPr>
          <w:lang w:val="en-GB"/>
        </w:rPr>
        <w:t>Designing a web application that meets all these requirements is a great project! Here's a step-by-step guide to help you get started:</w:t>
      </w:r>
    </w:p>
    <w:p w14:paraId="72571804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t>1. Requirement Gathering and Analysis</w:t>
      </w:r>
    </w:p>
    <w:p w14:paraId="124145E5" w14:textId="77777777" w:rsidR="00643167" w:rsidRPr="00643167" w:rsidRDefault="00643167" w:rsidP="00643167">
      <w:pPr>
        <w:numPr>
          <w:ilvl w:val="0"/>
          <w:numId w:val="5"/>
        </w:numPr>
        <w:rPr>
          <w:lang w:val="en-GB"/>
        </w:rPr>
      </w:pPr>
      <w:r w:rsidRPr="00643167">
        <w:rPr>
          <w:b/>
          <w:bCs/>
          <w:lang w:val="en-GB"/>
        </w:rPr>
        <w:t>Understand the Project Goals</w:t>
      </w:r>
      <w:r w:rsidRPr="00643167">
        <w:rPr>
          <w:lang w:val="en-GB"/>
        </w:rPr>
        <w:t>: Clearly define what your web application aims to achieve.</w:t>
      </w:r>
    </w:p>
    <w:p w14:paraId="6D232028" w14:textId="77777777" w:rsidR="00643167" w:rsidRPr="00643167" w:rsidRDefault="00643167" w:rsidP="00643167">
      <w:pPr>
        <w:numPr>
          <w:ilvl w:val="0"/>
          <w:numId w:val="5"/>
        </w:numPr>
        <w:rPr>
          <w:lang w:val="en-GB"/>
        </w:rPr>
      </w:pPr>
      <w:r w:rsidRPr="00643167">
        <w:rPr>
          <w:b/>
          <w:bCs/>
          <w:lang w:val="en-GB"/>
        </w:rPr>
        <w:t>Identify Target Audience</w:t>
      </w:r>
      <w:r w:rsidRPr="00643167">
        <w:rPr>
          <w:lang w:val="en-GB"/>
        </w:rPr>
        <w:t>: Ensure the application is user-friendly for non-technical employees.</w:t>
      </w:r>
    </w:p>
    <w:p w14:paraId="779580AF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t>2. Planning</w:t>
      </w:r>
    </w:p>
    <w:p w14:paraId="3D76B7FB" w14:textId="77777777" w:rsidR="00643167" w:rsidRDefault="00643167" w:rsidP="00643167">
      <w:pPr>
        <w:numPr>
          <w:ilvl w:val="0"/>
          <w:numId w:val="6"/>
        </w:numPr>
        <w:rPr>
          <w:lang w:val="en-GB"/>
        </w:rPr>
      </w:pPr>
      <w:r w:rsidRPr="00643167">
        <w:rPr>
          <w:b/>
          <w:bCs/>
          <w:lang w:val="en-GB"/>
        </w:rPr>
        <w:t>Project Plan</w:t>
      </w:r>
      <w:r w:rsidRPr="00643167">
        <w:rPr>
          <w:lang w:val="en-GB"/>
        </w:rPr>
        <w:t>: Outline the scope, timeline, budget, resources, and milestones</w:t>
      </w:r>
      <w:hyperlink r:id="rId6" w:history="1">
        <w:r w:rsidRPr="00643167">
          <w:rPr>
            <w:rStyle w:val="Hyperlink"/>
            <w:lang w:val="en-GB"/>
          </w:rPr>
          <w:t>^1^</w:t>
        </w:r>
      </w:hyperlink>
      <w:r w:rsidRPr="00643167">
        <w:rPr>
          <w:lang w:val="en-GB"/>
        </w:rPr>
        <w:t>.</w:t>
      </w:r>
    </w:p>
    <w:p w14:paraId="6B830E11" w14:textId="77777777" w:rsidR="001463A8" w:rsidRDefault="001463A8" w:rsidP="001463A8">
      <w:pPr>
        <w:ind w:left="360"/>
        <w:rPr>
          <w:b/>
          <w:bCs/>
          <w:lang w:val="en-GB"/>
        </w:rPr>
      </w:pPr>
    </w:p>
    <w:p w14:paraId="586C9B86" w14:textId="77777777" w:rsidR="001463A8" w:rsidRDefault="001463A8" w:rsidP="001463A8">
      <w:pPr>
        <w:ind w:left="360"/>
        <w:rPr>
          <w:b/>
          <w:bCs/>
          <w:lang w:val="en-GB"/>
        </w:rPr>
      </w:pPr>
    </w:p>
    <w:p w14:paraId="1B2B3CF7" w14:textId="77777777" w:rsidR="001463A8" w:rsidRDefault="001463A8" w:rsidP="001463A8">
      <w:pPr>
        <w:ind w:left="360"/>
        <w:rPr>
          <w:b/>
          <w:bCs/>
          <w:lang w:val="en-GB"/>
        </w:rPr>
      </w:pPr>
    </w:p>
    <w:p w14:paraId="61897A0E" w14:textId="77777777" w:rsidR="001463A8" w:rsidRPr="00643167" w:rsidRDefault="001463A8" w:rsidP="001463A8">
      <w:pPr>
        <w:ind w:left="360"/>
        <w:rPr>
          <w:lang w:val="en-GB"/>
        </w:rPr>
      </w:pPr>
    </w:p>
    <w:p w14:paraId="0E7CDC26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lastRenderedPageBreak/>
        <w:t>3. Design</w:t>
      </w:r>
    </w:p>
    <w:p w14:paraId="6716479D" w14:textId="77777777" w:rsidR="00643167" w:rsidRPr="00643167" w:rsidRDefault="00643167" w:rsidP="00643167">
      <w:pPr>
        <w:numPr>
          <w:ilvl w:val="0"/>
          <w:numId w:val="7"/>
        </w:numPr>
        <w:rPr>
          <w:lang w:val="en-GB"/>
        </w:rPr>
      </w:pPr>
      <w:r w:rsidRPr="00643167">
        <w:rPr>
          <w:b/>
          <w:bCs/>
          <w:lang w:val="en-GB"/>
        </w:rPr>
        <w:t>User Interface (UI) and User Experience (UX)</w:t>
      </w:r>
      <w:r w:rsidRPr="00643167">
        <w:rPr>
          <w:lang w:val="en-GB"/>
        </w:rPr>
        <w:t>: Design a simple and intuitive interface using tools like Figma or Adobe XD.</w:t>
      </w:r>
    </w:p>
    <w:p w14:paraId="5CC63982" w14:textId="77777777" w:rsidR="00643167" w:rsidRPr="00643167" w:rsidRDefault="00643167" w:rsidP="00643167">
      <w:pPr>
        <w:numPr>
          <w:ilvl w:val="0"/>
          <w:numId w:val="7"/>
        </w:numPr>
        <w:rPr>
          <w:lang w:val="en-GB"/>
        </w:rPr>
      </w:pPr>
      <w:r w:rsidRPr="00643167">
        <w:rPr>
          <w:b/>
          <w:bCs/>
          <w:lang w:val="en-GB"/>
        </w:rPr>
        <w:t>Responsive Design</w:t>
      </w:r>
      <w:r w:rsidRPr="00643167">
        <w:rPr>
          <w:lang w:val="en-GB"/>
        </w:rPr>
        <w:t>: Ensure the application works well on various devices and screen sizes.</w:t>
      </w:r>
    </w:p>
    <w:p w14:paraId="3B992A83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t>4. Front-End Development</w:t>
      </w:r>
    </w:p>
    <w:p w14:paraId="7E00A7D9" w14:textId="77777777" w:rsidR="00643167" w:rsidRPr="00643167" w:rsidRDefault="00643167" w:rsidP="00643167">
      <w:pPr>
        <w:numPr>
          <w:ilvl w:val="0"/>
          <w:numId w:val="8"/>
        </w:numPr>
        <w:rPr>
          <w:lang w:val="en-GB"/>
        </w:rPr>
      </w:pPr>
      <w:r w:rsidRPr="00643167">
        <w:rPr>
          <w:b/>
          <w:bCs/>
          <w:lang w:val="en-GB"/>
        </w:rPr>
        <w:t>Technologies</w:t>
      </w:r>
      <w:r w:rsidRPr="00643167">
        <w:rPr>
          <w:lang w:val="en-GB"/>
        </w:rPr>
        <w:t>: Use HTML, CSS, and JavaScript. Frameworks like React or Vue.js can help create a dynamic and responsive front end</w:t>
      </w:r>
      <w:hyperlink r:id="rId7" w:history="1">
        <w:r w:rsidRPr="00643167">
          <w:rPr>
            <w:rStyle w:val="Hyperlink"/>
            <w:lang w:val="en-GB"/>
          </w:rPr>
          <w:t>^1^</w:t>
        </w:r>
      </w:hyperlink>
      <w:r w:rsidRPr="00643167">
        <w:rPr>
          <w:lang w:val="en-GB"/>
        </w:rPr>
        <w:t>.</w:t>
      </w:r>
    </w:p>
    <w:p w14:paraId="7A341BE0" w14:textId="77777777" w:rsidR="00643167" w:rsidRPr="00643167" w:rsidRDefault="00643167" w:rsidP="00643167">
      <w:pPr>
        <w:numPr>
          <w:ilvl w:val="0"/>
          <w:numId w:val="8"/>
        </w:numPr>
        <w:rPr>
          <w:lang w:val="en-GB"/>
        </w:rPr>
      </w:pPr>
      <w:r w:rsidRPr="00643167">
        <w:rPr>
          <w:b/>
          <w:bCs/>
          <w:lang w:val="en-GB"/>
        </w:rPr>
        <w:t>File Upload and Download</w:t>
      </w:r>
      <w:r w:rsidRPr="00643167">
        <w:rPr>
          <w:lang w:val="en-GB"/>
        </w:rPr>
        <w:t>: Implement features for users to upload documents and download PDF reports.</w:t>
      </w:r>
    </w:p>
    <w:p w14:paraId="3C1E5DE1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t>5. Back-End Development</w:t>
      </w:r>
    </w:p>
    <w:p w14:paraId="7404642A" w14:textId="77777777" w:rsidR="00643167" w:rsidRPr="00643167" w:rsidRDefault="00643167" w:rsidP="00643167">
      <w:pPr>
        <w:numPr>
          <w:ilvl w:val="0"/>
          <w:numId w:val="9"/>
        </w:numPr>
        <w:rPr>
          <w:lang w:val="en-GB"/>
        </w:rPr>
      </w:pPr>
      <w:r w:rsidRPr="00643167">
        <w:rPr>
          <w:b/>
          <w:bCs/>
          <w:lang w:val="en-GB"/>
        </w:rPr>
        <w:t>Server-Side Logic</w:t>
      </w:r>
      <w:r w:rsidRPr="00643167">
        <w:rPr>
          <w:lang w:val="en-GB"/>
        </w:rPr>
        <w:t>: Use languages like Node.js, Python, or PHP to handle server-side operations.</w:t>
      </w:r>
    </w:p>
    <w:p w14:paraId="6783A0E2" w14:textId="77777777" w:rsidR="00643167" w:rsidRPr="00643167" w:rsidRDefault="00643167" w:rsidP="00643167">
      <w:pPr>
        <w:numPr>
          <w:ilvl w:val="0"/>
          <w:numId w:val="9"/>
        </w:numPr>
        <w:rPr>
          <w:lang w:val="en-GB"/>
        </w:rPr>
      </w:pPr>
      <w:r w:rsidRPr="00643167">
        <w:rPr>
          <w:b/>
          <w:bCs/>
          <w:lang w:val="en-GB"/>
        </w:rPr>
        <w:t>Database Connection</w:t>
      </w:r>
      <w:r w:rsidRPr="00643167">
        <w:rPr>
          <w:lang w:val="en-GB"/>
        </w:rPr>
        <w:t>: Connect to a web database like MySQL, PostgreSQL, or MongoDB</w:t>
      </w:r>
      <w:hyperlink r:id="rId8" w:history="1">
        <w:r w:rsidRPr="00643167">
          <w:rPr>
            <w:rStyle w:val="Hyperlink"/>
            <w:lang w:val="en-GB"/>
          </w:rPr>
          <w:t>^1^</w:t>
        </w:r>
      </w:hyperlink>
      <w:r w:rsidRPr="00643167">
        <w:rPr>
          <w:lang w:val="en-GB"/>
        </w:rPr>
        <w:t>.</w:t>
      </w:r>
    </w:p>
    <w:p w14:paraId="3FBFE13B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t>6. Database Development</w:t>
      </w:r>
    </w:p>
    <w:p w14:paraId="3F307A30" w14:textId="77777777" w:rsidR="00643167" w:rsidRPr="00643167" w:rsidRDefault="00643167" w:rsidP="00643167">
      <w:pPr>
        <w:numPr>
          <w:ilvl w:val="0"/>
          <w:numId w:val="10"/>
        </w:numPr>
        <w:rPr>
          <w:lang w:val="en-GB"/>
        </w:rPr>
      </w:pPr>
      <w:r w:rsidRPr="00643167">
        <w:rPr>
          <w:b/>
          <w:bCs/>
          <w:lang w:val="en-GB"/>
        </w:rPr>
        <w:t>Schema Design</w:t>
      </w:r>
      <w:r w:rsidRPr="00643167">
        <w:rPr>
          <w:lang w:val="en-GB"/>
        </w:rPr>
        <w:t>: Design the database schema to store user data and uploaded documents.</w:t>
      </w:r>
    </w:p>
    <w:p w14:paraId="41CC508A" w14:textId="77777777" w:rsidR="00643167" w:rsidRPr="00643167" w:rsidRDefault="00643167" w:rsidP="00643167">
      <w:pPr>
        <w:numPr>
          <w:ilvl w:val="0"/>
          <w:numId w:val="10"/>
        </w:numPr>
        <w:rPr>
          <w:lang w:val="en-GB"/>
        </w:rPr>
      </w:pPr>
      <w:r w:rsidRPr="00643167">
        <w:rPr>
          <w:b/>
          <w:bCs/>
          <w:lang w:val="en-GB"/>
        </w:rPr>
        <w:t>Data Security</w:t>
      </w:r>
      <w:r w:rsidRPr="00643167">
        <w:rPr>
          <w:lang w:val="en-GB"/>
        </w:rPr>
        <w:t>: Implement security measures to protect sensitive data.</w:t>
      </w:r>
    </w:p>
    <w:p w14:paraId="563A9473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t>7. Integration</w:t>
      </w:r>
    </w:p>
    <w:p w14:paraId="205DE336" w14:textId="77777777" w:rsidR="00643167" w:rsidRPr="00643167" w:rsidRDefault="00643167" w:rsidP="00643167">
      <w:pPr>
        <w:numPr>
          <w:ilvl w:val="0"/>
          <w:numId w:val="11"/>
        </w:numPr>
        <w:rPr>
          <w:lang w:val="en-GB"/>
        </w:rPr>
      </w:pPr>
      <w:r w:rsidRPr="00643167">
        <w:rPr>
          <w:b/>
          <w:bCs/>
          <w:lang w:val="en-GB"/>
        </w:rPr>
        <w:t>APIs</w:t>
      </w:r>
      <w:r w:rsidRPr="00643167">
        <w:rPr>
          <w:lang w:val="en-GB"/>
        </w:rPr>
        <w:t>: Use APIs to connect the front end with the back end and the database.</w:t>
      </w:r>
    </w:p>
    <w:p w14:paraId="4CE24384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t>8. Testing</w:t>
      </w:r>
    </w:p>
    <w:p w14:paraId="1F4501F0" w14:textId="77777777" w:rsidR="00643167" w:rsidRPr="00643167" w:rsidRDefault="00643167" w:rsidP="00643167">
      <w:pPr>
        <w:numPr>
          <w:ilvl w:val="0"/>
          <w:numId w:val="12"/>
        </w:numPr>
        <w:rPr>
          <w:lang w:val="en-GB"/>
        </w:rPr>
      </w:pPr>
      <w:r w:rsidRPr="00643167">
        <w:rPr>
          <w:b/>
          <w:bCs/>
          <w:lang w:val="en-GB"/>
        </w:rPr>
        <w:t>Unit Testing</w:t>
      </w:r>
      <w:r w:rsidRPr="00643167">
        <w:rPr>
          <w:lang w:val="en-GB"/>
        </w:rPr>
        <w:t>: Test individual components.</w:t>
      </w:r>
    </w:p>
    <w:p w14:paraId="356805A4" w14:textId="77777777" w:rsidR="00643167" w:rsidRPr="00643167" w:rsidRDefault="00643167" w:rsidP="00643167">
      <w:pPr>
        <w:numPr>
          <w:ilvl w:val="0"/>
          <w:numId w:val="12"/>
        </w:numPr>
        <w:rPr>
          <w:lang w:val="en-GB"/>
        </w:rPr>
      </w:pPr>
      <w:r w:rsidRPr="00643167">
        <w:rPr>
          <w:b/>
          <w:bCs/>
          <w:lang w:val="en-GB"/>
        </w:rPr>
        <w:t>Integration Testing</w:t>
      </w:r>
      <w:r w:rsidRPr="00643167">
        <w:rPr>
          <w:lang w:val="en-GB"/>
        </w:rPr>
        <w:t>: Ensure all parts work together seamlessly.</w:t>
      </w:r>
    </w:p>
    <w:p w14:paraId="72AD39EB" w14:textId="77777777" w:rsidR="00643167" w:rsidRPr="00643167" w:rsidRDefault="00643167" w:rsidP="00643167">
      <w:pPr>
        <w:numPr>
          <w:ilvl w:val="0"/>
          <w:numId w:val="12"/>
        </w:numPr>
        <w:rPr>
          <w:lang w:val="en-GB"/>
        </w:rPr>
      </w:pPr>
      <w:r w:rsidRPr="00643167">
        <w:rPr>
          <w:b/>
          <w:bCs/>
          <w:lang w:val="en-GB"/>
        </w:rPr>
        <w:t>User Acceptance Testing (UAT)</w:t>
      </w:r>
      <w:r w:rsidRPr="00643167">
        <w:rPr>
          <w:lang w:val="en-GB"/>
        </w:rPr>
        <w:t>: Get feedback from non-technical users to ensure usability</w:t>
      </w:r>
      <w:hyperlink r:id="rId9" w:history="1">
        <w:r w:rsidRPr="00643167">
          <w:rPr>
            <w:rStyle w:val="Hyperlink"/>
            <w:lang w:val="en-GB"/>
          </w:rPr>
          <w:t>^1^</w:t>
        </w:r>
      </w:hyperlink>
      <w:r w:rsidRPr="00643167">
        <w:rPr>
          <w:lang w:val="en-GB"/>
        </w:rPr>
        <w:t>.</w:t>
      </w:r>
    </w:p>
    <w:p w14:paraId="7A93E84D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t>9. Deployment</w:t>
      </w:r>
    </w:p>
    <w:p w14:paraId="1743BC99" w14:textId="77777777" w:rsidR="00643167" w:rsidRPr="00643167" w:rsidRDefault="00643167" w:rsidP="00643167">
      <w:pPr>
        <w:numPr>
          <w:ilvl w:val="0"/>
          <w:numId w:val="13"/>
        </w:numPr>
        <w:rPr>
          <w:lang w:val="en-GB"/>
        </w:rPr>
      </w:pPr>
      <w:r w:rsidRPr="00643167">
        <w:rPr>
          <w:b/>
          <w:bCs/>
          <w:lang w:val="en-GB"/>
        </w:rPr>
        <w:t>GitHub Pages</w:t>
      </w:r>
      <w:r w:rsidRPr="00643167">
        <w:rPr>
          <w:lang w:val="en-GB"/>
        </w:rPr>
        <w:t>: Host the front end on GitHub Pages. Ensure your repository is public and the site is correctly configured.</w:t>
      </w:r>
    </w:p>
    <w:p w14:paraId="1CA6FF58" w14:textId="77777777" w:rsidR="00643167" w:rsidRPr="00643167" w:rsidRDefault="00643167" w:rsidP="00643167">
      <w:pPr>
        <w:numPr>
          <w:ilvl w:val="0"/>
          <w:numId w:val="13"/>
        </w:numPr>
        <w:rPr>
          <w:lang w:val="en-GB"/>
        </w:rPr>
      </w:pPr>
      <w:r w:rsidRPr="00643167">
        <w:rPr>
          <w:b/>
          <w:bCs/>
          <w:lang w:val="en-GB"/>
        </w:rPr>
        <w:t>Server Deployment</w:t>
      </w:r>
      <w:r w:rsidRPr="00643167">
        <w:rPr>
          <w:lang w:val="en-GB"/>
        </w:rPr>
        <w:t>: Deploy the back end and database on a cloud service like AWS, Azure, or Heroku</w:t>
      </w:r>
      <w:hyperlink r:id="rId10" w:history="1">
        <w:r w:rsidRPr="00643167">
          <w:rPr>
            <w:rStyle w:val="Hyperlink"/>
            <w:lang w:val="en-GB"/>
          </w:rPr>
          <w:t>^1^</w:t>
        </w:r>
      </w:hyperlink>
      <w:r w:rsidRPr="00643167">
        <w:rPr>
          <w:lang w:val="en-GB"/>
        </w:rPr>
        <w:t>.</w:t>
      </w:r>
    </w:p>
    <w:p w14:paraId="4D9E8A91" w14:textId="77777777" w:rsidR="00643167" w:rsidRPr="00643167" w:rsidRDefault="00643167" w:rsidP="00643167">
      <w:pPr>
        <w:rPr>
          <w:b/>
          <w:bCs/>
          <w:lang w:val="en-GB"/>
        </w:rPr>
      </w:pPr>
      <w:r w:rsidRPr="00643167">
        <w:rPr>
          <w:b/>
          <w:bCs/>
          <w:lang w:val="en-GB"/>
        </w:rPr>
        <w:lastRenderedPageBreak/>
        <w:t>10. Maintenance</w:t>
      </w:r>
    </w:p>
    <w:p w14:paraId="5636ADF9" w14:textId="77777777" w:rsidR="00643167" w:rsidRPr="00643167" w:rsidRDefault="00643167" w:rsidP="00643167">
      <w:pPr>
        <w:numPr>
          <w:ilvl w:val="0"/>
          <w:numId w:val="14"/>
        </w:numPr>
        <w:rPr>
          <w:lang w:val="en-GB"/>
        </w:rPr>
      </w:pPr>
      <w:r w:rsidRPr="00643167">
        <w:rPr>
          <w:b/>
          <w:bCs/>
          <w:lang w:val="en-GB"/>
        </w:rPr>
        <w:t>Regular Updates</w:t>
      </w:r>
      <w:r w:rsidRPr="00643167">
        <w:rPr>
          <w:lang w:val="en-GB"/>
        </w:rPr>
        <w:t>: Keep the application updated with the latest security patches and features.</w:t>
      </w:r>
    </w:p>
    <w:p w14:paraId="0ABD065F" w14:textId="77777777" w:rsidR="00643167" w:rsidRPr="00643167" w:rsidRDefault="00643167" w:rsidP="00643167">
      <w:pPr>
        <w:numPr>
          <w:ilvl w:val="0"/>
          <w:numId w:val="14"/>
        </w:numPr>
        <w:rPr>
          <w:lang w:val="en-GB"/>
        </w:rPr>
      </w:pPr>
      <w:r w:rsidRPr="00643167">
        <w:rPr>
          <w:b/>
          <w:bCs/>
          <w:lang w:val="en-GB"/>
        </w:rPr>
        <w:t>User Support</w:t>
      </w:r>
      <w:r w:rsidRPr="00643167">
        <w:rPr>
          <w:lang w:val="en-GB"/>
        </w:rPr>
        <w:t>: Provide support for users to address any issues they encounter.</w:t>
      </w:r>
    </w:p>
    <w:p w14:paraId="10AA26FB" w14:textId="77777777" w:rsidR="00643167" w:rsidRPr="00643167" w:rsidRDefault="00643167" w:rsidP="00643167">
      <w:pPr>
        <w:rPr>
          <w:lang w:val="en-GB"/>
        </w:rPr>
      </w:pPr>
      <w:r w:rsidRPr="00643167">
        <w:rPr>
          <w:lang w:val="en-GB"/>
        </w:rPr>
        <w:t>Would you like more details on any specific part of this process?</w:t>
      </w:r>
    </w:p>
    <w:p w14:paraId="4219E36F" w14:textId="77777777" w:rsidR="001463A8" w:rsidRDefault="00643167" w:rsidP="001463A8">
      <w:pPr>
        <w:pStyle w:val="Heading3"/>
        <w:rPr>
          <w:lang w:val="en-GB"/>
        </w:rPr>
      </w:pPr>
      <w:r w:rsidRPr="00643167">
        <w:rPr>
          <w:lang w:val="en-GB"/>
        </w:rPr>
        <w:t xml:space="preserve">Learn more: </w:t>
      </w:r>
    </w:p>
    <w:p w14:paraId="40A95583" w14:textId="3B426C17" w:rsidR="001463A8" w:rsidRPr="001463A8" w:rsidRDefault="00643167" w:rsidP="001463A8">
      <w:pPr>
        <w:pStyle w:val="ListParagraph"/>
        <w:numPr>
          <w:ilvl w:val="0"/>
          <w:numId w:val="15"/>
        </w:numPr>
        <w:rPr>
          <w:lang w:val="en-GB"/>
        </w:rPr>
      </w:pPr>
      <w:hyperlink r:id="rId11" w:history="1">
        <w:r w:rsidRPr="001463A8">
          <w:rPr>
            <w:rStyle w:val="Hyperlink"/>
            <w:lang w:val="en-GB"/>
          </w:rPr>
          <w:t>www.browserstack.com</w:t>
        </w:r>
      </w:hyperlink>
      <w:r w:rsidRPr="001463A8">
        <w:rPr>
          <w:lang w:val="en-GB"/>
        </w:rPr>
        <w:t xml:space="preserve"> </w:t>
      </w:r>
    </w:p>
    <w:p w14:paraId="2F9F44B3" w14:textId="77777777" w:rsidR="001463A8" w:rsidRDefault="001463A8" w:rsidP="001463A8">
      <w:pPr>
        <w:pStyle w:val="ListParagraph"/>
        <w:numPr>
          <w:ilvl w:val="0"/>
          <w:numId w:val="15"/>
        </w:numPr>
        <w:rPr>
          <w:lang w:val="en-GB"/>
        </w:rPr>
      </w:pPr>
      <w:hyperlink r:id="rId12" w:history="1">
        <w:r w:rsidRPr="00930223">
          <w:rPr>
            <w:rStyle w:val="Hyperlink"/>
            <w:lang w:val="en-GB"/>
          </w:rPr>
          <w:t>www.capellasolutions.com</w:t>
        </w:r>
      </w:hyperlink>
      <w:r w:rsidR="00643167" w:rsidRPr="001463A8">
        <w:rPr>
          <w:lang w:val="en-GB"/>
        </w:rPr>
        <w:t xml:space="preserve"> </w:t>
      </w:r>
    </w:p>
    <w:p w14:paraId="3588C89A" w14:textId="77777777" w:rsidR="001463A8" w:rsidRDefault="00643167" w:rsidP="001463A8">
      <w:pPr>
        <w:pStyle w:val="ListParagraph"/>
        <w:numPr>
          <w:ilvl w:val="0"/>
          <w:numId w:val="15"/>
        </w:numPr>
        <w:rPr>
          <w:lang w:val="en-GB"/>
        </w:rPr>
      </w:pPr>
      <w:hyperlink r:id="rId13" w:history="1">
        <w:r w:rsidRPr="001463A8">
          <w:rPr>
            <w:rStyle w:val="Hyperlink"/>
            <w:lang w:val="en-GB"/>
          </w:rPr>
          <w:t>budibase.com</w:t>
        </w:r>
      </w:hyperlink>
      <w:r w:rsidRPr="001463A8">
        <w:rPr>
          <w:lang w:val="en-GB"/>
        </w:rPr>
        <w:t xml:space="preserve"> </w:t>
      </w:r>
    </w:p>
    <w:p w14:paraId="66329688" w14:textId="77777777" w:rsidR="001463A8" w:rsidRDefault="00643167" w:rsidP="001463A8">
      <w:pPr>
        <w:pStyle w:val="ListParagraph"/>
        <w:numPr>
          <w:ilvl w:val="0"/>
          <w:numId w:val="15"/>
        </w:numPr>
        <w:rPr>
          <w:lang w:val="en-GB"/>
        </w:rPr>
      </w:pPr>
      <w:hyperlink r:id="rId14" w:history="1">
        <w:r w:rsidRPr="001463A8">
          <w:rPr>
            <w:rStyle w:val="Hyperlink"/>
            <w:lang w:val="en-GB"/>
          </w:rPr>
          <w:t>webcodegenie.com</w:t>
        </w:r>
      </w:hyperlink>
      <w:r w:rsidRPr="001463A8">
        <w:rPr>
          <w:lang w:val="en-GB"/>
        </w:rPr>
        <w:t xml:space="preserve"> </w:t>
      </w:r>
    </w:p>
    <w:p w14:paraId="00064DE4" w14:textId="77777777" w:rsidR="001463A8" w:rsidRDefault="00643167" w:rsidP="001463A8">
      <w:pPr>
        <w:pStyle w:val="ListParagraph"/>
        <w:numPr>
          <w:ilvl w:val="0"/>
          <w:numId w:val="15"/>
        </w:numPr>
        <w:rPr>
          <w:lang w:val="en-GB"/>
        </w:rPr>
      </w:pPr>
      <w:hyperlink r:id="rId15" w:history="1">
        <w:r w:rsidRPr="001463A8">
          <w:rPr>
            <w:rStyle w:val="Hyperlink"/>
            <w:lang w:val="en-GB"/>
          </w:rPr>
          <w:t>radixweb.com</w:t>
        </w:r>
      </w:hyperlink>
      <w:r w:rsidRPr="001463A8">
        <w:rPr>
          <w:lang w:val="en-GB"/>
        </w:rPr>
        <w:t xml:space="preserve"> </w:t>
      </w:r>
    </w:p>
    <w:p w14:paraId="45AB5C18" w14:textId="77777777" w:rsidR="001463A8" w:rsidRDefault="00643167" w:rsidP="001463A8">
      <w:pPr>
        <w:pStyle w:val="ListParagraph"/>
        <w:numPr>
          <w:ilvl w:val="0"/>
          <w:numId w:val="15"/>
        </w:numPr>
        <w:rPr>
          <w:lang w:val="en-GB"/>
        </w:rPr>
      </w:pPr>
      <w:hyperlink r:id="rId16" w:history="1">
        <w:r w:rsidRPr="001463A8">
          <w:rPr>
            <w:rStyle w:val="Hyperlink"/>
            <w:lang w:val="en-GB"/>
          </w:rPr>
          <w:t>xbsoftware.com</w:t>
        </w:r>
      </w:hyperlink>
      <w:r w:rsidRPr="001463A8">
        <w:rPr>
          <w:lang w:val="en-GB"/>
        </w:rPr>
        <w:t xml:space="preserve"> </w:t>
      </w:r>
    </w:p>
    <w:p w14:paraId="063393BA" w14:textId="77777777" w:rsidR="001463A8" w:rsidRDefault="00643167" w:rsidP="001463A8">
      <w:pPr>
        <w:pStyle w:val="ListParagraph"/>
        <w:numPr>
          <w:ilvl w:val="0"/>
          <w:numId w:val="15"/>
        </w:numPr>
        <w:rPr>
          <w:lang w:val="en-GB"/>
        </w:rPr>
      </w:pPr>
      <w:hyperlink r:id="rId17" w:history="1">
        <w:r w:rsidRPr="001463A8">
          <w:rPr>
            <w:rStyle w:val="Hyperlink"/>
            <w:lang w:val="en-GB"/>
          </w:rPr>
          <w:t>wpwebinfotech.com</w:t>
        </w:r>
      </w:hyperlink>
      <w:r w:rsidRPr="001463A8">
        <w:rPr>
          <w:lang w:val="en-GB"/>
        </w:rPr>
        <w:t xml:space="preserve"> </w:t>
      </w:r>
    </w:p>
    <w:p w14:paraId="4DF0DC18" w14:textId="650B867F" w:rsidR="002C43ED" w:rsidRPr="001463A8" w:rsidRDefault="00643167" w:rsidP="001463A8">
      <w:pPr>
        <w:pStyle w:val="ListParagraph"/>
        <w:numPr>
          <w:ilvl w:val="0"/>
          <w:numId w:val="15"/>
        </w:numPr>
        <w:rPr>
          <w:lang w:val="en-GB"/>
        </w:rPr>
      </w:pPr>
      <w:hyperlink r:id="rId18" w:history="1">
        <w:r w:rsidRPr="001463A8">
          <w:rPr>
            <w:rStyle w:val="Hyperlink"/>
            <w:lang w:val="en-GB"/>
          </w:rPr>
          <w:t>en.wikipedia.org</w:t>
        </w:r>
      </w:hyperlink>
    </w:p>
    <w:sectPr w:rsidR="002C43ED" w:rsidRPr="001463A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3B5"/>
    <w:multiLevelType w:val="multilevel"/>
    <w:tmpl w:val="568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0D8B3470"/>
    <w:multiLevelType w:val="multilevel"/>
    <w:tmpl w:val="B17E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31EC6"/>
    <w:multiLevelType w:val="multilevel"/>
    <w:tmpl w:val="B344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65460"/>
    <w:multiLevelType w:val="multilevel"/>
    <w:tmpl w:val="6D5C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3C2A4E58"/>
    <w:multiLevelType w:val="hybridMultilevel"/>
    <w:tmpl w:val="419EE062"/>
    <w:lvl w:ilvl="0" w:tplc="7BE0AB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12C"/>
    <w:multiLevelType w:val="multilevel"/>
    <w:tmpl w:val="4B60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9" w15:restartNumberingAfterBreak="0">
    <w:nsid w:val="4C051AD1"/>
    <w:multiLevelType w:val="multilevel"/>
    <w:tmpl w:val="EDA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7BF5"/>
    <w:multiLevelType w:val="multilevel"/>
    <w:tmpl w:val="6ACC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224C9"/>
    <w:multiLevelType w:val="multilevel"/>
    <w:tmpl w:val="FA40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E6FDD"/>
    <w:multiLevelType w:val="multilevel"/>
    <w:tmpl w:val="723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D672A"/>
    <w:multiLevelType w:val="multilevel"/>
    <w:tmpl w:val="FD9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A4F5B"/>
    <w:multiLevelType w:val="multilevel"/>
    <w:tmpl w:val="57E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15928">
    <w:abstractNumId w:val="5"/>
    <w:lvlOverride w:ilvl="0">
      <w:startOverride w:val="1"/>
    </w:lvlOverride>
  </w:num>
  <w:num w:numId="2" w16cid:durableId="1753311521">
    <w:abstractNumId w:val="8"/>
  </w:num>
  <w:num w:numId="3" w16cid:durableId="1553537202">
    <w:abstractNumId w:val="1"/>
  </w:num>
  <w:num w:numId="4" w16cid:durableId="1103912459">
    <w:abstractNumId w:val="4"/>
  </w:num>
  <w:num w:numId="5" w16cid:durableId="696007579">
    <w:abstractNumId w:val="7"/>
  </w:num>
  <w:num w:numId="6" w16cid:durableId="692921134">
    <w:abstractNumId w:val="3"/>
  </w:num>
  <w:num w:numId="7" w16cid:durableId="226378065">
    <w:abstractNumId w:val="2"/>
  </w:num>
  <w:num w:numId="8" w16cid:durableId="587076946">
    <w:abstractNumId w:val="12"/>
  </w:num>
  <w:num w:numId="9" w16cid:durableId="1645622985">
    <w:abstractNumId w:val="13"/>
  </w:num>
  <w:num w:numId="10" w16cid:durableId="1647582838">
    <w:abstractNumId w:val="11"/>
  </w:num>
  <w:num w:numId="11" w16cid:durableId="372853499">
    <w:abstractNumId w:val="9"/>
  </w:num>
  <w:num w:numId="12" w16cid:durableId="1186823499">
    <w:abstractNumId w:val="0"/>
  </w:num>
  <w:num w:numId="13" w16cid:durableId="737090963">
    <w:abstractNumId w:val="14"/>
  </w:num>
  <w:num w:numId="14" w16cid:durableId="1083726118">
    <w:abstractNumId w:val="10"/>
  </w:num>
  <w:num w:numId="15" w16cid:durableId="1060131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2AA"/>
    <w:rsid w:val="001463A8"/>
    <w:rsid w:val="002C43ED"/>
    <w:rsid w:val="004C52AA"/>
    <w:rsid w:val="00600EE4"/>
    <w:rsid w:val="00643167"/>
    <w:rsid w:val="006F452E"/>
    <w:rsid w:val="008C45D8"/>
    <w:rsid w:val="00977981"/>
    <w:rsid w:val="00D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F5BC"/>
  <w15:docId w15:val="{02890A26-0DC3-48E0-8E06-778DD4BA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643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eb-application-development-guide" TargetMode="External"/><Relationship Id="rId13" Type="http://schemas.openxmlformats.org/officeDocument/2006/relationships/hyperlink" Target="https://budibase.com/blog/how-to-make-a-web-app/" TargetMode="External"/><Relationship Id="rId18" Type="http://schemas.openxmlformats.org/officeDocument/2006/relationships/hyperlink" Target="https://en.wikipedia.org/wiki/Web_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owserstack.com/guide/web-application-development-guide" TargetMode="External"/><Relationship Id="rId12" Type="http://schemas.openxmlformats.org/officeDocument/2006/relationships/hyperlink" Target="http://www.capellasolutions.com" TargetMode="External"/><Relationship Id="rId17" Type="http://schemas.openxmlformats.org/officeDocument/2006/relationships/hyperlink" Target="https://wpwebinfotech.com/blog/web-application-development-proce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bsoftware.com/blog/website-development-process-full-guid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web-application-development-guide" TargetMode="External"/><Relationship Id="rId11" Type="http://schemas.openxmlformats.org/officeDocument/2006/relationships/hyperlink" Target="https://www.browserstack.com/guide/web-application-development-guid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adixweb.com/blog/web-development-process" TargetMode="External"/><Relationship Id="rId10" Type="http://schemas.openxmlformats.org/officeDocument/2006/relationships/hyperlink" Target="https://www.browserstack.com/guide/web-application-development-gui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guide/web-application-development-guide" TargetMode="External"/><Relationship Id="rId14" Type="http://schemas.openxmlformats.org/officeDocument/2006/relationships/hyperlink" Target="https://webcodegenie.com/blog/web-application-developmen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2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5</cp:revision>
  <dcterms:created xsi:type="dcterms:W3CDTF">2025-05-25T07:50:00Z</dcterms:created>
  <dcterms:modified xsi:type="dcterms:W3CDTF">2025-05-25T07:55:00Z</dcterms:modified>
</cp:coreProperties>
</file>