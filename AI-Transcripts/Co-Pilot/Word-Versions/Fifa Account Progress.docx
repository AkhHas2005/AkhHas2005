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3D43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4B5129F4" w14:textId="77777777" w:rsidR="008C076F" w:rsidRPr="008C076F" w:rsidRDefault="008C076F" w:rsidP="008C076F">
      <w:pPr>
        <w:rPr>
          <w:lang w:val="en-GB"/>
        </w:rPr>
      </w:pPr>
      <w:r w:rsidRPr="008C076F">
        <w:rPr>
          <w:lang w:val="en-GB"/>
        </w:rPr>
        <w:t>Can you convert this to markdown as a checklist with tick boxes:</w:t>
      </w:r>
    </w:p>
    <w:p w14:paraId="16C78C09" w14:textId="77777777" w:rsidR="001836CF" w:rsidRPr="001836CF" w:rsidRDefault="001836CF" w:rsidP="001836CF">
      <w:pPr>
        <w:pStyle w:val="Heading3"/>
        <w:rPr>
          <w:lang w:val="en-GB"/>
        </w:rPr>
      </w:pPr>
      <w:r w:rsidRPr="001836CF">
        <w:rPr>
          <w:lang w:val="en-GB"/>
        </w:rPr>
        <w:t>Main account:</w:t>
      </w:r>
    </w:p>
    <w:p w14:paraId="0053F869" w14:textId="77777777" w:rsidR="001836CF" w:rsidRPr="001836CF" w:rsidRDefault="001836CF" w:rsidP="001836CF">
      <w:pPr>
        <w:rPr>
          <w:lang w:val="en-GB"/>
        </w:rPr>
      </w:pPr>
      <w:r w:rsidRPr="001836CF">
        <w:rPr>
          <w:lang w:val="en-GB"/>
        </w:rPr>
        <w:t>Change kits</w:t>
      </w:r>
      <w:r w:rsidRPr="001836CF">
        <w:rPr>
          <w:lang w:val="en-GB"/>
        </w:rPr>
        <w:br/>
        <w:t xml:space="preserve">95 </w:t>
      </w:r>
      <w:proofErr w:type="spellStart"/>
      <w:r w:rsidRPr="001836CF">
        <w:rPr>
          <w:lang w:val="en-GB"/>
        </w:rPr>
        <w:t>Sorloth</w:t>
      </w:r>
      <w:proofErr w:type="spellEnd"/>
      <w:r w:rsidRPr="001836CF">
        <w:rPr>
          <w:lang w:val="en-GB"/>
        </w:rPr>
        <w:t xml:space="preserve"> Evo</w:t>
      </w:r>
      <w:r w:rsidRPr="001836CF">
        <w:rPr>
          <w:lang w:val="en-GB"/>
        </w:rPr>
        <w:br/>
        <w:t>De Ligt SBC</w:t>
      </w:r>
      <w:r w:rsidRPr="001836CF">
        <w:rPr>
          <w:lang w:val="en-GB"/>
        </w:rPr>
        <w:br/>
        <w:t xml:space="preserve">97 </w:t>
      </w:r>
      <w:proofErr w:type="spellStart"/>
      <w:r w:rsidRPr="001836CF">
        <w:rPr>
          <w:lang w:val="en-GB"/>
        </w:rPr>
        <w:t>Skriniar</w:t>
      </w:r>
      <w:proofErr w:type="spellEnd"/>
      <w:r w:rsidRPr="001836CF">
        <w:rPr>
          <w:lang w:val="en-GB"/>
        </w:rPr>
        <w:t xml:space="preserve"> Evo</w:t>
      </w:r>
      <w:r w:rsidRPr="001836CF">
        <w:rPr>
          <w:lang w:val="en-GB"/>
        </w:rPr>
        <w:br/>
        <w:t>98 Robertson Evo</w:t>
      </w:r>
      <w:r w:rsidRPr="001836CF">
        <w:rPr>
          <w:lang w:val="en-GB"/>
        </w:rPr>
        <w:br/>
        <w:t>99 Silver Evo</w:t>
      </w:r>
      <w:r w:rsidRPr="001836CF">
        <w:rPr>
          <w:lang w:val="en-GB"/>
        </w:rPr>
        <w:br/>
        <w:t>94 Vini Evo</w:t>
      </w:r>
      <w:r w:rsidRPr="001836CF">
        <w:rPr>
          <w:lang w:val="en-GB"/>
        </w:rPr>
        <w:br/>
        <w:t>99 Gold Evo (Keita)</w:t>
      </w:r>
      <w:r w:rsidRPr="001836CF">
        <w:rPr>
          <w:lang w:val="en-GB"/>
        </w:rPr>
        <w:br/>
        <w:t>99 Zidane Evo</w:t>
      </w:r>
      <w:r w:rsidRPr="001836CF">
        <w:rPr>
          <w:lang w:val="en-GB"/>
        </w:rPr>
        <w:br/>
      </w:r>
      <w:proofErr w:type="spellStart"/>
      <w:r w:rsidRPr="001836CF">
        <w:rPr>
          <w:lang w:val="en-GB"/>
        </w:rPr>
        <w:t>Calafiori</w:t>
      </w:r>
      <w:proofErr w:type="spellEnd"/>
      <w:r w:rsidRPr="001836CF">
        <w:rPr>
          <w:lang w:val="en-GB"/>
        </w:rPr>
        <w:t xml:space="preserve"> SBC</w:t>
      </w:r>
    </w:p>
    <w:p w14:paraId="306D7E08" w14:textId="77777777" w:rsidR="001836CF" w:rsidRPr="001836CF" w:rsidRDefault="001836CF" w:rsidP="001836CF">
      <w:pPr>
        <w:pStyle w:val="Heading3"/>
        <w:rPr>
          <w:lang w:val="en-GB"/>
        </w:rPr>
      </w:pPr>
      <w:r w:rsidRPr="001836CF">
        <w:rPr>
          <w:lang w:val="en-GB"/>
        </w:rPr>
        <w:t>RTG account:</w:t>
      </w:r>
    </w:p>
    <w:p w14:paraId="3D40078F" w14:textId="22AE55B3" w:rsidR="002C43ED" w:rsidRDefault="001836CF" w:rsidP="001836CF">
      <w:r w:rsidRPr="001836CF">
        <w:rPr>
          <w:lang w:val="en-GB"/>
        </w:rPr>
        <w:t>De Ligt SBC</w:t>
      </w:r>
      <w:r w:rsidRPr="001836CF">
        <w:rPr>
          <w:lang w:val="en-GB"/>
        </w:rPr>
        <w:br/>
      </w:r>
      <w:proofErr w:type="spellStart"/>
      <w:r w:rsidRPr="001836CF">
        <w:rPr>
          <w:lang w:val="en-GB"/>
        </w:rPr>
        <w:t>Gullit</w:t>
      </w:r>
      <w:proofErr w:type="spellEnd"/>
      <w:r w:rsidRPr="001836CF">
        <w:rPr>
          <w:lang w:val="en-GB"/>
        </w:rPr>
        <w:t xml:space="preserve"> SBC </w:t>
      </w:r>
      <w:r w:rsidRPr="001836CF">
        <w:rPr>
          <w:rFonts w:ascii="Segoe UI Emoji" w:hAnsi="Segoe UI Emoji" w:cs="Segoe UI Emoji"/>
          <w:lang w:val="en-GB"/>
        </w:rPr>
        <w:t>✖️</w:t>
      </w:r>
      <w:r w:rsidRPr="001836CF">
        <w:rPr>
          <w:lang w:val="en-GB"/>
        </w:rPr>
        <w:t xml:space="preserve"> PACKED HIM</w:t>
      </w:r>
      <w:r w:rsidRPr="001836CF">
        <w:rPr>
          <w:lang w:val="en-GB"/>
        </w:rPr>
        <w:br/>
        <w:t>Vieira SBC 96</w:t>
      </w:r>
      <w:r w:rsidRPr="001836CF">
        <w:rPr>
          <w:lang w:val="en-GB"/>
        </w:rPr>
        <w:br/>
        <w:t>Thiago Evo 98</w:t>
      </w:r>
      <w:r w:rsidRPr="001836CF">
        <w:rPr>
          <w:lang w:val="en-GB"/>
        </w:rPr>
        <w:br/>
        <w:t>Robertson Evo 99</w:t>
      </w:r>
      <w:r w:rsidRPr="001836CF">
        <w:rPr>
          <w:lang w:val="en-GB"/>
        </w:rPr>
        <w:br/>
        <w:t>Silver Evo (Andy Carroll)</w:t>
      </w:r>
      <w:r w:rsidRPr="001836CF">
        <w:rPr>
          <w:lang w:val="en-GB"/>
        </w:rPr>
        <w:br/>
        <w:t>96 Elliott Evo</w:t>
      </w:r>
      <w:r w:rsidRPr="001836CF">
        <w:rPr>
          <w:lang w:val="en-GB"/>
        </w:rPr>
        <w:br/>
        <w:t>99 Gold Evo (</w:t>
      </w:r>
      <w:proofErr w:type="spellStart"/>
      <w:r w:rsidRPr="001836CF">
        <w:rPr>
          <w:lang w:val="en-GB"/>
        </w:rPr>
        <w:t>Bajcetic</w:t>
      </w:r>
      <w:proofErr w:type="spellEnd"/>
      <w:r w:rsidRPr="001836CF">
        <w:rPr>
          <w:lang w:val="en-GB"/>
        </w:rPr>
        <w:t>)</w:t>
      </w:r>
      <w:r w:rsidRPr="001836CF">
        <w:rPr>
          <w:lang w:val="en-GB"/>
        </w:rPr>
        <w:br/>
      </w:r>
      <w:proofErr w:type="spellStart"/>
      <w:r w:rsidRPr="001836CF">
        <w:rPr>
          <w:lang w:val="en-GB"/>
        </w:rPr>
        <w:t>Calafiori</w:t>
      </w:r>
      <w:proofErr w:type="spellEnd"/>
      <w:r w:rsidRPr="001836CF">
        <w:rPr>
          <w:lang w:val="en-GB"/>
        </w:rPr>
        <w:t xml:space="preserve"> SBC</w:t>
      </w:r>
      <w:r w:rsidRPr="001836CF">
        <w:rPr>
          <w:lang w:val="en-GB"/>
        </w:rPr>
        <w:br/>
        <w:t>Lahm SBC</w:t>
      </w:r>
      <w:r w:rsidRPr="001836CF">
        <w:rPr>
          <w:lang w:val="en-GB"/>
        </w:rPr>
        <w:br/>
        <w:t>Raul SBC</w:t>
      </w:r>
      <w:r w:rsidRPr="001836CF">
        <w:rPr>
          <w:lang w:val="en-GB"/>
        </w:rPr>
        <w:br/>
        <w:t>99 Messi SBC</w:t>
      </w:r>
      <w:r w:rsidRPr="001836CF">
        <w:rPr>
          <w:lang w:val="en-GB"/>
        </w:rPr>
        <w:br/>
        <w:t>Pacho SBC</w:t>
      </w:r>
    </w:p>
    <w:p w14:paraId="5C6ED915" w14:textId="77777777" w:rsidR="002C43ED" w:rsidRDefault="00977981">
      <w:pPr>
        <w:pStyle w:val="Heading2"/>
      </w:pPr>
      <w:r>
        <w:t>Copilot</w:t>
      </w:r>
    </w:p>
    <w:p w14:paraId="6B195DED" w14:textId="77777777" w:rsidR="00E1098B" w:rsidRDefault="00E1098B" w:rsidP="00E1098B">
      <w:r>
        <w:t>Sure, here's your list converted to Markdown with checkboxes:</w:t>
      </w:r>
    </w:p>
    <w:p w14:paraId="60DDEBFF" w14:textId="456815CB" w:rsidR="00E1098B" w:rsidRDefault="00E1098B" w:rsidP="00E1098B">
      <w:pPr>
        <w:pStyle w:val="Heading3"/>
      </w:pPr>
      <w:r>
        <w:t>Main Account:</w:t>
      </w:r>
    </w:p>
    <w:p w14:paraId="3CB382E2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Change kits</w:t>
      </w:r>
    </w:p>
    <w:p w14:paraId="4DB0EB7F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95 </w:t>
      </w:r>
      <w:proofErr w:type="spellStart"/>
      <w:r>
        <w:t>Sorloth</w:t>
      </w:r>
      <w:proofErr w:type="spellEnd"/>
      <w:r>
        <w:t xml:space="preserve"> Evo</w:t>
      </w:r>
    </w:p>
    <w:p w14:paraId="17474759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De Ligt SBC</w:t>
      </w:r>
    </w:p>
    <w:p w14:paraId="2488DD80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97 </w:t>
      </w:r>
      <w:proofErr w:type="spellStart"/>
      <w:r>
        <w:t>Skriniar</w:t>
      </w:r>
      <w:proofErr w:type="spellEnd"/>
      <w:r>
        <w:t xml:space="preserve"> Evo</w:t>
      </w:r>
    </w:p>
    <w:p w14:paraId="31A64BDF" w14:textId="77777777" w:rsidR="00E1098B" w:rsidRDefault="00E1098B" w:rsidP="00E1098B">
      <w:r>
        <w:lastRenderedPageBreak/>
        <w:t xml:space="preserve">- </w:t>
      </w:r>
      <w:proofErr w:type="gramStart"/>
      <w:r>
        <w:t>[ ]</w:t>
      </w:r>
      <w:proofErr w:type="gramEnd"/>
      <w:r>
        <w:t xml:space="preserve"> 98 Robertson Evo</w:t>
      </w:r>
    </w:p>
    <w:p w14:paraId="53B971B8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Silver Evo</w:t>
      </w:r>
    </w:p>
    <w:p w14:paraId="0C4C732B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94 Vini Evo</w:t>
      </w:r>
    </w:p>
    <w:p w14:paraId="6BEAEB7F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Gold Evo (Keita)</w:t>
      </w:r>
    </w:p>
    <w:p w14:paraId="2E594DCA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Zidane Evo</w:t>
      </w:r>
    </w:p>
    <w:p w14:paraId="330A1287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Calafiori</w:t>
      </w:r>
      <w:proofErr w:type="spellEnd"/>
      <w:r>
        <w:t xml:space="preserve"> SBC</w:t>
      </w:r>
    </w:p>
    <w:p w14:paraId="24759E36" w14:textId="77777777" w:rsidR="00E1098B" w:rsidRDefault="00E1098B" w:rsidP="00E1098B"/>
    <w:p w14:paraId="4F4336F0" w14:textId="2EC9D34D" w:rsidR="00E1098B" w:rsidRDefault="00E1098B" w:rsidP="00E1098B">
      <w:pPr>
        <w:pStyle w:val="Heading3"/>
      </w:pPr>
      <w:r>
        <w:t>RTG Account:</w:t>
      </w:r>
    </w:p>
    <w:p w14:paraId="609F6D4D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De Ligt SBC</w:t>
      </w:r>
    </w:p>
    <w:p w14:paraId="5F311430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Gullit</w:t>
      </w:r>
      <w:proofErr w:type="spellEnd"/>
      <w:r>
        <w:t xml:space="preserve"> SBC </w:t>
      </w:r>
      <w:r>
        <w:rPr>
          <w:rFonts w:ascii="Segoe UI Emoji" w:hAnsi="Segoe UI Emoji" w:cs="Segoe UI Emoji"/>
        </w:rPr>
        <w:t>✖️</w:t>
      </w:r>
      <w:r>
        <w:t xml:space="preserve"> PACKED HIM</w:t>
      </w:r>
    </w:p>
    <w:p w14:paraId="78E060E2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Vieira SBC</w:t>
      </w:r>
    </w:p>
    <w:p w14:paraId="52F1AA13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96 Thiago Evo</w:t>
      </w:r>
    </w:p>
    <w:p w14:paraId="1C166B01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98 Robertson Evo</w:t>
      </w:r>
    </w:p>
    <w:p w14:paraId="2313BF82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Silver Evo (Andy Carroll)</w:t>
      </w:r>
    </w:p>
    <w:p w14:paraId="47A6B644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96 Elliott Evo</w:t>
      </w:r>
    </w:p>
    <w:p w14:paraId="61AB38F3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Gold Evo (</w:t>
      </w:r>
      <w:proofErr w:type="spellStart"/>
      <w:r>
        <w:t>Bajcetic</w:t>
      </w:r>
      <w:proofErr w:type="spellEnd"/>
      <w:r>
        <w:t>)</w:t>
      </w:r>
    </w:p>
    <w:p w14:paraId="00B4B1DA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Calafiori</w:t>
      </w:r>
      <w:proofErr w:type="spellEnd"/>
      <w:r>
        <w:t xml:space="preserve"> SBC</w:t>
      </w:r>
    </w:p>
    <w:p w14:paraId="2F179711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Lahm SBC</w:t>
      </w:r>
    </w:p>
    <w:p w14:paraId="370B3AB9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Raul SBC</w:t>
      </w:r>
    </w:p>
    <w:p w14:paraId="44D89E7D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99 Messi SBC</w:t>
      </w:r>
    </w:p>
    <w:p w14:paraId="45450A4F" w14:textId="77777777" w:rsidR="00E1098B" w:rsidRDefault="00E1098B" w:rsidP="00E1098B">
      <w:r>
        <w:t xml:space="preserve">- </w:t>
      </w:r>
      <w:proofErr w:type="gramStart"/>
      <w:r>
        <w:t>[ ]</w:t>
      </w:r>
      <w:proofErr w:type="gramEnd"/>
      <w:r>
        <w:t xml:space="preserve"> Pacho SBC</w:t>
      </w:r>
    </w:p>
    <w:p w14:paraId="04A95DEE" w14:textId="77777777" w:rsidR="00E1098B" w:rsidRDefault="00E1098B" w:rsidP="00E1098B"/>
    <w:p w14:paraId="181F9781" w14:textId="70853625" w:rsidR="002C43ED" w:rsidRDefault="00E1098B" w:rsidP="00E1098B">
      <w:r>
        <w:t>Feel free to let me know if you need any more adjustments!</w:t>
      </w:r>
    </w:p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11"/>
    <w:rsid w:val="001836CF"/>
    <w:rsid w:val="002C43ED"/>
    <w:rsid w:val="003A69B0"/>
    <w:rsid w:val="007D0A11"/>
    <w:rsid w:val="008C076F"/>
    <w:rsid w:val="00977981"/>
    <w:rsid w:val="00D04DF4"/>
    <w:rsid w:val="00E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1830"/>
  <w15:docId w15:val="{F8F6E3E0-0DC7-4E94-BAD4-6730E69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4</cp:revision>
  <dcterms:created xsi:type="dcterms:W3CDTF">2025-05-15T08:42:00Z</dcterms:created>
  <dcterms:modified xsi:type="dcterms:W3CDTF">2025-05-15T08:47:00Z</dcterms:modified>
</cp:coreProperties>
</file>