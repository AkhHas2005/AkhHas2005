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BF57B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348091E9" w14:textId="77777777" w:rsidR="00D66CBA" w:rsidRPr="00D66CBA" w:rsidRDefault="00D66CBA" w:rsidP="00D66CBA">
      <w:pPr>
        <w:rPr>
          <w:lang w:val="en-GB"/>
        </w:rPr>
      </w:pPr>
      <w:r w:rsidRPr="00D66CBA">
        <w:rPr>
          <w:lang w:val="en-GB"/>
        </w:rPr>
        <w:t>Are gorillas monkeys?</w:t>
      </w:r>
    </w:p>
    <w:p w14:paraId="5E2D1148" w14:textId="77777777" w:rsidR="002C43ED" w:rsidRDefault="00977981">
      <w:pPr>
        <w:pStyle w:val="Heading2"/>
      </w:pPr>
      <w:r>
        <w:t>Copilot</w:t>
      </w:r>
    </w:p>
    <w:p w14:paraId="5B96DBC6" w14:textId="15771294" w:rsidR="009C01FB" w:rsidRPr="009C01FB" w:rsidRDefault="00AA3A32" w:rsidP="009C01FB">
      <w:r>
        <w:rPr>
          <w:noProof/>
        </w:rPr>
        <w:drawing>
          <wp:inline distT="0" distB="0" distL="0" distR="0" wp14:anchorId="1418F6EF" wp14:editId="32BCF105">
            <wp:extent cx="3048000" cy="1800225"/>
            <wp:effectExtent l="0" t="0" r="0" b="9525"/>
            <wp:docPr id="1446128944" name="Picture 1" descr="Image of Gorilla in Forest/Ju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Gorilla in Forest/Jung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5C9D" w14:textId="77777777" w:rsidR="009C01FB" w:rsidRPr="009C01FB" w:rsidRDefault="009C01FB" w:rsidP="009C01FB">
      <w:pPr>
        <w:rPr>
          <w:lang w:val="en-GB"/>
        </w:rPr>
      </w:pPr>
      <w:r w:rsidRPr="009C01FB">
        <w:rPr>
          <w:lang w:val="en-GB"/>
        </w:rPr>
        <w:t xml:space="preserve">No, gorillas are not monkeys. Gorillas belong to a different group of primates known as </w:t>
      </w:r>
      <w:r w:rsidRPr="009C01FB">
        <w:rPr>
          <w:b/>
          <w:bCs/>
          <w:lang w:val="en-GB"/>
        </w:rPr>
        <w:t>apes</w:t>
      </w:r>
      <w:r w:rsidRPr="009C01FB">
        <w:rPr>
          <w:lang w:val="en-GB"/>
        </w:rPr>
        <w:t>. This group also includes humans, chimpanzees, bonobos, orangutans, and gibbons</w:t>
      </w:r>
      <w:hyperlink r:id="rId6" w:history="1">
        <w:r w:rsidRPr="009C01FB">
          <w:rPr>
            <w:rStyle w:val="Hyperlink"/>
            <w:lang w:val="en-GB"/>
          </w:rPr>
          <w:t>^1^</w:t>
        </w:r>
      </w:hyperlink>
      <w:hyperlink r:id="rId7" w:history="1">
        <w:r w:rsidRPr="009C01FB">
          <w:rPr>
            <w:rStyle w:val="Hyperlink"/>
            <w:lang w:val="en-GB"/>
          </w:rPr>
          <w:t>^2^</w:t>
        </w:r>
      </w:hyperlink>
      <w:r w:rsidRPr="009C01FB">
        <w:rPr>
          <w:lang w:val="en-GB"/>
        </w:rPr>
        <w:t>.</w:t>
      </w:r>
    </w:p>
    <w:p w14:paraId="1C15D7AB" w14:textId="77777777" w:rsidR="009C01FB" w:rsidRPr="009C01FB" w:rsidRDefault="009C01FB" w:rsidP="009C01FB">
      <w:pPr>
        <w:rPr>
          <w:lang w:val="en-GB"/>
        </w:rPr>
      </w:pPr>
      <w:r w:rsidRPr="009C01FB">
        <w:rPr>
          <w:lang w:val="en-GB"/>
        </w:rPr>
        <w:t>Here are some key differences:</w:t>
      </w:r>
    </w:p>
    <w:p w14:paraId="0CFF6C6D" w14:textId="77777777" w:rsidR="009C01FB" w:rsidRPr="009C01FB" w:rsidRDefault="009C01FB" w:rsidP="009C01FB">
      <w:pPr>
        <w:numPr>
          <w:ilvl w:val="0"/>
          <w:numId w:val="4"/>
        </w:numPr>
        <w:rPr>
          <w:lang w:val="en-GB"/>
        </w:rPr>
      </w:pPr>
      <w:r w:rsidRPr="009C01FB">
        <w:rPr>
          <w:b/>
          <w:bCs/>
          <w:lang w:val="en-GB"/>
        </w:rPr>
        <w:t>Classification</w:t>
      </w:r>
      <w:r w:rsidRPr="009C01FB">
        <w:rPr>
          <w:lang w:val="en-GB"/>
        </w:rPr>
        <w:t>: Gorillas are classified as apes in the family Hominidae, while monkeys belong to various other families within the primate order</w:t>
      </w:r>
      <w:hyperlink r:id="rId8" w:history="1">
        <w:r w:rsidRPr="009C01FB">
          <w:rPr>
            <w:rStyle w:val="Hyperlink"/>
            <w:lang w:val="en-GB"/>
          </w:rPr>
          <w:t>^2^</w:t>
        </w:r>
      </w:hyperlink>
      <w:r w:rsidRPr="009C01FB">
        <w:rPr>
          <w:lang w:val="en-GB"/>
        </w:rPr>
        <w:t>.</w:t>
      </w:r>
    </w:p>
    <w:p w14:paraId="3DEF5901" w14:textId="77777777" w:rsidR="009C01FB" w:rsidRPr="009C01FB" w:rsidRDefault="009C01FB" w:rsidP="009C01FB">
      <w:pPr>
        <w:numPr>
          <w:ilvl w:val="0"/>
          <w:numId w:val="4"/>
        </w:numPr>
        <w:rPr>
          <w:lang w:val="en-GB"/>
        </w:rPr>
      </w:pPr>
      <w:r w:rsidRPr="009C01FB">
        <w:rPr>
          <w:b/>
          <w:bCs/>
          <w:lang w:val="en-GB"/>
        </w:rPr>
        <w:t>Physical Traits</w:t>
      </w:r>
      <w:r w:rsidRPr="009C01FB">
        <w:rPr>
          <w:lang w:val="en-GB"/>
        </w:rPr>
        <w:t>: Gorillas are generally larger and heavier than monkeys. They also lack tails, which most monkeys have</w:t>
      </w:r>
      <w:hyperlink r:id="rId9" w:history="1">
        <w:r w:rsidRPr="009C01FB">
          <w:rPr>
            <w:rStyle w:val="Hyperlink"/>
            <w:lang w:val="en-GB"/>
          </w:rPr>
          <w:t>^3^</w:t>
        </w:r>
      </w:hyperlink>
      <w:r w:rsidRPr="009C01FB">
        <w:rPr>
          <w:lang w:val="en-GB"/>
        </w:rPr>
        <w:t>.</w:t>
      </w:r>
    </w:p>
    <w:p w14:paraId="2236592D" w14:textId="77777777" w:rsidR="009C01FB" w:rsidRPr="009C01FB" w:rsidRDefault="009C01FB" w:rsidP="009C01FB">
      <w:pPr>
        <w:numPr>
          <w:ilvl w:val="0"/>
          <w:numId w:val="4"/>
        </w:numPr>
        <w:rPr>
          <w:lang w:val="en-GB"/>
        </w:rPr>
      </w:pPr>
      <w:proofErr w:type="spellStart"/>
      <w:r w:rsidRPr="009C01FB">
        <w:rPr>
          <w:b/>
          <w:bCs/>
          <w:lang w:val="en-GB"/>
        </w:rPr>
        <w:t>Behavior</w:t>
      </w:r>
      <w:proofErr w:type="spellEnd"/>
      <w:r w:rsidRPr="009C01FB">
        <w:rPr>
          <w:lang w:val="en-GB"/>
        </w:rPr>
        <w:t>: Gorillas are predominantly ground-dwelling, whereas many monkeys are more arboreal (tree-dwelling)</w:t>
      </w:r>
      <w:hyperlink r:id="rId10" w:history="1">
        <w:r w:rsidRPr="009C01FB">
          <w:rPr>
            <w:rStyle w:val="Hyperlink"/>
            <w:lang w:val="en-GB"/>
          </w:rPr>
          <w:t>^4^</w:t>
        </w:r>
      </w:hyperlink>
      <w:r w:rsidRPr="009C01FB">
        <w:rPr>
          <w:lang w:val="en-GB"/>
        </w:rPr>
        <w:t>.</w:t>
      </w:r>
    </w:p>
    <w:p w14:paraId="1A07D6B6" w14:textId="77777777" w:rsidR="009C01FB" w:rsidRPr="009C01FB" w:rsidRDefault="009C01FB" w:rsidP="009C01FB">
      <w:pPr>
        <w:rPr>
          <w:lang w:val="en-GB"/>
        </w:rPr>
      </w:pPr>
      <w:r w:rsidRPr="009C01FB">
        <w:rPr>
          <w:lang w:val="en-GB"/>
        </w:rPr>
        <w:t xml:space="preserve">If you have any more questions about gorillas or other primates, feel free to ask! </w:t>
      </w:r>
      <w:r w:rsidRPr="009C01FB">
        <w:rPr>
          <w:rFonts w:ascii="Segoe UI Emoji" w:hAnsi="Segoe UI Emoji" w:cs="Segoe UI Emoji"/>
          <w:lang w:val="en-GB"/>
        </w:rPr>
        <w:t>🦍</w:t>
      </w:r>
    </w:p>
    <w:p w14:paraId="6FB08313" w14:textId="77777777" w:rsidR="00BC626A" w:rsidRDefault="009C01FB" w:rsidP="00A52788">
      <w:pPr>
        <w:pStyle w:val="Heading3"/>
        <w:rPr>
          <w:lang w:val="en-GB"/>
        </w:rPr>
      </w:pPr>
      <w:r w:rsidRPr="009C01FB">
        <w:rPr>
          <w:lang w:val="en-GB"/>
        </w:rPr>
        <w:t xml:space="preserve">Learn more: </w:t>
      </w:r>
    </w:p>
    <w:p w14:paraId="62D6B02F" w14:textId="6131E40C" w:rsidR="00BC626A" w:rsidRPr="00BC626A" w:rsidRDefault="009C01FB" w:rsidP="00A52788">
      <w:pPr>
        <w:pStyle w:val="ListParagraph"/>
        <w:numPr>
          <w:ilvl w:val="0"/>
          <w:numId w:val="5"/>
        </w:numPr>
        <w:rPr>
          <w:lang w:val="en-GB"/>
        </w:rPr>
      </w:pPr>
      <w:hyperlink r:id="rId11" w:history="1">
        <w:r w:rsidRPr="00BC626A">
          <w:rPr>
            <w:rStyle w:val="Hyperlink"/>
            <w:lang w:val="en-GB"/>
          </w:rPr>
          <w:t>leozoo.org</w:t>
        </w:r>
      </w:hyperlink>
      <w:r w:rsidRPr="00BC626A">
        <w:rPr>
          <w:lang w:val="en-GB"/>
        </w:rPr>
        <w:t xml:space="preserve"> </w:t>
      </w:r>
    </w:p>
    <w:p w14:paraId="4DEB4D08" w14:textId="77777777" w:rsidR="00BC626A" w:rsidRDefault="009C01FB" w:rsidP="00A52788">
      <w:pPr>
        <w:pStyle w:val="ListParagraph"/>
        <w:numPr>
          <w:ilvl w:val="0"/>
          <w:numId w:val="5"/>
        </w:numPr>
        <w:rPr>
          <w:lang w:val="en-GB"/>
        </w:rPr>
      </w:pPr>
      <w:hyperlink r:id="rId12" w:history="1">
        <w:r w:rsidRPr="00BC626A">
          <w:rPr>
            <w:rStyle w:val="Hyperlink"/>
            <w:lang w:val="en-GB"/>
          </w:rPr>
          <w:t>mrcsl.org</w:t>
        </w:r>
      </w:hyperlink>
      <w:r w:rsidRPr="00BC626A">
        <w:rPr>
          <w:lang w:val="en-GB"/>
        </w:rPr>
        <w:t xml:space="preserve"> </w:t>
      </w:r>
    </w:p>
    <w:p w14:paraId="5826F0F0" w14:textId="77777777" w:rsidR="00BC626A" w:rsidRDefault="00BC626A" w:rsidP="00A52788">
      <w:pPr>
        <w:pStyle w:val="ListParagraph"/>
        <w:numPr>
          <w:ilvl w:val="0"/>
          <w:numId w:val="5"/>
        </w:numPr>
        <w:rPr>
          <w:lang w:val="en-GB"/>
        </w:rPr>
      </w:pPr>
      <w:hyperlink r:id="rId13" w:history="1">
        <w:r w:rsidRPr="00BB3029">
          <w:rPr>
            <w:rStyle w:val="Hyperlink"/>
            <w:lang w:val="en-GB"/>
          </w:rPr>
          <w:t>thisvsthat.io</w:t>
        </w:r>
      </w:hyperlink>
      <w:r w:rsidR="009C01FB" w:rsidRPr="00BC626A">
        <w:rPr>
          <w:lang w:val="en-GB"/>
        </w:rPr>
        <w:t xml:space="preserve"> </w:t>
      </w:r>
    </w:p>
    <w:p w14:paraId="7644FD6B" w14:textId="77777777" w:rsidR="00BC626A" w:rsidRDefault="00BC626A" w:rsidP="00A52788">
      <w:pPr>
        <w:pStyle w:val="ListParagraph"/>
        <w:numPr>
          <w:ilvl w:val="0"/>
          <w:numId w:val="5"/>
        </w:numPr>
        <w:rPr>
          <w:lang w:val="en-GB"/>
        </w:rPr>
      </w:pPr>
      <w:hyperlink r:id="rId14" w:history="1">
        <w:r w:rsidRPr="00BB3029">
          <w:rPr>
            <w:rStyle w:val="Hyperlink"/>
            <w:lang w:val="en-GB"/>
          </w:rPr>
          <w:t>en.wikipedia.org</w:t>
        </w:r>
      </w:hyperlink>
      <w:r w:rsidR="009C01FB" w:rsidRPr="00BC626A">
        <w:rPr>
          <w:lang w:val="en-GB"/>
        </w:rPr>
        <w:t xml:space="preserve"> </w:t>
      </w:r>
    </w:p>
    <w:p w14:paraId="0D4B840A" w14:textId="77777777" w:rsidR="00BC626A" w:rsidRDefault="00BC626A" w:rsidP="00A52788">
      <w:pPr>
        <w:pStyle w:val="ListParagraph"/>
        <w:numPr>
          <w:ilvl w:val="0"/>
          <w:numId w:val="5"/>
        </w:numPr>
        <w:rPr>
          <w:lang w:val="en-GB"/>
        </w:rPr>
      </w:pPr>
      <w:hyperlink r:id="rId15" w:history="1">
        <w:r w:rsidRPr="00BB3029">
          <w:rPr>
            <w:rStyle w:val="Hyperlink"/>
            <w:lang w:val="en-GB"/>
          </w:rPr>
          <w:t>medium.com</w:t>
        </w:r>
      </w:hyperlink>
      <w:r w:rsidR="009C01FB" w:rsidRPr="00BC626A">
        <w:rPr>
          <w:lang w:val="en-GB"/>
        </w:rPr>
        <w:t xml:space="preserve"> </w:t>
      </w:r>
    </w:p>
    <w:p w14:paraId="7454B3D0" w14:textId="77777777" w:rsidR="00BC626A" w:rsidRDefault="00BC626A" w:rsidP="00A52788">
      <w:pPr>
        <w:pStyle w:val="ListParagraph"/>
        <w:numPr>
          <w:ilvl w:val="0"/>
          <w:numId w:val="5"/>
        </w:numPr>
        <w:rPr>
          <w:lang w:val="en-GB"/>
        </w:rPr>
      </w:pPr>
      <w:hyperlink r:id="rId16" w:history="1">
        <w:r w:rsidRPr="00BB3029">
          <w:rPr>
            <w:rStyle w:val="Hyperlink"/>
            <w:lang w:val="en-GB"/>
          </w:rPr>
          <w:t>www.britannica.com</w:t>
        </w:r>
      </w:hyperlink>
      <w:r w:rsidR="009C01FB" w:rsidRPr="00BC626A">
        <w:rPr>
          <w:lang w:val="en-GB"/>
        </w:rPr>
        <w:t xml:space="preserve"> </w:t>
      </w:r>
    </w:p>
    <w:p w14:paraId="196450A3" w14:textId="17F1AA97" w:rsidR="002C43ED" w:rsidRPr="00BC626A" w:rsidRDefault="00A52788" w:rsidP="00A52788">
      <w:pPr>
        <w:pStyle w:val="ListParagraph"/>
        <w:numPr>
          <w:ilvl w:val="0"/>
          <w:numId w:val="5"/>
        </w:numPr>
        <w:rPr>
          <w:lang w:val="en-GB"/>
        </w:rPr>
      </w:pPr>
      <w:hyperlink r:id="rId17" w:history="1">
        <w:r w:rsidRPr="00BB3029">
          <w:rPr>
            <w:rStyle w:val="Hyperlink"/>
            <w:lang w:val="en-GB"/>
          </w:rPr>
          <w:t>www.gettyimages.com</w:t>
        </w:r>
      </w:hyperlink>
    </w:p>
    <w:sectPr w:rsidR="002C43ED" w:rsidRPr="00BC626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25AD0C33"/>
    <w:multiLevelType w:val="multilevel"/>
    <w:tmpl w:val="40C6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4" w15:restartNumberingAfterBreak="0">
    <w:nsid w:val="74DA26A1"/>
    <w:multiLevelType w:val="hybridMultilevel"/>
    <w:tmpl w:val="13C6DE16"/>
    <w:lvl w:ilvl="0" w:tplc="83388E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5928">
    <w:abstractNumId w:val="1"/>
    <w:lvlOverride w:ilvl="0">
      <w:startOverride w:val="1"/>
    </w:lvlOverride>
  </w:num>
  <w:num w:numId="2" w16cid:durableId="1753311521">
    <w:abstractNumId w:val="3"/>
  </w:num>
  <w:num w:numId="3" w16cid:durableId="1553537202">
    <w:abstractNumId w:val="0"/>
  </w:num>
  <w:num w:numId="4" w16cid:durableId="809785342">
    <w:abstractNumId w:val="2"/>
  </w:num>
  <w:num w:numId="5" w16cid:durableId="225603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52B"/>
    <w:rsid w:val="0028701D"/>
    <w:rsid w:val="002C43ED"/>
    <w:rsid w:val="00977981"/>
    <w:rsid w:val="009C01FB"/>
    <w:rsid w:val="00A0452B"/>
    <w:rsid w:val="00A52788"/>
    <w:rsid w:val="00AA3A32"/>
    <w:rsid w:val="00BC626A"/>
    <w:rsid w:val="00D04DF4"/>
    <w:rsid w:val="00D6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F995"/>
  <w15:docId w15:val="{35049A1B-EE43-44F0-AB85-5B57B047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9C0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csl.org/gorilla-monkey/" TargetMode="External"/><Relationship Id="rId13" Type="http://schemas.openxmlformats.org/officeDocument/2006/relationships/hyperlink" Target="http://thisvsthat.i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rcsl.org/gorilla-monkey/" TargetMode="External"/><Relationship Id="rId12" Type="http://schemas.openxmlformats.org/officeDocument/2006/relationships/hyperlink" Target="https://mrcsl.org/gorilla-monkey/" TargetMode="External"/><Relationship Id="rId17" Type="http://schemas.openxmlformats.org/officeDocument/2006/relationships/hyperlink" Target="http://www.gettyimage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ritannic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ozoo.org/are-gorillas-monkeys/" TargetMode="External"/><Relationship Id="rId11" Type="http://schemas.openxmlformats.org/officeDocument/2006/relationships/hyperlink" Target="https://leozoo.org/are-gorillas-monkeys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edium.com" TargetMode="External"/><Relationship Id="rId10" Type="http://schemas.openxmlformats.org/officeDocument/2006/relationships/hyperlink" Target="https://en.wikipedia.org/wiki/Gorill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hisvsthat.io/gorilla-vs-monkey" TargetMode="External"/><Relationship Id="rId14" Type="http://schemas.openxmlformats.org/officeDocument/2006/relationships/hyperlink" Target="http://en.wikipedia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%20Akhtar\OneDrive\Documents\CoPilot%20Conversation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1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6</cp:revision>
  <dcterms:created xsi:type="dcterms:W3CDTF">2025-05-15T08:58:00Z</dcterms:created>
  <dcterms:modified xsi:type="dcterms:W3CDTF">2025-05-15T09:03:00Z</dcterms:modified>
</cp:coreProperties>
</file>