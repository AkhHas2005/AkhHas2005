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7CA31" w14:textId="77777777" w:rsidR="002C43ED" w:rsidRDefault="00977981">
      <w:pPr>
        <w:pStyle w:val="Heading2"/>
      </w:pPr>
      <w:r>
        <w:t>You</w:t>
      </w:r>
    </w:p>
    <w:p w14:paraId="130D8D04" w14:textId="77777777" w:rsidR="00F10210" w:rsidRDefault="00F10210">
      <w:r w:rsidRPr="00F10210">
        <w:t xml:space="preserve">What are some interview questions that could be asked based on this job </w:t>
      </w:r>
      <w:proofErr w:type="spellStart"/>
      <w:r w:rsidRPr="00F10210">
        <w:t>desciption</w:t>
      </w:r>
      <w:proofErr w:type="spellEnd"/>
      <w:r w:rsidRPr="00F10210">
        <w:t xml:space="preserve">: </w:t>
      </w:r>
    </w:p>
    <w:p w14:paraId="14BBAE19" w14:textId="77777777" w:rsidR="00F10210" w:rsidRDefault="00F10210">
      <w:r w:rsidRPr="00F10210">
        <w:t xml:space="preserve">STRI complete over 100 research trials on all aspects of build, maintaining and improving sports surfaces. Trials range from comparative testing to identify which grass varieties and species should be used for sports surfaces, through to what </w:t>
      </w:r>
      <w:proofErr w:type="spellStart"/>
      <w:r w:rsidRPr="00F10210">
        <w:t>fertilisers</w:t>
      </w:r>
      <w:proofErr w:type="spellEnd"/>
      <w:r w:rsidRPr="00F10210">
        <w:t xml:space="preserve"> and maintenance practices should be adopted to ensure optimal turf surfaces. We are looking for individuals to help us complete these trials. </w:t>
      </w:r>
    </w:p>
    <w:p w14:paraId="27B734E5" w14:textId="77777777" w:rsidR="00F10210" w:rsidRDefault="00F10210">
      <w:r w:rsidRPr="00F10210">
        <w:t xml:space="preserve">The project will involve: </w:t>
      </w:r>
    </w:p>
    <w:p w14:paraId="365308A6" w14:textId="77777777" w:rsidR="00F10210" w:rsidRDefault="00F10210" w:rsidP="00F10210">
      <w:pPr>
        <w:spacing w:after="0"/>
      </w:pPr>
      <w:r w:rsidRPr="00F10210">
        <w:t xml:space="preserve">· Assessment of all aspects of turf quality and playing performance, both subjective and objective </w:t>
      </w:r>
    </w:p>
    <w:p w14:paraId="7E736BFD" w14:textId="77777777" w:rsidR="00F10210" w:rsidRDefault="00F10210" w:rsidP="00F10210">
      <w:pPr>
        <w:spacing w:after="0"/>
      </w:pPr>
      <w:r w:rsidRPr="00F10210">
        <w:t xml:space="preserve">· Use of measuring equipment </w:t>
      </w:r>
    </w:p>
    <w:p w14:paraId="5D7A3FD6" w14:textId="77777777" w:rsidR="00F10210" w:rsidRDefault="00F10210" w:rsidP="00F10210">
      <w:pPr>
        <w:spacing w:after="0"/>
      </w:pPr>
      <w:r w:rsidRPr="00F10210">
        <w:t xml:space="preserve">· Laboratory analysis of nutrients </w:t>
      </w:r>
    </w:p>
    <w:p w14:paraId="4B5F211A" w14:textId="77777777" w:rsidR="00F10210" w:rsidRDefault="00F10210" w:rsidP="00F10210">
      <w:pPr>
        <w:spacing w:after="0"/>
      </w:pPr>
      <w:r w:rsidRPr="00F10210">
        <w:t xml:space="preserve">· Data analysis and Interpretation </w:t>
      </w:r>
    </w:p>
    <w:p w14:paraId="6C26DAFB" w14:textId="77777777" w:rsidR="00F10210" w:rsidRDefault="00F10210" w:rsidP="00F10210">
      <w:pPr>
        <w:spacing w:after="0"/>
      </w:pPr>
    </w:p>
    <w:p w14:paraId="76D6D432" w14:textId="77777777" w:rsidR="00F10210" w:rsidRDefault="00F10210">
      <w:r w:rsidRPr="00F10210">
        <w:t xml:space="preserve">The intern will be an integral part of the Research team, working side-by-side with a wide range of highly experienced team members, including international acclaimed scientists. </w:t>
      </w:r>
    </w:p>
    <w:p w14:paraId="2676C945" w14:textId="77777777" w:rsidR="00F10210" w:rsidRDefault="00F10210">
      <w:r w:rsidRPr="00F10210">
        <w:t xml:space="preserve">Interns will be immersed in a busy Research department and will see how the commercial research carried out relates to practical management of sports surfaces. It is an opportunity to work in a progressive and globally active business, that works for some of the most prestigious sporting venues and companies in the sector. </w:t>
      </w:r>
    </w:p>
    <w:p w14:paraId="3E3CEFC9" w14:textId="77777777" w:rsidR="00F10210" w:rsidRDefault="00F10210">
      <w:r w:rsidRPr="00F10210">
        <w:t xml:space="preserve">The internship will give hands-on experience of practical and applied science, as well as how science interfaces with a highly technical and competitive business environment. </w:t>
      </w:r>
    </w:p>
    <w:p w14:paraId="03AB6234" w14:textId="77777777" w:rsidR="00F10210" w:rsidRDefault="00F10210">
      <w:r w:rsidRPr="00F10210">
        <w:t xml:space="preserve">03/06/24 start (earlier starts possible) </w:t>
      </w:r>
    </w:p>
    <w:p w14:paraId="04A60EC1" w14:textId="77777777" w:rsidR="00F10210" w:rsidRDefault="00F10210">
      <w:r w:rsidRPr="00F10210">
        <w:t xml:space="preserve">Mon – Fri, 7 hours p/d, 35 hours p/w </w:t>
      </w:r>
    </w:p>
    <w:p w14:paraId="56798033" w14:textId="77777777" w:rsidR="00F10210" w:rsidRDefault="00F10210">
      <w:r w:rsidRPr="00F10210">
        <w:t xml:space="preserve">Candidate Profile </w:t>
      </w:r>
    </w:p>
    <w:p w14:paraId="181D0BAE" w14:textId="77777777" w:rsidR="00F10210" w:rsidRDefault="00F10210" w:rsidP="00F10210">
      <w:pPr>
        <w:spacing w:after="0"/>
      </w:pPr>
      <w:r w:rsidRPr="00F10210">
        <w:t xml:space="preserve">Ideal candidate characteristics / Person requirements </w:t>
      </w:r>
    </w:p>
    <w:p w14:paraId="2DD0F346" w14:textId="77777777" w:rsidR="00F10210" w:rsidRDefault="00F10210" w:rsidP="00F10210">
      <w:pPr>
        <w:spacing w:after="0"/>
      </w:pPr>
      <w:r w:rsidRPr="00F10210">
        <w:t xml:space="preserve">These might include degree studying, personal skills, work or voluntary experience etc. </w:t>
      </w:r>
    </w:p>
    <w:p w14:paraId="39ADF6BD" w14:textId="5294B42D" w:rsidR="00F10210" w:rsidRDefault="00F10210" w:rsidP="00F10210">
      <w:pPr>
        <w:spacing w:after="0"/>
      </w:pPr>
      <w:r w:rsidRPr="00F10210">
        <w:t xml:space="preserve">Scientific/engineering degree, </w:t>
      </w:r>
    </w:p>
    <w:p w14:paraId="5472C8F8" w14:textId="77777777" w:rsidR="00F10210" w:rsidRDefault="00F10210" w:rsidP="00F10210">
      <w:pPr>
        <w:spacing w:after="0"/>
      </w:pPr>
      <w:r w:rsidRPr="00F10210">
        <w:t xml:space="preserve">Research orientated, </w:t>
      </w:r>
    </w:p>
    <w:p w14:paraId="6E2EC592" w14:textId="77777777" w:rsidR="00F10210" w:rsidRDefault="00F10210" w:rsidP="00F10210">
      <w:pPr>
        <w:spacing w:after="0"/>
      </w:pPr>
      <w:r w:rsidRPr="00F10210">
        <w:t xml:space="preserve">An interest in sports (not essential), </w:t>
      </w:r>
    </w:p>
    <w:p w14:paraId="26A5650D" w14:textId="77777777" w:rsidR="00F10210" w:rsidRDefault="00F10210" w:rsidP="00F10210">
      <w:pPr>
        <w:spacing w:after="0"/>
      </w:pPr>
      <w:r w:rsidRPr="00F10210">
        <w:t xml:space="preserve">Working in different environments (lab/office/outdoors), </w:t>
      </w:r>
    </w:p>
    <w:p w14:paraId="61A49BE1" w14:textId="32227373" w:rsidR="002C43ED" w:rsidRDefault="00F10210" w:rsidP="00F10210">
      <w:pPr>
        <w:spacing w:after="0"/>
      </w:pPr>
      <w:r w:rsidRPr="00F10210">
        <w:t>Team player</w:t>
      </w:r>
    </w:p>
    <w:p w14:paraId="02FCFE07" w14:textId="77777777" w:rsidR="002C43ED" w:rsidRDefault="00977981">
      <w:pPr>
        <w:pStyle w:val="Heading2"/>
      </w:pPr>
      <w:r>
        <w:lastRenderedPageBreak/>
        <w:t>Copilot</w:t>
      </w:r>
    </w:p>
    <w:p w14:paraId="1384A239" w14:textId="77777777" w:rsidR="00F10210" w:rsidRDefault="00F10210" w:rsidP="00F10210">
      <w:r w:rsidRPr="00F10210">
        <w:t xml:space="preserve">Based on the job description provided, here are some potential interview questions: </w:t>
      </w:r>
    </w:p>
    <w:p w14:paraId="30B09B50" w14:textId="02432276" w:rsidR="00F10210" w:rsidRDefault="00F10210" w:rsidP="00F10210">
      <w:pPr>
        <w:pStyle w:val="ListParagraph"/>
        <w:numPr>
          <w:ilvl w:val="0"/>
          <w:numId w:val="4"/>
        </w:numPr>
      </w:pPr>
      <w:r w:rsidRPr="00F10210">
        <w:rPr>
          <w:b/>
          <w:bCs/>
        </w:rPr>
        <w:t>Can you tell us about your experience with research trials?</w:t>
      </w:r>
      <w:r w:rsidRPr="00F10210">
        <w:t xml:space="preserve"> This question is to assess the candidate’s experience in conducting research trials, which is a key aspect of the job.</w:t>
      </w:r>
    </w:p>
    <w:p w14:paraId="743AF5B9" w14:textId="77777777" w:rsidR="00F10210" w:rsidRDefault="00F10210" w:rsidP="00F10210">
      <w:pPr>
        <w:pStyle w:val="ListParagraph"/>
        <w:numPr>
          <w:ilvl w:val="0"/>
          <w:numId w:val="4"/>
        </w:numPr>
      </w:pPr>
      <w:r w:rsidRPr="00F10210">
        <w:rPr>
          <w:b/>
          <w:bCs/>
        </w:rPr>
        <w:t>How would you assess turf quality and playing performance?</w:t>
      </w:r>
      <w:r w:rsidRPr="00F10210">
        <w:t xml:space="preserve"> This question is to understand the candidate’s knowledge and approach towards assessing turf quality and playing performance. </w:t>
      </w:r>
    </w:p>
    <w:p w14:paraId="13980219" w14:textId="77777777" w:rsidR="00F10210" w:rsidRDefault="00F10210" w:rsidP="00F10210">
      <w:pPr>
        <w:pStyle w:val="ListParagraph"/>
        <w:numPr>
          <w:ilvl w:val="0"/>
          <w:numId w:val="4"/>
        </w:numPr>
      </w:pPr>
      <w:r w:rsidRPr="00F10210">
        <w:rPr>
          <w:b/>
          <w:bCs/>
        </w:rPr>
        <w:t>Do you have experience using measuring equipment?</w:t>
      </w:r>
      <w:r w:rsidRPr="00F10210">
        <w:t xml:space="preserve"> If so, can you provide examples? This question is to gauge the candidate’s familiarity and experience with using measuring equipment. </w:t>
      </w:r>
    </w:p>
    <w:p w14:paraId="0E8B8F2C" w14:textId="77777777" w:rsidR="00F10210" w:rsidRDefault="00F10210" w:rsidP="00F10210">
      <w:pPr>
        <w:pStyle w:val="ListParagraph"/>
        <w:numPr>
          <w:ilvl w:val="0"/>
          <w:numId w:val="4"/>
        </w:numPr>
      </w:pPr>
      <w:r w:rsidRPr="00F10210">
        <w:rPr>
          <w:b/>
          <w:bCs/>
        </w:rPr>
        <w:t>Can you describe a time when you had to perform laboratory analysis of nutrients?</w:t>
      </w:r>
      <w:r w:rsidRPr="00F10210">
        <w:t xml:space="preserve"> This question is to understand the candidate’s experience and skills in laboratory analysis, specifically related to nutrients. </w:t>
      </w:r>
    </w:p>
    <w:p w14:paraId="66ABB6DC" w14:textId="77777777" w:rsidR="00F10210" w:rsidRDefault="00F10210" w:rsidP="00F10210">
      <w:pPr>
        <w:pStyle w:val="ListParagraph"/>
        <w:numPr>
          <w:ilvl w:val="0"/>
          <w:numId w:val="4"/>
        </w:numPr>
      </w:pPr>
      <w:r w:rsidRPr="00F10210">
        <w:rPr>
          <w:b/>
          <w:bCs/>
        </w:rPr>
        <w:t>How do you approach data analysis and interpretation?</w:t>
      </w:r>
      <w:r w:rsidRPr="00F10210">
        <w:t xml:space="preserve"> Can you provide an example of a project where you used these skills? This question is to assess the candidate’s data analysis and interpretation skills. </w:t>
      </w:r>
    </w:p>
    <w:p w14:paraId="312EAC96" w14:textId="77777777" w:rsidR="00F10210" w:rsidRDefault="00F10210" w:rsidP="00F10210">
      <w:pPr>
        <w:pStyle w:val="ListParagraph"/>
        <w:numPr>
          <w:ilvl w:val="0"/>
          <w:numId w:val="4"/>
        </w:numPr>
      </w:pPr>
      <w:r w:rsidRPr="00F10210">
        <w:rPr>
          <w:b/>
          <w:bCs/>
        </w:rPr>
        <w:t xml:space="preserve">What interests you about working in a research team? </w:t>
      </w:r>
      <w:r w:rsidRPr="00F10210">
        <w:t>This question is to understand the candidate’s interest and ability to work in a team environment.</w:t>
      </w:r>
    </w:p>
    <w:p w14:paraId="05123947" w14:textId="77777777" w:rsidR="00F10210" w:rsidRDefault="00F10210" w:rsidP="00F10210">
      <w:pPr>
        <w:pStyle w:val="ListParagraph"/>
        <w:numPr>
          <w:ilvl w:val="0"/>
          <w:numId w:val="4"/>
        </w:numPr>
      </w:pPr>
      <w:r w:rsidRPr="00F10210">
        <w:rPr>
          <w:b/>
          <w:bCs/>
        </w:rPr>
        <w:t>How do you see the relationship between commercial research and practical management of sports surfaces?</w:t>
      </w:r>
      <w:r w:rsidRPr="00F10210">
        <w:t xml:space="preserve"> This question is to understand the candidate’s perspective on the connection between research and practical application. </w:t>
      </w:r>
    </w:p>
    <w:p w14:paraId="296F3631" w14:textId="77777777" w:rsidR="00F10210" w:rsidRDefault="00F10210" w:rsidP="00F10210">
      <w:pPr>
        <w:pStyle w:val="ListParagraph"/>
        <w:numPr>
          <w:ilvl w:val="0"/>
          <w:numId w:val="4"/>
        </w:numPr>
      </w:pPr>
      <w:r w:rsidRPr="00F10210">
        <w:rPr>
          <w:b/>
          <w:bCs/>
        </w:rPr>
        <w:t>Can you describe your experience working in different environments such as a lab, office, and outdoors?</w:t>
      </w:r>
      <w:r w:rsidRPr="00F10210">
        <w:t xml:space="preserve"> This question is to assess the candidate’s adaptability to different working environments. </w:t>
      </w:r>
    </w:p>
    <w:p w14:paraId="3877E097" w14:textId="77777777" w:rsidR="00F10210" w:rsidRDefault="00F10210" w:rsidP="00F10210">
      <w:pPr>
        <w:pStyle w:val="ListParagraph"/>
        <w:numPr>
          <w:ilvl w:val="0"/>
          <w:numId w:val="4"/>
        </w:numPr>
      </w:pPr>
      <w:r w:rsidRPr="00F10210">
        <w:rPr>
          <w:b/>
          <w:bCs/>
        </w:rPr>
        <w:t>Do you have an interest in sports? If so, how do you think this could benefit your role?</w:t>
      </w:r>
      <w:r w:rsidRPr="00F10210">
        <w:t xml:space="preserve"> This question is to understand the candidate’s interest in sports and how it could potentially enhance their performance in the role. </w:t>
      </w:r>
    </w:p>
    <w:p w14:paraId="3A94E181" w14:textId="77777777" w:rsidR="00F10210" w:rsidRDefault="00F10210" w:rsidP="00F10210">
      <w:pPr>
        <w:pStyle w:val="ListParagraph"/>
        <w:numPr>
          <w:ilvl w:val="0"/>
          <w:numId w:val="4"/>
        </w:numPr>
      </w:pPr>
      <w:r w:rsidRPr="00F10210">
        <w:rPr>
          <w:b/>
          <w:bCs/>
        </w:rPr>
        <w:t>Can you provide an example of a time when you had to work as part of a team?</w:t>
      </w:r>
      <w:r w:rsidRPr="00F10210">
        <w:t xml:space="preserve"> </w:t>
      </w:r>
      <w:r w:rsidRPr="00F10210">
        <w:rPr>
          <w:b/>
          <w:bCs/>
        </w:rPr>
        <w:t>What was your role and what was the outcome?</w:t>
      </w:r>
      <w:r w:rsidRPr="00F10210">
        <w:t xml:space="preserve"> This question is to assess the candidate’s teamwork skills. </w:t>
      </w:r>
    </w:p>
    <w:p w14:paraId="3EAA0C9D" w14:textId="3A211641" w:rsidR="00F10210" w:rsidRDefault="00F10210" w:rsidP="00F10210">
      <w:r w:rsidRPr="00F10210">
        <w:t xml:space="preserve">Remember, these are just potential questions. The actual questions asked during an interview can vary based on the interviewer’s assessment of the candidate’s skills and experience. Good luck with your preparation!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6A05BDC" w14:textId="389F8410" w:rsidR="002C43ED" w:rsidRDefault="002C43ED"/>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3" w15:restartNumberingAfterBreak="0">
    <w:nsid w:val="629C3B7F"/>
    <w:multiLevelType w:val="hybridMultilevel"/>
    <w:tmpl w:val="A89C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1"/>
    <w:lvlOverride w:ilvl="0">
      <w:startOverride w:val="1"/>
    </w:lvlOverride>
  </w:num>
  <w:num w:numId="2" w16cid:durableId="1753311521">
    <w:abstractNumId w:val="2"/>
  </w:num>
  <w:num w:numId="3" w16cid:durableId="1553537202">
    <w:abstractNumId w:val="0"/>
  </w:num>
  <w:num w:numId="4" w16cid:durableId="2030374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10"/>
    <w:rsid w:val="002C43ED"/>
    <w:rsid w:val="00385EA1"/>
    <w:rsid w:val="00977981"/>
    <w:rsid w:val="00D04DF4"/>
    <w:rsid w:val="00F1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58077"/>
  <w15:docId w15:val="{F57692F3-589C-41F7-BBE5-5572BCA4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2</Pages>
  <Words>624</Words>
  <Characters>3445</Characters>
  <Application>Microsoft Office Word</Application>
  <DocSecurity>0</DocSecurity>
  <Lines>70</Lines>
  <Paragraphs>39</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1</cp:revision>
  <dcterms:created xsi:type="dcterms:W3CDTF">2025-01-23T21:27:00Z</dcterms:created>
  <dcterms:modified xsi:type="dcterms:W3CDTF">2025-01-23T21:36:00Z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075f12dd-f674-49d1-a00c-bb62ddb91260</vt:lpwstr>
  </property>
</Properties>
</file>