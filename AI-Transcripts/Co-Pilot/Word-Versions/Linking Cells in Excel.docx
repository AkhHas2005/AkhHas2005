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3B1AB" w14:textId="77777777" w:rsidR="002C43ED" w:rsidRDefault="00977981">
      <w:pPr>
        <w:pStyle w:val="Heading2"/>
      </w:pPr>
      <w:r>
        <w:t>You</w:t>
      </w:r>
    </w:p>
    <w:p w14:paraId="4D16E4AA" w14:textId="77777777" w:rsidR="00902517" w:rsidRPr="00902517" w:rsidRDefault="00902517" w:rsidP="00902517">
      <w:pPr>
        <w:rPr>
          <w:lang w:val="en-GB"/>
        </w:rPr>
      </w:pPr>
      <w:r w:rsidRPr="00902517">
        <w:rPr>
          <w:lang w:val="en-GB"/>
        </w:rPr>
        <w:t xml:space="preserve">how can </w:t>
      </w:r>
      <w:proofErr w:type="spellStart"/>
      <w:r w:rsidRPr="00902517">
        <w:rPr>
          <w:lang w:val="en-GB"/>
        </w:rPr>
        <w:t>i</w:t>
      </w:r>
      <w:proofErr w:type="spellEnd"/>
      <w:r w:rsidRPr="00902517">
        <w:rPr>
          <w:lang w:val="en-GB"/>
        </w:rPr>
        <w:t xml:space="preserve"> link to cells i6, m6, n6 and o6 in excel?</w:t>
      </w:r>
    </w:p>
    <w:p w14:paraId="6263C37D" w14:textId="77777777" w:rsidR="002C43ED" w:rsidRDefault="00977981">
      <w:pPr>
        <w:pStyle w:val="Heading2"/>
      </w:pPr>
      <w:r>
        <w:t>Copilot</w:t>
      </w:r>
    </w:p>
    <w:p w14:paraId="140276DC" w14:textId="77777777" w:rsidR="00175F05" w:rsidRPr="00175F05" w:rsidRDefault="00175F05" w:rsidP="00175F05">
      <w:pPr>
        <w:rPr>
          <w:lang w:val="en-GB"/>
        </w:rPr>
      </w:pPr>
      <w:r w:rsidRPr="00175F05">
        <w:rPr>
          <w:lang w:val="en-GB"/>
        </w:rPr>
        <w:t>Certainly! You can link cells in Excel using various methods. Let's explore a few options:</w:t>
      </w:r>
    </w:p>
    <w:p w14:paraId="3D969340" w14:textId="77777777" w:rsidR="00175F05" w:rsidRPr="00175F05" w:rsidRDefault="00175F05" w:rsidP="00175F05">
      <w:pPr>
        <w:numPr>
          <w:ilvl w:val="0"/>
          <w:numId w:val="4"/>
        </w:numPr>
        <w:rPr>
          <w:lang w:val="en-GB"/>
        </w:rPr>
      </w:pPr>
      <w:r w:rsidRPr="00175F05">
        <w:rPr>
          <w:b/>
          <w:bCs/>
          <w:lang w:val="en-GB"/>
        </w:rPr>
        <w:t>Linking Cells within the Same Worksheet:</w:t>
      </w:r>
    </w:p>
    <w:p w14:paraId="549BDEB8" w14:textId="77777777" w:rsidR="00175F05" w:rsidRPr="00175F05" w:rsidRDefault="00175F05" w:rsidP="00175F05">
      <w:pPr>
        <w:numPr>
          <w:ilvl w:val="1"/>
          <w:numId w:val="4"/>
        </w:numPr>
        <w:rPr>
          <w:lang w:val="en-GB"/>
        </w:rPr>
      </w:pPr>
      <w:r w:rsidRPr="00175F05">
        <w:rPr>
          <w:lang w:val="en-GB"/>
        </w:rPr>
        <w:t>To link cell I6 to cell M6, type = in cell I6, then click on cell M6 and press Enter.</w:t>
      </w:r>
    </w:p>
    <w:p w14:paraId="7ABC208B" w14:textId="77777777" w:rsidR="00175F05" w:rsidRPr="00175F05" w:rsidRDefault="00175F05" w:rsidP="00175F05">
      <w:pPr>
        <w:numPr>
          <w:ilvl w:val="1"/>
          <w:numId w:val="4"/>
        </w:numPr>
        <w:rPr>
          <w:lang w:val="en-GB"/>
        </w:rPr>
      </w:pPr>
      <w:r w:rsidRPr="00175F05">
        <w:rPr>
          <w:lang w:val="en-GB"/>
        </w:rPr>
        <w:t>Repeat the same process for cells N6 and O6.</w:t>
      </w:r>
    </w:p>
    <w:p w14:paraId="1E395D53" w14:textId="77777777" w:rsidR="00175F05" w:rsidRPr="00175F05" w:rsidRDefault="00175F05" w:rsidP="00175F05">
      <w:pPr>
        <w:numPr>
          <w:ilvl w:val="0"/>
          <w:numId w:val="4"/>
        </w:numPr>
        <w:rPr>
          <w:lang w:val="en-GB"/>
        </w:rPr>
      </w:pPr>
      <w:r w:rsidRPr="00175F05">
        <w:rPr>
          <w:b/>
          <w:bCs/>
          <w:lang w:val="en-GB"/>
        </w:rPr>
        <w:t>Linking Cells Between Worksheets in the Same Workbook:</w:t>
      </w:r>
    </w:p>
    <w:p w14:paraId="19BDF120" w14:textId="77777777" w:rsidR="00175F05" w:rsidRPr="00175F05" w:rsidRDefault="00175F05" w:rsidP="00175F05">
      <w:pPr>
        <w:numPr>
          <w:ilvl w:val="1"/>
          <w:numId w:val="4"/>
        </w:numPr>
        <w:rPr>
          <w:lang w:val="en-GB"/>
        </w:rPr>
      </w:pPr>
      <w:r w:rsidRPr="00175F05">
        <w:rPr>
          <w:lang w:val="en-GB"/>
        </w:rPr>
        <w:t>Copy the value from cell I6.</w:t>
      </w:r>
    </w:p>
    <w:p w14:paraId="26D82667" w14:textId="77777777" w:rsidR="00175F05" w:rsidRPr="00175F05" w:rsidRDefault="00175F05" w:rsidP="00175F05">
      <w:pPr>
        <w:numPr>
          <w:ilvl w:val="1"/>
          <w:numId w:val="4"/>
        </w:numPr>
        <w:rPr>
          <w:lang w:val="en-GB"/>
        </w:rPr>
      </w:pPr>
      <w:r w:rsidRPr="00175F05">
        <w:rPr>
          <w:lang w:val="en-GB"/>
        </w:rPr>
        <w:t>Go to the target worksheet (e.g., "Sheet2") and right-click on cell M6.</w:t>
      </w:r>
    </w:p>
    <w:p w14:paraId="4D4605B9" w14:textId="77777777" w:rsidR="00175F05" w:rsidRPr="00175F05" w:rsidRDefault="00175F05" w:rsidP="00175F05">
      <w:pPr>
        <w:numPr>
          <w:ilvl w:val="1"/>
          <w:numId w:val="4"/>
        </w:numPr>
        <w:rPr>
          <w:lang w:val="en-GB"/>
        </w:rPr>
      </w:pPr>
      <w:r w:rsidRPr="00175F05">
        <w:rPr>
          <w:lang w:val="en-GB"/>
        </w:rPr>
        <w:t>Choose "Paste Link" from the context menu.</w:t>
      </w:r>
    </w:p>
    <w:p w14:paraId="12566EEA" w14:textId="77777777" w:rsidR="00175F05" w:rsidRPr="00175F05" w:rsidRDefault="00175F05" w:rsidP="00175F05">
      <w:pPr>
        <w:numPr>
          <w:ilvl w:val="0"/>
          <w:numId w:val="4"/>
        </w:numPr>
        <w:rPr>
          <w:lang w:val="en-GB"/>
        </w:rPr>
      </w:pPr>
      <w:r w:rsidRPr="00175F05">
        <w:rPr>
          <w:b/>
          <w:bCs/>
          <w:lang w:val="en-GB"/>
        </w:rPr>
        <w:t>Linking Cells Between Different Workbooks:</w:t>
      </w:r>
    </w:p>
    <w:p w14:paraId="18E9BF48" w14:textId="77777777" w:rsidR="00175F05" w:rsidRPr="00175F05" w:rsidRDefault="00175F05" w:rsidP="00175F05">
      <w:pPr>
        <w:numPr>
          <w:ilvl w:val="1"/>
          <w:numId w:val="4"/>
        </w:numPr>
        <w:rPr>
          <w:lang w:val="en-GB"/>
        </w:rPr>
      </w:pPr>
      <w:r w:rsidRPr="00175F05">
        <w:rPr>
          <w:lang w:val="en-GB"/>
        </w:rPr>
        <w:t>In the target workbook, enter = in cell M6.</w:t>
      </w:r>
    </w:p>
    <w:p w14:paraId="5A5BF071" w14:textId="77777777" w:rsidR="00175F05" w:rsidRPr="00175F05" w:rsidRDefault="00175F05" w:rsidP="00175F05">
      <w:pPr>
        <w:numPr>
          <w:ilvl w:val="1"/>
          <w:numId w:val="4"/>
        </w:numPr>
        <w:rPr>
          <w:lang w:val="en-GB"/>
        </w:rPr>
      </w:pPr>
      <w:r w:rsidRPr="00175F05">
        <w:rPr>
          <w:lang w:val="en-GB"/>
        </w:rPr>
        <w:t>Switch to the source workbook, click on cell I6, and press Enter.</w:t>
      </w:r>
    </w:p>
    <w:p w14:paraId="1423FD3D" w14:textId="77777777" w:rsidR="00175F05" w:rsidRPr="00175F05" w:rsidRDefault="00175F05" w:rsidP="00175F05">
      <w:pPr>
        <w:numPr>
          <w:ilvl w:val="1"/>
          <w:numId w:val="4"/>
        </w:numPr>
        <w:rPr>
          <w:lang w:val="en-GB"/>
        </w:rPr>
      </w:pPr>
      <w:r w:rsidRPr="00175F05">
        <w:rPr>
          <w:lang w:val="en-GB"/>
        </w:rPr>
        <w:t>Repeat this process for cells N6 and O6.</w:t>
      </w:r>
    </w:p>
    <w:p w14:paraId="43B6CD00" w14:textId="77777777" w:rsidR="00175F05" w:rsidRPr="00175F05" w:rsidRDefault="00175F05" w:rsidP="00175F05">
      <w:pPr>
        <w:rPr>
          <w:lang w:val="en-GB"/>
        </w:rPr>
      </w:pPr>
      <w:r w:rsidRPr="00175F05">
        <w:rPr>
          <w:lang w:val="en-GB"/>
        </w:rPr>
        <w:t xml:space="preserve">Remember that linked cells will automatically update when the source data changes. Feel free to explore these methods based on your specific needs! </w:t>
      </w:r>
      <w:r w:rsidRPr="00175F05">
        <w:rPr>
          <w:rFonts w:ascii="Segoe UI Emoji" w:hAnsi="Segoe UI Emoji" w:cs="Segoe UI Emoji"/>
          <w:lang w:val="en-GB"/>
        </w:rPr>
        <w:t>😊</w:t>
      </w:r>
    </w:p>
    <w:p w14:paraId="2366B0DA" w14:textId="3DE44D3C" w:rsidR="002C43ED" w:rsidRDefault="00175F05" w:rsidP="00175F05">
      <w:pPr>
        <w:rPr>
          <w:lang w:val="en-GB"/>
        </w:rPr>
      </w:pPr>
      <w:r w:rsidRPr="00175F05">
        <w:rPr>
          <w:lang w:val="en-GB"/>
        </w:rPr>
        <w:t>For more detailed instructions and visual examples, you can refer to this tutorial.1 If you have any other questions, feel free to ask!</w:t>
      </w:r>
    </w:p>
    <w:p w14:paraId="576D9AD6" w14:textId="77777777" w:rsidR="006B55F7" w:rsidRDefault="006B55F7" w:rsidP="00175F05">
      <w:r w:rsidRPr="006B55F7">
        <w:t xml:space="preserve">Learn more: </w:t>
      </w:r>
    </w:p>
    <w:p w14:paraId="407E04B0" w14:textId="7D478CC0" w:rsidR="006B55F7" w:rsidRDefault="006B55F7" w:rsidP="006B55F7">
      <w:pPr>
        <w:pStyle w:val="ListParagraph"/>
        <w:numPr>
          <w:ilvl w:val="0"/>
          <w:numId w:val="5"/>
        </w:numPr>
      </w:pPr>
      <w:hyperlink r:id="rId7" w:history="1">
        <w:proofErr w:type="spellStart"/>
        <w:r w:rsidR="00F20C1A">
          <w:rPr>
            <w:rStyle w:val="Hyperlink"/>
          </w:rPr>
          <w:t>ExcelDemy</w:t>
        </w:r>
        <w:proofErr w:type="spellEnd"/>
        <w:r w:rsidR="00F20C1A">
          <w:rPr>
            <w:rStyle w:val="Hyperlink"/>
          </w:rPr>
          <w:t xml:space="preserve"> - Link 2 Cells in Excel</w:t>
        </w:r>
      </w:hyperlink>
    </w:p>
    <w:p w14:paraId="20B8F48C" w14:textId="09892854" w:rsidR="006B55F7" w:rsidRPr="006B55F7" w:rsidRDefault="006B55F7" w:rsidP="006B55F7">
      <w:pPr>
        <w:pStyle w:val="ListParagraph"/>
        <w:numPr>
          <w:ilvl w:val="0"/>
          <w:numId w:val="5"/>
        </w:numPr>
        <w:rPr>
          <w:lang w:val="en-GB"/>
        </w:rPr>
      </w:pPr>
      <w:hyperlink r:id="rId8" w:history="1">
        <w:proofErr w:type="spellStart"/>
        <w:r w:rsidR="00D56921">
          <w:rPr>
            <w:rStyle w:val="Hyperlink"/>
          </w:rPr>
          <w:t>ExcelDemy</w:t>
        </w:r>
        <w:proofErr w:type="spellEnd"/>
        <w:r w:rsidR="00D56921">
          <w:rPr>
            <w:rStyle w:val="Hyperlink"/>
          </w:rPr>
          <w:t xml:space="preserve"> - Linking Cells</w:t>
        </w:r>
      </w:hyperlink>
      <w:r w:rsidRPr="006B55F7">
        <w:t xml:space="preserve"> </w:t>
      </w:r>
    </w:p>
    <w:p w14:paraId="46F7EEF3" w14:textId="72029D50" w:rsidR="006B55F7" w:rsidRPr="006B55F7" w:rsidRDefault="00697235" w:rsidP="006B55F7">
      <w:pPr>
        <w:pStyle w:val="ListParagraph"/>
        <w:numPr>
          <w:ilvl w:val="0"/>
          <w:numId w:val="5"/>
        </w:numPr>
        <w:rPr>
          <w:lang w:val="en-GB"/>
        </w:rPr>
      </w:pPr>
      <w:hyperlink r:id="rId9" w:history="1">
        <w:r w:rsidRPr="00697235">
          <w:rPr>
            <w:rStyle w:val="Hyperlink"/>
          </w:rPr>
          <w:t>Spreadsheet Planet - Link Cells Excel</w:t>
        </w:r>
      </w:hyperlink>
    </w:p>
    <w:p w14:paraId="72ED0099" w14:textId="2A2B2FBE" w:rsidR="006B55F7" w:rsidRDefault="00A13370" w:rsidP="006B55F7">
      <w:pPr>
        <w:pStyle w:val="ListParagraph"/>
        <w:numPr>
          <w:ilvl w:val="0"/>
          <w:numId w:val="5"/>
        </w:numPr>
      </w:pPr>
      <w:hyperlink r:id="rId10" w:history="1">
        <w:r w:rsidRPr="00A13370">
          <w:rPr>
            <w:rStyle w:val="Hyperlink"/>
          </w:rPr>
          <w:t>YouTube vid 1</w:t>
        </w:r>
      </w:hyperlink>
    </w:p>
    <w:p w14:paraId="0DCACF10" w14:textId="4D29F505" w:rsidR="006B55F7" w:rsidRDefault="006B55F7" w:rsidP="006B55F7">
      <w:pPr>
        <w:pStyle w:val="ListParagraph"/>
        <w:numPr>
          <w:ilvl w:val="0"/>
          <w:numId w:val="5"/>
        </w:numPr>
      </w:pPr>
      <w:hyperlink r:id="rId11" w:history="1">
        <w:r w:rsidR="00A13370">
          <w:rPr>
            <w:rStyle w:val="Hyperlink"/>
          </w:rPr>
          <w:t>YouTube vid 2</w:t>
        </w:r>
      </w:hyperlink>
    </w:p>
    <w:p w14:paraId="6392E4E9" w14:textId="0499321E" w:rsidR="00175F05" w:rsidRPr="006B55F7" w:rsidRDefault="00A13370" w:rsidP="006B55F7">
      <w:pPr>
        <w:pStyle w:val="ListParagraph"/>
        <w:numPr>
          <w:ilvl w:val="0"/>
          <w:numId w:val="5"/>
        </w:numPr>
      </w:pPr>
      <w:hyperlink r:id="rId12" w:history="1">
        <w:r w:rsidRPr="00A13370">
          <w:rPr>
            <w:rStyle w:val="Hyperlink"/>
          </w:rPr>
          <w:t>YouTube vid 3</w:t>
        </w:r>
      </w:hyperlink>
    </w:p>
    <w:p w14:paraId="359B52DE" w14:textId="77777777" w:rsidR="002C43ED" w:rsidRDefault="00977981">
      <w:pPr>
        <w:pStyle w:val="Heading2"/>
      </w:pPr>
      <w:r>
        <w:lastRenderedPageBreak/>
        <w:t>You</w:t>
      </w:r>
    </w:p>
    <w:p w14:paraId="0EF6F8A5" w14:textId="77777777" w:rsidR="00A510D8" w:rsidRDefault="00A510D8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A510D8">
        <w:rPr>
          <w:rFonts w:asciiTheme="minorHAnsi" w:eastAsiaTheme="minorEastAsia" w:hAnsiTheme="minorHAnsi" w:cstheme="minorBidi"/>
          <w:color w:val="auto"/>
          <w:sz w:val="24"/>
          <w:szCs w:val="24"/>
        </w:rPr>
        <w:t>I mean I want to insert a hyper link from a cell in one sheet to link to all the cells I6, M6, N6 and O6 in a different sheet</w:t>
      </w:r>
    </w:p>
    <w:p w14:paraId="439577CC" w14:textId="0F0A088E" w:rsidR="002C43ED" w:rsidRDefault="00977981">
      <w:pPr>
        <w:pStyle w:val="Heading2"/>
      </w:pPr>
      <w:r>
        <w:t>Copilot</w:t>
      </w:r>
    </w:p>
    <w:p w14:paraId="38CFF01C" w14:textId="77777777" w:rsidR="00BA7C0E" w:rsidRPr="00BA7C0E" w:rsidRDefault="00BA7C0E" w:rsidP="00BA7C0E">
      <w:pPr>
        <w:rPr>
          <w:lang w:val="en-GB"/>
        </w:rPr>
      </w:pPr>
      <w:r w:rsidRPr="00BA7C0E">
        <w:rPr>
          <w:lang w:val="en-GB"/>
        </w:rPr>
        <w:t>Certainly! Let's create hyperlinks from one sheet to multiple cells in another sheet. You have a couple of options:</w:t>
      </w:r>
    </w:p>
    <w:p w14:paraId="1C3B23E3" w14:textId="77777777" w:rsidR="00BA7C0E" w:rsidRPr="00BA7C0E" w:rsidRDefault="00BA7C0E" w:rsidP="00BA7C0E">
      <w:pPr>
        <w:numPr>
          <w:ilvl w:val="0"/>
          <w:numId w:val="6"/>
        </w:numPr>
        <w:rPr>
          <w:lang w:val="en-GB"/>
        </w:rPr>
      </w:pPr>
      <w:r w:rsidRPr="00BA7C0E">
        <w:rPr>
          <w:b/>
          <w:bCs/>
          <w:lang w:val="en-GB"/>
        </w:rPr>
        <w:t>Using the HYPERLINK Function:</w:t>
      </w:r>
    </w:p>
    <w:p w14:paraId="23DC7A68" w14:textId="77777777" w:rsidR="00BA7C0E" w:rsidRPr="00BA7C0E" w:rsidRDefault="00BA7C0E" w:rsidP="00BA7C0E">
      <w:pPr>
        <w:numPr>
          <w:ilvl w:val="1"/>
          <w:numId w:val="6"/>
        </w:numPr>
        <w:rPr>
          <w:lang w:val="en-GB"/>
        </w:rPr>
      </w:pPr>
      <w:r w:rsidRPr="00BA7C0E">
        <w:rPr>
          <w:lang w:val="en-GB"/>
        </w:rPr>
        <w:t>Open the sheet where you want to insert the hyperlinks (let's call it "Sheet2").</w:t>
      </w:r>
    </w:p>
    <w:p w14:paraId="5C50B16F" w14:textId="77777777" w:rsidR="00BA7C0E" w:rsidRPr="00BA7C0E" w:rsidRDefault="00BA7C0E" w:rsidP="00BA7C0E">
      <w:pPr>
        <w:numPr>
          <w:ilvl w:val="1"/>
          <w:numId w:val="6"/>
        </w:numPr>
        <w:rPr>
          <w:lang w:val="en-GB"/>
        </w:rPr>
      </w:pPr>
      <w:r w:rsidRPr="00BA7C0E">
        <w:rPr>
          <w:lang w:val="en-GB"/>
        </w:rPr>
        <w:t>In a cell (e.g., C5), enter the following formula:</w:t>
      </w:r>
    </w:p>
    <w:p w14:paraId="1EB3DE5F" w14:textId="77777777" w:rsidR="00BA7C0E" w:rsidRPr="00BA7C0E" w:rsidRDefault="00BA7C0E" w:rsidP="00BA7C0E">
      <w:pPr>
        <w:numPr>
          <w:ilvl w:val="1"/>
          <w:numId w:val="6"/>
        </w:numPr>
        <w:rPr>
          <w:lang w:val="en-GB"/>
        </w:rPr>
      </w:pPr>
      <w:r w:rsidRPr="00BA7C0E">
        <w:rPr>
          <w:lang w:val="en-GB"/>
        </w:rPr>
        <w:t>=HYPERLINK("#Sheet1!C6", "Marks")</w:t>
      </w:r>
    </w:p>
    <w:p w14:paraId="75669D54" w14:textId="77777777" w:rsidR="00BA7C0E" w:rsidRPr="00BA7C0E" w:rsidRDefault="00BA7C0E" w:rsidP="00BA7C0E">
      <w:pPr>
        <w:rPr>
          <w:lang w:val="en-GB"/>
        </w:rPr>
      </w:pPr>
      <w:r w:rsidRPr="00BA7C0E">
        <w:rPr>
          <w:lang w:val="en-GB"/>
        </w:rPr>
        <w:t>Replace Sheet1 with the name of your source sheet and adjust the cell reference (C6) as needed.</w:t>
      </w:r>
    </w:p>
    <w:p w14:paraId="7CAE8FE8" w14:textId="77777777" w:rsidR="00BA7C0E" w:rsidRPr="00BA7C0E" w:rsidRDefault="00BA7C0E" w:rsidP="00BA7C0E">
      <w:pPr>
        <w:numPr>
          <w:ilvl w:val="1"/>
          <w:numId w:val="6"/>
        </w:numPr>
        <w:rPr>
          <w:lang w:val="en-GB"/>
        </w:rPr>
      </w:pPr>
      <w:r w:rsidRPr="00BA7C0E">
        <w:rPr>
          <w:lang w:val="en-GB"/>
        </w:rPr>
        <w:t>Drag the fill handle down to copy the formula to cells C7, C8, and C9.</w:t>
      </w:r>
    </w:p>
    <w:p w14:paraId="4FD3A2CD" w14:textId="77777777" w:rsidR="00BA7C0E" w:rsidRPr="00BA7C0E" w:rsidRDefault="00BA7C0E" w:rsidP="00BA7C0E">
      <w:pPr>
        <w:numPr>
          <w:ilvl w:val="0"/>
          <w:numId w:val="6"/>
        </w:numPr>
        <w:rPr>
          <w:lang w:val="en-GB"/>
        </w:rPr>
      </w:pPr>
      <w:r w:rsidRPr="00BA7C0E">
        <w:rPr>
          <w:b/>
          <w:bCs/>
          <w:lang w:val="en-GB"/>
        </w:rPr>
        <w:t>Using the Context Menu:</w:t>
      </w:r>
    </w:p>
    <w:p w14:paraId="0519857E" w14:textId="77777777" w:rsidR="00BA7C0E" w:rsidRPr="00BA7C0E" w:rsidRDefault="00BA7C0E" w:rsidP="00BA7C0E">
      <w:pPr>
        <w:numPr>
          <w:ilvl w:val="1"/>
          <w:numId w:val="6"/>
        </w:numPr>
        <w:rPr>
          <w:lang w:val="en-GB"/>
        </w:rPr>
      </w:pPr>
      <w:r w:rsidRPr="00BA7C0E">
        <w:rPr>
          <w:lang w:val="en-GB"/>
        </w:rPr>
        <w:t>Right-click on the cell where you want to add the hyperlink in "Sheet2."</w:t>
      </w:r>
    </w:p>
    <w:p w14:paraId="3F22DF48" w14:textId="77777777" w:rsidR="00BA7C0E" w:rsidRPr="00BA7C0E" w:rsidRDefault="00BA7C0E" w:rsidP="00BA7C0E">
      <w:pPr>
        <w:numPr>
          <w:ilvl w:val="1"/>
          <w:numId w:val="6"/>
        </w:numPr>
        <w:rPr>
          <w:lang w:val="en-GB"/>
        </w:rPr>
      </w:pPr>
      <w:r w:rsidRPr="00BA7C0E">
        <w:rPr>
          <w:lang w:val="en-GB"/>
        </w:rPr>
        <w:t>Select "Link" from the options.</w:t>
      </w:r>
    </w:p>
    <w:p w14:paraId="37DCA2F3" w14:textId="77777777" w:rsidR="00BA7C0E" w:rsidRPr="00BA7C0E" w:rsidRDefault="00BA7C0E" w:rsidP="00BA7C0E">
      <w:pPr>
        <w:numPr>
          <w:ilvl w:val="1"/>
          <w:numId w:val="6"/>
        </w:numPr>
        <w:rPr>
          <w:lang w:val="en-GB"/>
        </w:rPr>
      </w:pPr>
      <w:r w:rsidRPr="00BA7C0E">
        <w:rPr>
          <w:lang w:val="en-GB"/>
        </w:rPr>
        <w:t>Choose "Place in this Document."</w:t>
      </w:r>
    </w:p>
    <w:p w14:paraId="26641D4B" w14:textId="77777777" w:rsidR="00BA7C0E" w:rsidRPr="00BA7C0E" w:rsidRDefault="00BA7C0E" w:rsidP="00BA7C0E">
      <w:pPr>
        <w:numPr>
          <w:ilvl w:val="1"/>
          <w:numId w:val="6"/>
        </w:numPr>
        <w:rPr>
          <w:lang w:val="en-GB"/>
        </w:rPr>
      </w:pPr>
      <w:r w:rsidRPr="00BA7C0E">
        <w:rPr>
          <w:lang w:val="en-GB"/>
        </w:rPr>
        <w:t>Enter the name you want to display (e.g., "Marks") and specify the cell reference (C6) in "Sheet1."</w:t>
      </w:r>
    </w:p>
    <w:p w14:paraId="69C497FE" w14:textId="77777777" w:rsidR="00BA7C0E" w:rsidRPr="00BA7C0E" w:rsidRDefault="00BA7C0E" w:rsidP="00BA7C0E">
      <w:pPr>
        <w:numPr>
          <w:ilvl w:val="1"/>
          <w:numId w:val="6"/>
        </w:numPr>
        <w:rPr>
          <w:lang w:val="en-GB"/>
        </w:rPr>
      </w:pPr>
      <w:r w:rsidRPr="00BA7C0E">
        <w:rPr>
          <w:lang w:val="en-GB"/>
        </w:rPr>
        <w:t>Click OK.</w:t>
      </w:r>
    </w:p>
    <w:p w14:paraId="3607CBA2" w14:textId="77777777" w:rsidR="00BA7C0E" w:rsidRPr="00BA7C0E" w:rsidRDefault="00BA7C0E" w:rsidP="00BA7C0E">
      <w:pPr>
        <w:rPr>
          <w:lang w:val="en-GB"/>
        </w:rPr>
      </w:pPr>
      <w:r w:rsidRPr="00BA7C0E">
        <w:rPr>
          <w:lang w:val="en-GB"/>
        </w:rPr>
        <w:t xml:space="preserve">Remember to adjust the sheet names and cell references according to your specific workbook. If you need further assistance, feel free to ask! </w:t>
      </w:r>
      <w:r w:rsidRPr="00BA7C0E">
        <w:rPr>
          <w:rFonts w:ascii="Segoe UI Emoji" w:hAnsi="Segoe UI Emoji" w:cs="Segoe UI Emoji"/>
          <w:lang w:val="en-GB"/>
        </w:rPr>
        <w:t>😊</w:t>
      </w:r>
    </w:p>
    <w:p w14:paraId="641BCFF4" w14:textId="77777777" w:rsidR="00BA7C0E" w:rsidRPr="00BA7C0E" w:rsidRDefault="00BA7C0E" w:rsidP="00BA7C0E">
      <w:pPr>
        <w:rPr>
          <w:lang w:val="en-GB"/>
        </w:rPr>
      </w:pPr>
      <w:r w:rsidRPr="00BA7C0E">
        <w:rPr>
          <w:lang w:val="en-GB"/>
        </w:rPr>
        <w:t>For visual examples, you can refer to this tutorial.1</w:t>
      </w:r>
    </w:p>
    <w:p w14:paraId="7B1109E7" w14:textId="5033A3CA" w:rsidR="00A022E7" w:rsidRDefault="00BA7C0E" w:rsidP="00BA7C0E">
      <w:pPr>
        <w:rPr>
          <w:lang w:val="en-GB"/>
        </w:rPr>
      </w:pPr>
      <w:r w:rsidRPr="00BA7C0E">
        <w:rPr>
          <w:lang w:val="en-GB"/>
        </w:rPr>
        <w:t xml:space="preserve">Learn more: </w:t>
      </w:r>
    </w:p>
    <w:p w14:paraId="1A05B622" w14:textId="474478A0" w:rsidR="00BA7C0E" w:rsidRPr="00BA7C0E" w:rsidRDefault="00BA7C0E" w:rsidP="00BA7C0E">
      <w:pPr>
        <w:rPr>
          <w:lang w:val="en-GB"/>
        </w:rPr>
      </w:pPr>
      <w:r w:rsidRPr="00BA7C0E">
        <w:rPr>
          <w:lang w:val="en-GB"/>
        </w:rPr>
        <w:t>1. www.exceldemy.com 2. www.youtube.com 3. www.youtube.com 4. www.youtube.com 5. www.exceldemy.com 6. www.ablebits.com 7. en.wikipedia.org</w:t>
      </w:r>
    </w:p>
    <w:p w14:paraId="73E4D1A2" w14:textId="77777777" w:rsidR="002C43ED" w:rsidRDefault="00977981">
      <w:pPr>
        <w:pStyle w:val="Heading2"/>
      </w:pPr>
      <w:r>
        <w:lastRenderedPageBreak/>
        <w:t>You</w:t>
      </w:r>
    </w:p>
    <w:p w14:paraId="64733A03" w14:textId="77777777" w:rsidR="00CC4670" w:rsidRDefault="00CC4670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CC4670">
        <w:rPr>
          <w:rFonts w:asciiTheme="minorHAnsi" w:eastAsiaTheme="minorEastAsia" w:hAnsiTheme="minorHAnsi" w:cstheme="minorBidi"/>
          <w:color w:val="auto"/>
          <w:sz w:val="24"/>
          <w:szCs w:val="24"/>
        </w:rPr>
        <w:t>how to hyperlink to multiple un connected cells in excel?</w:t>
      </w:r>
    </w:p>
    <w:p w14:paraId="594B9F10" w14:textId="756CA7EE" w:rsidR="002C43ED" w:rsidRDefault="00977981">
      <w:pPr>
        <w:pStyle w:val="Heading2"/>
      </w:pPr>
      <w:r>
        <w:t>Copilot</w:t>
      </w:r>
    </w:p>
    <w:p w14:paraId="5EC96ECD" w14:textId="77777777" w:rsidR="00775666" w:rsidRPr="00775666" w:rsidRDefault="00775666" w:rsidP="00775666">
      <w:pPr>
        <w:rPr>
          <w:lang w:val="en-GB"/>
        </w:rPr>
      </w:pPr>
      <w:r w:rsidRPr="00775666">
        <w:rPr>
          <w:lang w:val="en-GB"/>
        </w:rPr>
        <w:t>Certainly! If you want to create hyperlinks from one sheet to multiple unconnected cells in another sheet, you have a couple of options:</w:t>
      </w:r>
    </w:p>
    <w:p w14:paraId="70ACA010" w14:textId="77777777" w:rsidR="00775666" w:rsidRPr="00775666" w:rsidRDefault="00775666" w:rsidP="00775666">
      <w:pPr>
        <w:numPr>
          <w:ilvl w:val="0"/>
          <w:numId w:val="7"/>
        </w:numPr>
        <w:rPr>
          <w:lang w:val="en-GB"/>
        </w:rPr>
      </w:pPr>
      <w:r w:rsidRPr="00775666">
        <w:rPr>
          <w:b/>
          <w:bCs/>
          <w:lang w:val="en-GB"/>
        </w:rPr>
        <w:t>Using the HYPERLINK Function:</w:t>
      </w:r>
    </w:p>
    <w:p w14:paraId="29856DBD" w14:textId="77777777" w:rsidR="00775666" w:rsidRPr="00775666" w:rsidRDefault="00775666" w:rsidP="00775666">
      <w:pPr>
        <w:numPr>
          <w:ilvl w:val="1"/>
          <w:numId w:val="7"/>
        </w:numPr>
        <w:rPr>
          <w:lang w:val="en-GB"/>
        </w:rPr>
      </w:pPr>
      <w:r w:rsidRPr="00775666">
        <w:rPr>
          <w:lang w:val="en-GB"/>
        </w:rPr>
        <w:t>Open the sheet where you want to insert the hyperlinks (let's call it "Sheet2").</w:t>
      </w:r>
    </w:p>
    <w:p w14:paraId="7ECFC319" w14:textId="77777777" w:rsidR="00775666" w:rsidRPr="00775666" w:rsidRDefault="00775666" w:rsidP="00775666">
      <w:pPr>
        <w:numPr>
          <w:ilvl w:val="1"/>
          <w:numId w:val="7"/>
        </w:numPr>
        <w:rPr>
          <w:lang w:val="en-GB"/>
        </w:rPr>
      </w:pPr>
      <w:r w:rsidRPr="00775666">
        <w:rPr>
          <w:lang w:val="en-GB"/>
        </w:rPr>
        <w:t>In a cell (e.g., C5), enter the following formula:</w:t>
      </w:r>
    </w:p>
    <w:p w14:paraId="037C9550" w14:textId="77777777" w:rsidR="00775666" w:rsidRPr="00775666" w:rsidRDefault="00775666" w:rsidP="00775666">
      <w:pPr>
        <w:numPr>
          <w:ilvl w:val="1"/>
          <w:numId w:val="7"/>
        </w:numPr>
        <w:rPr>
          <w:lang w:val="en-GB"/>
        </w:rPr>
      </w:pPr>
      <w:r w:rsidRPr="00775666">
        <w:rPr>
          <w:lang w:val="en-GB"/>
        </w:rPr>
        <w:t>=HYPERLINK("#Sheet1!C6", "Marks")</w:t>
      </w:r>
    </w:p>
    <w:p w14:paraId="5D78E205" w14:textId="77777777" w:rsidR="00775666" w:rsidRPr="00775666" w:rsidRDefault="00775666" w:rsidP="00775666">
      <w:pPr>
        <w:rPr>
          <w:lang w:val="en-GB"/>
        </w:rPr>
      </w:pPr>
      <w:r w:rsidRPr="00775666">
        <w:rPr>
          <w:lang w:val="en-GB"/>
        </w:rPr>
        <w:t>Replace Sheet1 with the name of your source sheet and adjust the cell reference (C6) as needed.</w:t>
      </w:r>
    </w:p>
    <w:p w14:paraId="0183D05B" w14:textId="77777777" w:rsidR="00775666" w:rsidRPr="00775666" w:rsidRDefault="00775666" w:rsidP="00775666">
      <w:pPr>
        <w:numPr>
          <w:ilvl w:val="1"/>
          <w:numId w:val="7"/>
        </w:numPr>
        <w:rPr>
          <w:lang w:val="en-GB"/>
        </w:rPr>
      </w:pPr>
      <w:r w:rsidRPr="00775666">
        <w:rPr>
          <w:lang w:val="en-GB"/>
        </w:rPr>
        <w:t>Drag the fill handle down to copy the formula to other cells (e.g., C6, C7, C8, etc.).</w:t>
      </w:r>
    </w:p>
    <w:p w14:paraId="38DCF42C" w14:textId="77777777" w:rsidR="00775666" w:rsidRPr="00775666" w:rsidRDefault="00775666" w:rsidP="00775666">
      <w:pPr>
        <w:numPr>
          <w:ilvl w:val="0"/>
          <w:numId w:val="7"/>
        </w:numPr>
        <w:rPr>
          <w:lang w:val="en-GB"/>
        </w:rPr>
      </w:pPr>
      <w:r w:rsidRPr="00775666">
        <w:rPr>
          <w:b/>
          <w:bCs/>
          <w:lang w:val="en-GB"/>
        </w:rPr>
        <w:t>Using the Context Menu:</w:t>
      </w:r>
    </w:p>
    <w:p w14:paraId="0F900FE9" w14:textId="77777777" w:rsidR="00775666" w:rsidRPr="00775666" w:rsidRDefault="00775666" w:rsidP="00775666">
      <w:pPr>
        <w:numPr>
          <w:ilvl w:val="1"/>
          <w:numId w:val="7"/>
        </w:numPr>
        <w:rPr>
          <w:lang w:val="en-GB"/>
        </w:rPr>
      </w:pPr>
      <w:r w:rsidRPr="00775666">
        <w:rPr>
          <w:lang w:val="en-GB"/>
        </w:rPr>
        <w:t>Right-click on the cell where you want to add the hyperlink in "Sheet2."</w:t>
      </w:r>
    </w:p>
    <w:p w14:paraId="24BF0702" w14:textId="77777777" w:rsidR="00775666" w:rsidRPr="00775666" w:rsidRDefault="00775666" w:rsidP="00775666">
      <w:pPr>
        <w:numPr>
          <w:ilvl w:val="1"/>
          <w:numId w:val="7"/>
        </w:numPr>
        <w:rPr>
          <w:lang w:val="en-GB"/>
        </w:rPr>
      </w:pPr>
      <w:r w:rsidRPr="00775666">
        <w:rPr>
          <w:lang w:val="en-GB"/>
        </w:rPr>
        <w:t>Select "Link" from the options.</w:t>
      </w:r>
    </w:p>
    <w:p w14:paraId="4F7C9564" w14:textId="77777777" w:rsidR="00775666" w:rsidRPr="00775666" w:rsidRDefault="00775666" w:rsidP="00775666">
      <w:pPr>
        <w:numPr>
          <w:ilvl w:val="1"/>
          <w:numId w:val="7"/>
        </w:numPr>
        <w:rPr>
          <w:lang w:val="en-GB"/>
        </w:rPr>
      </w:pPr>
      <w:r w:rsidRPr="00775666">
        <w:rPr>
          <w:lang w:val="en-GB"/>
        </w:rPr>
        <w:t>Choose "Place in this Document."</w:t>
      </w:r>
    </w:p>
    <w:p w14:paraId="797C09F9" w14:textId="77777777" w:rsidR="00775666" w:rsidRPr="00775666" w:rsidRDefault="00775666" w:rsidP="00775666">
      <w:pPr>
        <w:numPr>
          <w:ilvl w:val="1"/>
          <w:numId w:val="7"/>
        </w:numPr>
        <w:rPr>
          <w:lang w:val="en-GB"/>
        </w:rPr>
      </w:pPr>
      <w:r w:rsidRPr="00775666">
        <w:rPr>
          <w:lang w:val="en-GB"/>
        </w:rPr>
        <w:t>Enter the name you want to display (e.g., "Marks") and specify the cell reference (C6) in "Sheet1."</w:t>
      </w:r>
    </w:p>
    <w:p w14:paraId="26977DD6" w14:textId="77777777" w:rsidR="00775666" w:rsidRPr="00775666" w:rsidRDefault="00775666" w:rsidP="00775666">
      <w:pPr>
        <w:numPr>
          <w:ilvl w:val="1"/>
          <w:numId w:val="7"/>
        </w:numPr>
        <w:rPr>
          <w:lang w:val="en-GB"/>
        </w:rPr>
      </w:pPr>
      <w:r w:rsidRPr="00775666">
        <w:rPr>
          <w:lang w:val="en-GB"/>
        </w:rPr>
        <w:t>Click OK.</w:t>
      </w:r>
    </w:p>
    <w:p w14:paraId="1CC32F45" w14:textId="77777777" w:rsidR="00775666" w:rsidRPr="00775666" w:rsidRDefault="00775666" w:rsidP="00775666">
      <w:pPr>
        <w:rPr>
          <w:lang w:val="en-GB"/>
        </w:rPr>
      </w:pPr>
      <w:r w:rsidRPr="00775666">
        <w:rPr>
          <w:lang w:val="en-GB"/>
        </w:rPr>
        <w:t xml:space="preserve">Remember to adjust the sheet names and cell references according to your specific workbook. These methods allow you to link unconnected cells efficiently! </w:t>
      </w:r>
      <w:r w:rsidRPr="00775666">
        <w:rPr>
          <w:rFonts w:ascii="Segoe UI Emoji" w:hAnsi="Segoe UI Emoji" w:cs="Segoe UI Emoji"/>
          <w:lang w:val="en-GB"/>
        </w:rPr>
        <w:t>😊</w:t>
      </w:r>
    </w:p>
    <w:p w14:paraId="06F92A35" w14:textId="77777777" w:rsidR="00775666" w:rsidRPr="00775666" w:rsidRDefault="00775666" w:rsidP="00775666">
      <w:pPr>
        <w:rPr>
          <w:lang w:val="en-GB"/>
        </w:rPr>
      </w:pPr>
      <w:r w:rsidRPr="00775666">
        <w:rPr>
          <w:lang w:val="en-GB"/>
        </w:rPr>
        <w:t>For more detailed instructions and visual examples, you can refer to this tutorial.1</w:t>
      </w:r>
    </w:p>
    <w:p w14:paraId="7C0CAEBA" w14:textId="4EF27795" w:rsidR="002C43ED" w:rsidRPr="00775666" w:rsidRDefault="00775666">
      <w:pPr>
        <w:rPr>
          <w:lang w:val="en-GB"/>
        </w:rPr>
      </w:pPr>
      <w:r w:rsidRPr="00775666">
        <w:rPr>
          <w:lang w:val="en-GB"/>
        </w:rPr>
        <w:t>Learn more: 1. www.exceldemy.com 2. www.youtube.com 3. www.youtube.com 4. www.youtube.com 5. www.ablebits.com 6. www.exceldemy.com 7. answers.microsoft.com 8. www.youtube.com 9. www.youtube.com 10. www.youtube.com 11. www.exceldemy.com 12. www.ablebits.com</w:t>
      </w:r>
    </w:p>
    <w:sectPr w:rsidR="002C43ED" w:rsidRPr="0077566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A1794" w14:textId="77777777" w:rsidR="000B3C81" w:rsidRDefault="000B3C81" w:rsidP="000B3C81">
      <w:pPr>
        <w:spacing w:after="0" w:line="240" w:lineRule="auto"/>
      </w:pPr>
      <w:r>
        <w:separator/>
      </w:r>
    </w:p>
  </w:endnote>
  <w:endnote w:type="continuationSeparator" w:id="0">
    <w:p w14:paraId="2A60C691" w14:textId="77777777" w:rsidR="000B3C81" w:rsidRDefault="000B3C81" w:rsidP="000B3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7B30B" w14:textId="77777777" w:rsidR="000B3C81" w:rsidRDefault="000B3C81" w:rsidP="000B3C81">
      <w:pPr>
        <w:spacing w:after="0" w:line="240" w:lineRule="auto"/>
      </w:pPr>
      <w:r>
        <w:separator/>
      </w:r>
    </w:p>
  </w:footnote>
  <w:footnote w:type="continuationSeparator" w:id="0">
    <w:p w14:paraId="15C27986" w14:textId="77777777" w:rsidR="000B3C81" w:rsidRDefault="000B3C81" w:rsidP="000B3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1" w15:restartNumberingAfterBreak="0">
    <w:nsid w:val="09495DC4"/>
    <w:multiLevelType w:val="hybridMultilevel"/>
    <w:tmpl w:val="092E7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2F660C76"/>
    <w:multiLevelType w:val="multilevel"/>
    <w:tmpl w:val="622A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5" w15:restartNumberingAfterBreak="0">
    <w:nsid w:val="53C560E6"/>
    <w:multiLevelType w:val="multilevel"/>
    <w:tmpl w:val="5B10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6B2696"/>
    <w:multiLevelType w:val="multilevel"/>
    <w:tmpl w:val="28A21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915928">
    <w:abstractNumId w:val="2"/>
    <w:lvlOverride w:ilvl="0">
      <w:startOverride w:val="1"/>
    </w:lvlOverride>
  </w:num>
  <w:num w:numId="2" w16cid:durableId="1753311521">
    <w:abstractNumId w:val="4"/>
  </w:num>
  <w:num w:numId="3" w16cid:durableId="1553537202">
    <w:abstractNumId w:val="0"/>
  </w:num>
  <w:num w:numId="4" w16cid:durableId="686374204">
    <w:abstractNumId w:val="3"/>
  </w:num>
  <w:num w:numId="5" w16cid:durableId="1126511468">
    <w:abstractNumId w:val="1"/>
  </w:num>
  <w:num w:numId="6" w16cid:durableId="1446998514">
    <w:abstractNumId w:val="6"/>
  </w:num>
  <w:num w:numId="7" w16cid:durableId="861625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isplayBackgroundShape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F6D"/>
    <w:rsid w:val="000B3C81"/>
    <w:rsid w:val="000B5BA8"/>
    <w:rsid w:val="00175F05"/>
    <w:rsid w:val="002C43ED"/>
    <w:rsid w:val="00697235"/>
    <w:rsid w:val="006B55F7"/>
    <w:rsid w:val="00775666"/>
    <w:rsid w:val="00902517"/>
    <w:rsid w:val="00977981"/>
    <w:rsid w:val="00A022E7"/>
    <w:rsid w:val="00A13370"/>
    <w:rsid w:val="00A510D8"/>
    <w:rsid w:val="00B91FE2"/>
    <w:rsid w:val="00BA7C0E"/>
    <w:rsid w:val="00BC5F6D"/>
    <w:rsid w:val="00CC4670"/>
    <w:rsid w:val="00D04DF4"/>
    <w:rsid w:val="00D56921"/>
    <w:rsid w:val="00F2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4CD3"/>
  <w15:docId w15:val="{0FDE04DD-4662-4299-A726-68C0C133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6B55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3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1"/>
  </w:style>
  <w:style w:type="paragraph" w:styleId="Footer">
    <w:name w:val="footer"/>
    <w:basedOn w:val="Normal"/>
    <w:link w:val="FooterChar"/>
    <w:uiPriority w:val="99"/>
    <w:unhideWhenUsed/>
    <w:rsid w:val="000B3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3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9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1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8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2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4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0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celdemy.com/learn-excel/linking/cell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xceldemy.com/link-two-cells-in-excel/" TargetMode="External"/><Relationship Id="rId12" Type="http://schemas.openxmlformats.org/officeDocument/2006/relationships/hyperlink" Target="https://www.youtube.com/watch?v=P9dMS8RF6-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ETv2vs4054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uaq6Cp8o4N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eadsheetplanet.com/link-cells-excel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fau\Documents\Custom%20Office%20Template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0</TotalTime>
  <Pages>3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15</cp:revision>
  <dcterms:created xsi:type="dcterms:W3CDTF">2024-12-05T22:03:00Z</dcterms:created>
  <dcterms:modified xsi:type="dcterms:W3CDTF">2024-12-05T22:21:00Z</dcterms:modified>
</cp:coreProperties>
</file>