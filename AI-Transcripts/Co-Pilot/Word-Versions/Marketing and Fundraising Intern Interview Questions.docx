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E8E41" w14:textId="77777777" w:rsidR="002C43ED" w:rsidRDefault="00977981">
      <w:pPr>
        <w:pStyle w:val="Heading2"/>
      </w:pPr>
      <w:r>
        <w:t>You</w:t>
      </w:r>
    </w:p>
    <w:p w14:paraId="4503FAF3" w14:textId="0B3ADEFF" w:rsidR="002C43ED" w:rsidRDefault="00D05560">
      <w:r w:rsidRPr="00D05560">
        <w:t>What are some example interview questions for a Marketing and Fundraising intern?</w:t>
      </w:r>
    </w:p>
    <w:p w14:paraId="44BF23FA" w14:textId="77777777" w:rsidR="002C43ED" w:rsidRDefault="00977981">
      <w:pPr>
        <w:pStyle w:val="Heading2"/>
      </w:pPr>
      <w:r>
        <w:t>Copilot</w:t>
      </w:r>
    </w:p>
    <w:p w14:paraId="446B33F5" w14:textId="31929A24" w:rsidR="00655A3B" w:rsidRDefault="00655A3B" w:rsidP="00655A3B">
      <w:r>
        <w:t xml:space="preserve">Certainly! Here are some interview questions you might encounter for a </w:t>
      </w:r>
      <w:r w:rsidRPr="00D71626">
        <w:rPr>
          <w:b/>
          <w:bCs/>
        </w:rPr>
        <w:t>Marketing Internship</w:t>
      </w:r>
      <w:r>
        <w:t xml:space="preserve"> and a</w:t>
      </w:r>
      <w:r w:rsidR="00D71626">
        <w:t xml:space="preserve"> </w:t>
      </w:r>
      <w:r w:rsidRPr="00D71626">
        <w:rPr>
          <w:b/>
          <w:bCs/>
        </w:rPr>
        <w:t>Fundraising Internship</w:t>
      </w:r>
      <w:r>
        <w:t>:</w:t>
      </w:r>
    </w:p>
    <w:p w14:paraId="5FB50DA7" w14:textId="77777777" w:rsidR="00655A3B" w:rsidRDefault="00655A3B" w:rsidP="00D71626">
      <w:pPr>
        <w:pStyle w:val="Heading3"/>
      </w:pPr>
      <w:r>
        <w:t>Marketing Internship Interview Questions:</w:t>
      </w:r>
    </w:p>
    <w:p w14:paraId="42970EE8" w14:textId="3823B791" w:rsidR="00545323" w:rsidRDefault="00655A3B" w:rsidP="00545323">
      <w:pPr>
        <w:pStyle w:val="ListParagraph"/>
        <w:numPr>
          <w:ilvl w:val="0"/>
          <w:numId w:val="4"/>
        </w:numPr>
      </w:pPr>
      <w:r w:rsidRPr="00545323">
        <w:rPr>
          <w:b/>
          <w:bCs/>
        </w:rPr>
        <w:t>Tell me about yourself:</w:t>
      </w:r>
      <w:r>
        <w:t xml:space="preserve"> Provide a brief overview of your background, education, and relevant</w:t>
      </w:r>
      <w:r w:rsidR="00545323">
        <w:t xml:space="preserve"> </w:t>
      </w:r>
      <w:r>
        <w:t>experiences.</w:t>
      </w:r>
    </w:p>
    <w:p w14:paraId="68BCCF0F" w14:textId="77777777" w:rsidR="00545323" w:rsidRDefault="00655A3B" w:rsidP="00655A3B">
      <w:pPr>
        <w:pStyle w:val="ListParagraph"/>
        <w:numPr>
          <w:ilvl w:val="0"/>
          <w:numId w:val="4"/>
        </w:numPr>
      </w:pPr>
      <w:r w:rsidRPr="00545323">
        <w:rPr>
          <w:b/>
          <w:bCs/>
        </w:rPr>
        <w:t>Why are you interested in marketing?</w:t>
      </w:r>
      <w:r>
        <w:t xml:space="preserve"> Explain your passion for marketing and how it aligns with the</w:t>
      </w:r>
      <w:r w:rsidR="00545323">
        <w:t xml:space="preserve"> </w:t>
      </w:r>
      <w:r>
        <w:t>internship.</w:t>
      </w:r>
    </w:p>
    <w:p w14:paraId="5B3A5A01" w14:textId="77777777" w:rsidR="00545323" w:rsidRDefault="00655A3B" w:rsidP="00655A3B">
      <w:pPr>
        <w:pStyle w:val="ListParagraph"/>
        <w:numPr>
          <w:ilvl w:val="0"/>
          <w:numId w:val="4"/>
        </w:numPr>
      </w:pPr>
      <w:r w:rsidRPr="00686CF2">
        <w:rPr>
          <w:b/>
          <w:bCs/>
        </w:rPr>
        <w:t>What marketing projects have you worked on?</w:t>
      </w:r>
      <w:r>
        <w:t xml:space="preserve"> Share specific examples of campaigns, social media</w:t>
      </w:r>
      <w:r w:rsidR="00545323">
        <w:t xml:space="preserve"> </w:t>
      </w:r>
      <w:r>
        <w:t>efforts, or other marketing initiatives.</w:t>
      </w:r>
    </w:p>
    <w:p w14:paraId="56AACE39" w14:textId="77777777" w:rsidR="00686CF2" w:rsidRDefault="00655A3B" w:rsidP="00655A3B">
      <w:pPr>
        <w:pStyle w:val="ListParagraph"/>
        <w:numPr>
          <w:ilvl w:val="0"/>
          <w:numId w:val="4"/>
        </w:numPr>
      </w:pPr>
      <w:r w:rsidRPr="00686CF2">
        <w:rPr>
          <w:b/>
          <w:bCs/>
        </w:rPr>
        <w:t>How do you stay updated on marketing trends?</w:t>
      </w:r>
      <w:r>
        <w:t xml:space="preserve"> Discuss any blogs, podcasts, or industry resources</w:t>
      </w:r>
      <w:r w:rsidR="00545323">
        <w:t xml:space="preserve"> </w:t>
      </w:r>
      <w:r>
        <w:t>you follow.</w:t>
      </w:r>
    </w:p>
    <w:p w14:paraId="2B70677C" w14:textId="77777777" w:rsidR="00686CF2" w:rsidRDefault="00655A3B" w:rsidP="00655A3B">
      <w:pPr>
        <w:pStyle w:val="ListParagraph"/>
        <w:numPr>
          <w:ilvl w:val="0"/>
          <w:numId w:val="4"/>
        </w:numPr>
      </w:pPr>
      <w:r w:rsidRPr="00686CF2">
        <w:rPr>
          <w:b/>
          <w:bCs/>
        </w:rPr>
        <w:t>Describe a time when you had to work in a team.</w:t>
      </w:r>
      <w:r>
        <w:t xml:space="preserve"> Highlight your collaboration skills and ability to</w:t>
      </w:r>
      <w:r w:rsidR="00686CF2">
        <w:t xml:space="preserve"> </w:t>
      </w:r>
      <w:r>
        <w:t>contribute effectively.</w:t>
      </w:r>
    </w:p>
    <w:p w14:paraId="20AE7F8F" w14:textId="77777777" w:rsidR="00686CF2" w:rsidRDefault="00655A3B" w:rsidP="00655A3B">
      <w:pPr>
        <w:pStyle w:val="ListParagraph"/>
        <w:numPr>
          <w:ilvl w:val="0"/>
          <w:numId w:val="4"/>
        </w:numPr>
      </w:pPr>
      <w:r w:rsidRPr="00686CF2">
        <w:rPr>
          <w:b/>
          <w:bCs/>
        </w:rPr>
        <w:t>How would you handle a tight deadline for a marketing project?</w:t>
      </w:r>
      <w:r>
        <w:t xml:space="preserve"> Explain your time management and</w:t>
      </w:r>
      <w:r w:rsidR="00686CF2">
        <w:t xml:space="preserve"> </w:t>
      </w:r>
      <w:r>
        <w:t>prioritization strategies.</w:t>
      </w:r>
    </w:p>
    <w:p w14:paraId="2E1711CB" w14:textId="77777777" w:rsidR="00451933" w:rsidRDefault="00655A3B" w:rsidP="00655A3B">
      <w:pPr>
        <w:pStyle w:val="ListParagraph"/>
        <w:numPr>
          <w:ilvl w:val="0"/>
          <w:numId w:val="4"/>
        </w:numPr>
      </w:pPr>
      <w:r w:rsidRPr="00686CF2">
        <w:rPr>
          <w:b/>
          <w:bCs/>
        </w:rPr>
        <w:t>What marketing tools or software are you familiar with?</w:t>
      </w:r>
      <w:r>
        <w:t xml:space="preserve"> Mention any platforms you’ve used (e.g.,</w:t>
      </w:r>
      <w:r w:rsidR="00686CF2">
        <w:t xml:space="preserve"> </w:t>
      </w:r>
      <w:r>
        <w:t>Google Analytics, Hootsuite, Canva).</w:t>
      </w:r>
    </w:p>
    <w:p w14:paraId="3B78F3E0" w14:textId="77777777" w:rsidR="00451933" w:rsidRDefault="00655A3B" w:rsidP="00655A3B">
      <w:pPr>
        <w:pStyle w:val="ListParagraph"/>
        <w:numPr>
          <w:ilvl w:val="0"/>
          <w:numId w:val="4"/>
        </w:numPr>
      </w:pPr>
      <w:r w:rsidRPr="00451933">
        <w:rPr>
          <w:b/>
          <w:bCs/>
        </w:rPr>
        <w:t>How do you approach creating engaging content?</w:t>
      </w:r>
      <w:r>
        <w:t xml:space="preserve"> Discuss your content strategy and creativity.</w:t>
      </w:r>
    </w:p>
    <w:p w14:paraId="43D59CA5" w14:textId="77777777" w:rsidR="00451933" w:rsidRDefault="00655A3B" w:rsidP="00655A3B">
      <w:pPr>
        <w:pStyle w:val="ListParagraph"/>
        <w:numPr>
          <w:ilvl w:val="0"/>
          <w:numId w:val="4"/>
        </w:numPr>
      </w:pPr>
      <w:r w:rsidRPr="00451933">
        <w:rPr>
          <w:b/>
          <w:bCs/>
        </w:rPr>
        <w:t>What metrics do you consider when evaluating a marketing campaign’s success?</w:t>
      </w:r>
      <w:r>
        <w:t xml:space="preserve"> Explain how you</w:t>
      </w:r>
      <w:r w:rsidR="00451933">
        <w:t xml:space="preserve"> </w:t>
      </w:r>
      <w:r>
        <w:t>measure performance.</w:t>
      </w:r>
    </w:p>
    <w:p w14:paraId="5FC3B58B" w14:textId="6783A1F2" w:rsidR="00655A3B" w:rsidRDefault="00655A3B" w:rsidP="00655A3B">
      <w:pPr>
        <w:pStyle w:val="ListParagraph"/>
        <w:numPr>
          <w:ilvl w:val="0"/>
          <w:numId w:val="4"/>
        </w:numPr>
      </w:pPr>
      <w:r w:rsidRPr="00451933">
        <w:rPr>
          <w:b/>
          <w:bCs/>
        </w:rPr>
        <w:t>Why did you choose our company for this internship?</w:t>
      </w:r>
      <w:r>
        <w:t xml:space="preserve"> Research the company and tailor your answer.</w:t>
      </w:r>
    </w:p>
    <w:p w14:paraId="72187973" w14:textId="77777777" w:rsidR="00655A3B" w:rsidRDefault="00655A3B" w:rsidP="00451933">
      <w:pPr>
        <w:pStyle w:val="Heading3"/>
      </w:pPr>
      <w:r>
        <w:t>Fundraising Internship Interview Questions:</w:t>
      </w:r>
    </w:p>
    <w:p w14:paraId="19E23FF2" w14:textId="17BBF24B" w:rsidR="00451933" w:rsidRDefault="00655A3B" w:rsidP="00451933">
      <w:pPr>
        <w:pStyle w:val="ListParagraph"/>
        <w:numPr>
          <w:ilvl w:val="0"/>
          <w:numId w:val="5"/>
        </w:numPr>
      </w:pPr>
      <w:r w:rsidRPr="00757C33">
        <w:rPr>
          <w:b/>
          <w:bCs/>
        </w:rPr>
        <w:t xml:space="preserve">What interests you about fundraising? </w:t>
      </w:r>
      <w:r>
        <w:t>Explain your motivation and passion for supporting nonprofit</w:t>
      </w:r>
      <w:r w:rsidR="00451933">
        <w:t xml:space="preserve"> </w:t>
      </w:r>
      <w:r>
        <w:t>causes.</w:t>
      </w:r>
    </w:p>
    <w:p w14:paraId="10A49755" w14:textId="77777777" w:rsidR="00451933" w:rsidRDefault="00655A3B" w:rsidP="00655A3B">
      <w:pPr>
        <w:pStyle w:val="ListParagraph"/>
        <w:numPr>
          <w:ilvl w:val="0"/>
          <w:numId w:val="5"/>
        </w:numPr>
      </w:pPr>
      <w:r w:rsidRPr="00757C33">
        <w:rPr>
          <w:b/>
          <w:bCs/>
        </w:rPr>
        <w:t>How do you handle rejection from potential donors?</w:t>
      </w:r>
      <w:r>
        <w:t xml:space="preserve"> Discuss your resilience and ability to maintain a</w:t>
      </w:r>
      <w:r w:rsidR="00451933">
        <w:t xml:space="preserve"> </w:t>
      </w:r>
      <w:r>
        <w:t>positive attitude.</w:t>
      </w:r>
    </w:p>
    <w:p w14:paraId="17EDC896" w14:textId="45F4E632" w:rsidR="00451933" w:rsidRDefault="00655A3B" w:rsidP="00655A3B">
      <w:pPr>
        <w:pStyle w:val="ListParagraph"/>
        <w:numPr>
          <w:ilvl w:val="0"/>
          <w:numId w:val="5"/>
        </w:numPr>
      </w:pPr>
      <w:r w:rsidRPr="00757C33">
        <w:rPr>
          <w:b/>
          <w:bCs/>
        </w:rPr>
        <w:t>Describe a successful fundraising event you organized or participated in</w:t>
      </w:r>
      <w:r>
        <w:t>. Share details and</w:t>
      </w:r>
      <w:r w:rsidR="00451933">
        <w:t xml:space="preserve"> </w:t>
      </w:r>
      <w:r>
        <w:t>outcomes.</w:t>
      </w:r>
    </w:p>
    <w:p w14:paraId="650F1224" w14:textId="77777777" w:rsidR="00451933" w:rsidRDefault="00655A3B" w:rsidP="00655A3B">
      <w:pPr>
        <w:pStyle w:val="ListParagraph"/>
        <w:numPr>
          <w:ilvl w:val="0"/>
          <w:numId w:val="5"/>
        </w:numPr>
      </w:pPr>
      <w:r w:rsidRPr="00757C33">
        <w:rPr>
          <w:b/>
          <w:bCs/>
        </w:rPr>
        <w:t>How do you build relationships with donors?</w:t>
      </w:r>
      <w:r>
        <w:t xml:space="preserve"> Explain your communication skills and donor</w:t>
      </w:r>
      <w:r w:rsidR="00451933">
        <w:t xml:space="preserve"> </w:t>
      </w:r>
      <w:r>
        <w:t>stewardship strategies.</w:t>
      </w:r>
    </w:p>
    <w:p w14:paraId="3DFD9EAD" w14:textId="77777777" w:rsidR="00451933" w:rsidRDefault="00655A3B" w:rsidP="00655A3B">
      <w:pPr>
        <w:pStyle w:val="ListParagraph"/>
        <w:numPr>
          <w:ilvl w:val="0"/>
          <w:numId w:val="5"/>
        </w:numPr>
      </w:pPr>
      <w:r w:rsidRPr="00311358">
        <w:rPr>
          <w:b/>
          <w:bCs/>
        </w:rPr>
        <w:t>What fundraising software have you used?</w:t>
      </w:r>
      <w:r>
        <w:t xml:space="preserve"> Mention any tools you’re familiar with (e.g.,</w:t>
      </w:r>
      <w:r w:rsidR="00451933">
        <w:t xml:space="preserve"> </w:t>
      </w:r>
      <w:r>
        <w:t>DonorPerfect, Bloomerang).</w:t>
      </w:r>
    </w:p>
    <w:p w14:paraId="760640E7" w14:textId="77777777" w:rsidR="00451933" w:rsidRDefault="00655A3B" w:rsidP="00655A3B">
      <w:pPr>
        <w:pStyle w:val="ListParagraph"/>
        <w:numPr>
          <w:ilvl w:val="0"/>
          <w:numId w:val="5"/>
        </w:numPr>
      </w:pPr>
      <w:r w:rsidRPr="00311358">
        <w:rPr>
          <w:b/>
          <w:bCs/>
        </w:rPr>
        <w:lastRenderedPageBreak/>
        <w:t>Have you worked with volunteers?</w:t>
      </w:r>
      <w:r>
        <w:t xml:space="preserve"> Share experiences collaborating with volunteers in fundraising</w:t>
      </w:r>
      <w:r w:rsidR="00451933">
        <w:t xml:space="preserve"> </w:t>
      </w:r>
      <w:r>
        <w:t>efforts.</w:t>
      </w:r>
    </w:p>
    <w:p w14:paraId="2D4AE42B" w14:textId="77777777" w:rsidR="00451933" w:rsidRDefault="00655A3B" w:rsidP="00655A3B">
      <w:pPr>
        <w:pStyle w:val="ListParagraph"/>
        <w:numPr>
          <w:ilvl w:val="0"/>
          <w:numId w:val="5"/>
        </w:numPr>
      </w:pPr>
      <w:r w:rsidRPr="00311358">
        <w:rPr>
          <w:b/>
          <w:bCs/>
        </w:rPr>
        <w:t>How do you prioritize fundraising tasks?</w:t>
      </w:r>
      <w:r>
        <w:t xml:space="preserve"> Discuss your organizational skills and ability to manage</w:t>
      </w:r>
      <w:r w:rsidR="00451933">
        <w:t xml:space="preserve"> </w:t>
      </w:r>
      <w:r>
        <w:t>multiple responsibilities.</w:t>
      </w:r>
    </w:p>
    <w:p w14:paraId="29202B4B" w14:textId="77777777" w:rsidR="00451933" w:rsidRDefault="00655A3B" w:rsidP="00655A3B">
      <w:pPr>
        <w:pStyle w:val="ListParagraph"/>
        <w:numPr>
          <w:ilvl w:val="0"/>
          <w:numId w:val="5"/>
        </w:numPr>
      </w:pPr>
      <w:r w:rsidRPr="00311358">
        <w:rPr>
          <w:b/>
          <w:bCs/>
        </w:rPr>
        <w:t>What’s your approach to donor segmentation?</w:t>
      </w:r>
      <w:r>
        <w:t xml:space="preserve"> Explain how you tailor communication based on</w:t>
      </w:r>
      <w:r w:rsidR="00451933">
        <w:t xml:space="preserve"> </w:t>
      </w:r>
      <w:r>
        <w:t>donor profiles.</w:t>
      </w:r>
    </w:p>
    <w:p w14:paraId="3130A858" w14:textId="77777777" w:rsidR="00451933" w:rsidRDefault="00655A3B" w:rsidP="00655A3B">
      <w:pPr>
        <w:pStyle w:val="ListParagraph"/>
        <w:numPr>
          <w:ilvl w:val="0"/>
          <w:numId w:val="5"/>
        </w:numPr>
      </w:pPr>
      <w:r w:rsidRPr="00311358">
        <w:rPr>
          <w:b/>
          <w:bCs/>
        </w:rPr>
        <w:t>Describe a challenging situation where you convinced a hesitant donor to contribute</w:t>
      </w:r>
      <w:r>
        <w:t>. Highlight</w:t>
      </w:r>
      <w:r w:rsidR="00451933">
        <w:t xml:space="preserve"> </w:t>
      </w:r>
      <w:r>
        <w:t>your persuasion skills.</w:t>
      </w:r>
    </w:p>
    <w:p w14:paraId="24D3CF1D" w14:textId="3D8BA473" w:rsidR="00655A3B" w:rsidRDefault="00655A3B" w:rsidP="00655A3B">
      <w:pPr>
        <w:pStyle w:val="ListParagraph"/>
        <w:numPr>
          <w:ilvl w:val="0"/>
          <w:numId w:val="5"/>
        </w:numPr>
      </w:pPr>
      <w:r w:rsidRPr="00311358">
        <w:rPr>
          <w:b/>
          <w:bCs/>
        </w:rPr>
        <w:t>How do you handle missing a fundraising goal?</w:t>
      </w:r>
      <w:r>
        <w:t xml:space="preserve"> Discuss what you learned from such experiences.</w:t>
      </w:r>
    </w:p>
    <w:p w14:paraId="27A7CC73" w14:textId="4DCCA83D" w:rsidR="002C43ED" w:rsidRDefault="00655A3B" w:rsidP="00655A3B">
      <w:r>
        <w:t>Remember to prepare specific examples and practice your answers to showcase your skills and enthusiasm!</w:t>
      </w:r>
      <w:r>
        <w:rPr>
          <w:rFonts w:ascii="Segoe UI Emoji" w:hAnsi="Segoe UI Emoji" w:cs="Segoe UI Emoji"/>
        </w:rPr>
        <w:t>🌟</w:t>
      </w:r>
      <w:r>
        <w:t xml:space="preserve"> </w:t>
      </w:r>
    </w:p>
    <w:p w14:paraId="6B5B12E5" w14:textId="77777777" w:rsidR="002C43ED" w:rsidRDefault="00977981">
      <w:pPr>
        <w:pStyle w:val="Heading2"/>
      </w:pPr>
      <w:r>
        <w:t>You</w:t>
      </w:r>
    </w:p>
    <w:p w14:paraId="3CF86F34" w14:textId="01420508" w:rsidR="00D05560" w:rsidRDefault="00D05560">
      <w:r w:rsidRPr="00D05560">
        <w:t>What about for a role title: AI Project, Admin and Marketing</w:t>
      </w:r>
    </w:p>
    <w:p w14:paraId="722C90C1" w14:textId="77777777" w:rsidR="002C43ED" w:rsidRDefault="00977981">
      <w:pPr>
        <w:pStyle w:val="Heading2"/>
      </w:pPr>
      <w:r>
        <w:t>Copilot</w:t>
      </w:r>
    </w:p>
    <w:p w14:paraId="502A0554" w14:textId="6331C2D7" w:rsidR="00764DC1" w:rsidRDefault="00764DC1" w:rsidP="00764DC1">
      <w:r>
        <w:t xml:space="preserve">Certainly! Let’s break down the interview questions for a role that combines </w:t>
      </w:r>
      <w:r w:rsidRPr="00731877">
        <w:rPr>
          <w:b/>
          <w:bCs/>
        </w:rPr>
        <w:t>AI Project Management</w:t>
      </w:r>
      <w:r>
        <w:t>,</w:t>
      </w:r>
      <w:r w:rsidR="00731877">
        <w:t xml:space="preserve"> </w:t>
      </w:r>
      <w:r w:rsidRPr="00731877">
        <w:rPr>
          <w:b/>
          <w:bCs/>
        </w:rPr>
        <w:t>Administration</w:t>
      </w:r>
      <w:r>
        <w:t xml:space="preserve">, and </w:t>
      </w:r>
      <w:r w:rsidRPr="00731877">
        <w:rPr>
          <w:b/>
          <w:bCs/>
        </w:rPr>
        <w:t>Marketing</w:t>
      </w:r>
      <w:r>
        <w:t>:</w:t>
      </w:r>
    </w:p>
    <w:p w14:paraId="236827D5" w14:textId="6DCCD53E" w:rsidR="00731877" w:rsidRDefault="00764DC1" w:rsidP="00731877">
      <w:pPr>
        <w:pStyle w:val="ListParagraph"/>
        <w:numPr>
          <w:ilvl w:val="0"/>
          <w:numId w:val="6"/>
        </w:numPr>
      </w:pPr>
      <w:r w:rsidRPr="00731877">
        <w:rPr>
          <w:b/>
          <w:bCs/>
        </w:rPr>
        <w:t>Technical Proficiency in AI and Data Analysis</w:t>
      </w:r>
      <w:r>
        <w:t>:</w:t>
      </w:r>
    </w:p>
    <w:p w14:paraId="5071AF7A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Explain how you’ve used AI in marketing projects. Discuss specific tools, algorithms, or models</w:t>
      </w:r>
      <w:r w:rsidR="00731877">
        <w:t xml:space="preserve"> </w:t>
      </w:r>
      <w:r>
        <w:t>you’re familiar with.</w:t>
      </w:r>
    </w:p>
    <w:p w14:paraId="4668373D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Describe how you integrate AI with existing marketing tools or platforms.</w:t>
      </w:r>
    </w:p>
    <w:p w14:paraId="624273D2" w14:textId="77777777" w:rsidR="00731877" w:rsidRDefault="00764DC1" w:rsidP="00731877">
      <w:pPr>
        <w:pStyle w:val="ListParagraph"/>
        <w:numPr>
          <w:ilvl w:val="1"/>
          <w:numId w:val="6"/>
        </w:numPr>
      </w:pPr>
      <w:r>
        <w:t>Demonstrate your ability to interpret data insights and make data-driven marketing decisions using</w:t>
      </w:r>
      <w:r w:rsidR="00731877">
        <w:t xml:space="preserve"> </w:t>
      </w:r>
      <w:r>
        <w:t>AI.</w:t>
      </w:r>
    </w:p>
    <w:p w14:paraId="53BB6DEC" w14:textId="77777777" w:rsidR="00731877" w:rsidRDefault="00764DC1" w:rsidP="00764DC1">
      <w:pPr>
        <w:pStyle w:val="ListParagraph"/>
        <w:numPr>
          <w:ilvl w:val="0"/>
          <w:numId w:val="6"/>
        </w:numPr>
      </w:pPr>
      <w:r w:rsidRPr="00731877">
        <w:rPr>
          <w:b/>
          <w:bCs/>
        </w:rPr>
        <w:t>Strategic Marketing</w:t>
      </w:r>
      <w:r>
        <w:t>:</w:t>
      </w:r>
    </w:p>
    <w:p w14:paraId="072751B0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Design an AI-driven marketing campaign. Consider personalization, targeting, and automation.</w:t>
      </w:r>
    </w:p>
    <w:p w14:paraId="7A8232DF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Propose ways AI can enhance customer experience across marketing channels.</w:t>
      </w:r>
    </w:p>
    <w:p w14:paraId="6D6C7C50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Predict future trends in AI marketing and how they’ll impact strategies.</w:t>
      </w:r>
    </w:p>
    <w:p w14:paraId="4ADA131E" w14:textId="77777777" w:rsidR="00731877" w:rsidRDefault="00764DC1" w:rsidP="00764DC1">
      <w:pPr>
        <w:pStyle w:val="ListParagraph"/>
        <w:numPr>
          <w:ilvl w:val="0"/>
          <w:numId w:val="6"/>
        </w:numPr>
      </w:pPr>
      <w:r w:rsidRPr="00731877">
        <w:rPr>
          <w:b/>
          <w:bCs/>
        </w:rPr>
        <w:t>Project Management and Administration</w:t>
      </w:r>
      <w:r>
        <w:t>:</w:t>
      </w:r>
    </w:p>
    <w:p w14:paraId="17A3E83F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Share your experience managing AI projects. Discuss planning, resource allocation, and timelines.</w:t>
      </w:r>
    </w:p>
    <w:p w14:paraId="2EBC77F9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Explain how you handle project risks and unexpected challenges.</w:t>
      </w:r>
    </w:p>
    <w:p w14:paraId="52DD5697" w14:textId="77777777" w:rsidR="00731877" w:rsidRDefault="00764DC1" w:rsidP="00764DC1">
      <w:pPr>
        <w:pStyle w:val="ListParagraph"/>
        <w:numPr>
          <w:ilvl w:val="1"/>
          <w:numId w:val="6"/>
        </w:numPr>
      </w:pPr>
      <w:r>
        <w:t>Describe your organizational skills and ability to coordinate cross-functional teams.</w:t>
      </w:r>
    </w:p>
    <w:p w14:paraId="32BA308E" w14:textId="03AAE0A2" w:rsidR="00764DC1" w:rsidRDefault="00764DC1" w:rsidP="00764DC1">
      <w:r>
        <w:t>Remember to tailor your answers to highlight your unique experiences and skills related to these three areas.</w:t>
      </w:r>
      <w:r w:rsidR="00731877">
        <w:t xml:space="preserve"> </w:t>
      </w:r>
      <w:r>
        <w:t xml:space="preserve">Good luck! </w:t>
      </w:r>
      <w:r>
        <w:rPr>
          <w:rFonts w:ascii="Segoe UI Emoji" w:hAnsi="Segoe UI Emoji" w:cs="Segoe UI Emoji"/>
        </w:rPr>
        <w:t>🌟</w:t>
      </w:r>
    </w:p>
    <w:p w14:paraId="733402B1" w14:textId="7AF58BCD" w:rsidR="002C43ED" w:rsidRDefault="002C43ED"/>
    <w:sectPr w:rsidR="002C43E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7DB2"/>
    <w:multiLevelType w:val="hybridMultilevel"/>
    <w:tmpl w:val="BDC22E40"/>
    <w:lvl w:ilvl="0" w:tplc="9196CDD2">
      <w:start w:val="1"/>
      <w:numFmt w:val="decimal"/>
      <w:lvlText w:val="%1."/>
      <w:lvlJc w:val="left"/>
      <w:pPr>
        <w:ind w:left="720" w:hanging="431"/>
      </w:pPr>
    </w:lvl>
    <w:lvl w:ilvl="1" w:tplc="836E7898">
      <w:start w:val="1"/>
      <w:numFmt w:val="decimal"/>
      <w:lvlText w:val="%2."/>
      <w:lvlJc w:val="left"/>
      <w:pPr>
        <w:ind w:left="1440" w:hanging="1152"/>
      </w:pPr>
    </w:lvl>
    <w:lvl w:ilvl="2" w:tplc="F2BCB094">
      <w:start w:val="1"/>
      <w:numFmt w:val="decimal"/>
      <w:lvlText w:val="%3."/>
      <w:lvlJc w:val="left"/>
      <w:pPr>
        <w:ind w:left="2160" w:hanging="1872"/>
      </w:pPr>
    </w:lvl>
    <w:lvl w:ilvl="3" w:tplc="A1361278">
      <w:start w:val="1"/>
      <w:numFmt w:val="decimal"/>
      <w:lvlText w:val="%4."/>
      <w:lvlJc w:val="left"/>
      <w:pPr>
        <w:ind w:left="2880" w:hanging="2592"/>
      </w:pPr>
    </w:lvl>
    <w:lvl w:ilvl="4" w:tplc="ED2EAD4C">
      <w:start w:val="1"/>
      <w:numFmt w:val="decimal"/>
      <w:lvlText w:val="%5."/>
      <w:lvlJc w:val="left"/>
      <w:pPr>
        <w:ind w:left="3600" w:hanging="3312"/>
      </w:pPr>
    </w:lvl>
    <w:lvl w:ilvl="5" w:tplc="CCE401CC">
      <w:numFmt w:val="decimal"/>
      <w:lvlText w:val=""/>
      <w:lvlJc w:val="left"/>
    </w:lvl>
    <w:lvl w:ilvl="6" w:tplc="6EDA2A10">
      <w:numFmt w:val="decimal"/>
      <w:lvlText w:val=""/>
      <w:lvlJc w:val="left"/>
    </w:lvl>
    <w:lvl w:ilvl="7" w:tplc="18EA4CAA">
      <w:numFmt w:val="decimal"/>
      <w:lvlText w:val=""/>
      <w:lvlJc w:val="left"/>
    </w:lvl>
    <w:lvl w:ilvl="8" w:tplc="9A9CCCB8">
      <w:numFmt w:val="decimal"/>
      <w:lvlText w:val=""/>
      <w:lvlJc w:val="left"/>
    </w:lvl>
  </w:abstractNum>
  <w:abstractNum w:abstractNumId="1" w15:restartNumberingAfterBreak="0">
    <w:nsid w:val="1EF555D8"/>
    <w:multiLevelType w:val="hybridMultilevel"/>
    <w:tmpl w:val="0A108B62"/>
    <w:lvl w:ilvl="0" w:tplc="C3AE6D8A">
      <w:start w:val="1"/>
      <w:numFmt w:val="bullet"/>
      <w:lvlText w:val="●"/>
      <w:lvlJc w:val="left"/>
      <w:pPr>
        <w:ind w:left="720" w:hanging="360"/>
      </w:pPr>
    </w:lvl>
    <w:lvl w:ilvl="1" w:tplc="CFBC0BCA">
      <w:start w:val="1"/>
      <w:numFmt w:val="bullet"/>
      <w:lvlText w:val="○"/>
      <w:lvlJc w:val="left"/>
      <w:pPr>
        <w:ind w:left="1440" w:hanging="360"/>
      </w:pPr>
    </w:lvl>
    <w:lvl w:ilvl="2" w:tplc="929287C8">
      <w:start w:val="1"/>
      <w:numFmt w:val="bullet"/>
      <w:lvlText w:val="■"/>
      <w:lvlJc w:val="left"/>
      <w:pPr>
        <w:ind w:left="2160" w:hanging="360"/>
      </w:pPr>
    </w:lvl>
    <w:lvl w:ilvl="3" w:tplc="6E541374">
      <w:start w:val="1"/>
      <w:numFmt w:val="bullet"/>
      <w:lvlText w:val="●"/>
      <w:lvlJc w:val="left"/>
      <w:pPr>
        <w:ind w:left="2880" w:hanging="360"/>
      </w:pPr>
    </w:lvl>
    <w:lvl w:ilvl="4" w:tplc="C7E08DA0">
      <w:start w:val="1"/>
      <w:numFmt w:val="bullet"/>
      <w:lvlText w:val="○"/>
      <w:lvlJc w:val="left"/>
      <w:pPr>
        <w:ind w:left="3600" w:hanging="360"/>
      </w:pPr>
    </w:lvl>
    <w:lvl w:ilvl="5" w:tplc="D3C850A0">
      <w:start w:val="1"/>
      <w:numFmt w:val="bullet"/>
      <w:lvlText w:val="■"/>
      <w:lvlJc w:val="left"/>
      <w:pPr>
        <w:ind w:left="4320" w:hanging="360"/>
      </w:pPr>
    </w:lvl>
    <w:lvl w:ilvl="6" w:tplc="8340CDF6">
      <w:start w:val="1"/>
      <w:numFmt w:val="bullet"/>
      <w:lvlText w:val="●"/>
      <w:lvlJc w:val="left"/>
      <w:pPr>
        <w:ind w:left="5040" w:hanging="360"/>
      </w:pPr>
    </w:lvl>
    <w:lvl w:ilvl="7" w:tplc="033ECC44">
      <w:start w:val="1"/>
      <w:numFmt w:val="bullet"/>
      <w:lvlText w:val="●"/>
      <w:lvlJc w:val="left"/>
      <w:pPr>
        <w:ind w:left="5760" w:hanging="360"/>
      </w:pPr>
    </w:lvl>
    <w:lvl w:ilvl="8" w:tplc="F5A0B946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3718646C"/>
    <w:multiLevelType w:val="hybridMultilevel"/>
    <w:tmpl w:val="42064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617D6"/>
    <w:multiLevelType w:val="hybridMultilevel"/>
    <w:tmpl w:val="3102638C"/>
    <w:lvl w:ilvl="0" w:tplc="6A082B66">
      <w:start w:val="1"/>
      <w:numFmt w:val="decimal"/>
      <w:lvlText w:val="%1."/>
      <w:lvlJc w:val="left"/>
      <w:pPr>
        <w:ind w:left="720" w:hanging="431"/>
      </w:pPr>
    </w:lvl>
    <w:lvl w:ilvl="1" w:tplc="51B4D042">
      <w:start w:val="1"/>
      <w:numFmt w:val="decimal"/>
      <w:lvlText w:val="%2."/>
      <w:lvlJc w:val="left"/>
      <w:pPr>
        <w:ind w:left="1440" w:hanging="1152"/>
      </w:pPr>
    </w:lvl>
    <w:lvl w:ilvl="2" w:tplc="1034F700">
      <w:start w:val="1"/>
      <w:numFmt w:val="decimal"/>
      <w:lvlText w:val="%3."/>
      <w:lvlJc w:val="left"/>
      <w:pPr>
        <w:ind w:left="2160" w:hanging="1872"/>
      </w:pPr>
    </w:lvl>
    <w:lvl w:ilvl="3" w:tplc="549A0A10">
      <w:start w:val="1"/>
      <w:numFmt w:val="decimal"/>
      <w:lvlText w:val="%4."/>
      <w:lvlJc w:val="left"/>
      <w:pPr>
        <w:ind w:left="2880" w:hanging="2592"/>
      </w:pPr>
    </w:lvl>
    <w:lvl w:ilvl="4" w:tplc="6340F846">
      <w:start w:val="1"/>
      <w:numFmt w:val="decimal"/>
      <w:lvlText w:val="%5."/>
      <w:lvlJc w:val="left"/>
      <w:pPr>
        <w:ind w:left="3600" w:hanging="3312"/>
      </w:pPr>
    </w:lvl>
    <w:lvl w:ilvl="5" w:tplc="41886D8A">
      <w:numFmt w:val="decimal"/>
      <w:lvlText w:val=""/>
      <w:lvlJc w:val="left"/>
    </w:lvl>
    <w:lvl w:ilvl="6" w:tplc="DEC82D2E">
      <w:numFmt w:val="decimal"/>
      <w:lvlText w:val=""/>
      <w:lvlJc w:val="left"/>
    </w:lvl>
    <w:lvl w:ilvl="7" w:tplc="BE50A26E">
      <w:numFmt w:val="decimal"/>
      <w:lvlText w:val=""/>
      <w:lvlJc w:val="left"/>
    </w:lvl>
    <w:lvl w:ilvl="8" w:tplc="D15EA22E">
      <w:numFmt w:val="decimal"/>
      <w:lvlText w:val=""/>
      <w:lvlJc w:val="left"/>
    </w:lvl>
  </w:abstractNum>
  <w:abstractNum w:abstractNumId="4" w15:restartNumberingAfterBreak="0">
    <w:nsid w:val="4BFC5511"/>
    <w:multiLevelType w:val="hybridMultilevel"/>
    <w:tmpl w:val="95509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31CF1"/>
    <w:multiLevelType w:val="hybridMultilevel"/>
    <w:tmpl w:val="7CF2C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915928">
    <w:abstractNumId w:val="1"/>
    <w:lvlOverride w:ilvl="0">
      <w:startOverride w:val="1"/>
    </w:lvlOverride>
  </w:num>
  <w:num w:numId="2" w16cid:durableId="1753311521">
    <w:abstractNumId w:val="3"/>
  </w:num>
  <w:num w:numId="3" w16cid:durableId="1553537202">
    <w:abstractNumId w:val="0"/>
  </w:num>
  <w:num w:numId="4" w16cid:durableId="1029987595">
    <w:abstractNumId w:val="5"/>
  </w:num>
  <w:num w:numId="5" w16cid:durableId="1880239377">
    <w:abstractNumId w:val="2"/>
  </w:num>
  <w:num w:numId="6" w16cid:durableId="1883856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60"/>
    <w:rsid w:val="00177DB7"/>
    <w:rsid w:val="002C43ED"/>
    <w:rsid w:val="00311358"/>
    <w:rsid w:val="00451933"/>
    <w:rsid w:val="00545323"/>
    <w:rsid w:val="00655A3B"/>
    <w:rsid w:val="00686CF2"/>
    <w:rsid w:val="00731877"/>
    <w:rsid w:val="00757C33"/>
    <w:rsid w:val="00764DC1"/>
    <w:rsid w:val="00977981"/>
    <w:rsid w:val="00D04DF4"/>
    <w:rsid w:val="00D05560"/>
    <w:rsid w:val="00D7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F07B4E"/>
  <w15:docId w15:val="{767D867E-5901-4CFD-AAB7-BC521352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fau\Documents\Custom%20Office%20Templates\CoPilot%20Convo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CoPilot Convo Template</Template>
  <TotalTime>0</TotalTime>
  <Pages>3</Pages>
  <Words>557</Words>
  <Characters>3321</Characters>
  <Application>Microsoft Office Word</Application>
  <DocSecurity>0</DocSecurity>
  <Lines>75</Lines>
  <Paragraphs>54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Hasan Akhtar</dc:creator>
  <cp:lastModifiedBy>Hasan Akhtar</cp:lastModifiedBy>
  <cp:revision>10</cp:revision>
  <dcterms:created xsi:type="dcterms:W3CDTF">2025-01-24T14:03:00Z</dcterms:created>
  <dcterms:modified xsi:type="dcterms:W3CDTF">2025-01-24T15:09:00Z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d8dc2a14-5199-4376-a488-1cfd1e9991af</vt:lpwstr>
  </property>
</Properties>
</file>