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C23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5695DD89" w14:textId="77777777" w:rsidR="00BA61AC" w:rsidRPr="003571C0" w:rsidRDefault="00BA61AC" w:rsidP="00BA61AC">
      <w:pPr>
        <w:spacing w:after="120" w:line="337" w:lineRule="auto"/>
        <w:ind w:left="-5"/>
      </w:pPr>
      <w:r w:rsidRPr="0086464E">
        <w:t xml:space="preserve">I'm using </w:t>
      </w:r>
      <w:proofErr w:type="spellStart"/>
      <w:r w:rsidRPr="0086464E">
        <w:t>clipchamp</w:t>
      </w:r>
      <w:proofErr w:type="spellEnd"/>
      <w:r w:rsidRPr="0086464E">
        <w:t xml:space="preserve"> to edit a video, </w:t>
      </w:r>
      <w:proofErr w:type="spellStart"/>
      <w:r w:rsidRPr="0086464E">
        <w:t>teh</w:t>
      </w:r>
      <w:proofErr w:type="spellEnd"/>
      <w:r w:rsidRPr="0086464E">
        <w:t xml:space="preserve"> middle part is an image </w:t>
      </w:r>
      <w:proofErr w:type="spellStart"/>
      <w:r w:rsidRPr="0086464E">
        <w:t>overalyed</w:t>
      </w:r>
      <w:proofErr w:type="spellEnd"/>
      <w:r w:rsidRPr="0086464E">
        <w:t xml:space="preserve"> in front of the video, how can I use the adjust </w:t>
      </w:r>
      <w:proofErr w:type="spellStart"/>
      <w:r w:rsidRPr="0086464E">
        <w:t>colours</w:t>
      </w:r>
      <w:proofErr w:type="spellEnd"/>
      <w:r w:rsidRPr="0086464E">
        <w:t xml:space="preserve"> section to make sure that the </w:t>
      </w:r>
      <w:proofErr w:type="spellStart"/>
      <w:r w:rsidRPr="0086464E">
        <w:t>colours</w:t>
      </w:r>
      <w:proofErr w:type="spellEnd"/>
      <w:r w:rsidRPr="0086464E">
        <w:t xml:space="preserve"> match </w:t>
      </w:r>
      <w:proofErr w:type="gramStart"/>
      <w:r w:rsidRPr="0086464E">
        <w:t>an</w:t>
      </w:r>
      <w:proofErr w:type="gramEnd"/>
      <w:r w:rsidRPr="0086464E">
        <w:t xml:space="preserve"> </w:t>
      </w:r>
      <w:proofErr w:type="spellStart"/>
      <w:r w:rsidRPr="0086464E">
        <w:t>dthat</w:t>
      </w:r>
      <w:proofErr w:type="spellEnd"/>
      <w:r w:rsidRPr="0086464E">
        <w:t xml:space="preserve"> there is </w:t>
      </w:r>
      <w:proofErr w:type="gramStart"/>
      <w:r w:rsidRPr="0086464E">
        <w:t>no</w:t>
      </w:r>
      <w:proofErr w:type="gramEnd"/>
      <w:r w:rsidRPr="0086464E">
        <w:t xml:space="preserve"> visibly noticeable </w:t>
      </w:r>
      <w:proofErr w:type="spellStart"/>
      <w:r w:rsidRPr="0086464E">
        <w:t>colour</w:t>
      </w:r>
      <w:proofErr w:type="spellEnd"/>
      <w:r w:rsidRPr="0086464E">
        <w:t xml:space="preserve"> difference between the image and video</w:t>
      </w:r>
    </w:p>
    <w:p w14:paraId="39650C0F" w14:textId="77777777" w:rsidR="002C43ED" w:rsidRDefault="00977981">
      <w:pPr>
        <w:pStyle w:val="Heading2"/>
      </w:pPr>
      <w:r>
        <w:t>Copilot</w:t>
      </w:r>
    </w:p>
    <w:p w14:paraId="2073987A" w14:textId="77777777" w:rsidR="009A5629" w:rsidRPr="008A5BC2" w:rsidRDefault="009A5629" w:rsidP="009A5629">
      <w:pPr>
        <w:spacing w:after="120" w:line="337" w:lineRule="auto"/>
        <w:ind w:left="-5" w:right="1153" w:hanging="10"/>
      </w:pPr>
      <w:r w:rsidRPr="008A5BC2">
        <w:t xml:space="preserve">To ensure that the colors of your image overlay match the video background in Clipchamp, you can use the </w:t>
      </w:r>
      <w:r w:rsidRPr="008A5BC2">
        <w:rPr>
          <w:b/>
          <w:bCs/>
        </w:rPr>
        <w:t>Adjust Colors</w:t>
      </w:r>
      <w:r w:rsidRPr="008A5BC2">
        <w:t xml:space="preserve"> section. Here are the steps to follow:</w:t>
      </w:r>
    </w:p>
    <w:p w14:paraId="0DAD54EB" w14:textId="77777777" w:rsidR="009A5629" w:rsidRPr="008A5BC2" w:rsidRDefault="009A5629" w:rsidP="009A5629">
      <w:pPr>
        <w:numPr>
          <w:ilvl w:val="0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Select the Image Overlay</w:t>
      </w:r>
      <w:r w:rsidRPr="008A5BC2">
        <w:t>: Click on the image overlay in your timeline to highlight it.</w:t>
      </w:r>
    </w:p>
    <w:p w14:paraId="4D9F719E" w14:textId="77777777" w:rsidR="009A5629" w:rsidRPr="008A5BC2" w:rsidRDefault="009A5629" w:rsidP="009A5629">
      <w:pPr>
        <w:numPr>
          <w:ilvl w:val="0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Open Adjust Colors</w:t>
      </w:r>
      <w:r w:rsidRPr="008A5BC2">
        <w:t xml:space="preserve">: On the right side of the screen, find and click on the </w:t>
      </w:r>
      <w:r w:rsidRPr="008A5BC2">
        <w:rPr>
          <w:b/>
          <w:bCs/>
        </w:rPr>
        <w:t>Adjust Colors</w:t>
      </w:r>
      <w:r w:rsidRPr="008A5BC2">
        <w:t xml:space="preserve"> tab.</w:t>
      </w:r>
    </w:p>
    <w:p w14:paraId="78D6A7B7" w14:textId="77777777" w:rsidR="009A5629" w:rsidRPr="008A5BC2" w:rsidRDefault="009A5629" w:rsidP="009A5629">
      <w:pPr>
        <w:numPr>
          <w:ilvl w:val="0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Use the Sliders</w:t>
      </w:r>
      <w:r w:rsidRPr="008A5BC2">
        <w:t>:</w:t>
      </w:r>
    </w:p>
    <w:p w14:paraId="5DED1835" w14:textId="77777777" w:rsidR="009A5629" w:rsidRPr="008A5BC2" w:rsidRDefault="009A5629" w:rsidP="009A5629">
      <w:pPr>
        <w:numPr>
          <w:ilvl w:val="1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Brightness</w:t>
      </w:r>
      <w:r w:rsidRPr="008A5BC2">
        <w:t>: Adjust to match the lightness or darkness of the video.</w:t>
      </w:r>
    </w:p>
    <w:p w14:paraId="6BC6857D" w14:textId="77777777" w:rsidR="009A5629" w:rsidRPr="008A5BC2" w:rsidRDefault="009A5629" w:rsidP="009A5629">
      <w:pPr>
        <w:numPr>
          <w:ilvl w:val="1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Contrast</w:t>
      </w:r>
      <w:r w:rsidRPr="008A5BC2">
        <w:t>: Modify to ensure the image doesn't stand out too starkly.</w:t>
      </w:r>
    </w:p>
    <w:p w14:paraId="39FBFD41" w14:textId="77777777" w:rsidR="009A5629" w:rsidRPr="008A5BC2" w:rsidRDefault="009A5629" w:rsidP="009A5629">
      <w:pPr>
        <w:numPr>
          <w:ilvl w:val="1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Saturation</w:t>
      </w:r>
      <w:r w:rsidRPr="008A5BC2">
        <w:t>: Increase or decrease to match the color intensity.</w:t>
      </w:r>
    </w:p>
    <w:p w14:paraId="132F6F5F" w14:textId="77777777" w:rsidR="009A5629" w:rsidRPr="008A5BC2" w:rsidRDefault="009A5629" w:rsidP="009A5629">
      <w:pPr>
        <w:numPr>
          <w:ilvl w:val="1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Hue</w:t>
      </w:r>
      <w:r w:rsidRPr="008A5BC2">
        <w:t>: Shift the overall color tone to align with the video.</w:t>
      </w:r>
    </w:p>
    <w:p w14:paraId="1DD0514D" w14:textId="77777777" w:rsidR="009A5629" w:rsidRPr="008A5BC2" w:rsidRDefault="009A5629" w:rsidP="009A5629">
      <w:pPr>
        <w:numPr>
          <w:ilvl w:val="1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Temperature</w:t>
      </w:r>
      <w:r w:rsidRPr="008A5BC2">
        <w:t>: Adjust to make the image warmer (more yellow) or cooler (</w:t>
      </w:r>
      <w:proofErr w:type="gramStart"/>
      <w:r w:rsidRPr="008A5BC2">
        <w:t>more blue</w:t>
      </w:r>
      <w:proofErr w:type="gramEnd"/>
      <w:r w:rsidRPr="008A5BC2">
        <w:t>) to match the video's color temperature.</w:t>
      </w:r>
    </w:p>
    <w:p w14:paraId="5BCBBCE1" w14:textId="77777777" w:rsidR="009A5629" w:rsidRPr="008A5BC2" w:rsidRDefault="009A5629" w:rsidP="009A5629">
      <w:pPr>
        <w:numPr>
          <w:ilvl w:val="0"/>
          <w:numId w:val="4"/>
        </w:numPr>
        <w:spacing w:after="120" w:line="337" w:lineRule="auto"/>
        <w:ind w:right="1153"/>
      </w:pPr>
      <w:r w:rsidRPr="008A5BC2">
        <w:rPr>
          <w:b/>
          <w:bCs/>
        </w:rPr>
        <w:t>Preview and Fine-Tune</w:t>
      </w:r>
      <w:r w:rsidRPr="008A5BC2">
        <w:t>: Continuously preview your adjustments and fine-tune the settings until the image blends seamlessly with the video</w:t>
      </w:r>
    </w:p>
    <w:p w14:paraId="3219EFA3" w14:textId="77777777" w:rsidR="009A5629" w:rsidRDefault="009A5629" w:rsidP="009A5629">
      <w:pPr>
        <w:spacing w:after="120" w:line="337" w:lineRule="auto"/>
        <w:ind w:left="-5"/>
      </w:pPr>
      <w:r w:rsidRPr="003278C6">
        <w:t xml:space="preserve">This process might require some trial and error, but with these tools, you should be able to achieve a consistent look. If you need more detailed guidance, you can check out </w:t>
      </w:r>
      <w:hyperlink r:id="rId5" w:history="1">
        <w:r w:rsidRPr="000B3623">
          <w:rPr>
            <w:rStyle w:val="Hyperlink"/>
          </w:rPr>
          <w:t>this tutorial</w:t>
        </w:r>
      </w:hyperlink>
      <w:r w:rsidRPr="003278C6">
        <w:t xml:space="preserve"> on adjusting colors in Clipchamp</w:t>
      </w:r>
    </w:p>
    <w:p w14:paraId="280B0946" w14:textId="77777777" w:rsidR="009A5629" w:rsidRDefault="009A5629" w:rsidP="009A5629">
      <w:pPr>
        <w:spacing w:after="120" w:line="337" w:lineRule="auto"/>
        <w:ind w:left="-5"/>
      </w:pPr>
      <w:r w:rsidRPr="000B3623">
        <w:t>Feel free to ask if you have any more questions or need further assistance!</w:t>
      </w:r>
    </w:p>
    <w:p w14:paraId="1482CD01" w14:textId="1D46A274" w:rsidR="009A5629" w:rsidRDefault="009A5629" w:rsidP="003C41A5">
      <w:pPr>
        <w:pStyle w:val="Heading3"/>
      </w:pPr>
      <w:r w:rsidRPr="000B3623">
        <w:lastRenderedPageBreak/>
        <w:t xml:space="preserve">Learn more: </w:t>
      </w:r>
    </w:p>
    <w:p w14:paraId="4D30458E" w14:textId="77777777" w:rsidR="009A5629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6" w:history="1">
        <w:r>
          <w:rPr>
            <w:rStyle w:val="Hyperlink"/>
          </w:rPr>
          <w:t>clipchamp.com</w:t>
        </w:r>
      </w:hyperlink>
    </w:p>
    <w:p w14:paraId="463831B5" w14:textId="39214A68" w:rsidR="009A5629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7" w:history="1">
        <w:r w:rsidRPr="000B3623">
          <w:rPr>
            <w:rStyle w:val="Hyperlink"/>
          </w:rPr>
          <w:t>youtube.com</w:t>
        </w:r>
      </w:hyperlink>
    </w:p>
    <w:p w14:paraId="2E009369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8" w:history="1">
        <w:r w:rsidRPr="004F39BB">
          <w:rPr>
            <w:rStyle w:val="Hyperlink"/>
          </w:rPr>
          <w:t>wiki.teltonika-networks.com</w:t>
        </w:r>
      </w:hyperlink>
      <w:r>
        <w:t xml:space="preserve"> </w:t>
      </w:r>
      <w:r>
        <w:tab/>
      </w:r>
      <w:r>
        <w:tab/>
      </w:r>
      <w:r>
        <w:tab/>
      </w:r>
    </w:p>
    <w:p w14:paraId="4A7C57E5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9" w:history="1">
        <w:r>
          <w:rPr>
            <w:rStyle w:val="Hyperlink"/>
          </w:rPr>
          <w:t>blogen.influence4you.com</w:t>
        </w:r>
      </w:hyperlink>
      <w:r w:rsidRPr="000B3623">
        <w:t xml:space="preserve"> </w:t>
      </w:r>
    </w:p>
    <w:p w14:paraId="1CE5BDF8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0" w:history="1">
        <w:r>
          <w:rPr>
            <w:rStyle w:val="Hyperlink"/>
          </w:rPr>
          <w:t>thejvsblog.com</w:t>
        </w:r>
      </w:hyperlink>
      <w:r w:rsidRPr="000B3623">
        <w:t xml:space="preserve"> </w:t>
      </w:r>
    </w:p>
    <w:p w14:paraId="0151AA88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1" w:history="1">
        <w:r w:rsidRPr="0038094A">
          <w:rPr>
            <w:rStyle w:val="Hyperlink"/>
          </w:rPr>
          <w:t>kashipara.com</w:t>
        </w:r>
      </w:hyperlink>
      <w:r>
        <w:t xml:space="preserve"> </w:t>
      </w:r>
    </w:p>
    <w:p w14:paraId="40329BDA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2" w:history="1">
        <w:r>
          <w:rPr>
            <w:rStyle w:val="Hyperlink"/>
          </w:rPr>
          <w:t>blog.jijitechnologies.com</w:t>
        </w:r>
      </w:hyperlink>
      <w:r w:rsidRPr="000B3623">
        <w:t xml:space="preserve"> </w:t>
      </w:r>
      <w:r>
        <w:tab/>
      </w:r>
      <w:r>
        <w:tab/>
      </w:r>
    </w:p>
    <w:p w14:paraId="787937E2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3" w:history="1">
        <w:r w:rsidRPr="000B3623">
          <w:rPr>
            <w:rStyle w:val="Hyperlink"/>
          </w:rPr>
          <w:t>youtube.com</w:t>
        </w:r>
      </w:hyperlink>
      <w:r w:rsidRPr="000B3623">
        <w:t xml:space="preserve"> </w:t>
      </w:r>
    </w:p>
    <w:p w14:paraId="7EA0ED16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4" w:history="1">
        <w:r w:rsidRPr="000B3623">
          <w:rPr>
            <w:rStyle w:val="Hyperlink"/>
          </w:rPr>
          <w:t>youtube.com</w:t>
        </w:r>
      </w:hyperlink>
      <w:r w:rsidRPr="000B3623">
        <w:t xml:space="preserve"> </w:t>
      </w:r>
    </w:p>
    <w:p w14:paraId="1C0B133C" w14:textId="77777777" w:rsidR="003C41A5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5" w:history="1">
        <w:r>
          <w:rPr>
            <w:rStyle w:val="Hyperlink"/>
          </w:rPr>
          <w:t>clipchamp.com</w:t>
        </w:r>
      </w:hyperlink>
      <w:r w:rsidRPr="000B3623">
        <w:t xml:space="preserve"> </w:t>
      </w:r>
    </w:p>
    <w:p w14:paraId="4A6F79BA" w14:textId="692DC5D3" w:rsidR="009A5629" w:rsidRDefault="009A5629" w:rsidP="009A5629">
      <w:pPr>
        <w:pStyle w:val="ListParagraph"/>
        <w:numPr>
          <w:ilvl w:val="0"/>
          <w:numId w:val="5"/>
        </w:numPr>
        <w:spacing w:after="120" w:line="337" w:lineRule="auto"/>
      </w:pPr>
      <w:hyperlink r:id="rId16" w:history="1">
        <w:r>
          <w:rPr>
            <w:rStyle w:val="Hyperlink"/>
          </w:rPr>
          <w:t>clipchamp.com</w:t>
        </w:r>
      </w:hyperlink>
    </w:p>
    <w:p w14:paraId="4D7683CB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7A27C83B" w14:textId="77777777" w:rsidR="00FE539F" w:rsidRPr="003571C0" w:rsidRDefault="00FE539F" w:rsidP="00FE539F">
      <w:pPr>
        <w:ind w:left="-5" w:right="627" w:hanging="10"/>
      </w:pPr>
      <w:proofErr w:type="spellStart"/>
      <w:r w:rsidRPr="00B412D3">
        <w:t>Yh</w:t>
      </w:r>
      <w:proofErr w:type="spellEnd"/>
      <w:r w:rsidRPr="00B412D3">
        <w:t xml:space="preserve"> but I wanted to know what exact </w:t>
      </w:r>
      <w:proofErr w:type="spellStart"/>
      <w:r w:rsidRPr="00B412D3">
        <w:t>colour</w:t>
      </w:r>
      <w:proofErr w:type="spellEnd"/>
      <w:r w:rsidRPr="00B412D3">
        <w:t xml:space="preserve"> settings I should use based on the </w:t>
      </w:r>
      <w:proofErr w:type="spellStart"/>
      <w:r w:rsidRPr="00B412D3">
        <w:t>colours</w:t>
      </w:r>
      <w:proofErr w:type="spellEnd"/>
      <w:r w:rsidRPr="00B412D3">
        <w:t xml:space="preserve"> visible in </w:t>
      </w:r>
      <w:proofErr w:type="spellStart"/>
      <w:r w:rsidRPr="00B412D3">
        <w:t>teh</w:t>
      </w:r>
      <w:proofErr w:type="spellEnd"/>
      <w:r w:rsidRPr="00B412D3">
        <w:t xml:space="preserve"> image</w:t>
      </w:r>
    </w:p>
    <w:p w14:paraId="725649C0" w14:textId="77777777" w:rsidR="002C43ED" w:rsidRDefault="00977981">
      <w:pPr>
        <w:pStyle w:val="Heading2"/>
      </w:pPr>
      <w:r>
        <w:t>Copilot</w:t>
      </w:r>
    </w:p>
    <w:p w14:paraId="3BF280E1" w14:textId="77777777" w:rsidR="000F20CF" w:rsidRPr="00120985" w:rsidRDefault="000F20CF" w:rsidP="000F20CF">
      <w:pPr>
        <w:spacing w:after="223" w:line="247" w:lineRule="auto"/>
        <w:ind w:left="10" w:right="1153" w:hanging="10"/>
      </w:pPr>
      <w:r w:rsidRPr="00120985">
        <w:t>To match the colors of your image overlay with the video background in Clipchamp, you can start with these settings and then fine-tune as needed:</w:t>
      </w:r>
    </w:p>
    <w:p w14:paraId="6147048A" w14:textId="77777777" w:rsidR="000F20CF" w:rsidRPr="00120985" w:rsidRDefault="000F20CF" w:rsidP="000F20CF">
      <w:pPr>
        <w:numPr>
          <w:ilvl w:val="0"/>
          <w:numId w:val="8"/>
        </w:numPr>
        <w:spacing w:after="223" w:line="247" w:lineRule="auto"/>
        <w:ind w:right="1153"/>
      </w:pPr>
      <w:r w:rsidRPr="00120985">
        <w:rPr>
          <w:b/>
          <w:bCs/>
        </w:rPr>
        <w:t>Brightness</w:t>
      </w:r>
      <w:r w:rsidRPr="00120985">
        <w:t>: Adjust to match the lightness or darkness of the video. Start with a slight increase or decrease (e.g., ±10).</w:t>
      </w:r>
    </w:p>
    <w:p w14:paraId="7C8602F0" w14:textId="77777777" w:rsidR="000F20CF" w:rsidRPr="00120985" w:rsidRDefault="000F20CF" w:rsidP="000F20CF">
      <w:pPr>
        <w:numPr>
          <w:ilvl w:val="0"/>
          <w:numId w:val="8"/>
        </w:numPr>
        <w:spacing w:after="223" w:line="247" w:lineRule="auto"/>
        <w:ind w:right="1153"/>
      </w:pPr>
      <w:r w:rsidRPr="00120985">
        <w:rPr>
          <w:b/>
          <w:bCs/>
        </w:rPr>
        <w:t>Contrast</w:t>
      </w:r>
      <w:r w:rsidRPr="00120985">
        <w:t>: Modify to ensure the image doesn't stand out too starkly. A small adjustment (e.g., ±5) can help.</w:t>
      </w:r>
    </w:p>
    <w:p w14:paraId="3C2BA51A" w14:textId="77777777" w:rsidR="000F20CF" w:rsidRPr="00120985" w:rsidRDefault="000F20CF" w:rsidP="000F20CF">
      <w:pPr>
        <w:numPr>
          <w:ilvl w:val="0"/>
          <w:numId w:val="8"/>
        </w:numPr>
        <w:spacing w:after="223" w:line="247" w:lineRule="auto"/>
        <w:ind w:right="1153"/>
      </w:pPr>
      <w:r w:rsidRPr="00120985">
        <w:rPr>
          <w:b/>
          <w:bCs/>
        </w:rPr>
        <w:t>Saturation</w:t>
      </w:r>
      <w:r w:rsidRPr="00120985">
        <w:t>: Increase or decrease to match the color intensity. Try a moderate adjustment (e.g., ±15).</w:t>
      </w:r>
    </w:p>
    <w:p w14:paraId="7169B048" w14:textId="77777777" w:rsidR="000F20CF" w:rsidRPr="00120985" w:rsidRDefault="000F20CF" w:rsidP="000F20CF">
      <w:pPr>
        <w:numPr>
          <w:ilvl w:val="0"/>
          <w:numId w:val="8"/>
        </w:numPr>
        <w:spacing w:after="223" w:line="247" w:lineRule="auto"/>
        <w:ind w:right="1153"/>
      </w:pPr>
      <w:r w:rsidRPr="00120985">
        <w:rPr>
          <w:b/>
          <w:bCs/>
        </w:rPr>
        <w:t>Hue</w:t>
      </w:r>
      <w:r w:rsidRPr="00120985">
        <w:t>: Shift the overall color tone to align with the video. Small changes (e.g., ±5) can make a big difference.</w:t>
      </w:r>
    </w:p>
    <w:p w14:paraId="7E9CB230" w14:textId="77777777" w:rsidR="000F20CF" w:rsidRPr="00120985" w:rsidRDefault="000F20CF" w:rsidP="000F20CF">
      <w:pPr>
        <w:numPr>
          <w:ilvl w:val="0"/>
          <w:numId w:val="8"/>
        </w:numPr>
        <w:spacing w:after="223" w:line="247" w:lineRule="auto"/>
        <w:ind w:right="1153"/>
      </w:pPr>
      <w:r w:rsidRPr="00120985">
        <w:rPr>
          <w:b/>
          <w:bCs/>
        </w:rPr>
        <w:t>Temperature</w:t>
      </w:r>
      <w:r w:rsidRPr="00120985">
        <w:t>: Adjust to make the image warmer (more yellow) or cooler (</w:t>
      </w:r>
      <w:proofErr w:type="gramStart"/>
      <w:r w:rsidRPr="00120985">
        <w:t>more blue</w:t>
      </w:r>
      <w:proofErr w:type="gramEnd"/>
      <w:r w:rsidRPr="00120985">
        <w:t>) to match the video's color temperature. Start with a slight adjustment (e.g., ±10).</w:t>
      </w:r>
    </w:p>
    <w:p w14:paraId="5C6CDB57" w14:textId="77777777" w:rsidR="000F20CF" w:rsidRPr="00120985" w:rsidRDefault="000F20CF" w:rsidP="000F20CF">
      <w:pPr>
        <w:spacing w:after="223" w:line="247" w:lineRule="auto"/>
        <w:ind w:left="10" w:right="1153" w:hanging="10"/>
      </w:pPr>
      <w:r w:rsidRPr="00120985">
        <w:t>Given the colors visible in your image, you might want to:</w:t>
      </w:r>
    </w:p>
    <w:p w14:paraId="572774D7" w14:textId="77777777" w:rsidR="000F20CF" w:rsidRPr="00120985" w:rsidRDefault="000F20CF" w:rsidP="000F20CF">
      <w:pPr>
        <w:numPr>
          <w:ilvl w:val="0"/>
          <w:numId w:val="9"/>
        </w:numPr>
        <w:spacing w:after="223" w:line="247" w:lineRule="auto"/>
        <w:ind w:right="1153"/>
      </w:pPr>
      <w:r w:rsidRPr="00120985">
        <w:rPr>
          <w:b/>
          <w:bCs/>
        </w:rPr>
        <w:t>Brightness</w:t>
      </w:r>
      <w:r w:rsidRPr="00120985">
        <w:t>: Increase slightly if the image appears darker than the video.</w:t>
      </w:r>
    </w:p>
    <w:p w14:paraId="1FBA4CF3" w14:textId="77777777" w:rsidR="000F20CF" w:rsidRPr="00120985" w:rsidRDefault="000F20CF" w:rsidP="000F20CF">
      <w:pPr>
        <w:numPr>
          <w:ilvl w:val="0"/>
          <w:numId w:val="9"/>
        </w:numPr>
        <w:spacing w:after="223" w:line="247" w:lineRule="auto"/>
        <w:ind w:right="1153"/>
      </w:pPr>
      <w:r w:rsidRPr="00120985">
        <w:rPr>
          <w:b/>
          <w:bCs/>
        </w:rPr>
        <w:lastRenderedPageBreak/>
        <w:t>Contrast</w:t>
      </w:r>
      <w:r w:rsidRPr="00120985">
        <w:t>: Decrease slightly if the image has more defined edges than the video.</w:t>
      </w:r>
    </w:p>
    <w:p w14:paraId="4926CEE2" w14:textId="77777777" w:rsidR="000F20CF" w:rsidRPr="00120985" w:rsidRDefault="000F20CF" w:rsidP="000F20CF">
      <w:pPr>
        <w:numPr>
          <w:ilvl w:val="0"/>
          <w:numId w:val="9"/>
        </w:numPr>
        <w:spacing w:after="223" w:line="247" w:lineRule="auto"/>
        <w:ind w:right="1153"/>
      </w:pPr>
      <w:r w:rsidRPr="00120985">
        <w:rPr>
          <w:b/>
          <w:bCs/>
        </w:rPr>
        <w:t>Saturation</w:t>
      </w:r>
      <w:r w:rsidRPr="00120985">
        <w:t>: Increase if the image colors are duller than the video.</w:t>
      </w:r>
    </w:p>
    <w:p w14:paraId="70DB8E50" w14:textId="77777777" w:rsidR="000F20CF" w:rsidRPr="00120985" w:rsidRDefault="000F20CF" w:rsidP="000F20CF">
      <w:pPr>
        <w:numPr>
          <w:ilvl w:val="0"/>
          <w:numId w:val="9"/>
        </w:numPr>
        <w:spacing w:after="223" w:line="247" w:lineRule="auto"/>
        <w:ind w:right="1153"/>
      </w:pPr>
      <w:r w:rsidRPr="00120985">
        <w:rPr>
          <w:b/>
          <w:bCs/>
        </w:rPr>
        <w:t>Hue</w:t>
      </w:r>
      <w:r w:rsidRPr="00120985">
        <w:t>: Adjust to match any dominant color tones in the video.</w:t>
      </w:r>
    </w:p>
    <w:p w14:paraId="31EF8794" w14:textId="77777777" w:rsidR="000F20CF" w:rsidRPr="00120985" w:rsidRDefault="000F20CF" w:rsidP="000F20CF">
      <w:pPr>
        <w:numPr>
          <w:ilvl w:val="0"/>
          <w:numId w:val="9"/>
        </w:numPr>
        <w:spacing w:after="223" w:line="247" w:lineRule="auto"/>
        <w:ind w:right="1153"/>
      </w:pPr>
      <w:r w:rsidRPr="00120985">
        <w:rPr>
          <w:b/>
          <w:bCs/>
        </w:rPr>
        <w:t>Temperature</w:t>
      </w:r>
      <w:r w:rsidRPr="00120985">
        <w:t xml:space="preserve">: Warm up the image if the video has a warmer </w:t>
      </w:r>
      <w:proofErr w:type="gramStart"/>
      <w:r w:rsidRPr="00120985">
        <w:t>tone, or</w:t>
      </w:r>
      <w:proofErr w:type="gramEnd"/>
      <w:r w:rsidRPr="00120985">
        <w:t xml:space="preserve"> cool it down if the video has a cooler tone.</w:t>
      </w:r>
    </w:p>
    <w:p w14:paraId="4D30FDA0" w14:textId="77777777" w:rsidR="000F20CF" w:rsidRDefault="000F20CF" w:rsidP="000F20CF">
      <w:pPr>
        <w:ind w:left="10" w:hanging="10"/>
      </w:pPr>
      <w:r w:rsidRPr="00120985">
        <w:t xml:space="preserve">These settings are a starting point. You may need to tweak them further to achieve a perfect match. If you need more detailed guidance, you can check out </w:t>
      </w:r>
      <w:hyperlink r:id="rId17" w:history="1">
        <w:r w:rsidRPr="004C6AE4">
          <w:rPr>
            <w:rStyle w:val="Hyperlink"/>
          </w:rPr>
          <w:t>this tutorial</w:t>
        </w:r>
      </w:hyperlink>
      <w:r>
        <w:t xml:space="preserve"> on adjusting colors in Clipchamp.</w:t>
      </w:r>
    </w:p>
    <w:p w14:paraId="6B7EBA30" w14:textId="77777777" w:rsidR="000F20CF" w:rsidRPr="00120985" w:rsidRDefault="000F20CF" w:rsidP="000F20CF">
      <w:pPr>
        <w:spacing w:after="223" w:line="247" w:lineRule="auto"/>
        <w:ind w:left="10" w:right="1153" w:hanging="10"/>
      </w:pPr>
      <w:r>
        <w:t>Feel free to ask if you have any more questions or need further assistance!</w:t>
      </w:r>
    </w:p>
    <w:p w14:paraId="29E17DB5" w14:textId="77777777" w:rsidR="000F20CF" w:rsidRDefault="000F20CF" w:rsidP="000F20CF">
      <w:pPr>
        <w:pStyle w:val="Heading3"/>
      </w:pPr>
      <w:r w:rsidRPr="000B3623">
        <w:t xml:space="preserve">Learn more: </w:t>
      </w:r>
    </w:p>
    <w:p w14:paraId="7A1815DF" w14:textId="1063F75A" w:rsidR="000F20CF" w:rsidRDefault="000F20CF" w:rsidP="000F20CF">
      <w:pPr>
        <w:pStyle w:val="ListParagraph"/>
        <w:numPr>
          <w:ilvl w:val="0"/>
          <w:numId w:val="11"/>
        </w:numPr>
      </w:pPr>
      <w:hyperlink r:id="rId18" w:history="1">
        <w:r w:rsidRPr="000B3623">
          <w:rPr>
            <w:rStyle w:val="Hyperlink"/>
          </w:rPr>
          <w:t>youtube.com</w:t>
        </w:r>
      </w:hyperlink>
    </w:p>
    <w:p w14:paraId="40873A17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19" w:history="1">
        <w:r w:rsidRPr="000B3623">
          <w:rPr>
            <w:rStyle w:val="Hyperlink"/>
          </w:rPr>
          <w:t>youtube.com</w:t>
        </w:r>
      </w:hyperlink>
      <w:r>
        <w:t xml:space="preserve"> </w:t>
      </w:r>
    </w:p>
    <w:p w14:paraId="504B448B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0" w:history="1">
        <w:r w:rsidRPr="000B3623">
          <w:rPr>
            <w:rStyle w:val="Hyperlink"/>
          </w:rPr>
          <w:t>youtube.com</w:t>
        </w:r>
      </w:hyperlink>
      <w:r>
        <w:t xml:space="preserve"> </w:t>
      </w:r>
    </w:p>
    <w:p w14:paraId="280F9574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1" w:history="1">
        <w:r>
          <w:rPr>
            <w:rStyle w:val="Hyperlink"/>
          </w:rPr>
          <w:t>clipchamp.com</w:t>
        </w:r>
      </w:hyperlink>
      <w:r w:rsidRPr="000B3623">
        <w:t xml:space="preserve"> </w:t>
      </w:r>
    </w:p>
    <w:p w14:paraId="2331A8B8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2" w:history="1">
        <w:r>
          <w:rPr>
            <w:rStyle w:val="Hyperlink"/>
          </w:rPr>
          <w:t>clipchamp.com</w:t>
        </w:r>
      </w:hyperlink>
      <w:r w:rsidRPr="000B3623">
        <w:t xml:space="preserve"> </w:t>
      </w:r>
      <w:r>
        <w:tab/>
      </w:r>
    </w:p>
    <w:p w14:paraId="35024291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3" w:history="1">
        <w:r>
          <w:rPr>
            <w:rStyle w:val="Hyperlink"/>
          </w:rPr>
          <w:t>clipchamp.com</w:t>
        </w:r>
      </w:hyperlink>
      <w:r>
        <w:t xml:space="preserve"> </w:t>
      </w:r>
    </w:p>
    <w:p w14:paraId="52CED3F2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4" w:history="1">
        <w:r>
          <w:rPr>
            <w:rStyle w:val="Hyperlink"/>
          </w:rPr>
          <w:t>mediaequipt.com</w:t>
        </w:r>
      </w:hyperlink>
      <w:r>
        <w:t xml:space="preserve"> </w:t>
      </w:r>
    </w:p>
    <w:p w14:paraId="131D14DE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5" w:history="1">
        <w:r w:rsidRPr="009B5B44">
          <w:rPr>
            <w:rStyle w:val="Hyperlink"/>
          </w:rPr>
          <w:t>vegascreativesoftware.com</w:t>
        </w:r>
      </w:hyperlink>
      <w:r>
        <w:t xml:space="preserve"> </w:t>
      </w:r>
    </w:p>
    <w:p w14:paraId="3D25BDF3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6" w:history="1">
        <w:r>
          <w:rPr>
            <w:rStyle w:val="Hyperlink"/>
          </w:rPr>
          <w:t>veed.io</w:t>
        </w:r>
      </w:hyperlink>
      <w:r w:rsidRPr="000B3623">
        <w:t xml:space="preserve"> </w:t>
      </w:r>
    </w:p>
    <w:p w14:paraId="349F5625" w14:textId="77777777" w:rsidR="000F20CF" w:rsidRDefault="000F20CF" w:rsidP="000F20CF">
      <w:pPr>
        <w:pStyle w:val="ListParagraph"/>
        <w:numPr>
          <w:ilvl w:val="0"/>
          <w:numId w:val="11"/>
        </w:numPr>
      </w:pPr>
      <w:hyperlink r:id="rId27" w:history="1">
        <w:r>
          <w:rPr>
            <w:rStyle w:val="Hyperlink"/>
          </w:rPr>
          <w:t>movavi.com</w:t>
        </w:r>
      </w:hyperlink>
      <w:r>
        <w:t xml:space="preserve"> </w:t>
      </w:r>
      <w:r>
        <w:tab/>
      </w:r>
      <w:r>
        <w:tab/>
      </w:r>
    </w:p>
    <w:p w14:paraId="77B9C62F" w14:textId="2D1FB63F" w:rsidR="000F20CF" w:rsidRDefault="000F20CF" w:rsidP="000F20CF">
      <w:pPr>
        <w:pStyle w:val="ListParagraph"/>
        <w:numPr>
          <w:ilvl w:val="0"/>
          <w:numId w:val="11"/>
        </w:numPr>
      </w:pPr>
      <w:hyperlink r:id="rId28" w:history="1">
        <w:r>
          <w:rPr>
            <w:rStyle w:val="Hyperlink"/>
          </w:rPr>
          <w:t>editingcorp.com</w:t>
        </w:r>
      </w:hyperlink>
      <w:r w:rsidRPr="000B3623">
        <w:t xml:space="preserve"> </w:t>
      </w:r>
      <w:r>
        <w:tab/>
      </w:r>
    </w:p>
    <w:p w14:paraId="1300A26D" w14:textId="41200FE9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19BD"/>
    <w:multiLevelType w:val="hybridMultilevel"/>
    <w:tmpl w:val="CAFE2014"/>
    <w:lvl w:ilvl="0" w:tplc="EDAC5F7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0E7C591E"/>
    <w:multiLevelType w:val="hybridMultilevel"/>
    <w:tmpl w:val="713C68A8"/>
    <w:lvl w:ilvl="0" w:tplc="EDAC5F7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21B555D7"/>
    <w:multiLevelType w:val="multilevel"/>
    <w:tmpl w:val="D4C8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87075"/>
    <w:multiLevelType w:val="multilevel"/>
    <w:tmpl w:val="11C4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A5E8E"/>
    <w:multiLevelType w:val="hybridMultilevel"/>
    <w:tmpl w:val="5F746B22"/>
    <w:lvl w:ilvl="0" w:tplc="EDAC5F7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B1179"/>
    <w:multiLevelType w:val="multilevel"/>
    <w:tmpl w:val="EBF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9" w15:restartNumberingAfterBreak="0">
    <w:nsid w:val="455457B8"/>
    <w:multiLevelType w:val="hybridMultilevel"/>
    <w:tmpl w:val="E1342C36"/>
    <w:lvl w:ilvl="0" w:tplc="EDAC5F74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7AF4037"/>
    <w:multiLevelType w:val="hybridMultilevel"/>
    <w:tmpl w:val="6E82F1EA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995915928">
    <w:abstractNumId w:val="3"/>
    <w:lvlOverride w:ilvl="0">
      <w:startOverride w:val="1"/>
    </w:lvlOverride>
  </w:num>
  <w:num w:numId="2" w16cid:durableId="1753311521">
    <w:abstractNumId w:val="8"/>
  </w:num>
  <w:num w:numId="3" w16cid:durableId="1553537202">
    <w:abstractNumId w:val="1"/>
  </w:num>
  <w:num w:numId="4" w16cid:durableId="1960649764">
    <w:abstractNumId w:val="5"/>
  </w:num>
  <w:num w:numId="5" w16cid:durableId="1615400022">
    <w:abstractNumId w:val="10"/>
  </w:num>
  <w:num w:numId="6" w16cid:durableId="1735352429">
    <w:abstractNumId w:val="2"/>
  </w:num>
  <w:num w:numId="7" w16cid:durableId="1419061999">
    <w:abstractNumId w:val="9"/>
  </w:num>
  <w:num w:numId="8" w16cid:durableId="1650549390">
    <w:abstractNumId w:val="4"/>
  </w:num>
  <w:num w:numId="9" w16cid:durableId="1712723011">
    <w:abstractNumId w:val="7"/>
  </w:num>
  <w:num w:numId="10" w16cid:durableId="597828658">
    <w:abstractNumId w:val="6"/>
  </w:num>
  <w:num w:numId="11" w16cid:durableId="20109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49"/>
    <w:rsid w:val="000F20CF"/>
    <w:rsid w:val="002C43ED"/>
    <w:rsid w:val="003C41A5"/>
    <w:rsid w:val="005E1AF3"/>
    <w:rsid w:val="007F4449"/>
    <w:rsid w:val="00977981"/>
    <w:rsid w:val="009A5629"/>
    <w:rsid w:val="00BA61AC"/>
    <w:rsid w:val="00D04DF4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3AEA"/>
  <w15:docId w15:val="{48EB2275-0A6A-4C05-8251-B3E5DABF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teltonika-networks.com/view/Cloud_of_Things" TargetMode="External"/><Relationship Id="rId13" Type="http://schemas.openxmlformats.org/officeDocument/2006/relationships/hyperlink" Target="https://www.youtube.com/watch?v=dP2RR9bPcig" TargetMode="External"/><Relationship Id="rId18" Type="http://schemas.openxmlformats.org/officeDocument/2006/relationships/hyperlink" Target="https://www.youtube.com/watch?v=zCc6kEKSmvA" TargetMode="External"/><Relationship Id="rId26" Type="http://schemas.openxmlformats.org/officeDocument/2006/relationships/hyperlink" Target="https://www.veed.io/tools/video-brightness-editor/video-color-corr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ipchamp.com/en/blog/how-to-color-correct-video-online/" TargetMode="External"/><Relationship Id="rId7" Type="http://schemas.openxmlformats.org/officeDocument/2006/relationships/hyperlink" Target="https://www.youtube.com/watch?v=zCc6kEKSmvA" TargetMode="External"/><Relationship Id="rId12" Type="http://schemas.openxmlformats.org/officeDocument/2006/relationships/hyperlink" Target="https://blog.jijitechnologies.com/office365-video-transition-to-microsoft-stream" TargetMode="External"/><Relationship Id="rId17" Type="http://schemas.openxmlformats.org/officeDocument/2006/relationships/hyperlink" Target="https://www.youtube.com/watch?v=zCc6kEKSmvA" TargetMode="External"/><Relationship Id="rId25" Type="http://schemas.openxmlformats.org/officeDocument/2006/relationships/hyperlink" Target="https://www.vegascreativesoftware.com/us/video-editing/how-to-color-grade-videos-like-a-profession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pchamp.com/en/blog/create-picture-in-picture-videos/" TargetMode="External"/><Relationship Id="rId20" Type="http://schemas.openxmlformats.org/officeDocument/2006/relationships/hyperlink" Target="https://www.youtube.com/watch?v=2Z7LYZeUfQ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ipchamp.com/en/blog/how-to-color-correct-video-online/" TargetMode="External"/><Relationship Id="rId11" Type="http://schemas.openxmlformats.org/officeDocument/2006/relationships/hyperlink" Target="https://www.kashipara.com/project/php/7500/wedding-hall-booking-system" TargetMode="External"/><Relationship Id="rId24" Type="http://schemas.openxmlformats.org/officeDocument/2006/relationships/hyperlink" Target="https://www.mediaequipt.com/obs-color-correction-tutorial-the-best-settings/" TargetMode="External"/><Relationship Id="rId5" Type="http://schemas.openxmlformats.org/officeDocument/2006/relationships/hyperlink" Target="https://www.youtube.com/watch?v=zCc6kEKSmvA" TargetMode="External"/><Relationship Id="rId15" Type="http://schemas.openxmlformats.org/officeDocument/2006/relationships/hyperlink" Target="https://clipchamp.com/en/blog/create-picture-in-picture-videos/" TargetMode="External"/><Relationship Id="rId23" Type="http://schemas.openxmlformats.org/officeDocument/2006/relationships/hyperlink" Target="https://clipchamp.com/en/blog/create-picture-in-picture-videos/" TargetMode="External"/><Relationship Id="rId28" Type="http://schemas.openxmlformats.org/officeDocument/2006/relationships/hyperlink" Target="https://www.editingcorp.com/mastering-colors-guide-to-video-color-correction/" TargetMode="External"/><Relationship Id="rId10" Type="http://schemas.openxmlformats.org/officeDocument/2006/relationships/hyperlink" Target="https://thejvsblog.com/email-videos-pro-review/" TargetMode="External"/><Relationship Id="rId19" Type="http://schemas.openxmlformats.org/officeDocument/2006/relationships/hyperlink" Target="https://www.youtube.com/watch?v=dP2RR9bPc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en.influence4you.com/how-to-launch-an-influencer-campaign/" TargetMode="External"/><Relationship Id="rId14" Type="http://schemas.openxmlformats.org/officeDocument/2006/relationships/hyperlink" Target="https://www.youtube.com/watch?v=2Z7LYZeUfQk" TargetMode="External"/><Relationship Id="rId22" Type="http://schemas.openxmlformats.org/officeDocument/2006/relationships/hyperlink" Target="https://clipchamp.com/en/blog/create-picture-in-picture-videos/" TargetMode="External"/><Relationship Id="rId27" Type="http://schemas.openxmlformats.org/officeDocument/2006/relationships/hyperlink" Target="https://www.movavi.com/support/how-to/how-to-do-pro-level-color-correction.html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3</TotalTime>
  <Pages>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6</cp:revision>
  <dcterms:created xsi:type="dcterms:W3CDTF">2025-04-15T07:43:00Z</dcterms:created>
  <dcterms:modified xsi:type="dcterms:W3CDTF">2025-04-15T08:05:00Z</dcterms:modified>
</cp:coreProperties>
</file>