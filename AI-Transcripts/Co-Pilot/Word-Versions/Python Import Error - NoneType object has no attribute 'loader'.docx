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24D678" w14:textId="77777777" w:rsidR="002C43ED" w:rsidRDefault="00977981">
      <w:pPr>
        <w:pStyle w:val="Heading2"/>
      </w:pPr>
      <w:r>
        <w:t>You</w:t>
      </w:r>
    </w:p>
    <w:p w14:paraId="05AEAE3D" w14:textId="77777777" w:rsidR="00DF553D" w:rsidRDefault="00DF553D" w:rsidP="00DF553D">
      <w:pPr>
        <w:ind w:left="-5" w:right="627"/>
      </w:pPr>
      <w:r>
        <w:t xml:space="preserve">Are you sure this works? This is my python code: </w:t>
      </w:r>
    </w:p>
    <w:p w14:paraId="195F0CF7" w14:textId="77777777" w:rsidR="00DF553D" w:rsidRDefault="00DF553D" w:rsidP="00DF553D">
      <w:pPr>
        <w:ind w:left="-5" w:right="627"/>
      </w:pPr>
      <w:r>
        <w:t xml:space="preserve">import </w:t>
      </w:r>
      <w:proofErr w:type="spellStart"/>
      <w:r>
        <w:t>importlib.util</w:t>
      </w:r>
      <w:proofErr w:type="spellEnd"/>
      <w:r>
        <w:t xml:space="preserve"> </w:t>
      </w:r>
    </w:p>
    <w:p w14:paraId="6E81190C" w14:textId="77777777" w:rsidR="00DF553D" w:rsidRDefault="00DF553D" w:rsidP="00DF553D">
      <w:pPr>
        <w:ind w:left="-5" w:right="627"/>
      </w:pPr>
    </w:p>
    <w:p w14:paraId="69AADFD6" w14:textId="77777777" w:rsidR="00DF553D" w:rsidRDefault="00DF553D" w:rsidP="00DF553D">
      <w:pPr>
        <w:ind w:left="-5" w:right="627"/>
      </w:pPr>
      <w:r>
        <w:t xml:space="preserve"># Specify the full path to the module </w:t>
      </w:r>
    </w:p>
    <w:p w14:paraId="5B5A05F5" w14:textId="77777777" w:rsidR="00DF553D" w:rsidRDefault="00DF553D" w:rsidP="00DF553D">
      <w:pPr>
        <w:ind w:left="-5" w:right="627"/>
      </w:pPr>
      <w:proofErr w:type="spellStart"/>
      <w:r>
        <w:t>module_path</w:t>
      </w:r>
      <w:proofErr w:type="spellEnd"/>
      <w:r>
        <w:t xml:space="preserve"> = "C:\\Users\\HasanAkh1\\OneDrive - bradford.gov.uk\\Markdown and Python\\python_docx-1.1.2\\</w:t>
      </w:r>
      <w:proofErr w:type="spellStart"/>
      <w:r>
        <w:t>src</w:t>
      </w:r>
      <w:proofErr w:type="spellEnd"/>
      <w:r>
        <w:t xml:space="preserve">\\docx" </w:t>
      </w:r>
    </w:p>
    <w:p w14:paraId="27A37374" w14:textId="77777777" w:rsidR="00DF553D" w:rsidRDefault="00DF553D" w:rsidP="00DF553D">
      <w:pPr>
        <w:ind w:left="-5" w:right="627"/>
      </w:pPr>
    </w:p>
    <w:p w14:paraId="4490EEC0" w14:textId="77777777" w:rsidR="00DF553D" w:rsidRDefault="00DF553D" w:rsidP="00DF553D">
      <w:pPr>
        <w:ind w:left="-5" w:right="627"/>
      </w:pPr>
      <w:r>
        <w:t xml:space="preserve"># Create a module specification </w:t>
      </w:r>
    </w:p>
    <w:p w14:paraId="07240BC7" w14:textId="77777777" w:rsidR="00DF553D" w:rsidRDefault="00DF553D" w:rsidP="00DF553D">
      <w:pPr>
        <w:ind w:left="-5" w:right="627"/>
      </w:pPr>
      <w:r>
        <w:t xml:space="preserve">spec = </w:t>
      </w:r>
      <w:proofErr w:type="spellStart"/>
      <w:r>
        <w:t>importlib.util.spec_from_file_location</w:t>
      </w:r>
      <w:proofErr w:type="spellEnd"/>
      <w:r>
        <w:t xml:space="preserve">("document", </w:t>
      </w:r>
      <w:proofErr w:type="spellStart"/>
      <w:r>
        <w:t>module_path</w:t>
      </w:r>
      <w:proofErr w:type="spellEnd"/>
      <w:r>
        <w:t xml:space="preserve">) </w:t>
      </w:r>
    </w:p>
    <w:p w14:paraId="0CE48479" w14:textId="77777777" w:rsidR="00DF553D" w:rsidRDefault="00DF553D" w:rsidP="00DF553D">
      <w:pPr>
        <w:ind w:left="-5" w:right="627"/>
      </w:pPr>
    </w:p>
    <w:p w14:paraId="35BACBC2" w14:textId="77777777" w:rsidR="00DF553D" w:rsidRDefault="00DF553D" w:rsidP="00DF553D">
      <w:pPr>
        <w:ind w:left="-5" w:right="627"/>
      </w:pPr>
      <w:r>
        <w:t xml:space="preserve"># Create a new module object </w:t>
      </w:r>
    </w:p>
    <w:p w14:paraId="5A2794FC" w14:textId="77777777" w:rsidR="00DF553D" w:rsidRDefault="00DF553D" w:rsidP="00DF553D">
      <w:pPr>
        <w:ind w:left="-5" w:right="627"/>
      </w:pPr>
      <w:r>
        <w:t xml:space="preserve">module = </w:t>
      </w:r>
      <w:proofErr w:type="spellStart"/>
      <w:r>
        <w:t>importlib.util.module_from_spec</w:t>
      </w:r>
      <w:proofErr w:type="spellEnd"/>
      <w:r>
        <w:t xml:space="preserve">(spec) </w:t>
      </w:r>
    </w:p>
    <w:p w14:paraId="3B8B7AA3" w14:textId="77777777" w:rsidR="00DF553D" w:rsidRDefault="00DF553D" w:rsidP="00DF553D">
      <w:pPr>
        <w:ind w:left="-5" w:right="627"/>
      </w:pPr>
    </w:p>
    <w:p w14:paraId="70EC990D" w14:textId="77777777" w:rsidR="00DF553D" w:rsidRDefault="00DF553D" w:rsidP="00DF553D">
      <w:pPr>
        <w:ind w:left="-5" w:right="627"/>
      </w:pPr>
      <w:r>
        <w:t xml:space="preserve"># Execute the module </w:t>
      </w:r>
    </w:p>
    <w:p w14:paraId="3FB87FC2" w14:textId="77777777" w:rsidR="00DF553D" w:rsidRDefault="00DF553D" w:rsidP="00DF553D">
      <w:pPr>
        <w:ind w:left="-5" w:right="627"/>
      </w:pPr>
      <w:proofErr w:type="spellStart"/>
      <w:r>
        <w:t>spec.loader.exec_module</w:t>
      </w:r>
      <w:proofErr w:type="spellEnd"/>
      <w:r>
        <w:t xml:space="preserve">(module) </w:t>
      </w:r>
    </w:p>
    <w:p w14:paraId="240A0F05" w14:textId="77777777" w:rsidR="00DF553D" w:rsidRDefault="00DF553D" w:rsidP="00DF553D">
      <w:pPr>
        <w:ind w:left="-5" w:right="627"/>
      </w:pPr>
    </w:p>
    <w:p w14:paraId="30EEE89E" w14:textId="77777777" w:rsidR="00DF553D" w:rsidRDefault="00DF553D" w:rsidP="00DF553D">
      <w:pPr>
        <w:ind w:left="-5" w:right="627"/>
      </w:pPr>
      <w:r>
        <w:t xml:space="preserve">from document import Document </w:t>
      </w:r>
    </w:p>
    <w:p w14:paraId="585EB8E8" w14:textId="77777777" w:rsidR="00DF553D" w:rsidRDefault="00DF553D" w:rsidP="00DF553D">
      <w:pPr>
        <w:ind w:left="-5" w:right="627"/>
      </w:pPr>
      <w:r>
        <w:t xml:space="preserve">def </w:t>
      </w:r>
      <w:proofErr w:type="spellStart"/>
      <w:r>
        <w:t>extract_text_from_docx</w:t>
      </w:r>
      <w:proofErr w:type="spellEnd"/>
      <w:r>
        <w:t>(</w:t>
      </w:r>
      <w:proofErr w:type="spellStart"/>
      <w:r>
        <w:t>file_path</w:t>
      </w:r>
      <w:proofErr w:type="spellEnd"/>
      <w:r>
        <w:t xml:space="preserve">): </w:t>
      </w:r>
    </w:p>
    <w:p w14:paraId="44E88F5F" w14:textId="77777777" w:rsidR="00DF553D" w:rsidRDefault="00DF553D" w:rsidP="00DF553D">
      <w:pPr>
        <w:ind w:left="-5" w:right="627"/>
      </w:pPr>
      <w:r>
        <w:t>doc = Document(</w:t>
      </w:r>
      <w:proofErr w:type="spellStart"/>
      <w:r>
        <w:t>file_path</w:t>
      </w:r>
      <w:proofErr w:type="spellEnd"/>
      <w:r>
        <w:t xml:space="preserve">) </w:t>
      </w:r>
    </w:p>
    <w:p w14:paraId="28D1095A" w14:textId="77777777" w:rsidR="00DF553D" w:rsidRDefault="00DF553D" w:rsidP="00DF553D">
      <w:pPr>
        <w:ind w:left="-5" w:right="627"/>
      </w:pPr>
      <w:proofErr w:type="spellStart"/>
      <w:r>
        <w:t>full_text</w:t>
      </w:r>
      <w:proofErr w:type="spellEnd"/>
      <w:r>
        <w:t xml:space="preserve"> = [</w:t>
      </w:r>
      <w:proofErr w:type="spellStart"/>
      <w:r>
        <w:t>para.text</w:t>
      </w:r>
      <w:proofErr w:type="spellEnd"/>
      <w:r>
        <w:t xml:space="preserve"> for para in </w:t>
      </w:r>
      <w:proofErr w:type="spellStart"/>
      <w:r>
        <w:t>doc.paragraphs</w:t>
      </w:r>
      <w:proofErr w:type="spellEnd"/>
      <w:r>
        <w:t xml:space="preserve">] </w:t>
      </w:r>
    </w:p>
    <w:p w14:paraId="7660935D" w14:textId="77777777" w:rsidR="00DF553D" w:rsidRDefault="00DF553D" w:rsidP="00DF553D">
      <w:pPr>
        <w:ind w:left="-5" w:right="627"/>
      </w:pPr>
      <w:r>
        <w:t>return "\</w:t>
      </w:r>
      <w:proofErr w:type="spellStart"/>
      <w:r>
        <w:t>n".join</w:t>
      </w:r>
      <w:proofErr w:type="spellEnd"/>
      <w:r>
        <w:t>(</w:t>
      </w:r>
      <w:proofErr w:type="spellStart"/>
      <w:r>
        <w:t>full_text</w:t>
      </w:r>
      <w:proofErr w:type="spellEnd"/>
      <w:r>
        <w:t xml:space="preserve">) </w:t>
      </w:r>
    </w:p>
    <w:p w14:paraId="72025689" w14:textId="77777777" w:rsidR="00DF553D" w:rsidRDefault="00DF553D" w:rsidP="00DF553D">
      <w:pPr>
        <w:ind w:left="-5" w:right="627"/>
      </w:pPr>
    </w:p>
    <w:p w14:paraId="5EBEBA6E" w14:textId="77777777" w:rsidR="00DF553D" w:rsidRDefault="00DF553D" w:rsidP="00DF553D">
      <w:pPr>
        <w:ind w:left="-5" w:right="627"/>
      </w:pPr>
      <w:r>
        <w:t xml:space="preserve"># Example usage: </w:t>
      </w:r>
    </w:p>
    <w:p w14:paraId="5603071E" w14:textId="77777777" w:rsidR="00DF553D" w:rsidRDefault="00DF553D" w:rsidP="00DF553D">
      <w:pPr>
        <w:ind w:left="-5" w:right="627"/>
      </w:pPr>
      <w:proofErr w:type="spellStart"/>
      <w:r>
        <w:t>uploaded_text</w:t>
      </w:r>
      <w:proofErr w:type="spellEnd"/>
      <w:r>
        <w:t xml:space="preserve"> = </w:t>
      </w:r>
      <w:proofErr w:type="spellStart"/>
      <w:r>
        <w:t>extract_text_from_docx</w:t>
      </w:r>
      <w:proofErr w:type="spellEnd"/>
      <w:r>
        <w:t xml:space="preserve">("C:/Users/HasanAkh1/OneDrive - bradford.gov.uk/Word docs/Report about AI in BCFT - Draft 2.docx") </w:t>
      </w:r>
    </w:p>
    <w:p w14:paraId="4D34FF16" w14:textId="77777777" w:rsidR="00DF553D" w:rsidRDefault="00DF553D" w:rsidP="00DF553D">
      <w:pPr>
        <w:ind w:left="-5" w:right="627"/>
      </w:pPr>
      <w:r>
        <w:t xml:space="preserve">But I'm getting </w:t>
      </w:r>
      <w:proofErr w:type="spellStart"/>
      <w:r>
        <w:t>teh</w:t>
      </w:r>
      <w:proofErr w:type="spellEnd"/>
      <w:r>
        <w:t xml:space="preserve"> following syntax error: </w:t>
      </w:r>
    </w:p>
    <w:p w14:paraId="052ACC22" w14:textId="77777777" w:rsidR="00DF553D" w:rsidRDefault="00DF553D" w:rsidP="00DF553D">
      <w:pPr>
        <w:ind w:left="-5" w:right="627"/>
      </w:pPr>
      <w:r>
        <w:lastRenderedPageBreak/>
        <w:t xml:space="preserve">Traceback (most recent call last): File "c:\Users\HasanAkh1\OneDrive - bradford.gov.uk\Markdown and Python\wordDocTester.py", line 10, in &lt;module&gt; module = </w:t>
      </w:r>
      <w:proofErr w:type="spellStart"/>
      <w:r>
        <w:t>importlib.util.module_from_spec</w:t>
      </w:r>
      <w:proofErr w:type="spellEnd"/>
      <w:r>
        <w:t xml:space="preserve">(spec) ^^^^^^^^^^^^^^^^^^^^^^^^^^^^^^^^^^^^^ </w:t>
      </w:r>
    </w:p>
    <w:p w14:paraId="55E5DF5C" w14:textId="77777777" w:rsidR="00DF553D" w:rsidRDefault="00DF553D" w:rsidP="00DF553D">
      <w:pPr>
        <w:ind w:left="-5" w:right="627"/>
      </w:pPr>
      <w:r>
        <w:t xml:space="preserve">File "&lt;frozen </w:t>
      </w:r>
      <w:proofErr w:type="spellStart"/>
      <w:r>
        <w:t>importlib</w:t>
      </w:r>
      <w:proofErr w:type="spellEnd"/>
      <w:r>
        <w:t xml:space="preserve">._bootstrap&gt;", line 810, in </w:t>
      </w:r>
      <w:proofErr w:type="spellStart"/>
      <w:r>
        <w:t>module_from_spec</w:t>
      </w:r>
      <w:proofErr w:type="spellEnd"/>
      <w:r>
        <w:t xml:space="preserve"> </w:t>
      </w:r>
    </w:p>
    <w:p w14:paraId="6EB6B04C" w14:textId="77777777" w:rsidR="00DF553D" w:rsidRPr="003571C0" w:rsidRDefault="00DF553D" w:rsidP="00DF553D">
      <w:pPr>
        <w:ind w:left="-5" w:right="627"/>
      </w:pPr>
      <w:proofErr w:type="spellStart"/>
      <w:r>
        <w:t>AttributeError</w:t>
      </w:r>
      <w:proofErr w:type="spellEnd"/>
      <w:r>
        <w:t>: '</w:t>
      </w:r>
      <w:proofErr w:type="spellStart"/>
      <w:r>
        <w:t>NoneType</w:t>
      </w:r>
      <w:proofErr w:type="spellEnd"/>
      <w:r>
        <w:t>' object has no attribute 'loader'</w:t>
      </w:r>
    </w:p>
    <w:p w14:paraId="69A4F1D0" w14:textId="77777777" w:rsidR="002C43ED" w:rsidRDefault="00977981">
      <w:pPr>
        <w:pStyle w:val="Heading2"/>
      </w:pPr>
      <w:r>
        <w:t>Copilot</w:t>
      </w:r>
    </w:p>
    <w:p w14:paraId="67646EE7" w14:textId="77777777" w:rsidR="00192C62" w:rsidRPr="00192C62" w:rsidRDefault="00192C62" w:rsidP="00192C62">
      <w:pPr>
        <w:rPr>
          <w:lang w:val="en-GB"/>
        </w:rPr>
      </w:pPr>
      <w:r w:rsidRPr="00192C62">
        <w:rPr>
          <w:lang w:val="en-GB"/>
        </w:rPr>
        <w:t xml:space="preserve">The error you're encountering is related to the </w:t>
      </w:r>
      <w:proofErr w:type="spellStart"/>
      <w:r w:rsidRPr="00192C62">
        <w:rPr>
          <w:lang w:val="en-GB"/>
        </w:rPr>
        <w:t>AttributeError</w:t>
      </w:r>
      <w:proofErr w:type="spellEnd"/>
      <w:r w:rsidRPr="00192C62">
        <w:rPr>
          <w:lang w:val="en-GB"/>
        </w:rPr>
        <w:t>: '</w:t>
      </w:r>
      <w:proofErr w:type="spellStart"/>
      <w:r w:rsidRPr="00192C62">
        <w:rPr>
          <w:lang w:val="en-GB"/>
        </w:rPr>
        <w:t>NoneType</w:t>
      </w:r>
      <w:proofErr w:type="spellEnd"/>
      <w:r w:rsidRPr="00192C62">
        <w:rPr>
          <w:lang w:val="en-GB"/>
        </w:rPr>
        <w:t>' object has no attribute 'loader'. Let's break it down and find a solution:</w:t>
      </w:r>
    </w:p>
    <w:p w14:paraId="12FF76E7" w14:textId="77777777" w:rsidR="00192C62" w:rsidRPr="00192C62" w:rsidRDefault="00192C62" w:rsidP="00192C62">
      <w:pPr>
        <w:numPr>
          <w:ilvl w:val="0"/>
          <w:numId w:val="4"/>
        </w:numPr>
        <w:rPr>
          <w:lang w:val="en-GB"/>
        </w:rPr>
      </w:pPr>
      <w:r w:rsidRPr="00192C62">
        <w:rPr>
          <w:b/>
          <w:bCs/>
          <w:lang w:val="en-GB"/>
        </w:rPr>
        <w:t>Cause of the Error:</w:t>
      </w:r>
      <w:r w:rsidRPr="00192C62">
        <w:rPr>
          <w:lang w:val="en-GB"/>
        </w:rPr>
        <w:t xml:space="preserve"> This error occurs when you try to access an attribute of an object that doesn't exist for that object. In your case, it's related to the loader attribute.</w:t>
      </w:r>
    </w:p>
    <w:p w14:paraId="6D812D5E" w14:textId="77777777" w:rsidR="00192C62" w:rsidRPr="00192C62" w:rsidRDefault="00192C62" w:rsidP="00192C62">
      <w:pPr>
        <w:numPr>
          <w:ilvl w:val="0"/>
          <w:numId w:val="4"/>
        </w:numPr>
        <w:rPr>
          <w:lang w:val="en-GB"/>
        </w:rPr>
      </w:pPr>
      <w:r w:rsidRPr="00192C62">
        <w:rPr>
          <w:b/>
          <w:bCs/>
          <w:lang w:val="en-GB"/>
        </w:rPr>
        <w:t>Possible Solution:</w:t>
      </w:r>
      <w:r w:rsidRPr="00192C62">
        <w:rPr>
          <w:lang w:val="en-GB"/>
        </w:rPr>
        <w:t xml:space="preserve"> It seems that the spec object you're creating using </w:t>
      </w:r>
      <w:proofErr w:type="spellStart"/>
      <w:r w:rsidRPr="00192C62">
        <w:rPr>
          <w:lang w:val="en-GB"/>
        </w:rPr>
        <w:t>spec_from_file_location</w:t>
      </w:r>
      <w:proofErr w:type="spellEnd"/>
      <w:r w:rsidRPr="00192C62">
        <w:rPr>
          <w:lang w:val="en-GB"/>
        </w:rPr>
        <w:t xml:space="preserve"> is not valid. To fix this, you can check the following:</w:t>
      </w:r>
    </w:p>
    <w:p w14:paraId="0FB66ADC" w14:textId="77777777" w:rsidR="00192C62" w:rsidRPr="00192C62" w:rsidRDefault="00192C62" w:rsidP="00192C62">
      <w:pPr>
        <w:numPr>
          <w:ilvl w:val="1"/>
          <w:numId w:val="4"/>
        </w:numPr>
        <w:rPr>
          <w:lang w:val="en-GB"/>
        </w:rPr>
      </w:pPr>
      <w:r w:rsidRPr="00192C62">
        <w:rPr>
          <w:lang w:val="en-GB"/>
        </w:rPr>
        <w:t xml:space="preserve">Ensure that the </w:t>
      </w:r>
      <w:proofErr w:type="spellStart"/>
      <w:r w:rsidRPr="00192C62">
        <w:rPr>
          <w:lang w:val="en-GB"/>
        </w:rPr>
        <w:t>module_path</w:t>
      </w:r>
      <w:proofErr w:type="spellEnd"/>
      <w:r w:rsidRPr="00192C62">
        <w:rPr>
          <w:lang w:val="en-GB"/>
        </w:rPr>
        <w:t xml:space="preserve"> points to a valid Python file.</w:t>
      </w:r>
    </w:p>
    <w:p w14:paraId="642E2933" w14:textId="77777777" w:rsidR="00192C62" w:rsidRPr="00192C62" w:rsidRDefault="00192C62" w:rsidP="00192C62">
      <w:pPr>
        <w:numPr>
          <w:ilvl w:val="1"/>
          <w:numId w:val="4"/>
        </w:numPr>
        <w:rPr>
          <w:lang w:val="en-GB"/>
        </w:rPr>
      </w:pPr>
      <w:r w:rsidRPr="00192C62">
        <w:rPr>
          <w:lang w:val="en-GB"/>
        </w:rPr>
        <w:t xml:space="preserve">Verify that the file at </w:t>
      </w:r>
      <w:proofErr w:type="spellStart"/>
      <w:r w:rsidRPr="00192C62">
        <w:rPr>
          <w:lang w:val="en-GB"/>
        </w:rPr>
        <w:t>module_path</w:t>
      </w:r>
      <w:proofErr w:type="spellEnd"/>
      <w:r w:rsidRPr="00192C62">
        <w:rPr>
          <w:lang w:val="en-GB"/>
        </w:rPr>
        <w:t xml:space="preserve"> exists and contains valid Python code.</w:t>
      </w:r>
    </w:p>
    <w:p w14:paraId="59EF7AF8" w14:textId="77777777" w:rsidR="00192C62" w:rsidRPr="00192C62" w:rsidRDefault="00192C62" w:rsidP="00192C62">
      <w:pPr>
        <w:numPr>
          <w:ilvl w:val="1"/>
          <w:numId w:val="4"/>
        </w:numPr>
        <w:rPr>
          <w:lang w:val="en-GB"/>
        </w:rPr>
      </w:pPr>
      <w:r w:rsidRPr="00192C62">
        <w:rPr>
          <w:lang w:val="en-GB"/>
        </w:rPr>
        <w:t>Double-check the module name you're trying to load (in your case, "document").</w:t>
      </w:r>
    </w:p>
    <w:p w14:paraId="534D5615" w14:textId="77777777" w:rsidR="00192C62" w:rsidRPr="00192C62" w:rsidRDefault="00192C62" w:rsidP="00192C62">
      <w:pPr>
        <w:numPr>
          <w:ilvl w:val="0"/>
          <w:numId w:val="4"/>
        </w:numPr>
        <w:rPr>
          <w:lang w:val="en-GB"/>
        </w:rPr>
      </w:pPr>
      <w:r w:rsidRPr="00192C62">
        <w:rPr>
          <w:b/>
          <w:bCs/>
          <w:lang w:val="en-GB"/>
        </w:rPr>
        <w:t>Example Fix:</w:t>
      </w:r>
      <w:r w:rsidRPr="00192C62">
        <w:rPr>
          <w:lang w:val="en-GB"/>
        </w:rPr>
        <w:t xml:space="preserve"> Let's assume you have a valid Python file named "document.py" at the specified path. You can load it like this:</w:t>
      </w:r>
    </w:p>
    <w:p w14:paraId="58EC433C" w14:textId="77777777" w:rsidR="00192C62" w:rsidRPr="00192C62" w:rsidRDefault="00192C62" w:rsidP="00192C62">
      <w:pPr>
        <w:rPr>
          <w:lang w:val="en-GB"/>
        </w:rPr>
      </w:pPr>
      <w:r w:rsidRPr="00192C62">
        <w:rPr>
          <w:lang w:val="en-GB"/>
        </w:rPr>
        <w:t>python</w:t>
      </w:r>
    </w:p>
    <w:p w14:paraId="7ADC4C4E" w14:textId="77777777" w:rsidR="00192C62" w:rsidRPr="00192C62" w:rsidRDefault="00192C62" w:rsidP="00192C62">
      <w:pPr>
        <w:rPr>
          <w:lang w:val="en-GB"/>
        </w:rPr>
      </w:pPr>
      <w:r w:rsidRPr="00192C62">
        <w:rPr>
          <w:lang w:val="en-GB"/>
        </w:rPr>
        <w:t xml:space="preserve">import </w:t>
      </w:r>
      <w:proofErr w:type="spellStart"/>
      <w:r w:rsidRPr="00192C62">
        <w:rPr>
          <w:lang w:val="en-GB"/>
        </w:rPr>
        <w:t>importlib.util</w:t>
      </w:r>
      <w:proofErr w:type="spellEnd"/>
    </w:p>
    <w:p w14:paraId="706841AC" w14:textId="77777777" w:rsidR="00192C62" w:rsidRPr="00192C62" w:rsidRDefault="00192C62" w:rsidP="00192C62">
      <w:pPr>
        <w:rPr>
          <w:lang w:val="en-GB"/>
        </w:rPr>
      </w:pPr>
    </w:p>
    <w:p w14:paraId="6AAC4EB4" w14:textId="77777777" w:rsidR="00192C62" w:rsidRPr="00192C62" w:rsidRDefault="00192C62" w:rsidP="00192C62">
      <w:pPr>
        <w:rPr>
          <w:lang w:val="en-GB"/>
        </w:rPr>
      </w:pPr>
      <w:r w:rsidRPr="00192C62">
        <w:rPr>
          <w:lang w:val="en-GB"/>
        </w:rPr>
        <w:t># Specify the full path to the module</w:t>
      </w:r>
    </w:p>
    <w:p w14:paraId="6F544CE5" w14:textId="77777777" w:rsidR="00192C62" w:rsidRPr="00192C62" w:rsidRDefault="00192C62" w:rsidP="00192C62">
      <w:pPr>
        <w:rPr>
          <w:lang w:val="en-GB"/>
        </w:rPr>
      </w:pPr>
      <w:proofErr w:type="spellStart"/>
      <w:r w:rsidRPr="00192C62">
        <w:rPr>
          <w:lang w:val="en-GB"/>
        </w:rPr>
        <w:t>module_path</w:t>
      </w:r>
      <w:proofErr w:type="spellEnd"/>
      <w:r w:rsidRPr="00192C62">
        <w:rPr>
          <w:lang w:val="en-GB"/>
        </w:rPr>
        <w:t xml:space="preserve"> = "C:\\Users\\HasanAkh1\\OneDrive - bradford.gov.uk\\Markdown and Python\\python_docx-1.1.2\\</w:t>
      </w:r>
      <w:proofErr w:type="spellStart"/>
      <w:r w:rsidRPr="00192C62">
        <w:rPr>
          <w:lang w:val="en-GB"/>
        </w:rPr>
        <w:t>src</w:t>
      </w:r>
      <w:proofErr w:type="spellEnd"/>
      <w:r w:rsidRPr="00192C62">
        <w:rPr>
          <w:lang w:val="en-GB"/>
        </w:rPr>
        <w:t>\\docx\\document.py"</w:t>
      </w:r>
    </w:p>
    <w:p w14:paraId="1016D08D" w14:textId="77777777" w:rsidR="00192C62" w:rsidRPr="00192C62" w:rsidRDefault="00192C62" w:rsidP="00192C62">
      <w:pPr>
        <w:rPr>
          <w:lang w:val="en-GB"/>
        </w:rPr>
      </w:pPr>
    </w:p>
    <w:p w14:paraId="564B5F4D" w14:textId="77777777" w:rsidR="00192C62" w:rsidRPr="00192C62" w:rsidRDefault="00192C62" w:rsidP="00192C62">
      <w:pPr>
        <w:rPr>
          <w:lang w:val="en-GB"/>
        </w:rPr>
      </w:pPr>
      <w:r w:rsidRPr="00192C62">
        <w:rPr>
          <w:lang w:val="en-GB"/>
        </w:rPr>
        <w:t># Create a module specification</w:t>
      </w:r>
    </w:p>
    <w:p w14:paraId="24940203" w14:textId="77777777" w:rsidR="00192C62" w:rsidRPr="00192C62" w:rsidRDefault="00192C62" w:rsidP="00192C62">
      <w:pPr>
        <w:rPr>
          <w:lang w:val="en-GB"/>
        </w:rPr>
      </w:pPr>
      <w:r w:rsidRPr="00192C62">
        <w:rPr>
          <w:lang w:val="en-GB"/>
        </w:rPr>
        <w:t xml:space="preserve">spec = </w:t>
      </w:r>
      <w:proofErr w:type="spellStart"/>
      <w:r w:rsidRPr="00192C62">
        <w:rPr>
          <w:lang w:val="en-GB"/>
        </w:rPr>
        <w:t>importlib.util.spec_from_file_location</w:t>
      </w:r>
      <w:proofErr w:type="spellEnd"/>
      <w:r w:rsidRPr="00192C62">
        <w:rPr>
          <w:lang w:val="en-GB"/>
        </w:rPr>
        <w:t xml:space="preserve">("document", </w:t>
      </w:r>
      <w:proofErr w:type="spellStart"/>
      <w:r w:rsidRPr="00192C62">
        <w:rPr>
          <w:lang w:val="en-GB"/>
        </w:rPr>
        <w:t>module_path</w:t>
      </w:r>
      <w:proofErr w:type="spellEnd"/>
      <w:r w:rsidRPr="00192C62">
        <w:rPr>
          <w:lang w:val="en-GB"/>
        </w:rPr>
        <w:t>)</w:t>
      </w:r>
    </w:p>
    <w:p w14:paraId="5D1DFC4A" w14:textId="77777777" w:rsidR="00192C62" w:rsidRPr="00192C62" w:rsidRDefault="00192C62" w:rsidP="00192C62">
      <w:pPr>
        <w:rPr>
          <w:lang w:val="en-GB"/>
        </w:rPr>
      </w:pPr>
    </w:p>
    <w:p w14:paraId="62647C7F" w14:textId="77777777" w:rsidR="00192C62" w:rsidRPr="00192C62" w:rsidRDefault="00192C62" w:rsidP="00192C62">
      <w:pPr>
        <w:rPr>
          <w:lang w:val="en-GB"/>
        </w:rPr>
      </w:pPr>
      <w:r w:rsidRPr="00192C62">
        <w:rPr>
          <w:lang w:val="en-GB"/>
        </w:rPr>
        <w:t># Create a new module object</w:t>
      </w:r>
    </w:p>
    <w:p w14:paraId="4408F744" w14:textId="77777777" w:rsidR="00192C62" w:rsidRPr="00192C62" w:rsidRDefault="00192C62" w:rsidP="00192C62">
      <w:pPr>
        <w:rPr>
          <w:lang w:val="en-GB"/>
        </w:rPr>
      </w:pPr>
      <w:r w:rsidRPr="00192C62">
        <w:rPr>
          <w:lang w:val="en-GB"/>
        </w:rPr>
        <w:lastRenderedPageBreak/>
        <w:t xml:space="preserve">module = </w:t>
      </w:r>
      <w:proofErr w:type="spellStart"/>
      <w:r w:rsidRPr="00192C62">
        <w:rPr>
          <w:lang w:val="en-GB"/>
        </w:rPr>
        <w:t>importlib.util.module_from_spec</w:t>
      </w:r>
      <w:proofErr w:type="spellEnd"/>
      <w:r w:rsidRPr="00192C62">
        <w:rPr>
          <w:lang w:val="en-GB"/>
        </w:rPr>
        <w:t>(spec)</w:t>
      </w:r>
    </w:p>
    <w:p w14:paraId="2702D175" w14:textId="77777777" w:rsidR="00192C62" w:rsidRPr="00192C62" w:rsidRDefault="00192C62" w:rsidP="00192C62">
      <w:pPr>
        <w:rPr>
          <w:lang w:val="en-GB"/>
        </w:rPr>
      </w:pPr>
    </w:p>
    <w:p w14:paraId="322A429B" w14:textId="77777777" w:rsidR="00192C62" w:rsidRPr="00192C62" w:rsidRDefault="00192C62" w:rsidP="00192C62">
      <w:pPr>
        <w:rPr>
          <w:lang w:val="en-GB"/>
        </w:rPr>
      </w:pPr>
      <w:r w:rsidRPr="00192C62">
        <w:rPr>
          <w:lang w:val="en-GB"/>
        </w:rPr>
        <w:t># Execute the module</w:t>
      </w:r>
    </w:p>
    <w:p w14:paraId="1A4A0AA1" w14:textId="77777777" w:rsidR="00192C62" w:rsidRPr="00192C62" w:rsidRDefault="00192C62" w:rsidP="00192C62">
      <w:pPr>
        <w:rPr>
          <w:lang w:val="en-GB"/>
        </w:rPr>
      </w:pPr>
      <w:proofErr w:type="spellStart"/>
      <w:r w:rsidRPr="00192C62">
        <w:rPr>
          <w:lang w:val="en-GB"/>
        </w:rPr>
        <w:t>spec.loader.exec_module</w:t>
      </w:r>
      <w:proofErr w:type="spellEnd"/>
      <w:r w:rsidRPr="00192C62">
        <w:rPr>
          <w:lang w:val="en-GB"/>
        </w:rPr>
        <w:t>(module)</w:t>
      </w:r>
    </w:p>
    <w:p w14:paraId="25867F8F" w14:textId="77777777" w:rsidR="00192C62" w:rsidRPr="00192C62" w:rsidRDefault="00192C62" w:rsidP="00192C62">
      <w:pPr>
        <w:rPr>
          <w:lang w:val="en-GB"/>
        </w:rPr>
      </w:pPr>
    </w:p>
    <w:p w14:paraId="33D845DA" w14:textId="77777777" w:rsidR="00192C62" w:rsidRPr="00192C62" w:rsidRDefault="00192C62" w:rsidP="00192C62">
      <w:pPr>
        <w:rPr>
          <w:lang w:val="en-GB"/>
        </w:rPr>
      </w:pPr>
      <w:r w:rsidRPr="00192C62">
        <w:rPr>
          <w:lang w:val="en-GB"/>
        </w:rPr>
        <w:t># Now you can use the module as needed</w:t>
      </w:r>
    </w:p>
    <w:p w14:paraId="0AFC78D1" w14:textId="77777777" w:rsidR="00192C62" w:rsidRPr="00192C62" w:rsidRDefault="00192C62" w:rsidP="00192C62">
      <w:pPr>
        <w:rPr>
          <w:lang w:val="en-GB"/>
        </w:rPr>
      </w:pPr>
      <w:r w:rsidRPr="00192C62">
        <w:rPr>
          <w:lang w:val="en-GB"/>
        </w:rPr>
        <w:t>from document import Document</w:t>
      </w:r>
    </w:p>
    <w:p w14:paraId="12B39B62" w14:textId="77777777" w:rsidR="00192C62" w:rsidRPr="00192C62" w:rsidRDefault="00192C62" w:rsidP="00192C62">
      <w:pPr>
        <w:rPr>
          <w:lang w:val="en-GB"/>
        </w:rPr>
      </w:pPr>
    </w:p>
    <w:p w14:paraId="0F5CAD96" w14:textId="77777777" w:rsidR="00192C62" w:rsidRPr="00192C62" w:rsidRDefault="00192C62" w:rsidP="00192C62">
      <w:pPr>
        <w:rPr>
          <w:lang w:val="en-GB"/>
        </w:rPr>
      </w:pPr>
      <w:r w:rsidRPr="00192C62">
        <w:rPr>
          <w:lang w:val="en-GB"/>
        </w:rPr>
        <w:t xml:space="preserve">def </w:t>
      </w:r>
      <w:proofErr w:type="spellStart"/>
      <w:r w:rsidRPr="00192C62">
        <w:rPr>
          <w:lang w:val="en-GB"/>
        </w:rPr>
        <w:t>extract_text_from_docx</w:t>
      </w:r>
      <w:proofErr w:type="spellEnd"/>
      <w:r w:rsidRPr="00192C62">
        <w:rPr>
          <w:lang w:val="en-GB"/>
        </w:rPr>
        <w:t>(</w:t>
      </w:r>
      <w:proofErr w:type="spellStart"/>
      <w:r w:rsidRPr="00192C62">
        <w:rPr>
          <w:lang w:val="en-GB"/>
        </w:rPr>
        <w:t>file_path</w:t>
      </w:r>
      <w:proofErr w:type="spellEnd"/>
      <w:r w:rsidRPr="00192C62">
        <w:rPr>
          <w:lang w:val="en-GB"/>
        </w:rPr>
        <w:t>):</w:t>
      </w:r>
    </w:p>
    <w:p w14:paraId="717C02B2" w14:textId="77777777" w:rsidR="00192C62" w:rsidRPr="00192C62" w:rsidRDefault="00192C62" w:rsidP="00192C62">
      <w:pPr>
        <w:rPr>
          <w:lang w:val="en-GB"/>
        </w:rPr>
      </w:pPr>
      <w:r w:rsidRPr="00192C62">
        <w:rPr>
          <w:lang w:val="en-GB"/>
        </w:rPr>
        <w:t xml:space="preserve">    doc = Document(</w:t>
      </w:r>
      <w:proofErr w:type="spellStart"/>
      <w:r w:rsidRPr="00192C62">
        <w:rPr>
          <w:lang w:val="en-GB"/>
        </w:rPr>
        <w:t>file_path</w:t>
      </w:r>
      <w:proofErr w:type="spellEnd"/>
      <w:r w:rsidRPr="00192C62">
        <w:rPr>
          <w:lang w:val="en-GB"/>
        </w:rPr>
        <w:t>)</w:t>
      </w:r>
    </w:p>
    <w:p w14:paraId="3D805123" w14:textId="77777777" w:rsidR="00192C62" w:rsidRPr="00192C62" w:rsidRDefault="00192C62" w:rsidP="00192C62">
      <w:pPr>
        <w:rPr>
          <w:lang w:val="en-GB"/>
        </w:rPr>
      </w:pPr>
      <w:r w:rsidRPr="00192C62">
        <w:rPr>
          <w:lang w:val="en-GB"/>
        </w:rPr>
        <w:t xml:space="preserve">    </w:t>
      </w:r>
      <w:proofErr w:type="spellStart"/>
      <w:r w:rsidRPr="00192C62">
        <w:rPr>
          <w:lang w:val="en-GB"/>
        </w:rPr>
        <w:t>full_text</w:t>
      </w:r>
      <w:proofErr w:type="spellEnd"/>
      <w:r w:rsidRPr="00192C62">
        <w:rPr>
          <w:lang w:val="en-GB"/>
        </w:rPr>
        <w:t xml:space="preserve"> = [</w:t>
      </w:r>
      <w:proofErr w:type="spellStart"/>
      <w:r w:rsidRPr="00192C62">
        <w:rPr>
          <w:lang w:val="en-GB"/>
        </w:rPr>
        <w:t>para.text</w:t>
      </w:r>
      <w:proofErr w:type="spellEnd"/>
      <w:r w:rsidRPr="00192C62">
        <w:rPr>
          <w:lang w:val="en-GB"/>
        </w:rPr>
        <w:t xml:space="preserve"> for para in </w:t>
      </w:r>
      <w:proofErr w:type="spellStart"/>
      <w:r w:rsidRPr="00192C62">
        <w:rPr>
          <w:lang w:val="en-GB"/>
        </w:rPr>
        <w:t>doc.paragraphs</w:t>
      </w:r>
      <w:proofErr w:type="spellEnd"/>
      <w:r w:rsidRPr="00192C62">
        <w:rPr>
          <w:lang w:val="en-GB"/>
        </w:rPr>
        <w:t>]</w:t>
      </w:r>
    </w:p>
    <w:p w14:paraId="7EB589E5" w14:textId="77777777" w:rsidR="00192C62" w:rsidRPr="00192C62" w:rsidRDefault="00192C62" w:rsidP="00192C62">
      <w:pPr>
        <w:rPr>
          <w:lang w:val="en-GB"/>
        </w:rPr>
      </w:pPr>
      <w:r w:rsidRPr="00192C62">
        <w:rPr>
          <w:lang w:val="en-GB"/>
        </w:rPr>
        <w:t xml:space="preserve">    return "\</w:t>
      </w:r>
      <w:proofErr w:type="spellStart"/>
      <w:r w:rsidRPr="00192C62">
        <w:rPr>
          <w:lang w:val="en-GB"/>
        </w:rPr>
        <w:t>n".join</w:t>
      </w:r>
      <w:proofErr w:type="spellEnd"/>
      <w:r w:rsidRPr="00192C62">
        <w:rPr>
          <w:lang w:val="en-GB"/>
        </w:rPr>
        <w:t>(</w:t>
      </w:r>
      <w:proofErr w:type="spellStart"/>
      <w:r w:rsidRPr="00192C62">
        <w:rPr>
          <w:lang w:val="en-GB"/>
        </w:rPr>
        <w:t>full_text</w:t>
      </w:r>
      <w:proofErr w:type="spellEnd"/>
      <w:r w:rsidRPr="00192C62">
        <w:rPr>
          <w:lang w:val="en-GB"/>
        </w:rPr>
        <w:t>)</w:t>
      </w:r>
    </w:p>
    <w:p w14:paraId="157822C3" w14:textId="77777777" w:rsidR="00192C62" w:rsidRPr="00192C62" w:rsidRDefault="00192C62" w:rsidP="00192C62">
      <w:pPr>
        <w:rPr>
          <w:lang w:val="en-GB"/>
        </w:rPr>
      </w:pPr>
    </w:p>
    <w:p w14:paraId="3CDA3D06" w14:textId="77777777" w:rsidR="00192C62" w:rsidRPr="00192C62" w:rsidRDefault="00192C62" w:rsidP="00192C62">
      <w:pPr>
        <w:rPr>
          <w:lang w:val="en-GB"/>
        </w:rPr>
      </w:pPr>
      <w:r w:rsidRPr="00192C62">
        <w:rPr>
          <w:lang w:val="en-GB"/>
        </w:rPr>
        <w:t># Example usage:</w:t>
      </w:r>
    </w:p>
    <w:p w14:paraId="1B63F323" w14:textId="77777777" w:rsidR="00192C62" w:rsidRPr="00192C62" w:rsidRDefault="00192C62" w:rsidP="00192C62">
      <w:pPr>
        <w:rPr>
          <w:lang w:val="en-GB"/>
        </w:rPr>
      </w:pPr>
      <w:proofErr w:type="spellStart"/>
      <w:r w:rsidRPr="00192C62">
        <w:rPr>
          <w:lang w:val="en-GB"/>
        </w:rPr>
        <w:t>uploaded_text</w:t>
      </w:r>
      <w:proofErr w:type="spellEnd"/>
      <w:r w:rsidRPr="00192C62">
        <w:rPr>
          <w:lang w:val="en-GB"/>
        </w:rPr>
        <w:t xml:space="preserve"> = </w:t>
      </w:r>
      <w:proofErr w:type="spellStart"/>
      <w:r w:rsidRPr="00192C62">
        <w:rPr>
          <w:lang w:val="en-GB"/>
        </w:rPr>
        <w:t>extract_text_from_docx</w:t>
      </w:r>
      <w:proofErr w:type="spellEnd"/>
      <w:r w:rsidRPr="00192C62">
        <w:rPr>
          <w:lang w:val="en-GB"/>
        </w:rPr>
        <w:t>("C:/Users/HasanAkh1/OneDrive - bradford.gov.uk/Word docs/Report about AI in BCFT - Draft 2.docx")</w:t>
      </w:r>
    </w:p>
    <w:p w14:paraId="64734507" w14:textId="77777777" w:rsidR="00192C62" w:rsidRPr="00192C62" w:rsidRDefault="00192C62" w:rsidP="00192C62">
      <w:pPr>
        <w:rPr>
          <w:lang w:val="en-GB"/>
        </w:rPr>
      </w:pPr>
      <w:r w:rsidRPr="00192C62">
        <w:rPr>
          <w:lang w:val="en-GB"/>
        </w:rPr>
        <w:t xml:space="preserve">Make sure to adjust the </w:t>
      </w:r>
      <w:proofErr w:type="spellStart"/>
      <w:r w:rsidRPr="00192C62">
        <w:rPr>
          <w:lang w:val="en-GB"/>
        </w:rPr>
        <w:t>module_path</w:t>
      </w:r>
      <w:proofErr w:type="spellEnd"/>
      <w:r w:rsidRPr="00192C62">
        <w:rPr>
          <w:lang w:val="en-GB"/>
        </w:rPr>
        <w:t xml:space="preserve"> to match the actual location of your "document.py" file.</w:t>
      </w:r>
    </w:p>
    <w:p w14:paraId="352C0A0A" w14:textId="77777777" w:rsidR="00192C62" w:rsidRPr="00192C62" w:rsidRDefault="00192C62" w:rsidP="00192C62">
      <w:pPr>
        <w:rPr>
          <w:lang w:val="en-GB"/>
        </w:rPr>
      </w:pPr>
      <w:r w:rsidRPr="00192C62">
        <w:rPr>
          <w:lang w:val="en-GB"/>
        </w:rPr>
        <w:t xml:space="preserve">Remember to replace "document" with the actual module name you want to load. If you still encounter issues, double-check the file path and ensure that the module is correctly defined. </w:t>
      </w:r>
      <w:r w:rsidRPr="00192C62">
        <w:rPr>
          <w:rFonts w:ascii="Segoe UI Emoji" w:hAnsi="Segoe UI Emoji" w:cs="Segoe UI Emoji"/>
          <w:lang w:val="en-GB"/>
        </w:rPr>
        <w:t>😊</w:t>
      </w:r>
      <w:r w:rsidRPr="00192C62">
        <w:rPr>
          <w:lang w:val="en-GB"/>
        </w:rPr>
        <w:t>1 2</w:t>
      </w:r>
    </w:p>
    <w:p w14:paraId="7589FC11" w14:textId="77777777" w:rsidR="00192C62" w:rsidRPr="00192C62" w:rsidRDefault="00192C62" w:rsidP="00192C62">
      <w:pPr>
        <w:rPr>
          <w:lang w:val="en-GB"/>
        </w:rPr>
      </w:pPr>
      <w:r w:rsidRPr="00192C62">
        <w:rPr>
          <w:lang w:val="en-GB"/>
        </w:rPr>
        <w:t>Let me know if this helps or if you need further assistance!</w:t>
      </w:r>
    </w:p>
    <w:p w14:paraId="6A312137" w14:textId="77777777" w:rsidR="00192C62" w:rsidRDefault="00192C62" w:rsidP="00192C62">
      <w:pPr>
        <w:rPr>
          <w:lang w:val="en-GB"/>
        </w:rPr>
      </w:pPr>
      <w:r w:rsidRPr="00192C62">
        <w:rPr>
          <w:lang w:val="en-GB"/>
        </w:rPr>
        <w:t xml:space="preserve">Learn more: </w:t>
      </w:r>
    </w:p>
    <w:p w14:paraId="70764DB8" w14:textId="39D67136" w:rsidR="00192C62" w:rsidRPr="00AA7633" w:rsidRDefault="00AA7633" w:rsidP="00192C62">
      <w:pPr>
        <w:pStyle w:val="ListParagraph"/>
        <w:numPr>
          <w:ilvl w:val="0"/>
          <w:numId w:val="5"/>
        </w:numPr>
        <w:rPr>
          <w:rStyle w:val="Hyperlink"/>
          <w:lang w:val="en-GB"/>
        </w:rPr>
      </w:pPr>
      <w:r>
        <w:rPr>
          <w:lang w:val="en-GB"/>
        </w:rPr>
        <w:fldChar w:fldCharType="begin"/>
      </w:r>
      <w:r>
        <w:rPr>
          <w:lang w:val="en-GB"/>
        </w:rPr>
        <w:instrText>HYPERLINK "https://www.geeksforgeeks.org/how-to-fix-attributeerror-object-has-no-attribute/"</w:instrText>
      </w:r>
      <w:r>
        <w:rPr>
          <w:lang w:val="en-GB"/>
        </w:rPr>
      </w:r>
      <w:r>
        <w:rPr>
          <w:lang w:val="en-GB"/>
        </w:rPr>
        <w:fldChar w:fldCharType="separate"/>
      </w:r>
      <w:r w:rsidRPr="00AA7633">
        <w:rPr>
          <w:rStyle w:val="Hyperlink"/>
          <w:lang w:val="en-GB"/>
        </w:rPr>
        <w:t xml:space="preserve">www.geeksforgeeks.org </w:t>
      </w:r>
      <w:r w:rsidR="00192C62" w:rsidRPr="00AA7633">
        <w:rPr>
          <w:rStyle w:val="Hyperlink"/>
          <w:lang w:val="en-GB"/>
        </w:rPr>
        <w:t xml:space="preserve"> </w:t>
      </w:r>
      <w:r w:rsidRPr="00AA7633">
        <w:rPr>
          <w:rStyle w:val="Hyperlink"/>
          <w:lang w:val="en-GB"/>
        </w:rPr>
        <w:t xml:space="preserve"> </w:t>
      </w:r>
    </w:p>
    <w:p w14:paraId="1EFB326F" w14:textId="3CE4D6F5" w:rsidR="00192C62" w:rsidRDefault="00AA7633" w:rsidP="00192C62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fldChar w:fldCharType="end"/>
      </w:r>
      <w:hyperlink r:id="rId5" w:history="1">
        <w:r w:rsidR="00192C62" w:rsidRPr="00AA7633">
          <w:rPr>
            <w:rStyle w:val="Hyperlink"/>
            <w:lang w:val="en-GB"/>
          </w:rPr>
          <w:t>github.com</w:t>
        </w:r>
      </w:hyperlink>
      <w:r w:rsidR="00192C62" w:rsidRPr="00192C62">
        <w:rPr>
          <w:lang w:val="en-GB"/>
        </w:rPr>
        <w:t xml:space="preserve"> </w:t>
      </w:r>
    </w:p>
    <w:p w14:paraId="49982198" w14:textId="590EC0D1" w:rsidR="00192C62" w:rsidRPr="00AA7633" w:rsidRDefault="00AA7633" w:rsidP="00192C62">
      <w:pPr>
        <w:pStyle w:val="ListParagraph"/>
        <w:numPr>
          <w:ilvl w:val="0"/>
          <w:numId w:val="5"/>
        </w:numPr>
        <w:rPr>
          <w:rStyle w:val="Hyperlink"/>
          <w:lang w:val="en-GB"/>
        </w:rPr>
      </w:pPr>
      <w:r>
        <w:rPr>
          <w:lang w:val="en-GB"/>
        </w:rPr>
        <w:fldChar w:fldCharType="begin"/>
      </w:r>
      <w:r>
        <w:rPr>
          <w:lang w:val="en-GB"/>
        </w:rPr>
        <w:instrText>HYPERLINK "https://www.codingdeeply.com/python-nonetype-object-has-no-attribute-error/"</w:instrText>
      </w:r>
      <w:r>
        <w:rPr>
          <w:lang w:val="en-GB"/>
        </w:rPr>
      </w:r>
      <w:r>
        <w:rPr>
          <w:lang w:val="en-GB"/>
        </w:rPr>
        <w:fldChar w:fldCharType="separate"/>
      </w:r>
      <w:r w:rsidRPr="00AA7633">
        <w:rPr>
          <w:rStyle w:val="Hyperlink"/>
          <w:lang w:val="en-GB"/>
        </w:rPr>
        <w:t xml:space="preserve">www.codingdeeply.com </w:t>
      </w:r>
    </w:p>
    <w:p w14:paraId="31131D94" w14:textId="56407424" w:rsidR="002C43ED" w:rsidRDefault="00AA7633">
      <w:pPr>
        <w:pStyle w:val="Heading2"/>
      </w:pPr>
      <w:r>
        <w:rPr>
          <w:rFonts w:asciiTheme="minorHAnsi" w:eastAsiaTheme="minorEastAsia" w:hAnsiTheme="minorHAnsi" w:cstheme="minorBidi"/>
          <w:color w:val="auto"/>
          <w:sz w:val="24"/>
          <w:szCs w:val="24"/>
          <w:lang w:val="en-GB"/>
        </w:rPr>
        <w:fldChar w:fldCharType="end"/>
      </w:r>
      <w:r w:rsidR="00977981">
        <w:t>You</w:t>
      </w:r>
    </w:p>
    <w:p w14:paraId="267528BB" w14:textId="77777777" w:rsidR="00944406" w:rsidRDefault="00944406" w:rsidP="00944406">
      <w:pPr>
        <w:spacing w:after="0"/>
        <w:ind w:left="-5" w:right="627"/>
      </w:pPr>
      <w:r w:rsidRPr="00200C04">
        <w:t xml:space="preserve">I'm using that code but I'm getting this error now: </w:t>
      </w:r>
    </w:p>
    <w:p w14:paraId="77A85BDB" w14:textId="77777777" w:rsidR="00944406" w:rsidRDefault="00944406" w:rsidP="00944406">
      <w:pPr>
        <w:spacing w:after="0"/>
        <w:ind w:left="-5" w:right="627"/>
      </w:pPr>
      <w:r w:rsidRPr="00200C04">
        <w:t xml:space="preserve">Traceback (most recent call last): </w:t>
      </w:r>
    </w:p>
    <w:p w14:paraId="10D8DD2B" w14:textId="77777777" w:rsidR="00944406" w:rsidRDefault="00944406" w:rsidP="00944406">
      <w:pPr>
        <w:spacing w:after="0"/>
        <w:ind w:left="-5" w:right="627"/>
      </w:pPr>
      <w:r w:rsidRPr="00200C04">
        <w:lastRenderedPageBreak/>
        <w:t xml:space="preserve">File "c:\Users\HasanAkh1\OneDrive - bradford.gov.uk\Markdown and Python\wordDocTester.py", line 13, in &lt;module&gt; </w:t>
      </w:r>
      <w:proofErr w:type="spellStart"/>
      <w:r w:rsidRPr="00200C04">
        <w:t>spec.loader.exec_module</w:t>
      </w:r>
      <w:proofErr w:type="spellEnd"/>
      <w:r w:rsidRPr="00200C04">
        <w:t xml:space="preserve">(module) </w:t>
      </w:r>
    </w:p>
    <w:p w14:paraId="6AA970CB" w14:textId="77777777" w:rsidR="00944406" w:rsidRDefault="00944406" w:rsidP="00944406">
      <w:pPr>
        <w:spacing w:after="0"/>
        <w:ind w:left="-5" w:right="627"/>
      </w:pPr>
      <w:r w:rsidRPr="00200C04">
        <w:t xml:space="preserve">File "&lt;frozen </w:t>
      </w:r>
      <w:proofErr w:type="spellStart"/>
      <w:r w:rsidRPr="00200C04">
        <w:t>importlib</w:t>
      </w:r>
      <w:proofErr w:type="spellEnd"/>
      <w:r w:rsidRPr="00200C04">
        <w:t>._</w:t>
      </w:r>
      <w:proofErr w:type="spellStart"/>
      <w:r w:rsidRPr="00200C04">
        <w:t>bootstrap_external</w:t>
      </w:r>
      <w:proofErr w:type="spellEnd"/>
      <w:r w:rsidRPr="00200C04">
        <w:t xml:space="preserve">&gt;", line 995, in </w:t>
      </w:r>
      <w:proofErr w:type="spellStart"/>
      <w:r w:rsidRPr="00200C04">
        <w:t>exec_module</w:t>
      </w:r>
      <w:proofErr w:type="spellEnd"/>
      <w:r w:rsidRPr="00200C04">
        <w:t xml:space="preserve"> </w:t>
      </w:r>
    </w:p>
    <w:p w14:paraId="0159021A" w14:textId="77777777" w:rsidR="00944406" w:rsidRDefault="00944406" w:rsidP="00944406">
      <w:pPr>
        <w:spacing w:after="0"/>
        <w:ind w:left="-5" w:right="627"/>
      </w:pPr>
      <w:r w:rsidRPr="00200C04">
        <w:t xml:space="preserve">File "&lt;frozen </w:t>
      </w:r>
      <w:proofErr w:type="spellStart"/>
      <w:r w:rsidRPr="00200C04">
        <w:t>importlib</w:t>
      </w:r>
      <w:proofErr w:type="spellEnd"/>
      <w:r w:rsidRPr="00200C04">
        <w:t>._bootstrap&gt;", line 488, in _</w:t>
      </w:r>
      <w:proofErr w:type="spellStart"/>
      <w:r w:rsidRPr="00200C04">
        <w:t>call_with_frames_removed</w:t>
      </w:r>
      <w:proofErr w:type="spellEnd"/>
      <w:r w:rsidRPr="00200C04">
        <w:t xml:space="preserve"> </w:t>
      </w:r>
    </w:p>
    <w:p w14:paraId="1F558EBC" w14:textId="77777777" w:rsidR="00944406" w:rsidRDefault="00944406" w:rsidP="00944406">
      <w:pPr>
        <w:spacing w:after="0"/>
        <w:ind w:left="-5" w:right="627"/>
      </w:pPr>
      <w:r w:rsidRPr="00200C04">
        <w:t>File "C:\Users\HasanAkh1\OneDrive - bradford.gov.uk\Markdown and Python\python_docx-1.1.2\</w:t>
      </w:r>
      <w:proofErr w:type="spellStart"/>
      <w:r w:rsidRPr="00200C04">
        <w:t>src</w:t>
      </w:r>
      <w:proofErr w:type="spellEnd"/>
      <w:r w:rsidRPr="00200C04">
        <w:t xml:space="preserve">\docx\document.py", line 10, in &lt;module&gt; from </w:t>
      </w:r>
      <w:proofErr w:type="spellStart"/>
      <w:r w:rsidRPr="00200C04">
        <w:t>docx.blkcntnr</w:t>
      </w:r>
      <w:proofErr w:type="spellEnd"/>
      <w:r w:rsidRPr="00200C04">
        <w:t xml:space="preserve"> import </w:t>
      </w:r>
      <w:proofErr w:type="spellStart"/>
      <w:r w:rsidRPr="00200C04">
        <w:t>BlockItemContainer</w:t>
      </w:r>
      <w:proofErr w:type="spellEnd"/>
      <w:r w:rsidRPr="00200C04">
        <w:t xml:space="preserve"> </w:t>
      </w:r>
    </w:p>
    <w:p w14:paraId="4EB25791" w14:textId="27A9274D" w:rsidR="00944406" w:rsidRDefault="00944406" w:rsidP="00944406">
      <w:pPr>
        <w:spacing w:after="0"/>
        <w:ind w:left="-5" w:right="627"/>
      </w:pPr>
      <w:proofErr w:type="spellStart"/>
      <w:r w:rsidRPr="00200C04">
        <w:t>ModuleNotFoundError</w:t>
      </w:r>
      <w:proofErr w:type="spellEnd"/>
      <w:r w:rsidRPr="00200C04">
        <w:t>: No module named 'docx'</w:t>
      </w:r>
    </w:p>
    <w:p w14:paraId="6EBA59DA" w14:textId="77777777" w:rsidR="002C43ED" w:rsidRDefault="00977981">
      <w:pPr>
        <w:pStyle w:val="Heading2"/>
      </w:pPr>
      <w:r>
        <w:t>Copilot</w:t>
      </w:r>
    </w:p>
    <w:p w14:paraId="4D0DD107" w14:textId="77777777" w:rsidR="00431648" w:rsidRPr="00431648" w:rsidRDefault="00431648" w:rsidP="00431648">
      <w:pPr>
        <w:rPr>
          <w:lang w:val="en-GB"/>
        </w:rPr>
      </w:pPr>
      <w:r w:rsidRPr="00431648">
        <w:rPr>
          <w:lang w:val="en-GB"/>
        </w:rPr>
        <w:t xml:space="preserve">The error you're encountering, </w:t>
      </w:r>
      <w:proofErr w:type="spellStart"/>
      <w:r w:rsidRPr="00431648">
        <w:rPr>
          <w:lang w:val="en-GB"/>
        </w:rPr>
        <w:t>ModuleNotFoundError</w:t>
      </w:r>
      <w:proofErr w:type="spellEnd"/>
      <w:r w:rsidRPr="00431648">
        <w:rPr>
          <w:lang w:val="en-GB"/>
        </w:rPr>
        <w:t>: No module named 'docx', indicates that the Python interpreter cannot find the docx module. Let's address this step by step:</w:t>
      </w:r>
    </w:p>
    <w:p w14:paraId="2618D542" w14:textId="77777777" w:rsidR="00431648" w:rsidRPr="00431648" w:rsidRDefault="00431648" w:rsidP="00431648">
      <w:pPr>
        <w:numPr>
          <w:ilvl w:val="0"/>
          <w:numId w:val="6"/>
        </w:numPr>
        <w:rPr>
          <w:lang w:val="en-GB"/>
        </w:rPr>
      </w:pPr>
      <w:r w:rsidRPr="00431648">
        <w:rPr>
          <w:b/>
          <w:bCs/>
          <w:lang w:val="en-GB"/>
        </w:rPr>
        <w:t xml:space="preserve">Install the </w:t>
      </w:r>
      <w:r w:rsidRPr="00431648">
        <w:rPr>
          <w:lang w:val="en-GB"/>
        </w:rPr>
        <w:t>python-docx</w:t>
      </w:r>
      <w:r w:rsidRPr="00431648">
        <w:rPr>
          <w:b/>
          <w:bCs/>
          <w:lang w:val="en-GB"/>
        </w:rPr>
        <w:t xml:space="preserve"> Module:</w:t>
      </w:r>
      <w:r w:rsidRPr="00431648">
        <w:rPr>
          <w:lang w:val="en-GB"/>
        </w:rPr>
        <w:t xml:space="preserve"> To use the docx module, you need to install it first. You can do this using pip. Open your terminal or command prompt and run the following command:</w:t>
      </w:r>
    </w:p>
    <w:p w14:paraId="21BA050B" w14:textId="77777777" w:rsidR="00431648" w:rsidRPr="00431648" w:rsidRDefault="00431648" w:rsidP="00431648">
      <w:pPr>
        <w:numPr>
          <w:ilvl w:val="0"/>
          <w:numId w:val="6"/>
        </w:numPr>
        <w:rPr>
          <w:lang w:val="en-GB"/>
        </w:rPr>
      </w:pPr>
      <w:r w:rsidRPr="00431648">
        <w:rPr>
          <w:lang w:val="en-GB"/>
        </w:rPr>
        <w:t>pip install python-docx</w:t>
      </w:r>
    </w:p>
    <w:p w14:paraId="78603615" w14:textId="77777777" w:rsidR="00431648" w:rsidRPr="00431648" w:rsidRDefault="00431648" w:rsidP="00431648">
      <w:pPr>
        <w:rPr>
          <w:lang w:val="en-GB"/>
        </w:rPr>
      </w:pPr>
      <w:r w:rsidRPr="00431648">
        <w:rPr>
          <w:lang w:val="en-GB"/>
        </w:rPr>
        <w:t>This will download and install the python-docx package.</w:t>
      </w:r>
    </w:p>
    <w:p w14:paraId="1E07C196" w14:textId="77777777" w:rsidR="00431648" w:rsidRPr="00431648" w:rsidRDefault="00431648" w:rsidP="00431648">
      <w:pPr>
        <w:numPr>
          <w:ilvl w:val="0"/>
          <w:numId w:val="6"/>
        </w:numPr>
        <w:rPr>
          <w:lang w:val="en-GB"/>
        </w:rPr>
      </w:pPr>
      <w:r w:rsidRPr="00431648">
        <w:rPr>
          <w:b/>
          <w:bCs/>
          <w:lang w:val="en-GB"/>
        </w:rPr>
        <w:t>Check the Installation:</w:t>
      </w:r>
      <w:r w:rsidRPr="00431648">
        <w:rPr>
          <w:lang w:val="en-GB"/>
        </w:rPr>
        <w:t xml:space="preserve"> After installation, verify that the module is available. Open a Python shell (type python in your terminal) and try importing the module:</w:t>
      </w:r>
    </w:p>
    <w:p w14:paraId="2A9A5802" w14:textId="77777777" w:rsidR="00431648" w:rsidRPr="00431648" w:rsidRDefault="00431648" w:rsidP="00431648">
      <w:pPr>
        <w:rPr>
          <w:lang w:val="en-GB"/>
        </w:rPr>
      </w:pPr>
      <w:r w:rsidRPr="00431648">
        <w:rPr>
          <w:lang w:val="en-GB"/>
        </w:rPr>
        <w:t>python</w:t>
      </w:r>
    </w:p>
    <w:p w14:paraId="7E2F0742" w14:textId="77777777" w:rsidR="00431648" w:rsidRPr="00431648" w:rsidRDefault="00431648" w:rsidP="00431648">
      <w:pPr>
        <w:rPr>
          <w:lang w:val="en-GB"/>
        </w:rPr>
      </w:pPr>
      <w:r w:rsidRPr="00431648">
        <w:rPr>
          <w:lang w:val="en-GB"/>
        </w:rPr>
        <w:t>&gt;&gt;&gt; import docx</w:t>
      </w:r>
    </w:p>
    <w:p w14:paraId="6D367A91" w14:textId="77777777" w:rsidR="00431648" w:rsidRPr="00431648" w:rsidRDefault="00431648" w:rsidP="00431648">
      <w:pPr>
        <w:rPr>
          <w:lang w:val="en-GB"/>
        </w:rPr>
      </w:pPr>
      <w:r w:rsidRPr="00431648">
        <w:rPr>
          <w:lang w:val="en-GB"/>
        </w:rPr>
        <w:t>If you don't encounter any errors, the installation was successful.</w:t>
      </w:r>
    </w:p>
    <w:p w14:paraId="5E08F5CC" w14:textId="77777777" w:rsidR="00431648" w:rsidRPr="00431648" w:rsidRDefault="00431648" w:rsidP="00431648">
      <w:pPr>
        <w:numPr>
          <w:ilvl w:val="0"/>
          <w:numId w:val="6"/>
        </w:numPr>
        <w:rPr>
          <w:lang w:val="en-GB"/>
        </w:rPr>
      </w:pPr>
      <w:r w:rsidRPr="00431648">
        <w:rPr>
          <w:b/>
          <w:bCs/>
          <w:lang w:val="en-GB"/>
        </w:rPr>
        <w:t>Update Your Code:</w:t>
      </w:r>
      <w:r w:rsidRPr="00431648">
        <w:rPr>
          <w:lang w:val="en-GB"/>
        </w:rPr>
        <w:t xml:space="preserve"> Now let's update your code snippet to correctly import the Document class from the docx module:</w:t>
      </w:r>
    </w:p>
    <w:p w14:paraId="18CA8D52" w14:textId="77777777" w:rsidR="00431648" w:rsidRPr="00431648" w:rsidRDefault="00431648" w:rsidP="00431648">
      <w:pPr>
        <w:rPr>
          <w:lang w:val="en-GB"/>
        </w:rPr>
      </w:pPr>
      <w:r w:rsidRPr="00431648">
        <w:rPr>
          <w:lang w:val="en-GB"/>
        </w:rPr>
        <w:t>python</w:t>
      </w:r>
    </w:p>
    <w:p w14:paraId="2D9C4015" w14:textId="77777777" w:rsidR="00431648" w:rsidRPr="00431648" w:rsidRDefault="00431648" w:rsidP="00431648">
      <w:pPr>
        <w:rPr>
          <w:lang w:val="en-GB"/>
        </w:rPr>
      </w:pPr>
      <w:r w:rsidRPr="00431648">
        <w:rPr>
          <w:lang w:val="en-GB"/>
        </w:rPr>
        <w:t>from docx import Document</w:t>
      </w:r>
    </w:p>
    <w:p w14:paraId="5E532F6F" w14:textId="77777777" w:rsidR="00431648" w:rsidRPr="00431648" w:rsidRDefault="00431648" w:rsidP="00431648">
      <w:pPr>
        <w:rPr>
          <w:lang w:val="en-GB"/>
        </w:rPr>
      </w:pPr>
    </w:p>
    <w:p w14:paraId="384F8BF1" w14:textId="77777777" w:rsidR="00431648" w:rsidRPr="00431648" w:rsidRDefault="00431648" w:rsidP="00431648">
      <w:pPr>
        <w:rPr>
          <w:lang w:val="en-GB"/>
        </w:rPr>
      </w:pPr>
      <w:r w:rsidRPr="00431648">
        <w:rPr>
          <w:lang w:val="en-GB"/>
        </w:rPr>
        <w:t xml:space="preserve">def </w:t>
      </w:r>
      <w:proofErr w:type="spellStart"/>
      <w:r w:rsidRPr="00431648">
        <w:rPr>
          <w:lang w:val="en-GB"/>
        </w:rPr>
        <w:t>extract_text_from_docx</w:t>
      </w:r>
      <w:proofErr w:type="spellEnd"/>
      <w:r w:rsidRPr="00431648">
        <w:rPr>
          <w:lang w:val="en-GB"/>
        </w:rPr>
        <w:t>(</w:t>
      </w:r>
      <w:proofErr w:type="spellStart"/>
      <w:r w:rsidRPr="00431648">
        <w:rPr>
          <w:lang w:val="en-GB"/>
        </w:rPr>
        <w:t>file_path</w:t>
      </w:r>
      <w:proofErr w:type="spellEnd"/>
      <w:r w:rsidRPr="00431648">
        <w:rPr>
          <w:lang w:val="en-GB"/>
        </w:rPr>
        <w:t>):</w:t>
      </w:r>
    </w:p>
    <w:p w14:paraId="5EB8757D" w14:textId="77777777" w:rsidR="00431648" w:rsidRPr="00431648" w:rsidRDefault="00431648" w:rsidP="00431648">
      <w:pPr>
        <w:rPr>
          <w:lang w:val="en-GB"/>
        </w:rPr>
      </w:pPr>
      <w:r w:rsidRPr="00431648">
        <w:rPr>
          <w:lang w:val="en-GB"/>
        </w:rPr>
        <w:t xml:space="preserve">    doc = Document(</w:t>
      </w:r>
      <w:proofErr w:type="spellStart"/>
      <w:r w:rsidRPr="00431648">
        <w:rPr>
          <w:lang w:val="en-GB"/>
        </w:rPr>
        <w:t>file_path</w:t>
      </w:r>
      <w:proofErr w:type="spellEnd"/>
      <w:r w:rsidRPr="00431648">
        <w:rPr>
          <w:lang w:val="en-GB"/>
        </w:rPr>
        <w:t>)</w:t>
      </w:r>
    </w:p>
    <w:p w14:paraId="65802D8D" w14:textId="77777777" w:rsidR="00431648" w:rsidRPr="00431648" w:rsidRDefault="00431648" w:rsidP="00431648">
      <w:pPr>
        <w:rPr>
          <w:lang w:val="en-GB"/>
        </w:rPr>
      </w:pPr>
      <w:r w:rsidRPr="00431648">
        <w:rPr>
          <w:lang w:val="en-GB"/>
        </w:rPr>
        <w:t xml:space="preserve">    </w:t>
      </w:r>
      <w:proofErr w:type="spellStart"/>
      <w:r w:rsidRPr="00431648">
        <w:rPr>
          <w:lang w:val="en-GB"/>
        </w:rPr>
        <w:t>full_text</w:t>
      </w:r>
      <w:proofErr w:type="spellEnd"/>
      <w:r w:rsidRPr="00431648">
        <w:rPr>
          <w:lang w:val="en-GB"/>
        </w:rPr>
        <w:t xml:space="preserve"> = [</w:t>
      </w:r>
      <w:proofErr w:type="spellStart"/>
      <w:r w:rsidRPr="00431648">
        <w:rPr>
          <w:lang w:val="en-GB"/>
        </w:rPr>
        <w:t>para.text</w:t>
      </w:r>
      <w:proofErr w:type="spellEnd"/>
      <w:r w:rsidRPr="00431648">
        <w:rPr>
          <w:lang w:val="en-GB"/>
        </w:rPr>
        <w:t xml:space="preserve"> for para in </w:t>
      </w:r>
      <w:proofErr w:type="spellStart"/>
      <w:r w:rsidRPr="00431648">
        <w:rPr>
          <w:lang w:val="en-GB"/>
        </w:rPr>
        <w:t>doc.paragraphs</w:t>
      </w:r>
      <w:proofErr w:type="spellEnd"/>
      <w:r w:rsidRPr="00431648">
        <w:rPr>
          <w:lang w:val="en-GB"/>
        </w:rPr>
        <w:t>]</w:t>
      </w:r>
    </w:p>
    <w:p w14:paraId="01605EB5" w14:textId="77777777" w:rsidR="00431648" w:rsidRPr="00431648" w:rsidRDefault="00431648" w:rsidP="00431648">
      <w:pPr>
        <w:rPr>
          <w:lang w:val="en-GB"/>
        </w:rPr>
      </w:pPr>
      <w:r w:rsidRPr="00431648">
        <w:rPr>
          <w:lang w:val="en-GB"/>
        </w:rPr>
        <w:t xml:space="preserve">    return "\</w:t>
      </w:r>
      <w:proofErr w:type="spellStart"/>
      <w:r w:rsidRPr="00431648">
        <w:rPr>
          <w:lang w:val="en-GB"/>
        </w:rPr>
        <w:t>n".join</w:t>
      </w:r>
      <w:proofErr w:type="spellEnd"/>
      <w:r w:rsidRPr="00431648">
        <w:rPr>
          <w:lang w:val="en-GB"/>
        </w:rPr>
        <w:t>(</w:t>
      </w:r>
      <w:proofErr w:type="spellStart"/>
      <w:r w:rsidRPr="00431648">
        <w:rPr>
          <w:lang w:val="en-GB"/>
        </w:rPr>
        <w:t>full_text</w:t>
      </w:r>
      <w:proofErr w:type="spellEnd"/>
      <w:r w:rsidRPr="00431648">
        <w:rPr>
          <w:lang w:val="en-GB"/>
        </w:rPr>
        <w:t>)</w:t>
      </w:r>
    </w:p>
    <w:p w14:paraId="691DE91E" w14:textId="77777777" w:rsidR="00431648" w:rsidRPr="00431648" w:rsidRDefault="00431648" w:rsidP="00431648">
      <w:pPr>
        <w:rPr>
          <w:lang w:val="en-GB"/>
        </w:rPr>
      </w:pPr>
    </w:p>
    <w:p w14:paraId="3B8519EA" w14:textId="77777777" w:rsidR="00431648" w:rsidRPr="00431648" w:rsidRDefault="00431648" w:rsidP="00431648">
      <w:pPr>
        <w:rPr>
          <w:lang w:val="en-GB"/>
        </w:rPr>
      </w:pPr>
      <w:r w:rsidRPr="00431648">
        <w:rPr>
          <w:lang w:val="en-GB"/>
        </w:rPr>
        <w:t># Example usage:</w:t>
      </w:r>
    </w:p>
    <w:p w14:paraId="7C3FE82B" w14:textId="77777777" w:rsidR="00431648" w:rsidRPr="00431648" w:rsidRDefault="00431648" w:rsidP="00431648">
      <w:pPr>
        <w:rPr>
          <w:lang w:val="en-GB"/>
        </w:rPr>
      </w:pPr>
      <w:proofErr w:type="spellStart"/>
      <w:r w:rsidRPr="00431648">
        <w:rPr>
          <w:lang w:val="en-GB"/>
        </w:rPr>
        <w:t>uploaded_text</w:t>
      </w:r>
      <w:proofErr w:type="spellEnd"/>
      <w:r w:rsidRPr="00431648">
        <w:rPr>
          <w:lang w:val="en-GB"/>
        </w:rPr>
        <w:t xml:space="preserve"> = </w:t>
      </w:r>
      <w:proofErr w:type="spellStart"/>
      <w:r w:rsidRPr="00431648">
        <w:rPr>
          <w:lang w:val="en-GB"/>
        </w:rPr>
        <w:t>extract_text_from_docx</w:t>
      </w:r>
      <w:proofErr w:type="spellEnd"/>
      <w:r w:rsidRPr="00431648">
        <w:rPr>
          <w:lang w:val="en-GB"/>
        </w:rPr>
        <w:t>("C:/Users/HasanAkh1/OneDrive - bradford.gov.uk/Word docs/Report about AI in BCFT - Draft 2.docx")</w:t>
      </w:r>
    </w:p>
    <w:p w14:paraId="3ABAA25F" w14:textId="77777777" w:rsidR="00431648" w:rsidRPr="00431648" w:rsidRDefault="00431648" w:rsidP="00431648">
      <w:pPr>
        <w:rPr>
          <w:lang w:val="en-GB"/>
        </w:rPr>
      </w:pPr>
      <w:r w:rsidRPr="00431648">
        <w:rPr>
          <w:lang w:val="en-GB"/>
        </w:rPr>
        <w:t>Make sure to replace "C:/Users/HasanAkh1/OneDrive - bradford.gov.uk/Word docs/Report about AI in BCFT - Draft 2.docx" with the actual path to your Word document.</w:t>
      </w:r>
    </w:p>
    <w:p w14:paraId="24F3EDF4" w14:textId="77777777" w:rsidR="00431648" w:rsidRPr="00431648" w:rsidRDefault="00431648" w:rsidP="00431648">
      <w:pPr>
        <w:numPr>
          <w:ilvl w:val="0"/>
          <w:numId w:val="6"/>
        </w:numPr>
        <w:rPr>
          <w:lang w:val="en-GB"/>
        </w:rPr>
      </w:pPr>
      <w:r w:rsidRPr="00431648">
        <w:rPr>
          <w:b/>
          <w:bCs/>
          <w:lang w:val="en-GB"/>
        </w:rPr>
        <w:t>Run Your Script:</w:t>
      </w:r>
      <w:r w:rsidRPr="00431648">
        <w:rPr>
          <w:lang w:val="en-GB"/>
        </w:rPr>
        <w:t xml:space="preserve"> Execute your script again, and it should work without the </w:t>
      </w:r>
      <w:proofErr w:type="spellStart"/>
      <w:r w:rsidRPr="00431648">
        <w:rPr>
          <w:lang w:val="en-GB"/>
        </w:rPr>
        <w:t>ModuleNotFoundError</w:t>
      </w:r>
      <w:proofErr w:type="spellEnd"/>
      <w:r w:rsidRPr="00431648">
        <w:rPr>
          <w:lang w:val="en-GB"/>
        </w:rPr>
        <w:t>.</w:t>
      </w:r>
    </w:p>
    <w:p w14:paraId="3CFC8282" w14:textId="77777777" w:rsidR="00431648" w:rsidRPr="00431648" w:rsidRDefault="00431648" w:rsidP="00431648">
      <w:pPr>
        <w:rPr>
          <w:lang w:val="en-GB"/>
        </w:rPr>
      </w:pPr>
      <w:r w:rsidRPr="00431648">
        <w:rPr>
          <w:lang w:val="en-GB"/>
        </w:rPr>
        <w:t xml:space="preserve">Remember to adjust the file path and ensure that the python-docx module is installed. If you encounter any further issues, feel free to ask! </w:t>
      </w:r>
      <w:r w:rsidRPr="00431648">
        <w:rPr>
          <w:rFonts w:ascii="Segoe UI Emoji" w:hAnsi="Segoe UI Emoji" w:cs="Segoe UI Emoji"/>
          <w:lang w:val="en-GB"/>
        </w:rPr>
        <w:t>😊</w:t>
      </w:r>
      <w:r w:rsidRPr="00431648">
        <w:rPr>
          <w:lang w:val="en-GB"/>
        </w:rPr>
        <w:t>1 2</w:t>
      </w:r>
    </w:p>
    <w:p w14:paraId="3E277909" w14:textId="77777777" w:rsidR="00431648" w:rsidRPr="00431648" w:rsidRDefault="00431648" w:rsidP="00431648">
      <w:pPr>
        <w:rPr>
          <w:lang w:val="en-GB"/>
        </w:rPr>
      </w:pPr>
      <w:r w:rsidRPr="00431648">
        <w:rPr>
          <w:lang w:val="en-GB"/>
        </w:rPr>
        <w:t>Let me know if this resolves the problem or if you need additional assistance!</w:t>
      </w:r>
    </w:p>
    <w:p w14:paraId="5552AD15" w14:textId="77777777" w:rsidR="00431648" w:rsidRDefault="00431648" w:rsidP="00431648">
      <w:pPr>
        <w:rPr>
          <w:lang w:val="en-GB"/>
        </w:rPr>
      </w:pPr>
      <w:r w:rsidRPr="00431648">
        <w:rPr>
          <w:lang w:val="en-GB"/>
        </w:rPr>
        <w:t xml:space="preserve">Learn more: </w:t>
      </w:r>
    </w:p>
    <w:p w14:paraId="36C407C5" w14:textId="4FC2A4A6" w:rsidR="00431648" w:rsidRPr="00431648" w:rsidRDefault="00CC1E99" w:rsidP="00431648">
      <w:pPr>
        <w:pStyle w:val="ListParagraph"/>
        <w:numPr>
          <w:ilvl w:val="0"/>
          <w:numId w:val="7"/>
        </w:numPr>
        <w:rPr>
          <w:lang w:val="en-GB"/>
        </w:rPr>
      </w:pPr>
      <w:hyperlink r:id="rId6" w:history="1">
        <w:r w:rsidR="00431648" w:rsidRPr="00CC1E99">
          <w:rPr>
            <w:rStyle w:val="Hyperlink"/>
            <w:lang w:val="en-GB"/>
          </w:rPr>
          <w:t>stackoverflow.com</w:t>
        </w:r>
      </w:hyperlink>
      <w:r w:rsidR="00431648" w:rsidRPr="00431648">
        <w:rPr>
          <w:lang w:val="en-GB"/>
        </w:rPr>
        <w:t xml:space="preserve"> </w:t>
      </w:r>
    </w:p>
    <w:p w14:paraId="724DE383" w14:textId="3086DCD0" w:rsidR="00431648" w:rsidRDefault="00CC1E99" w:rsidP="00431648">
      <w:pPr>
        <w:pStyle w:val="ListParagraph"/>
        <w:numPr>
          <w:ilvl w:val="0"/>
          <w:numId w:val="7"/>
        </w:numPr>
        <w:rPr>
          <w:lang w:val="en-GB"/>
        </w:rPr>
      </w:pPr>
      <w:hyperlink r:id="rId7" w:history="1">
        <w:r w:rsidR="00431648" w:rsidRPr="00CC1E99">
          <w:rPr>
            <w:rStyle w:val="Hyperlink"/>
            <w:lang w:val="en-GB"/>
          </w:rPr>
          <w:t>pypi.org</w:t>
        </w:r>
      </w:hyperlink>
      <w:r w:rsidR="00431648" w:rsidRPr="00431648">
        <w:rPr>
          <w:lang w:val="en-GB"/>
        </w:rPr>
        <w:t xml:space="preserve"> </w:t>
      </w:r>
    </w:p>
    <w:p w14:paraId="32509A99" w14:textId="73BC37DD" w:rsidR="00431648" w:rsidRDefault="00CC1E99" w:rsidP="00431648">
      <w:pPr>
        <w:pStyle w:val="ListParagraph"/>
        <w:numPr>
          <w:ilvl w:val="0"/>
          <w:numId w:val="7"/>
        </w:numPr>
        <w:rPr>
          <w:lang w:val="en-GB"/>
        </w:rPr>
      </w:pPr>
      <w:hyperlink r:id="rId8" w:history="1">
        <w:r w:rsidR="00431648" w:rsidRPr="00CC1E99">
          <w:rPr>
            <w:rStyle w:val="Hyperlink"/>
            <w:lang w:val="en-GB"/>
          </w:rPr>
          <w:t>modulenotfound.com</w:t>
        </w:r>
      </w:hyperlink>
      <w:r w:rsidR="00431648" w:rsidRPr="00431648">
        <w:rPr>
          <w:lang w:val="en-GB"/>
        </w:rPr>
        <w:t xml:space="preserve"> </w:t>
      </w:r>
    </w:p>
    <w:p w14:paraId="29BFF147" w14:textId="45BF550C" w:rsidR="00431648" w:rsidRDefault="00B16069" w:rsidP="00431648">
      <w:pPr>
        <w:pStyle w:val="ListParagraph"/>
        <w:numPr>
          <w:ilvl w:val="0"/>
          <w:numId w:val="7"/>
        </w:numPr>
        <w:rPr>
          <w:lang w:val="en-GB"/>
        </w:rPr>
      </w:pPr>
      <w:hyperlink r:id="rId9" w:history="1">
        <w:r w:rsidR="00431648" w:rsidRPr="00B16069">
          <w:rPr>
            <w:rStyle w:val="Hyperlink"/>
            <w:lang w:val="en-GB"/>
          </w:rPr>
          <w:t>bobbyhadz.com</w:t>
        </w:r>
      </w:hyperlink>
      <w:r w:rsidR="00431648" w:rsidRPr="00431648">
        <w:rPr>
          <w:lang w:val="en-GB"/>
        </w:rPr>
        <w:t xml:space="preserve"> </w:t>
      </w:r>
    </w:p>
    <w:p w14:paraId="458C9906" w14:textId="513392EF" w:rsidR="00431648" w:rsidRDefault="00A326E9" w:rsidP="00431648">
      <w:pPr>
        <w:pStyle w:val="ListParagraph"/>
        <w:numPr>
          <w:ilvl w:val="0"/>
          <w:numId w:val="7"/>
        </w:numPr>
        <w:rPr>
          <w:lang w:val="en-GB"/>
        </w:rPr>
      </w:pPr>
      <w:hyperlink r:id="rId10" w:history="1">
        <w:r w:rsidR="00431648" w:rsidRPr="00A326E9">
          <w:rPr>
            <w:rStyle w:val="Hyperlink"/>
            <w:lang w:val="en-GB"/>
          </w:rPr>
          <w:t>itsourcecode.com</w:t>
        </w:r>
      </w:hyperlink>
      <w:r w:rsidR="00431648" w:rsidRPr="00431648">
        <w:rPr>
          <w:lang w:val="en-GB"/>
        </w:rPr>
        <w:t xml:space="preserve"> </w:t>
      </w:r>
    </w:p>
    <w:p w14:paraId="1BB0A5C5" w14:textId="4B9503B0" w:rsidR="00431648" w:rsidRDefault="00A326E9" w:rsidP="00431648">
      <w:pPr>
        <w:pStyle w:val="ListParagraph"/>
        <w:numPr>
          <w:ilvl w:val="0"/>
          <w:numId w:val="7"/>
        </w:numPr>
        <w:rPr>
          <w:lang w:val="en-GB"/>
        </w:rPr>
      </w:pPr>
      <w:hyperlink r:id="rId11" w:history="1">
        <w:r w:rsidR="00431648" w:rsidRPr="00A326E9">
          <w:rPr>
            <w:rStyle w:val="Hyperlink"/>
            <w:lang w:val="en-GB"/>
          </w:rPr>
          <w:t>anaconda.org</w:t>
        </w:r>
      </w:hyperlink>
      <w:r w:rsidR="00431648" w:rsidRPr="00431648">
        <w:rPr>
          <w:lang w:val="en-GB"/>
        </w:rPr>
        <w:t xml:space="preserve"> </w:t>
      </w:r>
    </w:p>
    <w:p w14:paraId="63950095" w14:textId="17096A13" w:rsidR="00431648" w:rsidRPr="00A326E9" w:rsidRDefault="00A326E9" w:rsidP="00431648">
      <w:pPr>
        <w:pStyle w:val="ListParagraph"/>
        <w:numPr>
          <w:ilvl w:val="0"/>
          <w:numId w:val="7"/>
        </w:numPr>
        <w:rPr>
          <w:rStyle w:val="Hyperlink"/>
          <w:lang w:val="en-GB"/>
        </w:rPr>
      </w:pPr>
      <w:r>
        <w:rPr>
          <w:lang w:val="en-GB"/>
        </w:rPr>
        <w:fldChar w:fldCharType="begin"/>
      </w:r>
      <w:r>
        <w:rPr>
          <w:lang w:val="en-GB"/>
        </w:rPr>
        <w:instrText>HYPERLINK "https://www.codeease.net/programming/python/how-to-install-docx-in-python"</w:instrText>
      </w:r>
      <w:r>
        <w:rPr>
          <w:lang w:val="en-GB"/>
        </w:rPr>
      </w:r>
      <w:r>
        <w:rPr>
          <w:lang w:val="en-GB"/>
        </w:rPr>
        <w:fldChar w:fldCharType="separate"/>
      </w:r>
      <w:r w:rsidR="00431648" w:rsidRPr="00A326E9">
        <w:rPr>
          <w:rStyle w:val="Hyperlink"/>
          <w:lang w:val="en-GB"/>
        </w:rPr>
        <w:t xml:space="preserve">www.codeease.net </w:t>
      </w:r>
    </w:p>
    <w:p w14:paraId="241805CF" w14:textId="608FD79B" w:rsidR="00431648" w:rsidRPr="00AD000E" w:rsidRDefault="00A326E9" w:rsidP="00431648">
      <w:pPr>
        <w:pStyle w:val="ListParagraph"/>
        <w:numPr>
          <w:ilvl w:val="0"/>
          <w:numId w:val="7"/>
        </w:numPr>
        <w:rPr>
          <w:rStyle w:val="Hyperlink"/>
          <w:lang w:val="en-GB"/>
        </w:rPr>
      </w:pPr>
      <w:r>
        <w:rPr>
          <w:lang w:val="en-GB"/>
        </w:rPr>
        <w:fldChar w:fldCharType="end"/>
      </w:r>
      <w:r w:rsidR="00AD000E">
        <w:rPr>
          <w:lang w:val="en-GB"/>
        </w:rPr>
        <w:fldChar w:fldCharType="begin"/>
      </w:r>
      <w:r w:rsidR="00AD000E">
        <w:rPr>
          <w:lang w:val="en-GB"/>
        </w:rPr>
        <w:instrText>HYPERLINK "https://www.geeksforgeeks.org/how-to-install-python-docx-on-linux/"</w:instrText>
      </w:r>
      <w:r w:rsidR="00AD000E">
        <w:rPr>
          <w:lang w:val="en-GB"/>
        </w:rPr>
      </w:r>
      <w:r w:rsidR="00AD000E">
        <w:rPr>
          <w:lang w:val="en-GB"/>
        </w:rPr>
        <w:fldChar w:fldCharType="separate"/>
      </w:r>
      <w:r w:rsidR="00431648" w:rsidRPr="00AD000E">
        <w:rPr>
          <w:rStyle w:val="Hyperlink"/>
          <w:lang w:val="en-GB"/>
        </w:rPr>
        <w:t xml:space="preserve">www.geeksforgeeks.org </w:t>
      </w:r>
    </w:p>
    <w:p w14:paraId="0B5B36DF" w14:textId="46D1583F" w:rsidR="00431648" w:rsidRPr="00431648" w:rsidRDefault="00AD000E" w:rsidP="00431648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fldChar w:fldCharType="end"/>
      </w:r>
      <w:hyperlink r:id="rId12" w:history="1">
        <w:r w:rsidR="00431648" w:rsidRPr="00AD000E">
          <w:rPr>
            <w:rStyle w:val="Hyperlink"/>
            <w:lang w:val="en-GB"/>
          </w:rPr>
          <w:t>python-docx.readthedocs.io</w:t>
        </w:r>
      </w:hyperlink>
    </w:p>
    <w:p w14:paraId="08B8F802" w14:textId="77777777" w:rsidR="002C43ED" w:rsidRDefault="00977981">
      <w:pPr>
        <w:pStyle w:val="Heading2"/>
      </w:pPr>
      <w:r>
        <w:t>You</w:t>
      </w:r>
    </w:p>
    <w:p w14:paraId="77B3F952" w14:textId="77777777" w:rsidR="00BE5425" w:rsidRDefault="00BE5425" w:rsidP="00BE5425">
      <w:pPr>
        <w:ind w:left="-5" w:right="627"/>
      </w:pPr>
      <w:r w:rsidRPr="00514C8F">
        <w:t xml:space="preserve">I don't have permissions to use pip but I tried installing the python docx module manually, I now have it extracted and stored at the path: </w:t>
      </w:r>
    </w:p>
    <w:p w14:paraId="4E70B985" w14:textId="77777777" w:rsidR="00BE5425" w:rsidRDefault="00BE5425" w:rsidP="00BE5425">
      <w:pPr>
        <w:ind w:left="-5" w:right="627"/>
      </w:pPr>
      <w:r w:rsidRPr="00514C8F">
        <w:t xml:space="preserve">"C:\Users\HasanAkh1\OneDrive - bradford.gov.uk\Markdown and Python\python_docx-1.1.2\" and my python file is stored at the path: </w:t>
      </w:r>
    </w:p>
    <w:p w14:paraId="558A1189" w14:textId="77777777" w:rsidR="00BE5425" w:rsidRDefault="00BE5425" w:rsidP="00BE5425">
      <w:pPr>
        <w:ind w:left="-5" w:right="627"/>
      </w:pPr>
      <w:r w:rsidRPr="00514C8F">
        <w:t xml:space="preserve">cd "C:\Users\HasanAkh1\OneDrive - bradford.gov.uk\Markdown and Python\wordDocTester.py". </w:t>
      </w:r>
    </w:p>
    <w:p w14:paraId="2CCF9607" w14:textId="77777777" w:rsidR="00BE5425" w:rsidRDefault="00BE5425" w:rsidP="00BE5425">
      <w:pPr>
        <w:ind w:left="-5" w:right="627"/>
      </w:pPr>
      <w:r w:rsidRPr="00514C8F">
        <w:t xml:space="preserve">The file structure of python_docx-1.1.2 is as follows: </w:t>
      </w:r>
    </w:p>
    <w:tbl>
      <w:tblPr>
        <w:tblStyle w:val="TableGrid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1427"/>
        <w:gridCol w:w="2826"/>
        <w:gridCol w:w="1559"/>
        <w:gridCol w:w="3209"/>
      </w:tblGrid>
      <w:tr w:rsidR="00BE5425" w14:paraId="4FD16B50" w14:textId="77777777" w:rsidTr="00BE5425">
        <w:tc>
          <w:tcPr>
            <w:tcW w:w="1427" w:type="dxa"/>
          </w:tcPr>
          <w:p w14:paraId="32BB5B8B" w14:textId="77777777" w:rsidR="00BE5425" w:rsidRDefault="00BE5425" w:rsidP="00865D1B">
            <w:pPr>
              <w:ind w:right="627"/>
            </w:pPr>
            <w:r w:rsidRPr="00B622B4">
              <w:t xml:space="preserve">Mode </w:t>
            </w:r>
          </w:p>
        </w:tc>
        <w:tc>
          <w:tcPr>
            <w:tcW w:w="2826" w:type="dxa"/>
          </w:tcPr>
          <w:p w14:paraId="58B3A488" w14:textId="77777777" w:rsidR="00BE5425" w:rsidRDefault="00BE5425" w:rsidP="00865D1B">
            <w:pPr>
              <w:ind w:right="627"/>
            </w:pPr>
            <w:proofErr w:type="spellStart"/>
            <w:r w:rsidRPr="00B622B4">
              <w:t>LastWriteTime</w:t>
            </w:r>
            <w:proofErr w:type="spellEnd"/>
            <w:r w:rsidRPr="00B622B4">
              <w:t xml:space="preserve"> </w:t>
            </w:r>
          </w:p>
        </w:tc>
        <w:tc>
          <w:tcPr>
            <w:tcW w:w="1559" w:type="dxa"/>
          </w:tcPr>
          <w:p w14:paraId="7EBBE8B8" w14:textId="77777777" w:rsidR="00BE5425" w:rsidRDefault="00BE5425" w:rsidP="00865D1B">
            <w:pPr>
              <w:ind w:right="627"/>
            </w:pPr>
            <w:r w:rsidRPr="00B622B4">
              <w:t xml:space="preserve">Length </w:t>
            </w:r>
          </w:p>
        </w:tc>
        <w:tc>
          <w:tcPr>
            <w:tcW w:w="3209" w:type="dxa"/>
          </w:tcPr>
          <w:p w14:paraId="09DBC997" w14:textId="77777777" w:rsidR="00BE5425" w:rsidRDefault="00BE5425" w:rsidP="00865D1B">
            <w:pPr>
              <w:ind w:right="627"/>
            </w:pPr>
            <w:r w:rsidRPr="00B622B4">
              <w:t xml:space="preserve">Name </w:t>
            </w:r>
          </w:p>
        </w:tc>
      </w:tr>
      <w:tr w:rsidR="00BE5425" w14:paraId="2C6ACE3E" w14:textId="77777777" w:rsidTr="00BE5425">
        <w:tc>
          <w:tcPr>
            <w:tcW w:w="1427" w:type="dxa"/>
          </w:tcPr>
          <w:p w14:paraId="300EC484" w14:textId="77777777" w:rsidR="00BE5425" w:rsidRDefault="00BE5425" w:rsidP="00865D1B">
            <w:pPr>
              <w:ind w:right="627"/>
            </w:pPr>
            <w:r w:rsidRPr="00514C8F">
              <w:t>da---l</w:t>
            </w:r>
          </w:p>
        </w:tc>
        <w:tc>
          <w:tcPr>
            <w:tcW w:w="2826" w:type="dxa"/>
          </w:tcPr>
          <w:p w14:paraId="4195B75F" w14:textId="77777777" w:rsidR="00BE5425" w:rsidRDefault="00BE5425" w:rsidP="00865D1B">
            <w:pPr>
              <w:ind w:right="627"/>
            </w:pPr>
            <w:r w:rsidRPr="00514C8F">
              <w:t>21/08/2024 11:45</w:t>
            </w:r>
          </w:p>
        </w:tc>
        <w:tc>
          <w:tcPr>
            <w:tcW w:w="1559" w:type="dxa"/>
          </w:tcPr>
          <w:p w14:paraId="27A892ED" w14:textId="77777777" w:rsidR="00BE5425" w:rsidRDefault="00BE5425" w:rsidP="00865D1B">
            <w:pPr>
              <w:ind w:right="627"/>
            </w:pPr>
          </w:p>
        </w:tc>
        <w:tc>
          <w:tcPr>
            <w:tcW w:w="3209" w:type="dxa"/>
          </w:tcPr>
          <w:p w14:paraId="091958A8" w14:textId="77777777" w:rsidR="00BE5425" w:rsidRDefault="00BE5425" w:rsidP="00865D1B">
            <w:pPr>
              <w:ind w:right="627"/>
            </w:pPr>
            <w:r w:rsidRPr="00514C8F">
              <w:t>docs</w:t>
            </w:r>
          </w:p>
        </w:tc>
      </w:tr>
      <w:tr w:rsidR="00BE5425" w14:paraId="5EE80F52" w14:textId="77777777" w:rsidTr="00BE5425">
        <w:tc>
          <w:tcPr>
            <w:tcW w:w="1427" w:type="dxa"/>
          </w:tcPr>
          <w:p w14:paraId="1876F69E" w14:textId="77777777" w:rsidR="00BE5425" w:rsidRDefault="00BE5425" w:rsidP="00865D1B">
            <w:pPr>
              <w:ind w:right="627"/>
            </w:pPr>
            <w:r w:rsidRPr="00514C8F">
              <w:t>da---l</w:t>
            </w:r>
          </w:p>
        </w:tc>
        <w:tc>
          <w:tcPr>
            <w:tcW w:w="2826" w:type="dxa"/>
          </w:tcPr>
          <w:p w14:paraId="26DFD9ED" w14:textId="77777777" w:rsidR="00BE5425" w:rsidRDefault="00BE5425" w:rsidP="00865D1B">
            <w:pPr>
              <w:ind w:right="627"/>
            </w:pPr>
            <w:r w:rsidRPr="00CA4142">
              <w:t>21/08/2024 11:45</w:t>
            </w:r>
          </w:p>
        </w:tc>
        <w:tc>
          <w:tcPr>
            <w:tcW w:w="1559" w:type="dxa"/>
          </w:tcPr>
          <w:p w14:paraId="74B81A5B" w14:textId="77777777" w:rsidR="00BE5425" w:rsidRDefault="00BE5425" w:rsidP="00865D1B">
            <w:pPr>
              <w:ind w:right="627"/>
            </w:pPr>
          </w:p>
        </w:tc>
        <w:tc>
          <w:tcPr>
            <w:tcW w:w="3209" w:type="dxa"/>
          </w:tcPr>
          <w:p w14:paraId="55D81D47" w14:textId="77777777" w:rsidR="00BE5425" w:rsidRDefault="00BE5425" w:rsidP="00865D1B">
            <w:pPr>
              <w:ind w:right="627"/>
            </w:pPr>
            <w:r w:rsidRPr="00514C8F">
              <w:t>features</w:t>
            </w:r>
          </w:p>
        </w:tc>
      </w:tr>
      <w:tr w:rsidR="00BE5425" w14:paraId="117B6222" w14:textId="77777777" w:rsidTr="00BE5425">
        <w:tc>
          <w:tcPr>
            <w:tcW w:w="1427" w:type="dxa"/>
          </w:tcPr>
          <w:p w14:paraId="07A0B786" w14:textId="77777777" w:rsidR="00BE5425" w:rsidRDefault="00BE5425" w:rsidP="00865D1B">
            <w:pPr>
              <w:ind w:right="627"/>
            </w:pPr>
            <w:r w:rsidRPr="00514C8F">
              <w:t>da---l</w:t>
            </w:r>
          </w:p>
        </w:tc>
        <w:tc>
          <w:tcPr>
            <w:tcW w:w="2826" w:type="dxa"/>
          </w:tcPr>
          <w:p w14:paraId="3BAD5763" w14:textId="77777777" w:rsidR="00BE5425" w:rsidRDefault="00BE5425" w:rsidP="00865D1B">
            <w:pPr>
              <w:ind w:right="627"/>
            </w:pPr>
            <w:r w:rsidRPr="00514C8F">
              <w:t>01/05/2024 20:41</w:t>
            </w:r>
          </w:p>
        </w:tc>
        <w:tc>
          <w:tcPr>
            <w:tcW w:w="1559" w:type="dxa"/>
          </w:tcPr>
          <w:p w14:paraId="03FE444A" w14:textId="77777777" w:rsidR="00BE5425" w:rsidRDefault="00BE5425" w:rsidP="00865D1B">
            <w:pPr>
              <w:ind w:right="627"/>
            </w:pPr>
          </w:p>
        </w:tc>
        <w:tc>
          <w:tcPr>
            <w:tcW w:w="3209" w:type="dxa"/>
          </w:tcPr>
          <w:p w14:paraId="4C8E7DC2" w14:textId="77777777" w:rsidR="00BE5425" w:rsidRDefault="00BE5425" w:rsidP="00865D1B">
            <w:pPr>
              <w:ind w:right="627"/>
            </w:pPr>
            <w:proofErr w:type="spellStart"/>
            <w:r w:rsidRPr="00514C8F">
              <w:t>src</w:t>
            </w:r>
            <w:proofErr w:type="spellEnd"/>
          </w:p>
        </w:tc>
      </w:tr>
      <w:tr w:rsidR="00BE5425" w14:paraId="098E3500" w14:textId="77777777" w:rsidTr="00BE5425">
        <w:tc>
          <w:tcPr>
            <w:tcW w:w="1427" w:type="dxa"/>
          </w:tcPr>
          <w:p w14:paraId="45705FFC" w14:textId="77777777" w:rsidR="00BE5425" w:rsidRDefault="00BE5425" w:rsidP="00865D1B">
            <w:pPr>
              <w:ind w:right="627"/>
            </w:pPr>
            <w:r w:rsidRPr="00514C8F">
              <w:lastRenderedPageBreak/>
              <w:t>da---l</w:t>
            </w:r>
          </w:p>
        </w:tc>
        <w:tc>
          <w:tcPr>
            <w:tcW w:w="2826" w:type="dxa"/>
          </w:tcPr>
          <w:p w14:paraId="031F11C7" w14:textId="77777777" w:rsidR="00BE5425" w:rsidRDefault="00BE5425" w:rsidP="00865D1B">
            <w:pPr>
              <w:ind w:right="627"/>
            </w:pPr>
            <w:r w:rsidRPr="00CA4142">
              <w:t>21/08/2024 11:45</w:t>
            </w:r>
          </w:p>
        </w:tc>
        <w:tc>
          <w:tcPr>
            <w:tcW w:w="1559" w:type="dxa"/>
          </w:tcPr>
          <w:p w14:paraId="59F9C0DB" w14:textId="77777777" w:rsidR="00BE5425" w:rsidRDefault="00BE5425" w:rsidP="00865D1B">
            <w:pPr>
              <w:ind w:right="627"/>
            </w:pPr>
          </w:p>
        </w:tc>
        <w:tc>
          <w:tcPr>
            <w:tcW w:w="3209" w:type="dxa"/>
          </w:tcPr>
          <w:p w14:paraId="5D6868ED" w14:textId="77777777" w:rsidR="00BE5425" w:rsidRDefault="00BE5425" w:rsidP="00865D1B">
            <w:pPr>
              <w:ind w:right="627"/>
            </w:pPr>
            <w:r w:rsidRPr="00514C8F">
              <w:t>tests</w:t>
            </w:r>
          </w:p>
        </w:tc>
      </w:tr>
      <w:tr w:rsidR="00BE5425" w14:paraId="2B3BDC63" w14:textId="77777777" w:rsidTr="00BE5425">
        <w:tc>
          <w:tcPr>
            <w:tcW w:w="1427" w:type="dxa"/>
          </w:tcPr>
          <w:p w14:paraId="2F93FFDE" w14:textId="77777777" w:rsidR="00BE5425" w:rsidRDefault="00BE5425" w:rsidP="00865D1B">
            <w:pPr>
              <w:ind w:right="627"/>
            </w:pPr>
            <w:r w:rsidRPr="00514C8F">
              <w:t>-a---l</w:t>
            </w:r>
          </w:p>
        </w:tc>
        <w:tc>
          <w:tcPr>
            <w:tcW w:w="2826" w:type="dxa"/>
          </w:tcPr>
          <w:p w14:paraId="5BCBAA55" w14:textId="77777777" w:rsidR="00BE5425" w:rsidRDefault="00BE5425" w:rsidP="00865D1B">
            <w:pPr>
              <w:ind w:right="627"/>
            </w:pPr>
            <w:r w:rsidRPr="00514C8F">
              <w:t>01/05/2024 20:29</w:t>
            </w:r>
          </w:p>
        </w:tc>
        <w:tc>
          <w:tcPr>
            <w:tcW w:w="1559" w:type="dxa"/>
          </w:tcPr>
          <w:p w14:paraId="2F52720C" w14:textId="77777777" w:rsidR="00BE5425" w:rsidRDefault="00BE5425" w:rsidP="00865D1B">
            <w:pPr>
              <w:ind w:right="627"/>
            </w:pPr>
            <w:r w:rsidRPr="00514C8F">
              <w:t>7499</w:t>
            </w:r>
          </w:p>
        </w:tc>
        <w:tc>
          <w:tcPr>
            <w:tcW w:w="3209" w:type="dxa"/>
          </w:tcPr>
          <w:p w14:paraId="08EDF0CF" w14:textId="77777777" w:rsidR="00BE5425" w:rsidRDefault="00BE5425" w:rsidP="00865D1B">
            <w:pPr>
              <w:ind w:right="627"/>
            </w:pPr>
            <w:proofErr w:type="spellStart"/>
            <w:r w:rsidRPr="00514C8F">
              <w:t>HISTORY.rst</w:t>
            </w:r>
            <w:proofErr w:type="spellEnd"/>
          </w:p>
        </w:tc>
      </w:tr>
      <w:tr w:rsidR="00BE5425" w14:paraId="13C48C83" w14:textId="77777777" w:rsidTr="00BE5425">
        <w:tc>
          <w:tcPr>
            <w:tcW w:w="1427" w:type="dxa"/>
          </w:tcPr>
          <w:p w14:paraId="32829BBB" w14:textId="77777777" w:rsidR="00BE5425" w:rsidRPr="00514C8F" w:rsidRDefault="00BE5425" w:rsidP="00865D1B">
            <w:pPr>
              <w:ind w:right="627"/>
            </w:pPr>
            <w:r w:rsidRPr="00514C8F">
              <w:t>-a---l</w:t>
            </w:r>
          </w:p>
        </w:tc>
        <w:tc>
          <w:tcPr>
            <w:tcW w:w="2826" w:type="dxa"/>
          </w:tcPr>
          <w:p w14:paraId="579D1FA3" w14:textId="77777777" w:rsidR="00BE5425" w:rsidRDefault="00BE5425" w:rsidP="00865D1B">
            <w:pPr>
              <w:ind w:right="627"/>
            </w:pPr>
            <w:r w:rsidRPr="00D95D3C">
              <w:t>01/03/2014 10:03</w:t>
            </w:r>
          </w:p>
        </w:tc>
        <w:tc>
          <w:tcPr>
            <w:tcW w:w="1559" w:type="dxa"/>
          </w:tcPr>
          <w:p w14:paraId="41D38DBA" w14:textId="77777777" w:rsidR="00BE5425" w:rsidRDefault="00BE5425" w:rsidP="00865D1B">
            <w:pPr>
              <w:ind w:right="627"/>
            </w:pPr>
            <w:r>
              <w:t>1104</w:t>
            </w:r>
          </w:p>
        </w:tc>
        <w:tc>
          <w:tcPr>
            <w:tcW w:w="3209" w:type="dxa"/>
          </w:tcPr>
          <w:p w14:paraId="6BF0E66B" w14:textId="77777777" w:rsidR="00BE5425" w:rsidRDefault="00BE5425" w:rsidP="00865D1B">
            <w:pPr>
              <w:ind w:right="627"/>
            </w:pPr>
            <w:r w:rsidRPr="00514C8F">
              <w:t>LICENSE</w:t>
            </w:r>
          </w:p>
        </w:tc>
      </w:tr>
      <w:tr w:rsidR="00BE5425" w14:paraId="14B36E4F" w14:textId="77777777" w:rsidTr="00BE5425">
        <w:tc>
          <w:tcPr>
            <w:tcW w:w="1427" w:type="dxa"/>
          </w:tcPr>
          <w:p w14:paraId="764F37F5" w14:textId="77777777" w:rsidR="00BE5425" w:rsidRPr="00514C8F" w:rsidRDefault="00BE5425" w:rsidP="00865D1B">
            <w:pPr>
              <w:ind w:right="627"/>
            </w:pPr>
            <w:r w:rsidRPr="00514C8F">
              <w:t>-a---l</w:t>
            </w:r>
          </w:p>
        </w:tc>
        <w:tc>
          <w:tcPr>
            <w:tcW w:w="2826" w:type="dxa"/>
          </w:tcPr>
          <w:p w14:paraId="58229EF3" w14:textId="77777777" w:rsidR="00BE5425" w:rsidRDefault="00BE5425" w:rsidP="00865D1B">
            <w:pPr>
              <w:ind w:right="627"/>
            </w:pPr>
            <w:r w:rsidRPr="008D56B9">
              <w:t>04/11/2023 03:19</w:t>
            </w:r>
          </w:p>
        </w:tc>
        <w:tc>
          <w:tcPr>
            <w:tcW w:w="1559" w:type="dxa"/>
          </w:tcPr>
          <w:p w14:paraId="4338AE50" w14:textId="77777777" w:rsidR="00BE5425" w:rsidRDefault="00BE5425" w:rsidP="00865D1B">
            <w:pPr>
              <w:ind w:right="627"/>
            </w:pPr>
            <w:r>
              <w:t>230</w:t>
            </w:r>
          </w:p>
        </w:tc>
        <w:tc>
          <w:tcPr>
            <w:tcW w:w="3209" w:type="dxa"/>
          </w:tcPr>
          <w:p w14:paraId="70840B53" w14:textId="77777777" w:rsidR="00BE5425" w:rsidRDefault="00BE5425" w:rsidP="00865D1B">
            <w:pPr>
              <w:ind w:right="627"/>
            </w:pPr>
            <w:r w:rsidRPr="008D56B9">
              <w:t>MANIFEST.in</w:t>
            </w:r>
          </w:p>
        </w:tc>
      </w:tr>
      <w:tr w:rsidR="00BE5425" w14:paraId="29240EEE" w14:textId="77777777" w:rsidTr="00BE5425">
        <w:tc>
          <w:tcPr>
            <w:tcW w:w="1427" w:type="dxa"/>
          </w:tcPr>
          <w:p w14:paraId="429B899E" w14:textId="77777777" w:rsidR="00BE5425" w:rsidRPr="00514C8F" w:rsidRDefault="00BE5425" w:rsidP="00865D1B">
            <w:pPr>
              <w:ind w:right="627"/>
            </w:pPr>
            <w:r w:rsidRPr="00514C8F">
              <w:t>-a---l</w:t>
            </w:r>
          </w:p>
        </w:tc>
        <w:tc>
          <w:tcPr>
            <w:tcW w:w="2826" w:type="dxa"/>
          </w:tcPr>
          <w:p w14:paraId="63FB3FB9" w14:textId="77777777" w:rsidR="00BE5425" w:rsidRDefault="00BE5425" w:rsidP="00865D1B">
            <w:pPr>
              <w:ind w:right="627"/>
            </w:pPr>
            <w:r w:rsidRPr="008D56B9">
              <w:t>01/05/2024 20:41</w:t>
            </w:r>
          </w:p>
        </w:tc>
        <w:tc>
          <w:tcPr>
            <w:tcW w:w="1559" w:type="dxa"/>
          </w:tcPr>
          <w:p w14:paraId="38C8876E" w14:textId="77777777" w:rsidR="00BE5425" w:rsidRDefault="00BE5425" w:rsidP="00865D1B">
            <w:pPr>
              <w:ind w:right="627"/>
            </w:pPr>
            <w:r>
              <w:t>2000</w:t>
            </w:r>
          </w:p>
        </w:tc>
        <w:tc>
          <w:tcPr>
            <w:tcW w:w="3209" w:type="dxa"/>
          </w:tcPr>
          <w:p w14:paraId="00005E08" w14:textId="77777777" w:rsidR="00BE5425" w:rsidRDefault="00BE5425" w:rsidP="00865D1B">
            <w:pPr>
              <w:ind w:right="627"/>
            </w:pPr>
            <w:r w:rsidRPr="007A6957">
              <w:t>PKG-INFO</w:t>
            </w:r>
          </w:p>
        </w:tc>
      </w:tr>
      <w:tr w:rsidR="00BE5425" w14:paraId="35DDEBDC" w14:textId="77777777" w:rsidTr="00BE5425">
        <w:tc>
          <w:tcPr>
            <w:tcW w:w="1427" w:type="dxa"/>
          </w:tcPr>
          <w:p w14:paraId="675D98E0" w14:textId="77777777" w:rsidR="00BE5425" w:rsidRPr="00514C8F" w:rsidRDefault="00BE5425" w:rsidP="00865D1B">
            <w:pPr>
              <w:ind w:right="627"/>
            </w:pPr>
            <w:r w:rsidRPr="00514C8F">
              <w:t>-a---l</w:t>
            </w:r>
          </w:p>
        </w:tc>
        <w:tc>
          <w:tcPr>
            <w:tcW w:w="2826" w:type="dxa"/>
          </w:tcPr>
          <w:p w14:paraId="0CBEBDE4" w14:textId="77777777" w:rsidR="00BE5425" w:rsidRDefault="00BE5425" w:rsidP="00865D1B">
            <w:pPr>
              <w:ind w:right="627"/>
            </w:pPr>
            <w:r w:rsidRPr="007A6957">
              <w:t>01/05/2024 20:25</w:t>
            </w:r>
          </w:p>
        </w:tc>
        <w:tc>
          <w:tcPr>
            <w:tcW w:w="1559" w:type="dxa"/>
          </w:tcPr>
          <w:p w14:paraId="0C87989E" w14:textId="77777777" w:rsidR="00BE5425" w:rsidRDefault="00BE5425" w:rsidP="00865D1B">
            <w:pPr>
              <w:ind w:right="627"/>
            </w:pPr>
            <w:r>
              <w:t>3563</w:t>
            </w:r>
          </w:p>
        </w:tc>
        <w:tc>
          <w:tcPr>
            <w:tcW w:w="3209" w:type="dxa"/>
          </w:tcPr>
          <w:p w14:paraId="48F68F22" w14:textId="77777777" w:rsidR="00BE5425" w:rsidRDefault="00BE5425" w:rsidP="00865D1B">
            <w:pPr>
              <w:ind w:right="627"/>
            </w:pPr>
            <w:proofErr w:type="spellStart"/>
            <w:r w:rsidRPr="007A6957">
              <w:t>pyproject.toml</w:t>
            </w:r>
            <w:proofErr w:type="spellEnd"/>
          </w:p>
        </w:tc>
      </w:tr>
      <w:tr w:rsidR="00BE5425" w14:paraId="13F4620B" w14:textId="77777777" w:rsidTr="00BE5425">
        <w:tc>
          <w:tcPr>
            <w:tcW w:w="1427" w:type="dxa"/>
          </w:tcPr>
          <w:p w14:paraId="1DAE2EF7" w14:textId="77777777" w:rsidR="00BE5425" w:rsidRPr="00514C8F" w:rsidRDefault="00BE5425" w:rsidP="00865D1B">
            <w:pPr>
              <w:ind w:right="627"/>
            </w:pPr>
            <w:r w:rsidRPr="00514C8F">
              <w:t>-a---l</w:t>
            </w:r>
          </w:p>
        </w:tc>
        <w:tc>
          <w:tcPr>
            <w:tcW w:w="2826" w:type="dxa"/>
          </w:tcPr>
          <w:p w14:paraId="3E4C7D9E" w14:textId="77777777" w:rsidR="00BE5425" w:rsidRDefault="00BE5425" w:rsidP="00865D1B">
            <w:pPr>
              <w:ind w:right="627"/>
            </w:pPr>
            <w:r w:rsidRPr="00740F1B">
              <w:t>30/04/2024 04:01</w:t>
            </w:r>
          </w:p>
        </w:tc>
        <w:tc>
          <w:tcPr>
            <w:tcW w:w="1559" w:type="dxa"/>
          </w:tcPr>
          <w:p w14:paraId="177BDF9B" w14:textId="77777777" w:rsidR="00BE5425" w:rsidRDefault="00BE5425" w:rsidP="00865D1B">
            <w:pPr>
              <w:ind w:right="627"/>
            </w:pPr>
            <w:r>
              <w:t>76</w:t>
            </w:r>
          </w:p>
        </w:tc>
        <w:tc>
          <w:tcPr>
            <w:tcW w:w="3209" w:type="dxa"/>
          </w:tcPr>
          <w:p w14:paraId="063E028C" w14:textId="77777777" w:rsidR="00BE5425" w:rsidRDefault="00BE5425" w:rsidP="00865D1B">
            <w:pPr>
              <w:ind w:right="627"/>
            </w:pPr>
            <w:r w:rsidRPr="00740F1B">
              <w:t>requirements-dev.txt</w:t>
            </w:r>
          </w:p>
        </w:tc>
      </w:tr>
      <w:tr w:rsidR="00BE5425" w14:paraId="5225C07B" w14:textId="77777777" w:rsidTr="00BE5425">
        <w:tc>
          <w:tcPr>
            <w:tcW w:w="1427" w:type="dxa"/>
          </w:tcPr>
          <w:p w14:paraId="216207C8" w14:textId="77777777" w:rsidR="00BE5425" w:rsidRPr="00514C8F" w:rsidRDefault="00BE5425" w:rsidP="00865D1B">
            <w:pPr>
              <w:ind w:right="627"/>
            </w:pPr>
            <w:r w:rsidRPr="00514C8F">
              <w:t>-a---l</w:t>
            </w:r>
          </w:p>
        </w:tc>
        <w:tc>
          <w:tcPr>
            <w:tcW w:w="2826" w:type="dxa"/>
          </w:tcPr>
          <w:p w14:paraId="48D13795" w14:textId="77777777" w:rsidR="00BE5425" w:rsidRDefault="00BE5425" w:rsidP="00865D1B">
            <w:pPr>
              <w:ind w:right="627"/>
            </w:pPr>
            <w:r w:rsidRPr="00740F1B">
              <w:t>30/04/2024 04:01</w:t>
            </w:r>
          </w:p>
        </w:tc>
        <w:tc>
          <w:tcPr>
            <w:tcW w:w="1559" w:type="dxa"/>
          </w:tcPr>
          <w:p w14:paraId="1D4E2440" w14:textId="77777777" w:rsidR="00BE5425" w:rsidRDefault="00BE5425" w:rsidP="00865D1B">
            <w:pPr>
              <w:ind w:right="627"/>
            </w:pPr>
            <w:r>
              <w:t>68</w:t>
            </w:r>
          </w:p>
        </w:tc>
        <w:tc>
          <w:tcPr>
            <w:tcW w:w="3209" w:type="dxa"/>
          </w:tcPr>
          <w:p w14:paraId="59D16BE9" w14:textId="77777777" w:rsidR="00BE5425" w:rsidRDefault="00BE5425" w:rsidP="00865D1B">
            <w:pPr>
              <w:ind w:right="627"/>
            </w:pPr>
            <w:r w:rsidRPr="00740F1B">
              <w:t>requirements-d</w:t>
            </w:r>
            <w:r>
              <w:t>ocs</w:t>
            </w:r>
            <w:r w:rsidRPr="00740F1B">
              <w:t>.txt</w:t>
            </w:r>
          </w:p>
        </w:tc>
      </w:tr>
      <w:tr w:rsidR="00BE5425" w14:paraId="1B228399" w14:textId="77777777" w:rsidTr="00BE5425">
        <w:tc>
          <w:tcPr>
            <w:tcW w:w="1427" w:type="dxa"/>
          </w:tcPr>
          <w:p w14:paraId="0D560BAC" w14:textId="77777777" w:rsidR="00BE5425" w:rsidRPr="00514C8F" w:rsidRDefault="00BE5425" w:rsidP="00865D1B">
            <w:pPr>
              <w:ind w:right="627"/>
            </w:pPr>
            <w:r w:rsidRPr="00514C8F">
              <w:t>-a---l</w:t>
            </w:r>
          </w:p>
        </w:tc>
        <w:tc>
          <w:tcPr>
            <w:tcW w:w="2826" w:type="dxa"/>
          </w:tcPr>
          <w:p w14:paraId="390A88EC" w14:textId="77777777" w:rsidR="00BE5425" w:rsidRDefault="00BE5425" w:rsidP="00865D1B">
            <w:pPr>
              <w:ind w:right="627"/>
            </w:pPr>
            <w:r w:rsidRPr="004B2FFA">
              <w:t>01/05/2024 20:25</w:t>
            </w:r>
          </w:p>
        </w:tc>
        <w:tc>
          <w:tcPr>
            <w:tcW w:w="1559" w:type="dxa"/>
          </w:tcPr>
          <w:p w14:paraId="64338B7E" w14:textId="77777777" w:rsidR="00BE5425" w:rsidRDefault="00BE5425" w:rsidP="00865D1B">
            <w:pPr>
              <w:ind w:right="627"/>
            </w:pPr>
            <w:r>
              <w:t>97</w:t>
            </w:r>
          </w:p>
        </w:tc>
        <w:tc>
          <w:tcPr>
            <w:tcW w:w="3209" w:type="dxa"/>
          </w:tcPr>
          <w:p w14:paraId="287B3EBC" w14:textId="77777777" w:rsidR="00BE5425" w:rsidRDefault="00BE5425" w:rsidP="00865D1B">
            <w:pPr>
              <w:ind w:right="627"/>
            </w:pPr>
            <w:r w:rsidRPr="00740F1B">
              <w:t>requirements-</w:t>
            </w:r>
            <w:r>
              <w:t>test</w:t>
            </w:r>
            <w:r w:rsidRPr="00740F1B">
              <w:t>.txt</w:t>
            </w:r>
          </w:p>
        </w:tc>
      </w:tr>
      <w:tr w:rsidR="00BE5425" w14:paraId="40819A13" w14:textId="77777777" w:rsidTr="00BE5425">
        <w:tc>
          <w:tcPr>
            <w:tcW w:w="1427" w:type="dxa"/>
          </w:tcPr>
          <w:p w14:paraId="161F3B22" w14:textId="77777777" w:rsidR="00BE5425" w:rsidRPr="00514C8F" w:rsidRDefault="00BE5425" w:rsidP="00865D1B">
            <w:pPr>
              <w:ind w:right="627"/>
            </w:pPr>
            <w:r w:rsidRPr="00514C8F">
              <w:t>-a---l</w:t>
            </w:r>
          </w:p>
        </w:tc>
        <w:tc>
          <w:tcPr>
            <w:tcW w:w="2826" w:type="dxa"/>
          </w:tcPr>
          <w:p w14:paraId="472C43D2" w14:textId="77777777" w:rsidR="00BE5425" w:rsidRDefault="00BE5425" w:rsidP="00865D1B">
            <w:pPr>
              <w:ind w:right="627"/>
            </w:pPr>
            <w:r w:rsidRPr="004B2FFA">
              <w:t>04/11/2023 03:19</w:t>
            </w:r>
          </w:p>
        </w:tc>
        <w:tc>
          <w:tcPr>
            <w:tcW w:w="1559" w:type="dxa"/>
          </w:tcPr>
          <w:p w14:paraId="0832992C" w14:textId="77777777" w:rsidR="00BE5425" w:rsidRDefault="00BE5425" w:rsidP="00865D1B">
            <w:pPr>
              <w:ind w:right="627"/>
            </w:pPr>
            <w:r>
              <w:t>30</w:t>
            </w:r>
          </w:p>
        </w:tc>
        <w:tc>
          <w:tcPr>
            <w:tcW w:w="3209" w:type="dxa"/>
          </w:tcPr>
          <w:p w14:paraId="182AE436" w14:textId="77777777" w:rsidR="00BE5425" w:rsidRDefault="00BE5425" w:rsidP="00865D1B">
            <w:pPr>
              <w:ind w:right="627"/>
            </w:pPr>
            <w:r w:rsidRPr="00740F1B">
              <w:t>requirements.txt</w:t>
            </w:r>
          </w:p>
        </w:tc>
      </w:tr>
      <w:tr w:rsidR="00BE5425" w14:paraId="0DC13B5E" w14:textId="77777777" w:rsidTr="00BE5425">
        <w:tc>
          <w:tcPr>
            <w:tcW w:w="1427" w:type="dxa"/>
          </w:tcPr>
          <w:p w14:paraId="4700960E" w14:textId="77777777" w:rsidR="00BE5425" w:rsidRPr="00514C8F" w:rsidRDefault="00BE5425" w:rsidP="00865D1B">
            <w:pPr>
              <w:ind w:right="627"/>
            </w:pPr>
            <w:r w:rsidRPr="00514C8F">
              <w:t>-a---l</w:t>
            </w:r>
          </w:p>
        </w:tc>
        <w:tc>
          <w:tcPr>
            <w:tcW w:w="2826" w:type="dxa"/>
          </w:tcPr>
          <w:p w14:paraId="7C89780A" w14:textId="77777777" w:rsidR="00BE5425" w:rsidRDefault="00BE5425" w:rsidP="00865D1B">
            <w:pPr>
              <w:ind w:right="627"/>
            </w:pPr>
            <w:r w:rsidRPr="004B2FFA">
              <w:t>01/05/2024 20:41</w:t>
            </w:r>
          </w:p>
        </w:tc>
        <w:tc>
          <w:tcPr>
            <w:tcW w:w="1559" w:type="dxa"/>
          </w:tcPr>
          <w:p w14:paraId="40CF197C" w14:textId="77777777" w:rsidR="00BE5425" w:rsidRDefault="00BE5425" w:rsidP="00865D1B">
            <w:pPr>
              <w:ind w:right="627"/>
            </w:pPr>
            <w:r>
              <w:t>38</w:t>
            </w:r>
          </w:p>
        </w:tc>
        <w:tc>
          <w:tcPr>
            <w:tcW w:w="3209" w:type="dxa"/>
          </w:tcPr>
          <w:p w14:paraId="64117BA4" w14:textId="77777777" w:rsidR="00BE5425" w:rsidRDefault="00BE5425" w:rsidP="00865D1B">
            <w:pPr>
              <w:ind w:right="627"/>
            </w:pPr>
            <w:proofErr w:type="spellStart"/>
            <w:r w:rsidRPr="00DD00E7">
              <w:t>setup.cfg</w:t>
            </w:r>
            <w:proofErr w:type="spellEnd"/>
          </w:p>
        </w:tc>
      </w:tr>
      <w:tr w:rsidR="00BE5425" w14:paraId="32B5C86D" w14:textId="77777777" w:rsidTr="00BE5425">
        <w:tc>
          <w:tcPr>
            <w:tcW w:w="1427" w:type="dxa"/>
          </w:tcPr>
          <w:p w14:paraId="490F3122" w14:textId="77777777" w:rsidR="00BE5425" w:rsidRPr="00514C8F" w:rsidRDefault="00BE5425" w:rsidP="00865D1B">
            <w:pPr>
              <w:ind w:right="627"/>
            </w:pPr>
            <w:r w:rsidRPr="00514C8F">
              <w:t>-a---l</w:t>
            </w:r>
          </w:p>
        </w:tc>
        <w:tc>
          <w:tcPr>
            <w:tcW w:w="2826" w:type="dxa"/>
          </w:tcPr>
          <w:p w14:paraId="66DCB0BA" w14:textId="77777777" w:rsidR="00BE5425" w:rsidRDefault="00BE5425" w:rsidP="00865D1B">
            <w:pPr>
              <w:ind w:right="627"/>
            </w:pPr>
            <w:r w:rsidRPr="00BE2665">
              <w:t>01/05/2024 20:25</w:t>
            </w:r>
          </w:p>
        </w:tc>
        <w:tc>
          <w:tcPr>
            <w:tcW w:w="1559" w:type="dxa"/>
          </w:tcPr>
          <w:p w14:paraId="3B74C56F" w14:textId="77777777" w:rsidR="00BE5425" w:rsidRDefault="00BE5425" w:rsidP="00865D1B">
            <w:pPr>
              <w:ind w:right="627"/>
            </w:pPr>
            <w:r>
              <w:t>166</w:t>
            </w:r>
          </w:p>
        </w:tc>
        <w:tc>
          <w:tcPr>
            <w:tcW w:w="3209" w:type="dxa"/>
          </w:tcPr>
          <w:p w14:paraId="09C70274" w14:textId="77777777" w:rsidR="00BE5425" w:rsidRDefault="00BE5425" w:rsidP="00865D1B">
            <w:pPr>
              <w:ind w:right="627"/>
            </w:pPr>
            <w:r w:rsidRPr="00DD00E7">
              <w:t>tox.ini</w:t>
            </w:r>
          </w:p>
        </w:tc>
      </w:tr>
    </w:tbl>
    <w:p w14:paraId="02D6BE7D" w14:textId="77777777" w:rsidR="00BE5425" w:rsidRDefault="00BE5425" w:rsidP="00BE5425">
      <w:pPr>
        <w:ind w:right="627"/>
      </w:pPr>
      <w:r w:rsidRPr="00EC4285">
        <w:t>Docs folder</w:t>
      </w:r>
      <w:r w:rsidRPr="00514C8F">
        <w:t xml:space="preserve">: 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427"/>
        <w:gridCol w:w="2832"/>
        <w:gridCol w:w="1548"/>
        <w:gridCol w:w="3214"/>
      </w:tblGrid>
      <w:tr w:rsidR="00BE5425" w14:paraId="263B2AFE" w14:textId="77777777" w:rsidTr="00BE5425">
        <w:tc>
          <w:tcPr>
            <w:tcW w:w="1427" w:type="dxa"/>
          </w:tcPr>
          <w:p w14:paraId="0356806E" w14:textId="77777777" w:rsidR="00BE5425" w:rsidRDefault="00BE5425" w:rsidP="00865D1B">
            <w:pPr>
              <w:ind w:right="627"/>
            </w:pPr>
            <w:r w:rsidRPr="00B622B4">
              <w:t xml:space="preserve">Mode </w:t>
            </w:r>
          </w:p>
        </w:tc>
        <w:tc>
          <w:tcPr>
            <w:tcW w:w="2968" w:type="dxa"/>
          </w:tcPr>
          <w:p w14:paraId="2889A639" w14:textId="77777777" w:rsidR="00BE5425" w:rsidRDefault="00BE5425" w:rsidP="00865D1B">
            <w:pPr>
              <w:ind w:right="627"/>
            </w:pPr>
            <w:proofErr w:type="spellStart"/>
            <w:r w:rsidRPr="00B622B4">
              <w:t>LastWriteTime</w:t>
            </w:r>
            <w:proofErr w:type="spellEnd"/>
            <w:r w:rsidRPr="00B622B4">
              <w:t xml:space="preserve"> </w:t>
            </w:r>
          </w:p>
        </w:tc>
        <w:tc>
          <w:tcPr>
            <w:tcW w:w="1103" w:type="dxa"/>
          </w:tcPr>
          <w:p w14:paraId="43BAB443" w14:textId="77777777" w:rsidR="00BE5425" w:rsidRDefault="00BE5425" w:rsidP="00865D1B">
            <w:pPr>
              <w:ind w:right="627"/>
            </w:pPr>
            <w:r w:rsidRPr="00B622B4">
              <w:t xml:space="preserve">Length </w:t>
            </w:r>
          </w:p>
        </w:tc>
        <w:tc>
          <w:tcPr>
            <w:tcW w:w="3523" w:type="dxa"/>
          </w:tcPr>
          <w:p w14:paraId="6CA23794" w14:textId="77777777" w:rsidR="00BE5425" w:rsidRDefault="00BE5425" w:rsidP="00865D1B">
            <w:pPr>
              <w:ind w:right="627"/>
            </w:pPr>
            <w:r w:rsidRPr="00B622B4">
              <w:t xml:space="preserve">Name </w:t>
            </w:r>
          </w:p>
        </w:tc>
      </w:tr>
      <w:tr w:rsidR="00BE5425" w14:paraId="34D1BFD0" w14:textId="77777777" w:rsidTr="00BE5425">
        <w:tc>
          <w:tcPr>
            <w:tcW w:w="1427" w:type="dxa"/>
          </w:tcPr>
          <w:p w14:paraId="46ED206C" w14:textId="77777777" w:rsidR="00BE5425" w:rsidRDefault="00BE5425" w:rsidP="00865D1B">
            <w:pPr>
              <w:ind w:right="627"/>
            </w:pPr>
            <w:r w:rsidRPr="00514C8F">
              <w:t>da---l</w:t>
            </w:r>
          </w:p>
        </w:tc>
        <w:tc>
          <w:tcPr>
            <w:tcW w:w="2968" w:type="dxa"/>
          </w:tcPr>
          <w:p w14:paraId="1201BA63" w14:textId="77777777" w:rsidR="00BE5425" w:rsidRDefault="00BE5425" w:rsidP="00865D1B">
            <w:pPr>
              <w:ind w:right="627"/>
            </w:pPr>
            <w:r w:rsidRPr="00514C8F">
              <w:t>21/08/2024 11:45</w:t>
            </w:r>
          </w:p>
        </w:tc>
        <w:tc>
          <w:tcPr>
            <w:tcW w:w="1103" w:type="dxa"/>
          </w:tcPr>
          <w:p w14:paraId="675811B3" w14:textId="77777777" w:rsidR="00BE5425" w:rsidRDefault="00BE5425" w:rsidP="00865D1B">
            <w:pPr>
              <w:ind w:right="627"/>
            </w:pPr>
          </w:p>
        </w:tc>
        <w:tc>
          <w:tcPr>
            <w:tcW w:w="3523" w:type="dxa"/>
          </w:tcPr>
          <w:p w14:paraId="38ABE089" w14:textId="77777777" w:rsidR="00BE5425" w:rsidRDefault="00BE5425" w:rsidP="00865D1B">
            <w:pPr>
              <w:ind w:right="627"/>
            </w:pPr>
            <w:proofErr w:type="spellStart"/>
            <w:r>
              <w:t>api</w:t>
            </w:r>
            <w:proofErr w:type="spellEnd"/>
          </w:p>
        </w:tc>
      </w:tr>
      <w:tr w:rsidR="00BE5425" w14:paraId="2672E691" w14:textId="77777777" w:rsidTr="00BE5425">
        <w:tc>
          <w:tcPr>
            <w:tcW w:w="1427" w:type="dxa"/>
          </w:tcPr>
          <w:p w14:paraId="6DB85272" w14:textId="77777777" w:rsidR="00BE5425" w:rsidRDefault="00BE5425" w:rsidP="00865D1B">
            <w:pPr>
              <w:ind w:right="627"/>
            </w:pPr>
            <w:r w:rsidRPr="00514C8F">
              <w:t>da---l</w:t>
            </w:r>
          </w:p>
        </w:tc>
        <w:tc>
          <w:tcPr>
            <w:tcW w:w="2968" w:type="dxa"/>
          </w:tcPr>
          <w:p w14:paraId="533FCEFB" w14:textId="77777777" w:rsidR="00BE5425" w:rsidRDefault="00BE5425" w:rsidP="00865D1B">
            <w:pPr>
              <w:ind w:right="627"/>
            </w:pPr>
            <w:r w:rsidRPr="00CA4142">
              <w:t>21/08/2024 11:45</w:t>
            </w:r>
          </w:p>
        </w:tc>
        <w:tc>
          <w:tcPr>
            <w:tcW w:w="1103" w:type="dxa"/>
          </w:tcPr>
          <w:p w14:paraId="51F45EDB" w14:textId="77777777" w:rsidR="00BE5425" w:rsidRDefault="00BE5425" w:rsidP="00865D1B">
            <w:pPr>
              <w:ind w:right="627"/>
            </w:pPr>
          </w:p>
        </w:tc>
        <w:tc>
          <w:tcPr>
            <w:tcW w:w="3523" w:type="dxa"/>
          </w:tcPr>
          <w:p w14:paraId="26E7D213" w14:textId="77777777" w:rsidR="00BE5425" w:rsidRDefault="00BE5425" w:rsidP="00865D1B">
            <w:pPr>
              <w:ind w:right="627"/>
            </w:pPr>
            <w:r>
              <w:t>dev</w:t>
            </w:r>
          </w:p>
        </w:tc>
      </w:tr>
      <w:tr w:rsidR="00BE5425" w14:paraId="38521C99" w14:textId="77777777" w:rsidTr="00BE5425">
        <w:tc>
          <w:tcPr>
            <w:tcW w:w="1427" w:type="dxa"/>
          </w:tcPr>
          <w:p w14:paraId="2103FCFA" w14:textId="77777777" w:rsidR="00BE5425" w:rsidRDefault="00BE5425" w:rsidP="00865D1B">
            <w:pPr>
              <w:ind w:right="627"/>
            </w:pPr>
            <w:r w:rsidRPr="00514C8F">
              <w:t>da---l</w:t>
            </w:r>
          </w:p>
        </w:tc>
        <w:tc>
          <w:tcPr>
            <w:tcW w:w="2968" w:type="dxa"/>
          </w:tcPr>
          <w:p w14:paraId="310CD46B" w14:textId="77777777" w:rsidR="00BE5425" w:rsidRDefault="00BE5425" w:rsidP="00865D1B">
            <w:pPr>
              <w:ind w:right="627"/>
            </w:pPr>
            <w:r w:rsidRPr="00514C8F">
              <w:t>01/05/2024 20:41</w:t>
            </w:r>
          </w:p>
        </w:tc>
        <w:tc>
          <w:tcPr>
            <w:tcW w:w="1103" w:type="dxa"/>
          </w:tcPr>
          <w:p w14:paraId="543DDF4B" w14:textId="77777777" w:rsidR="00BE5425" w:rsidRDefault="00BE5425" w:rsidP="00865D1B">
            <w:pPr>
              <w:ind w:right="627"/>
            </w:pPr>
          </w:p>
        </w:tc>
        <w:tc>
          <w:tcPr>
            <w:tcW w:w="3523" w:type="dxa"/>
          </w:tcPr>
          <w:p w14:paraId="64AC1297" w14:textId="77777777" w:rsidR="00BE5425" w:rsidRDefault="00BE5425" w:rsidP="00865D1B">
            <w:pPr>
              <w:ind w:right="627"/>
            </w:pPr>
            <w:r>
              <w:t>user</w:t>
            </w:r>
          </w:p>
        </w:tc>
      </w:tr>
      <w:tr w:rsidR="00BE5425" w14:paraId="57267355" w14:textId="77777777" w:rsidTr="00BE5425">
        <w:tc>
          <w:tcPr>
            <w:tcW w:w="1427" w:type="dxa"/>
          </w:tcPr>
          <w:p w14:paraId="411FE915" w14:textId="77777777" w:rsidR="00BE5425" w:rsidRDefault="00BE5425" w:rsidP="00865D1B">
            <w:pPr>
              <w:ind w:right="627"/>
            </w:pPr>
            <w:r w:rsidRPr="00514C8F">
              <w:t>da---l</w:t>
            </w:r>
          </w:p>
        </w:tc>
        <w:tc>
          <w:tcPr>
            <w:tcW w:w="2968" w:type="dxa"/>
          </w:tcPr>
          <w:p w14:paraId="003D99C2" w14:textId="77777777" w:rsidR="00BE5425" w:rsidRDefault="00BE5425" w:rsidP="00865D1B">
            <w:pPr>
              <w:ind w:right="627"/>
            </w:pPr>
            <w:r w:rsidRPr="00CA4142">
              <w:t>21/08/2024 11:45</w:t>
            </w:r>
          </w:p>
        </w:tc>
        <w:tc>
          <w:tcPr>
            <w:tcW w:w="1103" w:type="dxa"/>
          </w:tcPr>
          <w:p w14:paraId="564053C2" w14:textId="77777777" w:rsidR="00BE5425" w:rsidRDefault="00BE5425" w:rsidP="00865D1B">
            <w:pPr>
              <w:ind w:right="627"/>
            </w:pPr>
          </w:p>
        </w:tc>
        <w:tc>
          <w:tcPr>
            <w:tcW w:w="3523" w:type="dxa"/>
          </w:tcPr>
          <w:p w14:paraId="7CDA20BA" w14:textId="77777777" w:rsidR="00BE5425" w:rsidRDefault="00BE5425" w:rsidP="00865D1B">
            <w:pPr>
              <w:ind w:right="627"/>
            </w:pPr>
            <w:r>
              <w:t>_templates</w:t>
            </w:r>
          </w:p>
        </w:tc>
      </w:tr>
      <w:tr w:rsidR="00BE5425" w14:paraId="04BB1C37" w14:textId="77777777" w:rsidTr="00BE5425">
        <w:tc>
          <w:tcPr>
            <w:tcW w:w="1427" w:type="dxa"/>
          </w:tcPr>
          <w:p w14:paraId="79237624" w14:textId="77777777" w:rsidR="00BE5425" w:rsidRDefault="00BE5425" w:rsidP="00865D1B">
            <w:pPr>
              <w:ind w:right="627"/>
            </w:pPr>
            <w:r>
              <w:t>d</w:t>
            </w:r>
            <w:r w:rsidRPr="00514C8F">
              <w:t>a---l</w:t>
            </w:r>
          </w:p>
        </w:tc>
        <w:tc>
          <w:tcPr>
            <w:tcW w:w="2968" w:type="dxa"/>
          </w:tcPr>
          <w:p w14:paraId="6078435B" w14:textId="77777777" w:rsidR="00BE5425" w:rsidRDefault="00BE5425" w:rsidP="00865D1B">
            <w:pPr>
              <w:ind w:right="627"/>
            </w:pPr>
            <w:r w:rsidRPr="00932F1B">
              <w:t>01/05/2024 20:41</w:t>
            </w:r>
          </w:p>
        </w:tc>
        <w:tc>
          <w:tcPr>
            <w:tcW w:w="1103" w:type="dxa"/>
          </w:tcPr>
          <w:p w14:paraId="00BCD2B4" w14:textId="77777777" w:rsidR="00BE5425" w:rsidRDefault="00BE5425" w:rsidP="00865D1B">
            <w:pPr>
              <w:ind w:right="627"/>
            </w:pPr>
          </w:p>
        </w:tc>
        <w:tc>
          <w:tcPr>
            <w:tcW w:w="3523" w:type="dxa"/>
          </w:tcPr>
          <w:p w14:paraId="66EBF24B" w14:textId="77777777" w:rsidR="00BE5425" w:rsidRDefault="00BE5425" w:rsidP="00865D1B">
            <w:pPr>
              <w:ind w:right="627"/>
            </w:pPr>
            <w:r>
              <w:t>_themes</w:t>
            </w:r>
          </w:p>
        </w:tc>
      </w:tr>
      <w:tr w:rsidR="00BE5425" w14:paraId="3CF771F6" w14:textId="77777777" w:rsidTr="00BE5425">
        <w:tc>
          <w:tcPr>
            <w:tcW w:w="1427" w:type="dxa"/>
          </w:tcPr>
          <w:p w14:paraId="19361751" w14:textId="77777777" w:rsidR="00BE5425" w:rsidRPr="00514C8F" w:rsidRDefault="00BE5425" w:rsidP="00865D1B">
            <w:pPr>
              <w:ind w:right="627"/>
            </w:pPr>
            <w:r w:rsidRPr="00514C8F">
              <w:t>-a---l</w:t>
            </w:r>
          </w:p>
        </w:tc>
        <w:tc>
          <w:tcPr>
            <w:tcW w:w="2968" w:type="dxa"/>
          </w:tcPr>
          <w:p w14:paraId="4B292DC8" w14:textId="77777777" w:rsidR="00BE5425" w:rsidRDefault="00BE5425" w:rsidP="00865D1B">
            <w:pPr>
              <w:ind w:right="627"/>
            </w:pPr>
            <w:r w:rsidRPr="00F9259B">
              <w:t>30/04/2024 04:01</w:t>
            </w:r>
          </w:p>
        </w:tc>
        <w:tc>
          <w:tcPr>
            <w:tcW w:w="1103" w:type="dxa"/>
          </w:tcPr>
          <w:p w14:paraId="05CE23B5" w14:textId="77777777" w:rsidR="00BE5425" w:rsidRDefault="00BE5425" w:rsidP="00865D1B">
            <w:pPr>
              <w:ind w:right="627"/>
            </w:pPr>
            <w:r>
              <w:t>3839</w:t>
            </w:r>
          </w:p>
        </w:tc>
        <w:tc>
          <w:tcPr>
            <w:tcW w:w="3523" w:type="dxa"/>
          </w:tcPr>
          <w:p w14:paraId="503C8642" w14:textId="77777777" w:rsidR="00BE5425" w:rsidRDefault="00BE5425" w:rsidP="00865D1B">
            <w:pPr>
              <w:ind w:right="627"/>
            </w:pPr>
            <w:proofErr w:type="spellStart"/>
            <w:r w:rsidRPr="00F9259B">
              <w:t>index.rst</w:t>
            </w:r>
            <w:proofErr w:type="spellEnd"/>
          </w:p>
        </w:tc>
      </w:tr>
      <w:tr w:rsidR="00BE5425" w14:paraId="79AE19B5" w14:textId="77777777" w:rsidTr="00BE5425">
        <w:tc>
          <w:tcPr>
            <w:tcW w:w="1427" w:type="dxa"/>
          </w:tcPr>
          <w:p w14:paraId="7BDBB7FD" w14:textId="77777777" w:rsidR="00BE5425" w:rsidRPr="00514C8F" w:rsidRDefault="00BE5425" w:rsidP="00865D1B">
            <w:pPr>
              <w:ind w:right="627"/>
            </w:pPr>
            <w:r w:rsidRPr="00514C8F">
              <w:t>-a---l</w:t>
            </w:r>
          </w:p>
        </w:tc>
        <w:tc>
          <w:tcPr>
            <w:tcW w:w="2968" w:type="dxa"/>
          </w:tcPr>
          <w:p w14:paraId="372E6C02" w14:textId="77777777" w:rsidR="00BE5425" w:rsidRDefault="00BE5425" w:rsidP="00865D1B">
            <w:pPr>
              <w:ind w:right="627"/>
            </w:pPr>
            <w:r w:rsidRPr="008D56B9">
              <w:t>04/11/2023 03:19</w:t>
            </w:r>
          </w:p>
        </w:tc>
        <w:tc>
          <w:tcPr>
            <w:tcW w:w="1103" w:type="dxa"/>
          </w:tcPr>
          <w:p w14:paraId="0AF24F63" w14:textId="77777777" w:rsidR="00BE5425" w:rsidRDefault="00BE5425" w:rsidP="00865D1B">
            <w:pPr>
              <w:ind w:right="627"/>
            </w:pPr>
            <w:r>
              <w:t>11139</w:t>
            </w:r>
          </w:p>
        </w:tc>
        <w:tc>
          <w:tcPr>
            <w:tcW w:w="3523" w:type="dxa"/>
          </w:tcPr>
          <w:p w14:paraId="0CDC4775" w14:textId="77777777" w:rsidR="00BE5425" w:rsidRDefault="00BE5425" w:rsidP="00865D1B">
            <w:pPr>
              <w:ind w:right="627"/>
            </w:pPr>
            <w:r w:rsidRPr="00F9259B">
              <w:t>conf.py</w:t>
            </w:r>
          </w:p>
        </w:tc>
      </w:tr>
      <w:tr w:rsidR="00BE5425" w14:paraId="7E1015FC" w14:textId="77777777" w:rsidTr="00BE5425">
        <w:tc>
          <w:tcPr>
            <w:tcW w:w="1427" w:type="dxa"/>
          </w:tcPr>
          <w:p w14:paraId="271D3C87" w14:textId="77777777" w:rsidR="00BE5425" w:rsidRPr="00514C8F" w:rsidRDefault="00BE5425" w:rsidP="00865D1B">
            <w:pPr>
              <w:ind w:right="627"/>
            </w:pPr>
            <w:r w:rsidRPr="00514C8F">
              <w:t>-a---l</w:t>
            </w:r>
          </w:p>
        </w:tc>
        <w:tc>
          <w:tcPr>
            <w:tcW w:w="2968" w:type="dxa"/>
          </w:tcPr>
          <w:p w14:paraId="27A7BF9E" w14:textId="77777777" w:rsidR="00BE5425" w:rsidRDefault="00BE5425" w:rsidP="00865D1B">
            <w:pPr>
              <w:ind w:right="627"/>
            </w:pPr>
            <w:r w:rsidRPr="007C10A9">
              <w:t>01/03/2014 10:03</w:t>
            </w:r>
          </w:p>
        </w:tc>
        <w:tc>
          <w:tcPr>
            <w:tcW w:w="1103" w:type="dxa"/>
          </w:tcPr>
          <w:p w14:paraId="696EC931" w14:textId="77777777" w:rsidR="00BE5425" w:rsidRDefault="00BE5425" w:rsidP="00865D1B">
            <w:pPr>
              <w:ind w:right="627"/>
            </w:pPr>
            <w:r>
              <w:t>5580</w:t>
            </w:r>
          </w:p>
        </w:tc>
        <w:tc>
          <w:tcPr>
            <w:tcW w:w="3523" w:type="dxa"/>
          </w:tcPr>
          <w:p w14:paraId="5A2950DD" w14:textId="77777777" w:rsidR="00BE5425" w:rsidRDefault="00BE5425" w:rsidP="00865D1B">
            <w:pPr>
              <w:ind w:right="627"/>
            </w:pPr>
            <w:proofErr w:type="spellStart"/>
            <w:r w:rsidRPr="007C10A9">
              <w:t>Makefile</w:t>
            </w:r>
            <w:proofErr w:type="spellEnd"/>
          </w:p>
        </w:tc>
      </w:tr>
      <w:tr w:rsidR="00BE5425" w14:paraId="531DA486" w14:textId="77777777" w:rsidTr="00BE5425">
        <w:tc>
          <w:tcPr>
            <w:tcW w:w="1427" w:type="dxa"/>
          </w:tcPr>
          <w:p w14:paraId="4A284D5F" w14:textId="77777777" w:rsidR="00BE5425" w:rsidRPr="00514C8F" w:rsidRDefault="00BE5425" w:rsidP="00865D1B">
            <w:pPr>
              <w:ind w:right="627"/>
            </w:pPr>
            <w:r w:rsidRPr="00514C8F">
              <w:t>-a---l</w:t>
            </w:r>
          </w:p>
        </w:tc>
        <w:tc>
          <w:tcPr>
            <w:tcW w:w="2968" w:type="dxa"/>
          </w:tcPr>
          <w:p w14:paraId="072D13DA" w14:textId="77777777" w:rsidR="00BE5425" w:rsidRDefault="00BE5425" w:rsidP="00865D1B">
            <w:pPr>
              <w:ind w:right="627"/>
            </w:pPr>
            <w:r w:rsidRPr="00DE06B8">
              <w:t>22/06/2014 22:06</w:t>
            </w:r>
          </w:p>
        </w:tc>
        <w:tc>
          <w:tcPr>
            <w:tcW w:w="1103" w:type="dxa"/>
          </w:tcPr>
          <w:p w14:paraId="675F399B" w14:textId="77777777" w:rsidR="00BE5425" w:rsidRDefault="00BE5425" w:rsidP="00865D1B">
            <w:pPr>
              <w:ind w:right="627"/>
            </w:pPr>
            <w:r>
              <w:t>939</w:t>
            </w:r>
          </w:p>
        </w:tc>
        <w:tc>
          <w:tcPr>
            <w:tcW w:w="3523" w:type="dxa"/>
          </w:tcPr>
          <w:p w14:paraId="4B31DDFA" w14:textId="77777777" w:rsidR="00BE5425" w:rsidRDefault="00BE5425" w:rsidP="00865D1B">
            <w:pPr>
              <w:ind w:right="627"/>
            </w:pPr>
            <w:proofErr w:type="spellStart"/>
            <w:r w:rsidRPr="00DE06B8">
              <w:t>Session.vim</w:t>
            </w:r>
            <w:proofErr w:type="spellEnd"/>
          </w:p>
        </w:tc>
      </w:tr>
    </w:tbl>
    <w:p w14:paraId="333D8751" w14:textId="77777777" w:rsidR="00BE5425" w:rsidRPr="00645FED" w:rsidRDefault="00BE5425" w:rsidP="00BE5425">
      <w:pPr>
        <w:spacing w:line="247" w:lineRule="auto"/>
        <w:ind w:left="-5" w:right="627" w:hanging="10"/>
      </w:pPr>
      <w:proofErr w:type="spellStart"/>
      <w:r>
        <w:t>src</w:t>
      </w:r>
      <w:proofErr w:type="spellEnd"/>
      <w:r>
        <w:t xml:space="preserve"> </w:t>
      </w:r>
      <w:r w:rsidRPr="000F2797">
        <w:t>folder: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414"/>
        <w:gridCol w:w="2713"/>
        <w:gridCol w:w="1533"/>
        <w:gridCol w:w="3361"/>
      </w:tblGrid>
      <w:tr w:rsidR="00BE5425" w:rsidRPr="00645FED" w14:paraId="0E1E3026" w14:textId="77777777" w:rsidTr="00BE5425"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7CF1B6" w14:textId="77777777" w:rsidR="00BE5425" w:rsidRPr="00645FED" w:rsidRDefault="00BE5425" w:rsidP="00865D1B">
            <w:pPr>
              <w:spacing w:line="247" w:lineRule="auto"/>
              <w:ind w:left="-5" w:right="627" w:hanging="10"/>
            </w:pPr>
            <w:r w:rsidRPr="00645FED">
              <w:t xml:space="preserve">Mode 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1B14E" w14:textId="77777777" w:rsidR="00BE5425" w:rsidRPr="00645FED" w:rsidRDefault="00BE5425" w:rsidP="00865D1B">
            <w:pPr>
              <w:spacing w:line="247" w:lineRule="auto"/>
              <w:ind w:left="-5" w:right="627" w:hanging="10"/>
            </w:pPr>
            <w:proofErr w:type="spellStart"/>
            <w:r w:rsidRPr="00645FED">
              <w:t>LastWriteTime</w:t>
            </w:r>
            <w:proofErr w:type="spellEnd"/>
            <w:r w:rsidRPr="00645FED">
              <w:t xml:space="preserve"> 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BBD2E" w14:textId="77777777" w:rsidR="00BE5425" w:rsidRPr="00645FED" w:rsidRDefault="00BE5425" w:rsidP="00865D1B">
            <w:pPr>
              <w:spacing w:line="247" w:lineRule="auto"/>
              <w:ind w:left="-5" w:right="627" w:hanging="10"/>
            </w:pPr>
            <w:r w:rsidRPr="00645FED">
              <w:t xml:space="preserve">Length </w:t>
            </w:r>
          </w:p>
        </w:tc>
        <w:tc>
          <w:tcPr>
            <w:tcW w:w="3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6537E5" w14:textId="77777777" w:rsidR="00BE5425" w:rsidRPr="00645FED" w:rsidRDefault="00BE5425" w:rsidP="00865D1B">
            <w:pPr>
              <w:spacing w:line="247" w:lineRule="auto"/>
              <w:ind w:left="-5" w:right="627" w:hanging="10"/>
            </w:pPr>
            <w:r w:rsidRPr="00645FED">
              <w:t xml:space="preserve">Name </w:t>
            </w:r>
          </w:p>
        </w:tc>
      </w:tr>
      <w:tr w:rsidR="00BE5425" w:rsidRPr="00645FED" w14:paraId="229052C8" w14:textId="77777777" w:rsidTr="00BE5425"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9E11F" w14:textId="77777777" w:rsidR="00BE5425" w:rsidRPr="00645FED" w:rsidRDefault="00BE5425" w:rsidP="00865D1B">
            <w:pPr>
              <w:spacing w:line="247" w:lineRule="auto"/>
              <w:ind w:left="-5" w:right="627" w:hanging="10"/>
            </w:pPr>
            <w:r w:rsidRPr="00645FED">
              <w:t>da---l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AE2865" w14:textId="77777777" w:rsidR="00BE5425" w:rsidRPr="00645FED" w:rsidRDefault="00BE5425" w:rsidP="00865D1B">
            <w:pPr>
              <w:spacing w:line="247" w:lineRule="auto"/>
              <w:ind w:left="-5" w:right="627" w:hanging="10"/>
            </w:pPr>
            <w:r w:rsidRPr="002070D9">
              <w:t>21/08/2024 11:55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08522" w14:textId="77777777" w:rsidR="00BE5425" w:rsidRPr="00645FED" w:rsidRDefault="00BE5425" w:rsidP="00865D1B">
            <w:pPr>
              <w:spacing w:line="247" w:lineRule="auto"/>
              <w:ind w:left="-5" w:right="627" w:hanging="10"/>
            </w:pPr>
          </w:p>
        </w:tc>
        <w:tc>
          <w:tcPr>
            <w:tcW w:w="3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10260B" w14:textId="77777777" w:rsidR="00BE5425" w:rsidRPr="00645FED" w:rsidRDefault="00BE5425" w:rsidP="00865D1B">
            <w:pPr>
              <w:spacing w:line="247" w:lineRule="auto"/>
              <w:ind w:left="-5" w:right="627" w:hanging="10"/>
            </w:pPr>
            <w:r w:rsidRPr="00645FED">
              <w:t>doc</w:t>
            </w:r>
            <w:r>
              <w:t>x</w:t>
            </w:r>
          </w:p>
        </w:tc>
      </w:tr>
      <w:tr w:rsidR="00BE5425" w:rsidRPr="00645FED" w14:paraId="3DEE6BF3" w14:textId="77777777" w:rsidTr="00BE5425"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493E2" w14:textId="77777777" w:rsidR="00BE5425" w:rsidRPr="00645FED" w:rsidRDefault="00BE5425" w:rsidP="00865D1B">
            <w:pPr>
              <w:spacing w:line="247" w:lineRule="auto"/>
              <w:ind w:left="-5" w:right="627" w:hanging="10"/>
            </w:pPr>
            <w:r w:rsidRPr="00645FED">
              <w:t>da---l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69F4AF" w14:textId="77777777" w:rsidR="00BE5425" w:rsidRPr="00645FED" w:rsidRDefault="00BE5425" w:rsidP="00865D1B">
            <w:pPr>
              <w:spacing w:line="247" w:lineRule="auto"/>
              <w:ind w:left="-5" w:right="627" w:hanging="10"/>
            </w:pPr>
            <w:r w:rsidRPr="00645FED">
              <w:t>21/08/2024 11:45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C9E2A" w14:textId="77777777" w:rsidR="00BE5425" w:rsidRPr="00645FED" w:rsidRDefault="00BE5425" w:rsidP="00865D1B">
            <w:pPr>
              <w:spacing w:line="247" w:lineRule="auto"/>
              <w:ind w:left="-5" w:right="627" w:hanging="10"/>
            </w:pPr>
          </w:p>
        </w:tc>
        <w:tc>
          <w:tcPr>
            <w:tcW w:w="3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AC7AC3" w14:textId="77777777" w:rsidR="00BE5425" w:rsidRPr="00645FED" w:rsidRDefault="00BE5425" w:rsidP="00865D1B">
            <w:pPr>
              <w:spacing w:line="247" w:lineRule="auto"/>
              <w:ind w:left="-5" w:right="627" w:hanging="10"/>
            </w:pPr>
            <w:proofErr w:type="spellStart"/>
            <w:r w:rsidRPr="002070D9">
              <w:t>python_docx.egg</w:t>
            </w:r>
            <w:proofErr w:type="spellEnd"/>
            <w:r w:rsidRPr="002070D9">
              <w:t>-info</w:t>
            </w:r>
          </w:p>
        </w:tc>
      </w:tr>
    </w:tbl>
    <w:p w14:paraId="7EB00C56" w14:textId="77777777" w:rsidR="00BE5425" w:rsidRPr="00645FED" w:rsidRDefault="00BE5425" w:rsidP="00BE5425">
      <w:pPr>
        <w:spacing w:line="247" w:lineRule="auto"/>
        <w:ind w:left="-5" w:right="627"/>
      </w:pPr>
      <w:r>
        <w:t xml:space="preserve">docx </w:t>
      </w:r>
      <w:r w:rsidRPr="00645FED">
        <w:t>folder: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415"/>
        <w:gridCol w:w="2746"/>
        <w:gridCol w:w="1533"/>
        <w:gridCol w:w="3327"/>
      </w:tblGrid>
      <w:tr w:rsidR="00BE5425" w:rsidRPr="00645FED" w14:paraId="09C3ACA1" w14:textId="77777777" w:rsidTr="00BE5425"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62EE3" w14:textId="77777777" w:rsidR="00BE5425" w:rsidRPr="00645FED" w:rsidRDefault="00BE5425" w:rsidP="00865D1B">
            <w:pPr>
              <w:spacing w:line="247" w:lineRule="auto"/>
              <w:ind w:left="-5" w:right="627" w:hanging="10"/>
            </w:pPr>
            <w:r w:rsidRPr="00645FED">
              <w:t xml:space="preserve">Mode 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186D1" w14:textId="77777777" w:rsidR="00BE5425" w:rsidRPr="00645FED" w:rsidRDefault="00BE5425" w:rsidP="00865D1B">
            <w:pPr>
              <w:spacing w:line="247" w:lineRule="auto"/>
              <w:ind w:left="-5" w:right="627" w:hanging="10"/>
            </w:pPr>
            <w:proofErr w:type="spellStart"/>
            <w:r w:rsidRPr="00645FED">
              <w:t>LastWriteTime</w:t>
            </w:r>
            <w:proofErr w:type="spellEnd"/>
            <w:r w:rsidRPr="00645FED">
              <w:t xml:space="preserve"> 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2DDD49" w14:textId="77777777" w:rsidR="00BE5425" w:rsidRPr="00645FED" w:rsidRDefault="00BE5425" w:rsidP="00865D1B">
            <w:pPr>
              <w:spacing w:line="247" w:lineRule="auto"/>
              <w:ind w:left="-5" w:right="627" w:hanging="10"/>
            </w:pPr>
            <w:r w:rsidRPr="00645FED">
              <w:t xml:space="preserve">Length </w:t>
            </w:r>
          </w:p>
        </w:tc>
        <w:tc>
          <w:tcPr>
            <w:tcW w:w="3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F1FCC" w14:textId="77777777" w:rsidR="00BE5425" w:rsidRPr="00645FED" w:rsidRDefault="00BE5425" w:rsidP="00865D1B">
            <w:pPr>
              <w:spacing w:line="247" w:lineRule="auto"/>
              <w:ind w:left="-5" w:right="627" w:hanging="10"/>
            </w:pPr>
            <w:r w:rsidRPr="00645FED">
              <w:t xml:space="preserve">Name </w:t>
            </w:r>
          </w:p>
        </w:tc>
      </w:tr>
      <w:tr w:rsidR="00BE5425" w:rsidRPr="00645FED" w14:paraId="73C745DE" w14:textId="77777777" w:rsidTr="00BE5425"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255F6" w14:textId="77777777" w:rsidR="00BE5425" w:rsidRPr="00645FED" w:rsidRDefault="00BE5425" w:rsidP="00865D1B">
            <w:pPr>
              <w:spacing w:line="247" w:lineRule="auto"/>
              <w:ind w:left="-5" w:right="627" w:hanging="10"/>
            </w:pPr>
            <w:r w:rsidRPr="00645FED">
              <w:t>da---l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87E0E" w14:textId="77777777" w:rsidR="00BE5425" w:rsidRPr="00645FED" w:rsidRDefault="00BE5425" w:rsidP="00865D1B">
            <w:pPr>
              <w:spacing w:line="247" w:lineRule="auto"/>
              <w:ind w:left="-5" w:right="627" w:hanging="10"/>
            </w:pPr>
            <w:r w:rsidRPr="00645FED">
              <w:t>21/08/2024 11:45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8C810" w14:textId="77777777" w:rsidR="00BE5425" w:rsidRPr="00645FED" w:rsidRDefault="00BE5425" w:rsidP="00865D1B">
            <w:pPr>
              <w:spacing w:line="247" w:lineRule="auto"/>
              <w:ind w:left="-5" w:right="627" w:hanging="10"/>
            </w:pPr>
          </w:p>
        </w:tc>
        <w:tc>
          <w:tcPr>
            <w:tcW w:w="3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DFD3A6" w14:textId="77777777" w:rsidR="00BE5425" w:rsidRPr="00645FED" w:rsidRDefault="00BE5425" w:rsidP="00865D1B">
            <w:pPr>
              <w:spacing w:line="247" w:lineRule="auto"/>
              <w:ind w:left="-5" w:right="627" w:hanging="10"/>
            </w:pPr>
            <w:proofErr w:type="spellStart"/>
            <w:r w:rsidRPr="006110DA">
              <w:t>dml</w:t>
            </w:r>
            <w:proofErr w:type="spellEnd"/>
          </w:p>
        </w:tc>
      </w:tr>
      <w:tr w:rsidR="00BE5425" w:rsidRPr="00645FED" w14:paraId="799F8ECB" w14:textId="77777777" w:rsidTr="00BE5425"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04930" w14:textId="77777777" w:rsidR="00BE5425" w:rsidRPr="00645FED" w:rsidRDefault="00BE5425" w:rsidP="00865D1B">
            <w:pPr>
              <w:spacing w:line="247" w:lineRule="auto"/>
              <w:ind w:left="-5" w:right="627" w:hanging="10"/>
            </w:pPr>
            <w:r w:rsidRPr="00645FED">
              <w:t>da---l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493DF" w14:textId="77777777" w:rsidR="00BE5425" w:rsidRPr="00645FED" w:rsidRDefault="00BE5425" w:rsidP="00865D1B">
            <w:pPr>
              <w:spacing w:line="247" w:lineRule="auto"/>
              <w:ind w:left="-5" w:right="627" w:hanging="10"/>
            </w:pPr>
            <w:r w:rsidRPr="00645FED">
              <w:t>21/08/2024 11:45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9BF41" w14:textId="77777777" w:rsidR="00BE5425" w:rsidRPr="00645FED" w:rsidRDefault="00BE5425" w:rsidP="00865D1B">
            <w:pPr>
              <w:spacing w:line="247" w:lineRule="auto"/>
              <w:ind w:left="-5" w:right="627" w:hanging="10"/>
            </w:pPr>
          </w:p>
        </w:tc>
        <w:tc>
          <w:tcPr>
            <w:tcW w:w="3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B1A5E" w14:textId="77777777" w:rsidR="00BE5425" w:rsidRPr="00645FED" w:rsidRDefault="00BE5425" w:rsidP="00865D1B">
            <w:pPr>
              <w:spacing w:line="247" w:lineRule="auto"/>
              <w:ind w:left="-5" w:right="627" w:hanging="10"/>
            </w:pPr>
            <w:r>
              <w:t>drawing</w:t>
            </w:r>
          </w:p>
        </w:tc>
      </w:tr>
      <w:tr w:rsidR="00BE5425" w:rsidRPr="00645FED" w14:paraId="6FE953BD" w14:textId="77777777" w:rsidTr="00BE5425"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35EB51" w14:textId="77777777" w:rsidR="00BE5425" w:rsidRPr="00645FED" w:rsidRDefault="00BE5425" w:rsidP="00865D1B">
            <w:pPr>
              <w:spacing w:line="247" w:lineRule="auto"/>
              <w:ind w:left="-5" w:right="627" w:hanging="10"/>
            </w:pPr>
            <w:r w:rsidRPr="00645FED">
              <w:t>da---l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918015" w14:textId="77777777" w:rsidR="00BE5425" w:rsidRPr="00645FED" w:rsidRDefault="00BE5425" w:rsidP="00865D1B">
            <w:pPr>
              <w:spacing w:line="247" w:lineRule="auto"/>
              <w:ind w:left="-5" w:right="627" w:hanging="10"/>
            </w:pPr>
            <w:r w:rsidRPr="00645FED">
              <w:t>21/08/2024 11:45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B70A1" w14:textId="77777777" w:rsidR="00BE5425" w:rsidRPr="00645FED" w:rsidRDefault="00BE5425" w:rsidP="00865D1B">
            <w:pPr>
              <w:spacing w:line="247" w:lineRule="auto"/>
              <w:ind w:left="-5" w:right="627" w:hanging="10"/>
            </w:pPr>
          </w:p>
        </w:tc>
        <w:tc>
          <w:tcPr>
            <w:tcW w:w="3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CC9DF" w14:textId="77777777" w:rsidR="00BE5425" w:rsidRPr="00645FED" w:rsidRDefault="00BE5425" w:rsidP="00865D1B">
            <w:pPr>
              <w:spacing w:line="247" w:lineRule="auto"/>
              <w:ind w:left="-5" w:right="627" w:hanging="10"/>
            </w:pPr>
            <w:proofErr w:type="spellStart"/>
            <w:r>
              <w:t>enum</w:t>
            </w:r>
            <w:proofErr w:type="spellEnd"/>
          </w:p>
        </w:tc>
      </w:tr>
      <w:tr w:rsidR="00BE5425" w:rsidRPr="00645FED" w14:paraId="3565131F" w14:textId="77777777" w:rsidTr="00BE5425"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3E70DE" w14:textId="77777777" w:rsidR="00BE5425" w:rsidRPr="00645FED" w:rsidRDefault="00BE5425" w:rsidP="00865D1B">
            <w:pPr>
              <w:spacing w:line="247" w:lineRule="auto"/>
              <w:ind w:left="-5" w:right="627" w:hanging="10"/>
            </w:pPr>
            <w:r w:rsidRPr="00645FED">
              <w:t>da---l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CF48E" w14:textId="77777777" w:rsidR="00BE5425" w:rsidRPr="00645FED" w:rsidRDefault="00BE5425" w:rsidP="00865D1B">
            <w:pPr>
              <w:spacing w:line="247" w:lineRule="auto"/>
              <w:ind w:left="-5" w:right="627" w:hanging="10"/>
            </w:pPr>
            <w:r w:rsidRPr="00645FED">
              <w:t>21/08/2024 11:45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EA162" w14:textId="77777777" w:rsidR="00BE5425" w:rsidRPr="00645FED" w:rsidRDefault="00BE5425" w:rsidP="00865D1B">
            <w:pPr>
              <w:spacing w:line="247" w:lineRule="auto"/>
              <w:ind w:left="-5" w:right="627" w:hanging="10"/>
            </w:pPr>
          </w:p>
        </w:tc>
        <w:tc>
          <w:tcPr>
            <w:tcW w:w="3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42167A" w14:textId="77777777" w:rsidR="00BE5425" w:rsidRPr="00645FED" w:rsidRDefault="00BE5425" w:rsidP="00865D1B">
            <w:pPr>
              <w:spacing w:line="247" w:lineRule="auto"/>
              <w:ind w:left="-5" w:right="627" w:hanging="10"/>
            </w:pPr>
            <w:r>
              <w:t>image</w:t>
            </w:r>
          </w:p>
        </w:tc>
      </w:tr>
      <w:tr w:rsidR="00BE5425" w:rsidRPr="00645FED" w14:paraId="20AD2975" w14:textId="77777777" w:rsidTr="00BE5425"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B6D13" w14:textId="77777777" w:rsidR="00BE5425" w:rsidRPr="00645FED" w:rsidRDefault="00BE5425" w:rsidP="00865D1B">
            <w:pPr>
              <w:spacing w:line="247" w:lineRule="auto"/>
              <w:ind w:left="-5" w:right="627" w:hanging="10"/>
            </w:pPr>
            <w:r w:rsidRPr="00645FED">
              <w:t>da---l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41917" w14:textId="77777777" w:rsidR="00BE5425" w:rsidRPr="00645FED" w:rsidRDefault="00BE5425" w:rsidP="00865D1B">
            <w:pPr>
              <w:spacing w:line="247" w:lineRule="auto"/>
              <w:ind w:left="-5" w:right="627" w:hanging="10"/>
            </w:pPr>
            <w:r w:rsidRPr="00645FED">
              <w:t>21/08/2024 11:45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36120" w14:textId="77777777" w:rsidR="00BE5425" w:rsidRPr="00645FED" w:rsidRDefault="00BE5425" w:rsidP="00865D1B">
            <w:pPr>
              <w:spacing w:line="247" w:lineRule="auto"/>
              <w:ind w:left="-5" w:right="627" w:hanging="10"/>
            </w:pPr>
          </w:p>
        </w:tc>
        <w:tc>
          <w:tcPr>
            <w:tcW w:w="3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1B86E" w14:textId="77777777" w:rsidR="00BE5425" w:rsidRPr="00645FED" w:rsidRDefault="00BE5425" w:rsidP="00865D1B">
            <w:pPr>
              <w:spacing w:line="247" w:lineRule="auto"/>
              <w:ind w:left="-5" w:right="627" w:hanging="10"/>
            </w:pPr>
            <w:proofErr w:type="spellStart"/>
            <w:r>
              <w:t>opc</w:t>
            </w:r>
            <w:proofErr w:type="spellEnd"/>
          </w:p>
        </w:tc>
      </w:tr>
      <w:tr w:rsidR="00BE5425" w:rsidRPr="00645FED" w14:paraId="127CBF38" w14:textId="77777777" w:rsidTr="00BE5425"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1C2AA6" w14:textId="77777777" w:rsidR="00BE5425" w:rsidRPr="00645FED" w:rsidRDefault="00BE5425" w:rsidP="00865D1B">
            <w:pPr>
              <w:spacing w:line="247" w:lineRule="auto"/>
              <w:ind w:left="-5" w:right="627" w:hanging="10"/>
            </w:pPr>
            <w:r w:rsidRPr="00645FED">
              <w:t>da---l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9CDE2D" w14:textId="77777777" w:rsidR="00BE5425" w:rsidRPr="00645FED" w:rsidRDefault="00BE5425" w:rsidP="00865D1B">
            <w:pPr>
              <w:spacing w:line="247" w:lineRule="auto"/>
              <w:ind w:left="-5" w:right="627" w:hanging="10"/>
            </w:pPr>
            <w:r w:rsidRPr="00645FED">
              <w:t>21/08/2024 11:45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041CD8" w14:textId="77777777" w:rsidR="00BE5425" w:rsidRPr="00645FED" w:rsidRDefault="00BE5425" w:rsidP="00865D1B">
            <w:pPr>
              <w:spacing w:line="247" w:lineRule="auto"/>
              <w:ind w:left="-5" w:right="627" w:hanging="10"/>
            </w:pPr>
          </w:p>
        </w:tc>
        <w:tc>
          <w:tcPr>
            <w:tcW w:w="3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D362A9" w14:textId="77777777" w:rsidR="00BE5425" w:rsidRPr="00645FED" w:rsidRDefault="00BE5425" w:rsidP="00865D1B">
            <w:pPr>
              <w:spacing w:line="247" w:lineRule="auto"/>
              <w:ind w:left="-5" w:right="627" w:hanging="10"/>
            </w:pPr>
            <w:proofErr w:type="spellStart"/>
            <w:r>
              <w:t>oxml</w:t>
            </w:r>
            <w:proofErr w:type="spellEnd"/>
          </w:p>
        </w:tc>
      </w:tr>
      <w:tr w:rsidR="00BE5425" w:rsidRPr="00645FED" w14:paraId="013A8091" w14:textId="77777777" w:rsidTr="00BE5425"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0884E" w14:textId="77777777" w:rsidR="00BE5425" w:rsidRPr="00645FED" w:rsidRDefault="00BE5425" w:rsidP="00865D1B">
            <w:pPr>
              <w:spacing w:line="247" w:lineRule="auto"/>
              <w:ind w:left="-5" w:right="627" w:hanging="10"/>
            </w:pPr>
            <w:r w:rsidRPr="00645FED">
              <w:t>da---l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A04AF" w14:textId="77777777" w:rsidR="00BE5425" w:rsidRPr="00645FED" w:rsidRDefault="00BE5425" w:rsidP="00865D1B">
            <w:pPr>
              <w:spacing w:line="247" w:lineRule="auto"/>
              <w:ind w:left="-5" w:right="627" w:hanging="10"/>
            </w:pPr>
            <w:r w:rsidRPr="00645FED">
              <w:t>21/08/2024 11:45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D27A13" w14:textId="77777777" w:rsidR="00BE5425" w:rsidRPr="00645FED" w:rsidRDefault="00BE5425" w:rsidP="00865D1B">
            <w:pPr>
              <w:spacing w:line="247" w:lineRule="auto"/>
              <w:ind w:left="-5" w:right="627" w:hanging="10"/>
            </w:pPr>
          </w:p>
        </w:tc>
        <w:tc>
          <w:tcPr>
            <w:tcW w:w="3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21633" w14:textId="77777777" w:rsidR="00BE5425" w:rsidRPr="00645FED" w:rsidRDefault="00BE5425" w:rsidP="00865D1B">
            <w:pPr>
              <w:spacing w:line="247" w:lineRule="auto"/>
              <w:ind w:left="-5" w:right="627" w:hanging="10"/>
            </w:pPr>
            <w:r>
              <w:t>parts</w:t>
            </w:r>
          </w:p>
        </w:tc>
      </w:tr>
      <w:tr w:rsidR="00BE5425" w:rsidRPr="00645FED" w14:paraId="182E0C10" w14:textId="77777777" w:rsidTr="00BE5425"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2EC94" w14:textId="77777777" w:rsidR="00BE5425" w:rsidRPr="00645FED" w:rsidRDefault="00BE5425" w:rsidP="00865D1B">
            <w:pPr>
              <w:spacing w:line="247" w:lineRule="auto"/>
              <w:ind w:left="-5" w:right="627" w:hanging="10"/>
            </w:pPr>
            <w:r w:rsidRPr="00645FED">
              <w:t>da---l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1AC28F" w14:textId="77777777" w:rsidR="00BE5425" w:rsidRPr="00645FED" w:rsidRDefault="00BE5425" w:rsidP="00865D1B">
            <w:pPr>
              <w:spacing w:line="247" w:lineRule="auto"/>
              <w:ind w:left="-5" w:right="627" w:hanging="10"/>
            </w:pPr>
            <w:r w:rsidRPr="00645FED">
              <w:t>21/08/2024 11:45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A6B042" w14:textId="77777777" w:rsidR="00BE5425" w:rsidRPr="00645FED" w:rsidRDefault="00BE5425" w:rsidP="00865D1B">
            <w:pPr>
              <w:spacing w:line="247" w:lineRule="auto"/>
              <w:ind w:left="-5" w:right="627" w:hanging="10"/>
            </w:pPr>
          </w:p>
        </w:tc>
        <w:tc>
          <w:tcPr>
            <w:tcW w:w="3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C49252" w14:textId="77777777" w:rsidR="00BE5425" w:rsidRPr="00645FED" w:rsidRDefault="00BE5425" w:rsidP="00865D1B">
            <w:pPr>
              <w:spacing w:line="247" w:lineRule="auto"/>
              <w:ind w:left="-5" w:right="627" w:hanging="10"/>
            </w:pPr>
            <w:r>
              <w:t>styles</w:t>
            </w:r>
          </w:p>
        </w:tc>
      </w:tr>
      <w:tr w:rsidR="00BE5425" w:rsidRPr="00645FED" w14:paraId="5B1758F8" w14:textId="77777777" w:rsidTr="00BE5425"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18519" w14:textId="77777777" w:rsidR="00BE5425" w:rsidRPr="00645FED" w:rsidRDefault="00BE5425" w:rsidP="00865D1B">
            <w:pPr>
              <w:spacing w:line="247" w:lineRule="auto"/>
              <w:ind w:left="-5" w:right="627" w:hanging="10"/>
            </w:pPr>
            <w:r w:rsidRPr="00645FED">
              <w:t>da---l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BEE45" w14:textId="77777777" w:rsidR="00BE5425" w:rsidRPr="00645FED" w:rsidRDefault="00BE5425" w:rsidP="00865D1B">
            <w:pPr>
              <w:spacing w:line="247" w:lineRule="auto"/>
              <w:ind w:left="-5" w:right="627" w:hanging="10"/>
            </w:pPr>
            <w:r w:rsidRPr="00645FED">
              <w:t>21/08/2024 11:45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08CE8" w14:textId="77777777" w:rsidR="00BE5425" w:rsidRPr="00645FED" w:rsidRDefault="00BE5425" w:rsidP="00865D1B">
            <w:pPr>
              <w:spacing w:line="247" w:lineRule="auto"/>
              <w:ind w:left="-5" w:right="627" w:hanging="10"/>
            </w:pPr>
          </w:p>
        </w:tc>
        <w:tc>
          <w:tcPr>
            <w:tcW w:w="3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8A70D4" w14:textId="77777777" w:rsidR="00BE5425" w:rsidRPr="00645FED" w:rsidRDefault="00BE5425" w:rsidP="00865D1B">
            <w:pPr>
              <w:spacing w:line="247" w:lineRule="auto"/>
              <w:ind w:left="-5" w:right="627" w:hanging="10"/>
            </w:pPr>
            <w:r>
              <w:t>templates</w:t>
            </w:r>
          </w:p>
        </w:tc>
      </w:tr>
      <w:tr w:rsidR="00BE5425" w:rsidRPr="00645FED" w14:paraId="3EE1C0DC" w14:textId="77777777" w:rsidTr="00BE5425"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BD07EC" w14:textId="77777777" w:rsidR="00BE5425" w:rsidRPr="00645FED" w:rsidRDefault="00BE5425" w:rsidP="00865D1B">
            <w:pPr>
              <w:spacing w:line="247" w:lineRule="auto"/>
              <w:ind w:left="-5" w:right="627" w:hanging="10"/>
            </w:pPr>
            <w:r w:rsidRPr="00645FED">
              <w:t>da---l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E5BCCE" w14:textId="77777777" w:rsidR="00BE5425" w:rsidRPr="00645FED" w:rsidRDefault="00BE5425" w:rsidP="00865D1B">
            <w:pPr>
              <w:spacing w:line="247" w:lineRule="auto"/>
              <w:ind w:left="-5" w:right="627" w:hanging="10"/>
            </w:pPr>
            <w:r w:rsidRPr="00645FED">
              <w:t>21/08/2024 11:45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8FD09" w14:textId="77777777" w:rsidR="00BE5425" w:rsidRPr="00645FED" w:rsidRDefault="00BE5425" w:rsidP="00865D1B">
            <w:pPr>
              <w:spacing w:line="247" w:lineRule="auto"/>
              <w:ind w:left="-5" w:right="627" w:hanging="10"/>
            </w:pPr>
          </w:p>
        </w:tc>
        <w:tc>
          <w:tcPr>
            <w:tcW w:w="3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FFFB6" w14:textId="77777777" w:rsidR="00BE5425" w:rsidRPr="00645FED" w:rsidRDefault="00BE5425" w:rsidP="00865D1B">
            <w:pPr>
              <w:spacing w:line="247" w:lineRule="auto"/>
              <w:ind w:left="-5" w:right="627" w:hanging="10"/>
            </w:pPr>
            <w:r>
              <w:t>text</w:t>
            </w:r>
          </w:p>
        </w:tc>
      </w:tr>
      <w:tr w:rsidR="00BE5425" w:rsidRPr="00645FED" w14:paraId="1A267656" w14:textId="77777777" w:rsidTr="00BE5425"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0864B" w14:textId="77777777" w:rsidR="00BE5425" w:rsidRPr="00645FED" w:rsidRDefault="00BE5425" w:rsidP="00865D1B">
            <w:pPr>
              <w:spacing w:line="247" w:lineRule="auto"/>
              <w:ind w:left="-5" w:right="627" w:hanging="10"/>
            </w:pPr>
            <w:r w:rsidRPr="00645FED">
              <w:t>da---l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1CEB4D" w14:textId="77777777" w:rsidR="00BE5425" w:rsidRPr="00645FED" w:rsidRDefault="00BE5425" w:rsidP="00865D1B">
            <w:pPr>
              <w:spacing w:line="247" w:lineRule="auto"/>
              <w:ind w:left="-5" w:right="627" w:hanging="10"/>
            </w:pPr>
            <w:r w:rsidRPr="00645FED">
              <w:t>21/08/2024 11:</w:t>
            </w:r>
            <w:r>
              <w:t>59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BACC8" w14:textId="77777777" w:rsidR="00BE5425" w:rsidRPr="00645FED" w:rsidRDefault="00BE5425" w:rsidP="00865D1B">
            <w:pPr>
              <w:spacing w:line="247" w:lineRule="auto"/>
              <w:ind w:left="-5" w:right="627" w:hanging="10"/>
            </w:pPr>
          </w:p>
        </w:tc>
        <w:tc>
          <w:tcPr>
            <w:tcW w:w="3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A05D41" w14:textId="77777777" w:rsidR="00BE5425" w:rsidRPr="00645FED" w:rsidRDefault="00BE5425" w:rsidP="00865D1B">
            <w:pPr>
              <w:spacing w:line="247" w:lineRule="auto"/>
              <w:ind w:left="-5" w:right="627" w:hanging="10"/>
            </w:pPr>
            <w:r>
              <w:t>__</w:t>
            </w:r>
            <w:proofErr w:type="spellStart"/>
            <w:r>
              <w:t>pycache</w:t>
            </w:r>
            <w:proofErr w:type="spellEnd"/>
            <w:r>
              <w:t>__</w:t>
            </w:r>
          </w:p>
        </w:tc>
      </w:tr>
      <w:tr w:rsidR="00BE5425" w:rsidRPr="00645FED" w14:paraId="5934C113" w14:textId="77777777" w:rsidTr="00BE5425"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966E0C" w14:textId="77777777" w:rsidR="00BE5425" w:rsidRPr="00645FED" w:rsidRDefault="00BE5425" w:rsidP="00865D1B">
            <w:pPr>
              <w:spacing w:line="247" w:lineRule="auto"/>
              <w:ind w:left="-5" w:right="627" w:hanging="10"/>
            </w:pPr>
            <w:r w:rsidRPr="00645FED">
              <w:t>-a---l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8B407" w14:textId="77777777" w:rsidR="00BE5425" w:rsidRPr="00645FED" w:rsidRDefault="00BE5425" w:rsidP="00865D1B">
            <w:pPr>
              <w:spacing w:line="247" w:lineRule="auto"/>
              <w:ind w:left="-5" w:right="627" w:hanging="10"/>
            </w:pPr>
            <w:r w:rsidRPr="00C30456">
              <w:t>30/04/2024 04:01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F3914" w14:textId="77777777" w:rsidR="00BE5425" w:rsidRPr="00645FED" w:rsidRDefault="00BE5425" w:rsidP="00865D1B">
            <w:pPr>
              <w:spacing w:line="247" w:lineRule="auto"/>
              <w:ind w:left="-5" w:right="627" w:hanging="10"/>
            </w:pPr>
            <w:r>
              <w:t>1350</w:t>
            </w:r>
          </w:p>
        </w:tc>
        <w:tc>
          <w:tcPr>
            <w:tcW w:w="3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D6126" w14:textId="77777777" w:rsidR="00BE5425" w:rsidRPr="00645FED" w:rsidRDefault="00BE5425" w:rsidP="00865D1B">
            <w:pPr>
              <w:spacing w:line="247" w:lineRule="auto"/>
              <w:ind w:left="-5" w:right="627" w:hanging="10"/>
            </w:pPr>
            <w:r w:rsidRPr="0035104B">
              <w:t>api.py</w:t>
            </w:r>
          </w:p>
        </w:tc>
      </w:tr>
      <w:tr w:rsidR="00BE5425" w:rsidRPr="00645FED" w14:paraId="6B607C35" w14:textId="77777777" w:rsidTr="00BE5425"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DFE0AD" w14:textId="77777777" w:rsidR="00BE5425" w:rsidRPr="00645FED" w:rsidRDefault="00BE5425" w:rsidP="00865D1B">
            <w:pPr>
              <w:spacing w:line="247" w:lineRule="auto"/>
              <w:ind w:left="-5" w:right="627" w:hanging="10"/>
            </w:pPr>
            <w:r w:rsidRPr="00645FED">
              <w:t>-a---l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B2078" w14:textId="77777777" w:rsidR="00BE5425" w:rsidRPr="00645FED" w:rsidRDefault="00BE5425" w:rsidP="00865D1B">
            <w:pPr>
              <w:spacing w:line="247" w:lineRule="auto"/>
              <w:ind w:left="-5" w:right="627" w:hanging="10"/>
            </w:pPr>
            <w:r w:rsidRPr="00C30456">
              <w:t>30/04/2024 04:01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96A58" w14:textId="77777777" w:rsidR="00BE5425" w:rsidRPr="00645FED" w:rsidRDefault="00BE5425" w:rsidP="00865D1B">
            <w:pPr>
              <w:spacing w:line="247" w:lineRule="auto"/>
              <w:ind w:left="-5" w:right="627" w:hanging="10"/>
            </w:pPr>
            <w:r>
              <w:t>1350</w:t>
            </w:r>
          </w:p>
        </w:tc>
        <w:tc>
          <w:tcPr>
            <w:tcW w:w="3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18822" w14:textId="77777777" w:rsidR="00BE5425" w:rsidRPr="00645FED" w:rsidRDefault="00BE5425" w:rsidP="00865D1B">
            <w:pPr>
              <w:spacing w:line="247" w:lineRule="auto"/>
              <w:ind w:left="-5" w:right="627" w:hanging="10"/>
            </w:pPr>
            <w:r w:rsidRPr="0035104B">
              <w:t>api.py</w:t>
            </w:r>
          </w:p>
        </w:tc>
      </w:tr>
      <w:tr w:rsidR="00BE5425" w:rsidRPr="00645FED" w14:paraId="23A7A95B" w14:textId="77777777" w:rsidTr="00BE5425"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9E0D5" w14:textId="77777777" w:rsidR="00BE5425" w:rsidRPr="00645FED" w:rsidRDefault="00BE5425" w:rsidP="00865D1B">
            <w:pPr>
              <w:spacing w:line="247" w:lineRule="auto"/>
              <w:ind w:left="-5" w:right="627" w:hanging="10"/>
            </w:pPr>
            <w:r w:rsidRPr="00645FED">
              <w:t>-a---l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334A8" w14:textId="77777777" w:rsidR="00BE5425" w:rsidRPr="00645FED" w:rsidRDefault="00BE5425" w:rsidP="00865D1B">
            <w:pPr>
              <w:spacing w:line="247" w:lineRule="auto"/>
              <w:ind w:left="-5" w:right="627" w:hanging="10"/>
            </w:pPr>
            <w:r w:rsidRPr="00C30456">
              <w:t>30/04/2024 04:01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7CC74" w14:textId="77777777" w:rsidR="00BE5425" w:rsidRPr="00645FED" w:rsidRDefault="00BE5425" w:rsidP="00865D1B">
            <w:pPr>
              <w:spacing w:line="247" w:lineRule="auto"/>
              <w:ind w:left="-5" w:right="627" w:hanging="10"/>
            </w:pPr>
            <w:r>
              <w:t>3469</w:t>
            </w:r>
          </w:p>
        </w:tc>
        <w:tc>
          <w:tcPr>
            <w:tcW w:w="3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BB3331" w14:textId="77777777" w:rsidR="00BE5425" w:rsidRPr="00645FED" w:rsidRDefault="00BE5425" w:rsidP="00865D1B">
            <w:pPr>
              <w:spacing w:line="247" w:lineRule="auto"/>
              <w:ind w:left="-5" w:right="627" w:hanging="10"/>
            </w:pPr>
            <w:r w:rsidRPr="0035104B">
              <w:t>blkcntnr.py</w:t>
            </w:r>
          </w:p>
        </w:tc>
      </w:tr>
      <w:tr w:rsidR="00BE5425" w:rsidRPr="00645FED" w14:paraId="6B7B6DCF" w14:textId="77777777" w:rsidTr="00BE5425"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8D7A1" w14:textId="77777777" w:rsidR="00BE5425" w:rsidRPr="00645FED" w:rsidRDefault="00BE5425" w:rsidP="00865D1B">
            <w:pPr>
              <w:spacing w:line="247" w:lineRule="auto"/>
              <w:ind w:left="-5" w:right="627" w:hanging="10"/>
            </w:pPr>
            <w:r w:rsidRPr="00645FED">
              <w:lastRenderedPageBreak/>
              <w:t>-a---l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1537F2" w14:textId="77777777" w:rsidR="00BE5425" w:rsidRPr="00645FED" w:rsidRDefault="00BE5425" w:rsidP="00865D1B">
            <w:pPr>
              <w:spacing w:line="247" w:lineRule="auto"/>
              <w:ind w:left="-5" w:right="627" w:hanging="10"/>
            </w:pPr>
            <w:r w:rsidRPr="00C30456">
              <w:t>30/04/2024 04:01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100D83" w14:textId="77777777" w:rsidR="00BE5425" w:rsidRPr="00645FED" w:rsidRDefault="00BE5425" w:rsidP="00865D1B">
            <w:pPr>
              <w:spacing w:line="247" w:lineRule="auto"/>
              <w:ind w:left="-5" w:right="627" w:hanging="10"/>
            </w:pPr>
            <w:r>
              <w:t>8021</w:t>
            </w:r>
          </w:p>
        </w:tc>
        <w:tc>
          <w:tcPr>
            <w:tcW w:w="3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3492F" w14:textId="77777777" w:rsidR="00BE5425" w:rsidRPr="00645FED" w:rsidRDefault="00BE5425" w:rsidP="00865D1B">
            <w:pPr>
              <w:spacing w:line="247" w:lineRule="auto"/>
              <w:ind w:left="-5" w:right="627" w:hanging="10"/>
            </w:pPr>
            <w:r w:rsidRPr="0042731E">
              <w:t>document.py</w:t>
            </w:r>
          </w:p>
        </w:tc>
      </w:tr>
      <w:tr w:rsidR="00BE5425" w:rsidRPr="00645FED" w14:paraId="11157C12" w14:textId="77777777" w:rsidTr="00BE5425">
        <w:tc>
          <w:tcPr>
            <w:tcW w:w="1415" w:type="dxa"/>
            <w:hideMark/>
          </w:tcPr>
          <w:p w14:paraId="793080F4" w14:textId="77777777" w:rsidR="00BE5425" w:rsidRPr="00645FED" w:rsidRDefault="00BE5425" w:rsidP="00865D1B">
            <w:pPr>
              <w:spacing w:line="247" w:lineRule="auto"/>
              <w:ind w:left="-5" w:right="627" w:hanging="10"/>
            </w:pPr>
            <w:r w:rsidRPr="00645FED">
              <w:t>-a---l</w:t>
            </w:r>
          </w:p>
        </w:tc>
        <w:tc>
          <w:tcPr>
            <w:tcW w:w="2838" w:type="dxa"/>
            <w:hideMark/>
          </w:tcPr>
          <w:p w14:paraId="54CFFA10" w14:textId="77777777" w:rsidR="00BE5425" w:rsidRPr="00645FED" w:rsidRDefault="00BE5425" w:rsidP="00865D1B">
            <w:pPr>
              <w:spacing w:line="247" w:lineRule="auto"/>
              <w:ind w:left="-5" w:right="627" w:hanging="10"/>
            </w:pPr>
            <w:r w:rsidRPr="001D1199">
              <w:t>04/11/2023 03:19</w:t>
            </w:r>
          </w:p>
        </w:tc>
        <w:tc>
          <w:tcPr>
            <w:tcW w:w="1210" w:type="dxa"/>
            <w:hideMark/>
          </w:tcPr>
          <w:p w14:paraId="49B92788" w14:textId="77777777" w:rsidR="00BE5425" w:rsidRPr="00645FED" w:rsidRDefault="00BE5425" w:rsidP="00865D1B">
            <w:pPr>
              <w:spacing w:line="247" w:lineRule="auto"/>
              <w:ind w:left="-5" w:right="627" w:hanging="10"/>
            </w:pPr>
            <w:r>
              <w:t>454</w:t>
            </w:r>
          </w:p>
        </w:tc>
        <w:tc>
          <w:tcPr>
            <w:tcW w:w="3558" w:type="dxa"/>
            <w:hideMark/>
          </w:tcPr>
          <w:p w14:paraId="5F2E5F93" w14:textId="77777777" w:rsidR="00BE5425" w:rsidRPr="00645FED" w:rsidRDefault="00BE5425" w:rsidP="00865D1B">
            <w:pPr>
              <w:spacing w:line="247" w:lineRule="auto"/>
              <w:ind w:left="-5" w:right="627" w:hanging="10"/>
            </w:pPr>
            <w:r w:rsidRPr="0042731E">
              <w:t>exceptions.py</w:t>
            </w:r>
          </w:p>
        </w:tc>
      </w:tr>
      <w:tr w:rsidR="00BE5425" w:rsidRPr="00645FED" w14:paraId="3519C3D9" w14:textId="77777777" w:rsidTr="00BE5425">
        <w:tc>
          <w:tcPr>
            <w:tcW w:w="1415" w:type="dxa"/>
            <w:hideMark/>
          </w:tcPr>
          <w:p w14:paraId="00458713" w14:textId="77777777" w:rsidR="00BE5425" w:rsidRPr="00645FED" w:rsidRDefault="00BE5425" w:rsidP="00865D1B">
            <w:pPr>
              <w:spacing w:line="247" w:lineRule="auto"/>
              <w:ind w:left="-5" w:right="627" w:hanging="10"/>
            </w:pPr>
            <w:r w:rsidRPr="00645FED">
              <w:t>-a---l</w:t>
            </w:r>
          </w:p>
        </w:tc>
        <w:tc>
          <w:tcPr>
            <w:tcW w:w="2838" w:type="dxa"/>
            <w:hideMark/>
          </w:tcPr>
          <w:p w14:paraId="065B90CA" w14:textId="77777777" w:rsidR="00BE5425" w:rsidRPr="00645FED" w:rsidRDefault="00BE5425" w:rsidP="00865D1B">
            <w:pPr>
              <w:spacing w:line="247" w:lineRule="auto"/>
              <w:ind w:left="-5" w:right="627" w:hanging="10"/>
            </w:pPr>
            <w:r w:rsidRPr="001D1199">
              <w:t>01/05/2024 20:25</w:t>
            </w:r>
          </w:p>
        </w:tc>
        <w:tc>
          <w:tcPr>
            <w:tcW w:w="1210" w:type="dxa"/>
            <w:hideMark/>
          </w:tcPr>
          <w:p w14:paraId="01CE414C" w14:textId="77777777" w:rsidR="00BE5425" w:rsidRPr="00645FED" w:rsidRDefault="00BE5425" w:rsidP="00865D1B">
            <w:pPr>
              <w:spacing w:line="247" w:lineRule="auto"/>
              <w:ind w:left="-5" w:right="627" w:hanging="10"/>
            </w:pPr>
            <w:r>
              <w:t>3971</w:t>
            </w:r>
          </w:p>
        </w:tc>
        <w:tc>
          <w:tcPr>
            <w:tcW w:w="3558" w:type="dxa"/>
            <w:hideMark/>
          </w:tcPr>
          <w:p w14:paraId="60ABAD07" w14:textId="77777777" w:rsidR="00BE5425" w:rsidRPr="00645FED" w:rsidRDefault="00BE5425" w:rsidP="00865D1B">
            <w:pPr>
              <w:spacing w:line="247" w:lineRule="auto"/>
              <w:ind w:left="-5" w:right="627" w:hanging="10"/>
            </w:pPr>
            <w:r w:rsidRPr="001D1199">
              <w:t>package.py</w:t>
            </w:r>
          </w:p>
        </w:tc>
      </w:tr>
      <w:tr w:rsidR="00BE5425" w:rsidRPr="00645FED" w14:paraId="0E750ED4" w14:textId="77777777" w:rsidTr="00BE5425">
        <w:tc>
          <w:tcPr>
            <w:tcW w:w="1415" w:type="dxa"/>
            <w:hideMark/>
          </w:tcPr>
          <w:p w14:paraId="387B318D" w14:textId="77777777" w:rsidR="00BE5425" w:rsidRPr="00645FED" w:rsidRDefault="00BE5425" w:rsidP="00865D1B">
            <w:pPr>
              <w:spacing w:line="247" w:lineRule="auto"/>
              <w:ind w:left="-5" w:right="627" w:hanging="10"/>
            </w:pPr>
            <w:r w:rsidRPr="00645FED">
              <w:t>-a---l</w:t>
            </w:r>
          </w:p>
        </w:tc>
        <w:tc>
          <w:tcPr>
            <w:tcW w:w="2838" w:type="dxa"/>
            <w:hideMark/>
          </w:tcPr>
          <w:p w14:paraId="6928C044" w14:textId="77777777" w:rsidR="00BE5425" w:rsidRPr="00645FED" w:rsidRDefault="00BE5425" w:rsidP="00865D1B">
            <w:pPr>
              <w:spacing w:line="247" w:lineRule="auto"/>
              <w:ind w:left="-5" w:right="627" w:hanging="10"/>
            </w:pPr>
            <w:r w:rsidRPr="00C30456">
              <w:t>30/04/2024 04:01</w:t>
            </w:r>
          </w:p>
        </w:tc>
        <w:tc>
          <w:tcPr>
            <w:tcW w:w="1210" w:type="dxa"/>
            <w:hideMark/>
          </w:tcPr>
          <w:p w14:paraId="5B64ECEF" w14:textId="77777777" w:rsidR="00BE5425" w:rsidRPr="00645FED" w:rsidRDefault="00BE5425" w:rsidP="00865D1B">
            <w:pPr>
              <w:spacing w:line="247" w:lineRule="auto"/>
              <w:ind w:left="-5" w:right="627" w:hanging="10"/>
            </w:pPr>
            <w:r>
              <w:t>0</w:t>
            </w:r>
          </w:p>
        </w:tc>
        <w:tc>
          <w:tcPr>
            <w:tcW w:w="3558" w:type="dxa"/>
            <w:hideMark/>
          </w:tcPr>
          <w:p w14:paraId="49E26CCF" w14:textId="77777777" w:rsidR="00BE5425" w:rsidRPr="00645FED" w:rsidRDefault="00BE5425" w:rsidP="00865D1B">
            <w:pPr>
              <w:spacing w:line="247" w:lineRule="auto"/>
              <w:ind w:left="-5" w:right="627" w:hanging="10"/>
            </w:pPr>
            <w:proofErr w:type="spellStart"/>
            <w:r>
              <w:t>py.typed</w:t>
            </w:r>
            <w:proofErr w:type="spellEnd"/>
          </w:p>
        </w:tc>
      </w:tr>
      <w:tr w:rsidR="00BE5425" w:rsidRPr="00645FED" w14:paraId="1150BB84" w14:textId="77777777" w:rsidTr="00BE5425">
        <w:tc>
          <w:tcPr>
            <w:tcW w:w="1415" w:type="dxa"/>
            <w:hideMark/>
          </w:tcPr>
          <w:p w14:paraId="3BC69563" w14:textId="77777777" w:rsidR="00BE5425" w:rsidRPr="00645FED" w:rsidRDefault="00BE5425" w:rsidP="00865D1B">
            <w:pPr>
              <w:spacing w:line="247" w:lineRule="auto"/>
              <w:ind w:left="-5" w:right="627" w:hanging="10"/>
            </w:pPr>
            <w:r w:rsidRPr="00645FED">
              <w:t>-a---l</w:t>
            </w:r>
          </w:p>
        </w:tc>
        <w:tc>
          <w:tcPr>
            <w:tcW w:w="2838" w:type="dxa"/>
            <w:hideMark/>
          </w:tcPr>
          <w:p w14:paraId="4C5DBD8C" w14:textId="77777777" w:rsidR="00BE5425" w:rsidRPr="00645FED" w:rsidRDefault="00BE5425" w:rsidP="00865D1B">
            <w:pPr>
              <w:spacing w:line="247" w:lineRule="auto"/>
              <w:ind w:left="-5" w:right="627" w:hanging="10"/>
            </w:pPr>
            <w:r w:rsidRPr="002F7895">
              <w:t>01/05/2024 20:25</w:t>
            </w:r>
          </w:p>
        </w:tc>
        <w:tc>
          <w:tcPr>
            <w:tcW w:w="1210" w:type="dxa"/>
            <w:hideMark/>
          </w:tcPr>
          <w:p w14:paraId="433D81BF" w14:textId="77777777" w:rsidR="00BE5425" w:rsidRPr="00645FED" w:rsidRDefault="00BE5425" w:rsidP="00865D1B">
            <w:pPr>
              <w:spacing w:line="247" w:lineRule="auto"/>
              <w:ind w:left="-5" w:right="627" w:hanging="10"/>
            </w:pPr>
            <w:r>
              <w:t>18412</w:t>
            </w:r>
          </w:p>
        </w:tc>
        <w:tc>
          <w:tcPr>
            <w:tcW w:w="3558" w:type="dxa"/>
            <w:hideMark/>
          </w:tcPr>
          <w:p w14:paraId="29A746B8" w14:textId="77777777" w:rsidR="00BE5425" w:rsidRPr="00645FED" w:rsidRDefault="00BE5425" w:rsidP="00865D1B">
            <w:pPr>
              <w:spacing w:line="247" w:lineRule="auto"/>
              <w:ind w:left="-5" w:right="627" w:hanging="10"/>
            </w:pPr>
            <w:r>
              <w:t>section.py</w:t>
            </w:r>
          </w:p>
        </w:tc>
      </w:tr>
      <w:tr w:rsidR="00BE5425" w:rsidRPr="00645FED" w14:paraId="31943F8D" w14:textId="77777777" w:rsidTr="00BE5425">
        <w:tc>
          <w:tcPr>
            <w:tcW w:w="1415" w:type="dxa"/>
            <w:hideMark/>
          </w:tcPr>
          <w:p w14:paraId="6136730B" w14:textId="77777777" w:rsidR="00BE5425" w:rsidRPr="00645FED" w:rsidRDefault="00BE5425" w:rsidP="00865D1B">
            <w:pPr>
              <w:spacing w:line="247" w:lineRule="auto"/>
              <w:ind w:left="-5" w:right="627" w:hanging="10"/>
            </w:pPr>
            <w:r w:rsidRPr="00645FED">
              <w:t>-a---l</w:t>
            </w:r>
          </w:p>
        </w:tc>
        <w:tc>
          <w:tcPr>
            <w:tcW w:w="2838" w:type="dxa"/>
            <w:hideMark/>
          </w:tcPr>
          <w:p w14:paraId="00E860C4" w14:textId="77777777" w:rsidR="00BE5425" w:rsidRPr="00645FED" w:rsidRDefault="00BE5425" w:rsidP="00865D1B">
            <w:pPr>
              <w:spacing w:line="247" w:lineRule="auto"/>
              <w:ind w:left="-5" w:right="627" w:hanging="10"/>
            </w:pPr>
            <w:r w:rsidRPr="002F7895">
              <w:t>01/05/2024 20:25</w:t>
            </w:r>
          </w:p>
        </w:tc>
        <w:tc>
          <w:tcPr>
            <w:tcW w:w="1210" w:type="dxa"/>
            <w:hideMark/>
          </w:tcPr>
          <w:p w14:paraId="6DD4E4AA" w14:textId="77777777" w:rsidR="00BE5425" w:rsidRPr="00645FED" w:rsidRDefault="00BE5425" w:rsidP="00865D1B">
            <w:pPr>
              <w:spacing w:line="247" w:lineRule="auto"/>
              <w:ind w:right="627"/>
            </w:pPr>
            <w:r>
              <w:t>1082</w:t>
            </w:r>
          </w:p>
        </w:tc>
        <w:tc>
          <w:tcPr>
            <w:tcW w:w="3558" w:type="dxa"/>
            <w:hideMark/>
          </w:tcPr>
          <w:p w14:paraId="1B554712" w14:textId="77777777" w:rsidR="00BE5425" w:rsidRPr="00645FED" w:rsidRDefault="00BE5425" w:rsidP="00865D1B">
            <w:pPr>
              <w:spacing w:line="247" w:lineRule="auto"/>
              <w:ind w:left="-5" w:right="627" w:hanging="10"/>
            </w:pPr>
            <w:r>
              <w:t>settings</w:t>
            </w:r>
            <w:r w:rsidRPr="00645FED">
              <w:t>.</w:t>
            </w:r>
            <w:r>
              <w:t>py</w:t>
            </w:r>
          </w:p>
        </w:tc>
      </w:tr>
      <w:tr w:rsidR="00BE5425" w:rsidRPr="00645FED" w14:paraId="49C2F98F" w14:textId="77777777" w:rsidTr="00BE5425">
        <w:tc>
          <w:tcPr>
            <w:tcW w:w="1415" w:type="dxa"/>
            <w:hideMark/>
          </w:tcPr>
          <w:p w14:paraId="1F56DF0A" w14:textId="77777777" w:rsidR="00BE5425" w:rsidRPr="00645FED" w:rsidRDefault="00BE5425" w:rsidP="00865D1B">
            <w:pPr>
              <w:spacing w:line="247" w:lineRule="auto"/>
              <w:ind w:left="-5" w:right="627" w:hanging="10"/>
            </w:pPr>
            <w:r w:rsidRPr="00645FED">
              <w:t>-a---l</w:t>
            </w:r>
          </w:p>
        </w:tc>
        <w:tc>
          <w:tcPr>
            <w:tcW w:w="2838" w:type="dxa"/>
            <w:hideMark/>
          </w:tcPr>
          <w:p w14:paraId="62B73BCD" w14:textId="77777777" w:rsidR="00BE5425" w:rsidRPr="00645FED" w:rsidRDefault="00BE5425" w:rsidP="00865D1B">
            <w:pPr>
              <w:spacing w:line="247" w:lineRule="auto"/>
              <w:ind w:left="-5" w:right="627" w:hanging="10"/>
            </w:pPr>
            <w:r w:rsidRPr="002F7895">
              <w:t>01/05/2024 20:25</w:t>
            </w:r>
          </w:p>
        </w:tc>
        <w:tc>
          <w:tcPr>
            <w:tcW w:w="1210" w:type="dxa"/>
            <w:hideMark/>
          </w:tcPr>
          <w:p w14:paraId="2A7E1804" w14:textId="77777777" w:rsidR="00BE5425" w:rsidRPr="00645FED" w:rsidRDefault="00BE5425" w:rsidP="00865D1B">
            <w:pPr>
              <w:spacing w:line="247" w:lineRule="auto"/>
              <w:ind w:left="-5" w:right="627" w:hanging="10"/>
            </w:pPr>
            <w:r>
              <w:t>2969</w:t>
            </w:r>
          </w:p>
        </w:tc>
        <w:tc>
          <w:tcPr>
            <w:tcW w:w="3558" w:type="dxa"/>
            <w:hideMark/>
          </w:tcPr>
          <w:p w14:paraId="426C248C" w14:textId="77777777" w:rsidR="00BE5425" w:rsidRPr="00645FED" w:rsidRDefault="00BE5425" w:rsidP="00865D1B">
            <w:pPr>
              <w:spacing w:line="247" w:lineRule="auto"/>
              <w:ind w:left="-5" w:right="627" w:hanging="10"/>
            </w:pPr>
            <w:r>
              <w:t>shape</w:t>
            </w:r>
            <w:r w:rsidRPr="00645FED">
              <w:t>.</w:t>
            </w:r>
            <w:r>
              <w:t>py</w:t>
            </w:r>
          </w:p>
        </w:tc>
      </w:tr>
      <w:tr w:rsidR="00BE5425" w:rsidRPr="00645FED" w14:paraId="083BA4AC" w14:textId="77777777" w:rsidTr="00BE5425">
        <w:tc>
          <w:tcPr>
            <w:tcW w:w="1415" w:type="dxa"/>
            <w:hideMark/>
          </w:tcPr>
          <w:p w14:paraId="57ECAF9A" w14:textId="77777777" w:rsidR="00BE5425" w:rsidRPr="00645FED" w:rsidRDefault="00BE5425" w:rsidP="00865D1B">
            <w:pPr>
              <w:spacing w:line="247" w:lineRule="auto"/>
              <w:ind w:left="-5" w:right="627" w:hanging="10"/>
            </w:pPr>
            <w:r w:rsidRPr="00645FED">
              <w:t>-a---l</w:t>
            </w:r>
          </w:p>
        </w:tc>
        <w:tc>
          <w:tcPr>
            <w:tcW w:w="2838" w:type="dxa"/>
            <w:hideMark/>
          </w:tcPr>
          <w:p w14:paraId="2E1979D1" w14:textId="77777777" w:rsidR="00BE5425" w:rsidRPr="00645FED" w:rsidRDefault="00BE5425" w:rsidP="00865D1B">
            <w:pPr>
              <w:spacing w:line="247" w:lineRule="auto"/>
              <w:ind w:left="-5" w:right="627" w:hanging="10"/>
            </w:pPr>
            <w:r w:rsidRPr="00C30456">
              <w:t>30/04/2024 04:01</w:t>
            </w:r>
          </w:p>
        </w:tc>
        <w:tc>
          <w:tcPr>
            <w:tcW w:w="1210" w:type="dxa"/>
            <w:hideMark/>
          </w:tcPr>
          <w:p w14:paraId="22631CB9" w14:textId="77777777" w:rsidR="00BE5425" w:rsidRPr="00645FED" w:rsidRDefault="00BE5425" w:rsidP="00865D1B">
            <w:pPr>
              <w:spacing w:line="247" w:lineRule="auto"/>
              <w:ind w:left="-5" w:right="627" w:hanging="10"/>
            </w:pPr>
            <w:r>
              <w:t>13509</w:t>
            </w:r>
          </w:p>
        </w:tc>
        <w:tc>
          <w:tcPr>
            <w:tcW w:w="3558" w:type="dxa"/>
            <w:hideMark/>
          </w:tcPr>
          <w:p w14:paraId="4F5197DC" w14:textId="77777777" w:rsidR="00BE5425" w:rsidRPr="00645FED" w:rsidRDefault="00BE5425" w:rsidP="00865D1B">
            <w:pPr>
              <w:spacing w:line="247" w:lineRule="auto"/>
              <w:ind w:left="-5" w:right="627" w:hanging="10"/>
            </w:pPr>
            <w:r>
              <w:t>shared.py</w:t>
            </w:r>
          </w:p>
        </w:tc>
      </w:tr>
      <w:tr w:rsidR="00BE5425" w:rsidRPr="00645FED" w14:paraId="22264987" w14:textId="77777777" w:rsidTr="00BE5425">
        <w:tc>
          <w:tcPr>
            <w:tcW w:w="1415" w:type="dxa"/>
            <w:hideMark/>
          </w:tcPr>
          <w:p w14:paraId="7329147A" w14:textId="77777777" w:rsidR="00BE5425" w:rsidRPr="00645FED" w:rsidRDefault="00BE5425" w:rsidP="00865D1B">
            <w:pPr>
              <w:spacing w:line="247" w:lineRule="auto"/>
              <w:ind w:left="-5" w:right="627" w:hanging="10"/>
            </w:pPr>
            <w:r w:rsidRPr="00645FED">
              <w:t>-a---l</w:t>
            </w:r>
          </w:p>
        </w:tc>
        <w:tc>
          <w:tcPr>
            <w:tcW w:w="2838" w:type="dxa"/>
            <w:hideMark/>
          </w:tcPr>
          <w:p w14:paraId="0A037CCB" w14:textId="77777777" w:rsidR="00BE5425" w:rsidRPr="00645FED" w:rsidRDefault="00BE5425" w:rsidP="00865D1B">
            <w:pPr>
              <w:spacing w:line="247" w:lineRule="auto"/>
              <w:ind w:left="-5" w:right="627" w:hanging="10"/>
            </w:pPr>
            <w:r w:rsidRPr="00C30456">
              <w:t>30/04/2024 04:01</w:t>
            </w:r>
          </w:p>
        </w:tc>
        <w:tc>
          <w:tcPr>
            <w:tcW w:w="1210" w:type="dxa"/>
            <w:hideMark/>
          </w:tcPr>
          <w:p w14:paraId="42D71D96" w14:textId="77777777" w:rsidR="00BE5425" w:rsidRPr="00645FED" w:rsidRDefault="00BE5425" w:rsidP="00865D1B">
            <w:pPr>
              <w:spacing w:line="247" w:lineRule="auto"/>
              <w:ind w:left="-5" w:right="627" w:hanging="10"/>
            </w:pPr>
            <w:r>
              <w:t>19477</w:t>
            </w:r>
          </w:p>
        </w:tc>
        <w:tc>
          <w:tcPr>
            <w:tcW w:w="3558" w:type="dxa"/>
            <w:hideMark/>
          </w:tcPr>
          <w:p w14:paraId="5196D2EA" w14:textId="77777777" w:rsidR="00BE5425" w:rsidRPr="00645FED" w:rsidRDefault="00BE5425" w:rsidP="00865D1B">
            <w:pPr>
              <w:spacing w:line="247" w:lineRule="auto"/>
              <w:ind w:left="-5" w:right="627" w:hanging="10"/>
            </w:pPr>
            <w:r w:rsidRPr="00645FED">
              <w:t>t</w:t>
            </w:r>
            <w:r>
              <w:t>able</w:t>
            </w:r>
            <w:r w:rsidRPr="00645FED">
              <w:t>.</w:t>
            </w:r>
            <w:r>
              <w:t>py</w:t>
            </w:r>
          </w:p>
        </w:tc>
      </w:tr>
      <w:tr w:rsidR="00BE5425" w:rsidRPr="00645FED" w14:paraId="1C486014" w14:textId="77777777" w:rsidTr="00BE5425">
        <w:tc>
          <w:tcPr>
            <w:tcW w:w="1415" w:type="dxa"/>
            <w:hideMark/>
          </w:tcPr>
          <w:p w14:paraId="31DF96D0" w14:textId="77777777" w:rsidR="00BE5425" w:rsidRPr="00645FED" w:rsidRDefault="00BE5425" w:rsidP="00865D1B">
            <w:pPr>
              <w:spacing w:line="247" w:lineRule="auto"/>
              <w:ind w:left="-5" w:right="627" w:hanging="10"/>
            </w:pPr>
            <w:r w:rsidRPr="00645FED">
              <w:t>-a---l</w:t>
            </w:r>
          </w:p>
        </w:tc>
        <w:tc>
          <w:tcPr>
            <w:tcW w:w="2838" w:type="dxa"/>
            <w:hideMark/>
          </w:tcPr>
          <w:p w14:paraId="69A96A13" w14:textId="77777777" w:rsidR="00BE5425" w:rsidRPr="00645FED" w:rsidRDefault="00BE5425" w:rsidP="00865D1B">
            <w:pPr>
              <w:spacing w:line="247" w:lineRule="auto"/>
              <w:ind w:left="-5" w:right="627" w:hanging="10"/>
            </w:pPr>
            <w:r w:rsidRPr="00BC0984">
              <w:t>04/11/2023 03:19</w:t>
            </w:r>
          </w:p>
        </w:tc>
        <w:tc>
          <w:tcPr>
            <w:tcW w:w="1210" w:type="dxa"/>
            <w:hideMark/>
          </w:tcPr>
          <w:p w14:paraId="235743CE" w14:textId="77777777" w:rsidR="00BE5425" w:rsidRPr="00645FED" w:rsidRDefault="00BE5425" w:rsidP="00865D1B">
            <w:pPr>
              <w:spacing w:line="247" w:lineRule="auto"/>
              <w:ind w:left="-5" w:right="627" w:hanging="10"/>
            </w:pPr>
            <w:r>
              <w:t>864</w:t>
            </w:r>
          </w:p>
        </w:tc>
        <w:tc>
          <w:tcPr>
            <w:tcW w:w="3558" w:type="dxa"/>
            <w:hideMark/>
          </w:tcPr>
          <w:p w14:paraId="65D0F4B3" w14:textId="77777777" w:rsidR="00BE5425" w:rsidRPr="00645FED" w:rsidRDefault="00BE5425" w:rsidP="00865D1B">
            <w:pPr>
              <w:spacing w:line="247" w:lineRule="auto"/>
              <w:ind w:left="-5" w:right="627" w:hanging="10"/>
            </w:pPr>
            <w:r>
              <w:t>types</w:t>
            </w:r>
            <w:r w:rsidRPr="00645FED">
              <w:t>.</w:t>
            </w:r>
            <w:r>
              <w:t>py</w:t>
            </w:r>
          </w:p>
        </w:tc>
      </w:tr>
      <w:tr w:rsidR="00BE5425" w:rsidRPr="00645FED" w14:paraId="65ACE889" w14:textId="77777777" w:rsidTr="00BE5425">
        <w:tc>
          <w:tcPr>
            <w:tcW w:w="1415" w:type="dxa"/>
            <w:hideMark/>
          </w:tcPr>
          <w:p w14:paraId="1F9AAC12" w14:textId="77777777" w:rsidR="00BE5425" w:rsidRPr="00645FED" w:rsidRDefault="00BE5425" w:rsidP="00865D1B">
            <w:pPr>
              <w:spacing w:line="247" w:lineRule="auto"/>
              <w:ind w:left="-5" w:right="627" w:hanging="10"/>
            </w:pPr>
            <w:r w:rsidRPr="00645FED">
              <w:t>-a---l</w:t>
            </w:r>
          </w:p>
        </w:tc>
        <w:tc>
          <w:tcPr>
            <w:tcW w:w="2838" w:type="dxa"/>
            <w:hideMark/>
          </w:tcPr>
          <w:p w14:paraId="0BC7E8FD" w14:textId="77777777" w:rsidR="00BE5425" w:rsidRPr="00645FED" w:rsidRDefault="00BE5425" w:rsidP="00865D1B">
            <w:pPr>
              <w:spacing w:line="247" w:lineRule="auto"/>
              <w:ind w:left="-5" w:right="627" w:hanging="10"/>
            </w:pPr>
            <w:r w:rsidRPr="00BC0984">
              <w:t>01/05/2024 20:27</w:t>
            </w:r>
          </w:p>
        </w:tc>
        <w:tc>
          <w:tcPr>
            <w:tcW w:w="1210" w:type="dxa"/>
            <w:hideMark/>
          </w:tcPr>
          <w:p w14:paraId="0F41D91A" w14:textId="77777777" w:rsidR="00BE5425" w:rsidRPr="00645FED" w:rsidRDefault="00BE5425" w:rsidP="00865D1B">
            <w:pPr>
              <w:spacing w:line="247" w:lineRule="auto"/>
              <w:ind w:left="-5" w:right="627" w:hanging="10"/>
            </w:pPr>
            <w:r>
              <w:t>1711</w:t>
            </w:r>
          </w:p>
        </w:tc>
        <w:tc>
          <w:tcPr>
            <w:tcW w:w="3558" w:type="dxa"/>
            <w:hideMark/>
          </w:tcPr>
          <w:p w14:paraId="6C326DD8" w14:textId="77777777" w:rsidR="00BE5425" w:rsidRPr="00645FED" w:rsidRDefault="00BE5425" w:rsidP="00865D1B">
            <w:pPr>
              <w:spacing w:line="247" w:lineRule="auto"/>
              <w:ind w:left="-5" w:right="627" w:hanging="10"/>
            </w:pPr>
            <w:r w:rsidRPr="00BC0984">
              <w:t>__init__.py</w:t>
            </w:r>
          </w:p>
        </w:tc>
      </w:tr>
    </w:tbl>
    <w:p w14:paraId="4CA1DA41" w14:textId="77777777" w:rsidR="002C43ED" w:rsidRDefault="00977981">
      <w:pPr>
        <w:pStyle w:val="Heading2"/>
      </w:pPr>
      <w:r>
        <w:t>Copilot</w:t>
      </w:r>
    </w:p>
    <w:p w14:paraId="0450902F" w14:textId="77777777" w:rsidR="00F44C1B" w:rsidRPr="00F44C1B" w:rsidRDefault="00F44C1B" w:rsidP="00F44C1B">
      <w:pPr>
        <w:rPr>
          <w:lang w:val="en-GB"/>
        </w:rPr>
      </w:pPr>
      <w:r w:rsidRPr="00F44C1B">
        <w:rPr>
          <w:lang w:val="en-GB"/>
        </w:rPr>
        <w:t>Certainly! Let's get the python-docx module installed manually. Since you've already extracted it to the path "C:\Users\HasanAkh1\OneDrive - bradford.gov.uk\Markdown and Python\python_docx-1.1.2\", we'll proceed step by step:</w:t>
      </w:r>
    </w:p>
    <w:p w14:paraId="21B810FC" w14:textId="77777777" w:rsidR="00F44C1B" w:rsidRPr="00F44C1B" w:rsidRDefault="00F44C1B" w:rsidP="00F44C1B">
      <w:pPr>
        <w:numPr>
          <w:ilvl w:val="0"/>
          <w:numId w:val="8"/>
        </w:numPr>
        <w:rPr>
          <w:lang w:val="en-GB"/>
        </w:rPr>
      </w:pPr>
      <w:r w:rsidRPr="00F44C1B">
        <w:rPr>
          <w:b/>
          <w:bCs/>
          <w:lang w:val="en-GB"/>
        </w:rPr>
        <w:t>Navigate to the Module Directory:</w:t>
      </w:r>
      <w:r w:rsidRPr="00F44C1B">
        <w:rPr>
          <w:lang w:val="en-GB"/>
        </w:rPr>
        <w:t xml:space="preserve"> Open your terminal or command prompt and change the directory to where the python-docx module is located. You mentioned it's at:</w:t>
      </w:r>
    </w:p>
    <w:p w14:paraId="2D7046B3" w14:textId="77777777" w:rsidR="00F44C1B" w:rsidRPr="00F44C1B" w:rsidRDefault="00F44C1B" w:rsidP="00F44C1B">
      <w:pPr>
        <w:numPr>
          <w:ilvl w:val="0"/>
          <w:numId w:val="8"/>
        </w:numPr>
        <w:rPr>
          <w:lang w:val="en-GB"/>
        </w:rPr>
      </w:pPr>
      <w:r w:rsidRPr="00F44C1B">
        <w:rPr>
          <w:lang w:val="en-GB"/>
        </w:rPr>
        <w:t>cd "C:\Users\HasanAkh1\OneDrive - bradford.gov.uk\Markdown and Python\python_docx-1.1.2"</w:t>
      </w:r>
    </w:p>
    <w:p w14:paraId="47551D6A" w14:textId="77777777" w:rsidR="00F44C1B" w:rsidRPr="00F44C1B" w:rsidRDefault="00F44C1B" w:rsidP="00F44C1B">
      <w:pPr>
        <w:numPr>
          <w:ilvl w:val="0"/>
          <w:numId w:val="8"/>
        </w:numPr>
        <w:rPr>
          <w:lang w:val="en-GB"/>
        </w:rPr>
      </w:pPr>
      <w:r w:rsidRPr="00F44C1B">
        <w:rPr>
          <w:b/>
          <w:bCs/>
          <w:lang w:val="en-GB"/>
        </w:rPr>
        <w:t>Install Dependencies (if needed):</w:t>
      </w:r>
      <w:r w:rsidRPr="00F44C1B">
        <w:rPr>
          <w:lang w:val="en-GB"/>
        </w:rPr>
        <w:t xml:space="preserve"> The python-docx module depends on the </w:t>
      </w:r>
      <w:proofErr w:type="spellStart"/>
      <w:r w:rsidRPr="00F44C1B">
        <w:rPr>
          <w:lang w:val="en-GB"/>
        </w:rPr>
        <w:t>lxml</w:t>
      </w:r>
      <w:proofErr w:type="spellEnd"/>
      <w:r w:rsidRPr="00F44C1B">
        <w:rPr>
          <w:lang w:val="en-GB"/>
        </w:rPr>
        <w:t xml:space="preserve"> package. If you don't have it installed, you can install it using pip:</w:t>
      </w:r>
    </w:p>
    <w:p w14:paraId="275643ED" w14:textId="77777777" w:rsidR="00F44C1B" w:rsidRPr="00F44C1B" w:rsidRDefault="00F44C1B" w:rsidP="00F44C1B">
      <w:pPr>
        <w:numPr>
          <w:ilvl w:val="0"/>
          <w:numId w:val="8"/>
        </w:numPr>
        <w:rPr>
          <w:lang w:val="en-GB"/>
        </w:rPr>
      </w:pPr>
      <w:r w:rsidRPr="00F44C1B">
        <w:rPr>
          <w:lang w:val="en-GB"/>
        </w:rPr>
        <w:t xml:space="preserve">pip install </w:t>
      </w:r>
      <w:proofErr w:type="spellStart"/>
      <w:r w:rsidRPr="00F44C1B">
        <w:rPr>
          <w:lang w:val="en-GB"/>
        </w:rPr>
        <w:t>lxml</w:t>
      </w:r>
      <w:proofErr w:type="spellEnd"/>
    </w:p>
    <w:p w14:paraId="33789B76" w14:textId="77777777" w:rsidR="00F44C1B" w:rsidRPr="00F44C1B" w:rsidRDefault="00F44C1B" w:rsidP="00F44C1B">
      <w:pPr>
        <w:numPr>
          <w:ilvl w:val="0"/>
          <w:numId w:val="8"/>
        </w:numPr>
        <w:rPr>
          <w:lang w:val="en-GB"/>
        </w:rPr>
      </w:pPr>
      <w:r w:rsidRPr="00F44C1B">
        <w:rPr>
          <w:b/>
          <w:bCs/>
          <w:lang w:val="en-GB"/>
        </w:rPr>
        <w:t>Install the Module:</w:t>
      </w:r>
      <w:r w:rsidRPr="00F44C1B">
        <w:rPr>
          <w:lang w:val="en-GB"/>
        </w:rPr>
        <w:t xml:space="preserve"> Now let's install the python-docx module. Run the following command:</w:t>
      </w:r>
    </w:p>
    <w:p w14:paraId="34F0D8D5" w14:textId="77777777" w:rsidR="00F44C1B" w:rsidRPr="00F44C1B" w:rsidRDefault="00F44C1B" w:rsidP="00F44C1B">
      <w:pPr>
        <w:numPr>
          <w:ilvl w:val="0"/>
          <w:numId w:val="8"/>
        </w:numPr>
        <w:rPr>
          <w:lang w:val="en-GB"/>
        </w:rPr>
      </w:pPr>
      <w:r w:rsidRPr="00F44C1B">
        <w:rPr>
          <w:lang w:val="en-GB"/>
        </w:rPr>
        <w:t>python setup.py install</w:t>
      </w:r>
    </w:p>
    <w:p w14:paraId="16BB2A7D" w14:textId="77777777" w:rsidR="00F44C1B" w:rsidRPr="00F44C1B" w:rsidRDefault="00F44C1B" w:rsidP="00F44C1B">
      <w:pPr>
        <w:rPr>
          <w:lang w:val="en-GB"/>
        </w:rPr>
      </w:pPr>
      <w:r w:rsidRPr="00F44C1B">
        <w:rPr>
          <w:lang w:val="en-GB"/>
        </w:rPr>
        <w:t>This will install the module and make it available for import.</w:t>
      </w:r>
    </w:p>
    <w:p w14:paraId="2559BF59" w14:textId="77777777" w:rsidR="00F44C1B" w:rsidRPr="00F44C1B" w:rsidRDefault="00F44C1B" w:rsidP="00F44C1B">
      <w:pPr>
        <w:numPr>
          <w:ilvl w:val="0"/>
          <w:numId w:val="8"/>
        </w:numPr>
        <w:rPr>
          <w:lang w:val="en-GB"/>
        </w:rPr>
      </w:pPr>
      <w:r w:rsidRPr="00F44C1B">
        <w:rPr>
          <w:b/>
          <w:bCs/>
          <w:lang w:val="en-GB"/>
        </w:rPr>
        <w:t>Verify the Installation:</w:t>
      </w:r>
      <w:r w:rsidRPr="00F44C1B">
        <w:rPr>
          <w:lang w:val="en-GB"/>
        </w:rPr>
        <w:t xml:space="preserve"> After installation, you can import the docx module in your Python script:</w:t>
      </w:r>
    </w:p>
    <w:p w14:paraId="7F0E8D2C" w14:textId="77777777" w:rsidR="00F44C1B" w:rsidRPr="00F44C1B" w:rsidRDefault="00F44C1B" w:rsidP="00F44C1B">
      <w:pPr>
        <w:rPr>
          <w:lang w:val="en-GB"/>
        </w:rPr>
      </w:pPr>
      <w:r w:rsidRPr="00F44C1B">
        <w:rPr>
          <w:lang w:val="en-GB"/>
        </w:rPr>
        <w:t>python</w:t>
      </w:r>
    </w:p>
    <w:p w14:paraId="6C4ADB00" w14:textId="77777777" w:rsidR="00F44C1B" w:rsidRPr="00F44C1B" w:rsidRDefault="00F44C1B" w:rsidP="00F44C1B">
      <w:pPr>
        <w:rPr>
          <w:lang w:val="en-GB"/>
        </w:rPr>
      </w:pPr>
      <w:r w:rsidRPr="00F44C1B">
        <w:rPr>
          <w:lang w:val="en-GB"/>
        </w:rPr>
        <w:t>from docx import Document</w:t>
      </w:r>
    </w:p>
    <w:p w14:paraId="0EC07F52" w14:textId="77777777" w:rsidR="00F44C1B" w:rsidRPr="00F44C1B" w:rsidRDefault="00F44C1B" w:rsidP="00F44C1B">
      <w:pPr>
        <w:rPr>
          <w:lang w:val="en-GB"/>
        </w:rPr>
      </w:pPr>
    </w:p>
    <w:p w14:paraId="09E12B0F" w14:textId="77777777" w:rsidR="00F44C1B" w:rsidRPr="00F44C1B" w:rsidRDefault="00F44C1B" w:rsidP="00F44C1B">
      <w:pPr>
        <w:rPr>
          <w:lang w:val="en-GB"/>
        </w:rPr>
      </w:pPr>
      <w:r w:rsidRPr="00F44C1B">
        <w:rPr>
          <w:lang w:val="en-GB"/>
        </w:rPr>
        <w:t xml:space="preserve">def </w:t>
      </w:r>
      <w:proofErr w:type="spellStart"/>
      <w:r w:rsidRPr="00F44C1B">
        <w:rPr>
          <w:lang w:val="en-GB"/>
        </w:rPr>
        <w:t>extract_text_from_docx</w:t>
      </w:r>
      <w:proofErr w:type="spellEnd"/>
      <w:r w:rsidRPr="00F44C1B">
        <w:rPr>
          <w:lang w:val="en-GB"/>
        </w:rPr>
        <w:t>(</w:t>
      </w:r>
      <w:proofErr w:type="spellStart"/>
      <w:r w:rsidRPr="00F44C1B">
        <w:rPr>
          <w:lang w:val="en-GB"/>
        </w:rPr>
        <w:t>file_path</w:t>
      </w:r>
      <w:proofErr w:type="spellEnd"/>
      <w:r w:rsidRPr="00F44C1B">
        <w:rPr>
          <w:lang w:val="en-GB"/>
        </w:rPr>
        <w:t>):</w:t>
      </w:r>
    </w:p>
    <w:p w14:paraId="1E3D8FC1" w14:textId="77777777" w:rsidR="00F44C1B" w:rsidRPr="00F44C1B" w:rsidRDefault="00F44C1B" w:rsidP="00F44C1B">
      <w:pPr>
        <w:rPr>
          <w:lang w:val="en-GB"/>
        </w:rPr>
      </w:pPr>
      <w:r w:rsidRPr="00F44C1B">
        <w:rPr>
          <w:lang w:val="en-GB"/>
        </w:rPr>
        <w:t xml:space="preserve">    doc = Document(</w:t>
      </w:r>
      <w:proofErr w:type="spellStart"/>
      <w:r w:rsidRPr="00F44C1B">
        <w:rPr>
          <w:lang w:val="en-GB"/>
        </w:rPr>
        <w:t>file_path</w:t>
      </w:r>
      <w:proofErr w:type="spellEnd"/>
      <w:r w:rsidRPr="00F44C1B">
        <w:rPr>
          <w:lang w:val="en-GB"/>
        </w:rPr>
        <w:t>)</w:t>
      </w:r>
    </w:p>
    <w:p w14:paraId="3AC0A685" w14:textId="77777777" w:rsidR="00F44C1B" w:rsidRPr="00F44C1B" w:rsidRDefault="00F44C1B" w:rsidP="00F44C1B">
      <w:pPr>
        <w:rPr>
          <w:lang w:val="en-GB"/>
        </w:rPr>
      </w:pPr>
      <w:r w:rsidRPr="00F44C1B">
        <w:rPr>
          <w:lang w:val="en-GB"/>
        </w:rPr>
        <w:lastRenderedPageBreak/>
        <w:t xml:space="preserve">    </w:t>
      </w:r>
      <w:proofErr w:type="spellStart"/>
      <w:r w:rsidRPr="00F44C1B">
        <w:rPr>
          <w:lang w:val="en-GB"/>
        </w:rPr>
        <w:t>full_text</w:t>
      </w:r>
      <w:proofErr w:type="spellEnd"/>
      <w:r w:rsidRPr="00F44C1B">
        <w:rPr>
          <w:lang w:val="en-GB"/>
        </w:rPr>
        <w:t xml:space="preserve"> = [</w:t>
      </w:r>
      <w:proofErr w:type="spellStart"/>
      <w:r w:rsidRPr="00F44C1B">
        <w:rPr>
          <w:lang w:val="en-GB"/>
        </w:rPr>
        <w:t>para.text</w:t>
      </w:r>
      <w:proofErr w:type="spellEnd"/>
      <w:r w:rsidRPr="00F44C1B">
        <w:rPr>
          <w:lang w:val="en-GB"/>
        </w:rPr>
        <w:t xml:space="preserve"> for para in </w:t>
      </w:r>
      <w:proofErr w:type="spellStart"/>
      <w:r w:rsidRPr="00F44C1B">
        <w:rPr>
          <w:lang w:val="en-GB"/>
        </w:rPr>
        <w:t>doc.paragraphs</w:t>
      </w:r>
      <w:proofErr w:type="spellEnd"/>
      <w:r w:rsidRPr="00F44C1B">
        <w:rPr>
          <w:lang w:val="en-GB"/>
        </w:rPr>
        <w:t>]</w:t>
      </w:r>
    </w:p>
    <w:p w14:paraId="0BC11A21" w14:textId="77777777" w:rsidR="00F44C1B" w:rsidRPr="00F44C1B" w:rsidRDefault="00F44C1B" w:rsidP="00F44C1B">
      <w:pPr>
        <w:rPr>
          <w:lang w:val="en-GB"/>
        </w:rPr>
      </w:pPr>
      <w:r w:rsidRPr="00F44C1B">
        <w:rPr>
          <w:lang w:val="en-GB"/>
        </w:rPr>
        <w:t xml:space="preserve">    return "\</w:t>
      </w:r>
      <w:proofErr w:type="spellStart"/>
      <w:r w:rsidRPr="00F44C1B">
        <w:rPr>
          <w:lang w:val="en-GB"/>
        </w:rPr>
        <w:t>n".join</w:t>
      </w:r>
      <w:proofErr w:type="spellEnd"/>
      <w:r w:rsidRPr="00F44C1B">
        <w:rPr>
          <w:lang w:val="en-GB"/>
        </w:rPr>
        <w:t>(</w:t>
      </w:r>
      <w:proofErr w:type="spellStart"/>
      <w:r w:rsidRPr="00F44C1B">
        <w:rPr>
          <w:lang w:val="en-GB"/>
        </w:rPr>
        <w:t>full_text</w:t>
      </w:r>
      <w:proofErr w:type="spellEnd"/>
      <w:r w:rsidRPr="00F44C1B">
        <w:rPr>
          <w:lang w:val="en-GB"/>
        </w:rPr>
        <w:t>)</w:t>
      </w:r>
    </w:p>
    <w:p w14:paraId="0A14275A" w14:textId="77777777" w:rsidR="00F44C1B" w:rsidRPr="00F44C1B" w:rsidRDefault="00F44C1B" w:rsidP="00F44C1B">
      <w:pPr>
        <w:rPr>
          <w:lang w:val="en-GB"/>
        </w:rPr>
      </w:pPr>
    </w:p>
    <w:p w14:paraId="4236667C" w14:textId="77777777" w:rsidR="00F44C1B" w:rsidRPr="00F44C1B" w:rsidRDefault="00F44C1B" w:rsidP="00F44C1B">
      <w:pPr>
        <w:rPr>
          <w:lang w:val="en-GB"/>
        </w:rPr>
      </w:pPr>
      <w:r w:rsidRPr="00F44C1B">
        <w:rPr>
          <w:lang w:val="en-GB"/>
        </w:rPr>
        <w:t># Example usage:</w:t>
      </w:r>
    </w:p>
    <w:p w14:paraId="3C068521" w14:textId="77777777" w:rsidR="00F44C1B" w:rsidRPr="00F44C1B" w:rsidRDefault="00F44C1B" w:rsidP="00F44C1B">
      <w:pPr>
        <w:rPr>
          <w:lang w:val="en-GB"/>
        </w:rPr>
      </w:pPr>
      <w:proofErr w:type="spellStart"/>
      <w:r w:rsidRPr="00F44C1B">
        <w:rPr>
          <w:lang w:val="en-GB"/>
        </w:rPr>
        <w:t>uploaded_text</w:t>
      </w:r>
      <w:proofErr w:type="spellEnd"/>
      <w:r w:rsidRPr="00F44C1B">
        <w:rPr>
          <w:lang w:val="en-GB"/>
        </w:rPr>
        <w:t xml:space="preserve"> = </w:t>
      </w:r>
      <w:proofErr w:type="spellStart"/>
      <w:r w:rsidRPr="00F44C1B">
        <w:rPr>
          <w:lang w:val="en-GB"/>
        </w:rPr>
        <w:t>extract_text_from_docx</w:t>
      </w:r>
      <w:proofErr w:type="spellEnd"/>
      <w:r w:rsidRPr="00F44C1B">
        <w:rPr>
          <w:lang w:val="en-GB"/>
        </w:rPr>
        <w:t>("C:/Users/HasanAkh1/OneDrive - bradford.gov.uk/Word docs/Report about AI in BCFT - Draft 2.docx")</w:t>
      </w:r>
    </w:p>
    <w:p w14:paraId="612E13E9" w14:textId="77777777" w:rsidR="00F44C1B" w:rsidRPr="00F44C1B" w:rsidRDefault="00F44C1B" w:rsidP="00F44C1B">
      <w:pPr>
        <w:rPr>
          <w:lang w:val="en-GB"/>
        </w:rPr>
      </w:pPr>
      <w:r w:rsidRPr="00F44C1B">
        <w:rPr>
          <w:lang w:val="en-GB"/>
        </w:rPr>
        <w:t>Replace the file path with the actual path to your Word document.</w:t>
      </w:r>
    </w:p>
    <w:p w14:paraId="3FBEB214" w14:textId="77777777" w:rsidR="00F44C1B" w:rsidRPr="00F44C1B" w:rsidRDefault="00F44C1B" w:rsidP="00F44C1B">
      <w:pPr>
        <w:rPr>
          <w:lang w:val="en-GB"/>
        </w:rPr>
      </w:pPr>
      <w:r w:rsidRPr="00F44C1B">
        <w:rPr>
          <w:lang w:val="en-GB"/>
        </w:rPr>
        <w:t xml:space="preserve">That should do it! You'll now be able to use the docx module in your Python script. If you encounter any issues or need further assistance, feel free to ask! </w:t>
      </w:r>
      <w:r w:rsidRPr="00F44C1B">
        <w:rPr>
          <w:rFonts w:ascii="Segoe UI Emoji" w:hAnsi="Segoe UI Emoji" w:cs="Segoe UI Emoji"/>
          <w:lang w:val="en-GB"/>
        </w:rPr>
        <w:t>😊</w:t>
      </w:r>
      <w:r w:rsidRPr="00F44C1B">
        <w:rPr>
          <w:lang w:val="en-GB"/>
        </w:rPr>
        <w:t xml:space="preserve"> 1 2</w:t>
      </w:r>
    </w:p>
    <w:p w14:paraId="11C27A57" w14:textId="77777777" w:rsidR="00F44C1B" w:rsidRPr="00F44C1B" w:rsidRDefault="00F44C1B" w:rsidP="00F44C1B">
      <w:pPr>
        <w:rPr>
          <w:lang w:val="en-GB"/>
        </w:rPr>
      </w:pPr>
      <w:r w:rsidRPr="00F44C1B">
        <w:rPr>
          <w:lang w:val="en-GB"/>
        </w:rPr>
        <w:t>Let me know how it goes!</w:t>
      </w:r>
    </w:p>
    <w:p w14:paraId="026B8489" w14:textId="77777777" w:rsidR="00F44C1B" w:rsidRDefault="00F44C1B" w:rsidP="00F44C1B">
      <w:pPr>
        <w:rPr>
          <w:lang w:val="en-GB"/>
        </w:rPr>
      </w:pPr>
      <w:r w:rsidRPr="00F44C1B">
        <w:rPr>
          <w:lang w:val="en-GB"/>
        </w:rPr>
        <w:t xml:space="preserve">Learn more: </w:t>
      </w:r>
    </w:p>
    <w:p w14:paraId="7A38E29D" w14:textId="56AC5557" w:rsidR="00F44C1B" w:rsidRPr="00F44C1B" w:rsidRDefault="00F16687" w:rsidP="00F44C1B">
      <w:pPr>
        <w:pStyle w:val="ListParagraph"/>
        <w:numPr>
          <w:ilvl w:val="0"/>
          <w:numId w:val="9"/>
        </w:numPr>
        <w:rPr>
          <w:lang w:val="en-GB"/>
        </w:rPr>
      </w:pPr>
      <w:hyperlink r:id="rId13" w:history="1">
        <w:r w:rsidR="00F44C1B" w:rsidRPr="00F16687">
          <w:rPr>
            <w:rStyle w:val="Hyperlink"/>
            <w:lang w:val="en-GB"/>
          </w:rPr>
          <w:t>python-docx.readthedocs.io</w:t>
        </w:r>
      </w:hyperlink>
      <w:r w:rsidR="00F44C1B" w:rsidRPr="00F44C1B">
        <w:rPr>
          <w:lang w:val="en-GB"/>
        </w:rPr>
        <w:t xml:space="preserve"> </w:t>
      </w:r>
    </w:p>
    <w:p w14:paraId="4F54BF8B" w14:textId="58B6BB5C" w:rsidR="00F44C1B" w:rsidRDefault="00F16687" w:rsidP="00F44C1B">
      <w:pPr>
        <w:pStyle w:val="ListParagraph"/>
        <w:numPr>
          <w:ilvl w:val="0"/>
          <w:numId w:val="9"/>
        </w:numPr>
        <w:rPr>
          <w:lang w:val="en-GB"/>
        </w:rPr>
      </w:pPr>
      <w:hyperlink r:id="rId14" w:history="1">
        <w:r w:rsidR="00F44C1B" w:rsidRPr="00F16687">
          <w:rPr>
            <w:rStyle w:val="Hyperlink"/>
            <w:lang w:val="en-GB"/>
          </w:rPr>
          <w:t>pypi.org</w:t>
        </w:r>
      </w:hyperlink>
      <w:r w:rsidR="00F44C1B" w:rsidRPr="00F44C1B">
        <w:rPr>
          <w:lang w:val="en-GB"/>
        </w:rPr>
        <w:t xml:space="preserve"> </w:t>
      </w:r>
    </w:p>
    <w:p w14:paraId="10CA2470" w14:textId="51C41249" w:rsidR="00F44C1B" w:rsidRPr="00F16687" w:rsidRDefault="00F16687" w:rsidP="00F44C1B">
      <w:pPr>
        <w:pStyle w:val="ListParagraph"/>
        <w:numPr>
          <w:ilvl w:val="0"/>
          <w:numId w:val="9"/>
        </w:numPr>
        <w:rPr>
          <w:rStyle w:val="Hyperlink"/>
          <w:lang w:val="en-GB"/>
        </w:rPr>
      </w:pPr>
      <w:r>
        <w:rPr>
          <w:lang w:val="en-GB"/>
        </w:rPr>
        <w:fldChar w:fldCharType="begin"/>
      </w:r>
      <w:r>
        <w:rPr>
          <w:lang w:val="en-GB"/>
        </w:rPr>
        <w:instrText>HYPERLINK "https://www.geeksforgeeks.org/python-working-with-docx-module/"</w:instrText>
      </w:r>
      <w:r>
        <w:rPr>
          <w:lang w:val="en-GB"/>
        </w:rPr>
      </w:r>
      <w:r>
        <w:rPr>
          <w:lang w:val="en-GB"/>
        </w:rPr>
        <w:fldChar w:fldCharType="separate"/>
      </w:r>
      <w:r w:rsidR="00F44C1B" w:rsidRPr="00F16687">
        <w:rPr>
          <w:rStyle w:val="Hyperlink"/>
          <w:lang w:val="en-GB"/>
        </w:rPr>
        <w:t xml:space="preserve">www.geeksforgeeks.org </w:t>
      </w:r>
    </w:p>
    <w:p w14:paraId="6E12464D" w14:textId="78ACBD65" w:rsidR="00F44C1B" w:rsidRDefault="00F16687" w:rsidP="00F44C1B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fldChar w:fldCharType="end"/>
      </w:r>
      <w:hyperlink r:id="rId15" w:history="1">
        <w:r w:rsidR="00F44C1B" w:rsidRPr="00F16687">
          <w:rPr>
            <w:rStyle w:val="Hyperlink"/>
            <w:lang w:val="en-GB"/>
          </w:rPr>
          <w:t>pydocx.readthedocs.io</w:t>
        </w:r>
      </w:hyperlink>
      <w:r w:rsidR="00F44C1B" w:rsidRPr="00F44C1B">
        <w:rPr>
          <w:lang w:val="en-GB"/>
        </w:rPr>
        <w:t xml:space="preserve"> </w:t>
      </w:r>
    </w:p>
    <w:p w14:paraId="3BF4BB6C" w14:textId="0CFB6B85" w:rsidR="00F44C1B" w:rsidRPr="00F16687" w:rsidRDefault="00F16687" w:rsidP="00F44C1B">
      <w:pPr>
        <w:pStyle w:val="ListParagraph"/>
        <w:numPr>
          <w:ilvl w:val="0"/>
          <w:numId w:val="9"/>
        </w:numPr>
        <w:rPr>
          <w:rStyle w:val="Hyperlink"/>
          <w:lang w:val="en-GB"/>
        </w:rPr>
      </w:pPr>
      <w:r>
        <w:rPr>
          <w:lang w:val="en-GB"/>
        </w:rPr>
        <w:fldChar w:fldCharType="begin"/>
      </w:r>
      <w:r>
        <w:rPr>
          <w:lang w:val="en-GB"/>
        </w:rPr>
        <w:instrText>HYPERLINK "https://www.codeease.net/programming/python/how-to-install-docx-in-python"</w:instrText>
      </w:r>
      <w:r>
        <w:rPr>
          <w:lang w:val="en-GB"/>
        </w:rPr>
      </w:r>
      <w:r>
        <w:rPr>
          <w:lang w:val="en-GB"/>
        </w:rPr>
        <w:fldChar w:fldCharType="separate"/>
      </w:r>
      <w:r w:rsidR="00F44C1B" w:rsidRPr="00F16687">
        <w:rPr>
          <w:rStyle w:val="Hyperlink"/>
          <w:lang w:val="en-GB"/>
        </w:rPr>
        <w:t xml:space="preserve">www.codeease.net </w:t>
      </w:r>
    </w:p>
    <w:p w14:paraId="6CDC239C" w14:textId="1B25A3E0" w:rsidR="00F44C1B" w:rsidRPr="00F16687" w:rsidRDefault="00F16687" w:rsidP="00F44C1B">
      <w:pPr>
        <w:pStyle w:val="ListParagraph"/>
        <w:numPr>
          <w:ilvl w:val="0"/>
          <w:numId w:val="9"/>
        </w:numPr>
        <w:rPr>
          <w:rStyle w:val="Hyperlink"/>
          <w:lang w:val="en-GB"/>
        </w:rPr>
      </w:pPr>
      <w:r>
        <w:rPr>
          <w:lang w:val="en-GB"/>
        </w:rPr>
        <w:fldChar w:fldCharType="end"/>
      </w:r>
      <w:r>
        <w:rPr>
          <w:lang w:val="en-GB"/>
        </w:rPr>
        <w:fldChar w:fldCharType="begin"/>
      </w:r>
      <w:r>
        <w:rPr>
          <w:lang w:val="en-GB"/>
        </w:rPr>
        <w:instrText>HYPERLINK "https://www.geeksforgeeks.org/how-to-install-python-docx-on-linux/"</w:instrText>
      </w:r>
      <w:r>
        <w:rPr>
          <w:lang w:val="en-GB"/>
        </w:rPr>
      </w:r>
      <w:r>
        <w:rPr>
          <w:lang w:val="en-GB"/>
        </w:rPr>
        <w:fldChar w:fldCharType="separate"/>
      </w:r>
      <w:r w:rsidR="00F44C1B" w:rsidRPr="00F16687">
        <w:rPr>
          <w:rStyle w:val="Hyperlink"/>
          <w:lang w:val="en-GB"/>
        </w:rPr>
        <w:t xml:space="preserve">www.geeksforgeeks.org </w:t>
      </w:r>
    </w:p>
    <w:p w14:paraId="14E7B129" w14:textId="31769988" w:rsidR="002C43ED" w:rsidRDefault="00F16687">
      <w:pPr>
        <w:pStyle w:val="Heading2"/>
      </w:pPr>
      <w:r>
        <w:rPr>
          <w:rFonts w:asciiTheme="minorHAnsi" w:eastAsiaTheme="minorEastAsia" w:hAnsiTheme="minorHAnsi" w:cstheme="minorBidi"/>
          <w:color w:val="auto"/>
          <w:sz w:val="24"/>
          <w:szCs w:val="24"/>
          <w:lang w:val="en-GB"/>
        </w:rPr>
        <w:fldChar w:fldCharType="end"/>
      </w:r>
      <w:r w:rsidR="00977981">
        <w:t>You</w:t>
      </w:r>
    </w:p>
    <w:p w14:paraId="178425AC" w14:textId="221378C5" w:rsidR="002C43ED" w:rsidRDefault="007C0480">
      <w:r w:rsidRPr="007C0480">
        <w:t xml:space="preserve">When I try the command "python setup.py install" I get </w:t>
      </w:r>
      <w:proofErr w:type="spellStart"/>
      <w:r w:rsidRPr="007C0480">
        <w:t>teh</w:t>
      </w:r>
      <w:proofErr w:type="spellEnd"/>
      <w:r w:rsidRPr="007C0480">
        <w:t xml:space="preserve"> following error: C:\Users\HasanAkh1\AppData\Local\Programs\Python\Python312\python.exe: can't open file 'C:\\Users\\HasanAkh1\\OneDrive - bradford.gov.uk\\Markdown and Python\\python_docx-1.1.2\\setup.py': [</w:t>
      </w:r>
      <w:proofErr w:type="spellStart"/>
      <w:r w:rsidRPr="007C0480">
        <w:t>Errno</w:t>
      </w:r>
      <w:proofErr w:type="spellEnd"/>
      <w:r w:rsidRPr="007C0480">
        <w:t xml:space="preserve"> 2] No such file or directory</w:t>
      </w:r>
    </w:p>
    <w:p w14:paraId="43A5FEAB" w14:textId="77777777" w:rsidR="002C43ED" w:rsidRDefault="00977981">
      <w:pPr>
        <w:pStyle w:val="Heading2"/>
      </w:pPr>
      <w:r>
        <w:t>Copilot</w:t>
      </w:r>
    </w:p>
    <w:p w14:paraId="7EF8952D" w14:textId="77777777" w:rsidR="003702D8" w:rsidRPr="003702D8" w:rsidRDefault="003702D8" w:rsidP="003702D8">
      <w:pPr>
        <w:rPr>
          <w:lang w:val="en-GB"/>
        </w:rPr>
      </w:pPr>
      <w:r w:rsidRPr="003702D8">
        <w:rPr>
          <w:lang w:val="en-GB"/>
        </w:rPr>
        <w:t>I apologize for the inconvenience you're facing. Let's resolve this step by step.</w:t>
      </w:r>
    </w:p>
    <w:p w14:paraId="217FE120" w14:textId="77777777" w:rsidR="003702D8" w:rsidRPr="003702D8" w:rsidRDefault="003702D8" w:rsidP="003702D8">
      <w:pPr>
        <w:numPr>
          <w:ilvl w:val="0"/>
          <w:numId w:val="10"/>
        </w:numPr>
        <w:rPr>
          <w:lang w:val="en-GB"/>
        </w:rPr>
      </w:pPr>
      <w:r w:rsidRPr="003702D8">
        <w:rPr>
          <w:b/>
          <w:bCs/>
          <w:lang w:val="en-GB"/>
        </w:rPr>
        <w:t xml:space="preserve">Manual Installation of </w:t>
      </w:r>
      <w:r w:rsidRPr="003702D8">
        <w:rPr>
          <w:lang w:val="en-GB"/>
        </w:rPr>
        <w:t>python-docx</w:t>
      </w:r>
      <w:r w:rsidRPr="003702D8">
        <w:rPr>
          <w:b/>
          <w:bCs/>
          <w:lang w:val="en-GB"/>
        </w:rPr>
        <w:t>:</w:t>
      </w:r>
      <w:r w:rsidRPr="003702D8">
        <w:rPr>
          <w:lang w:val="en-GB"/>
        </w:rPr>
        <w:t xml:space="preserve"> Since you don't have pip or </w:t>
      </w:r>
      <w:proofErr w:type="spellStart"/>
      <w:r w:rsidRPr="003702D8">
        <w:rPr>
          <w:lang w:val="en-GB"/>
        </w:rPr>
        <w:t>easy_install</w:t>
      </w:r>
      <w:proofErr w:type="spellEnd"/>
      <w:r w:rsidRPr="003702D8">
        <w:rPr>
          <w:lang w:val="en-GB"/>
        </w:rPr>
        <w:t xml:space="preserve"> available, we'll manually install the python-docx module. Follow these steps:</w:t>
      </w:r>
    </w:p>
    <w:p w14:paraId="41EC532E" w14:textId="77777777" w:rsidR="003702D8" w:rsidRPr="003702D8" w:rsidRDefault="003702D8" w:rsidP="003702D8">
      <w:pPr>
        <w:numPr>
          <w:ilvl w:val="1"/>
          <w:numId w:val="10"/>
        </w:numPr>
        <w:rPr>
          <w:lang w:val="en-GB"/>
        </w:rPr>
      </w:pPr>
      <w:r w:rsidRPr="003702D8">
        <w:rPr>
          <w:b/>
          <w:bCs/>
          <w:lang w:val="en-GB"/>
        </w:rPr>
        <w:t>Download the Distribution:</w:t>
      </w:r>
      <w:r w:rsidRPr="003702D8">
        <w:rPr>
          <w:lang w:val="en-GB"/>
        </w:rPr>
        <w:t xml:space="preserve"> Download the python-docx distribution from </w:t>
      </w:r>
      <w:proofErr w:type="spellStart"/>
      <w:r w:rsidRPr="003702D8">
        <w:rPr>
          <w:lang w:val="en-GB"/>
        </w:rPr>
        <w:t>PyPI</w:t>
      </w:r>
      <w:proofErr w:type="spellEnd"/>
      <w:r w:rsidRPr="003702D8">
        <w:rPr>
          <w:lang w:val="en-GB"/>
        </w:rPr>
        <w:t xml:space="preserve">. You can find it here: python-docx on </w:t>
      </w:r>
      <w:proofErr w:type="spellStart"/>
      <w:r w:rsidRPr="003702D8">
        <w:rPr>
          <w:lang w:val="en-GB"/>
        </w:rPr>
        <w:t>PyPI</w:t>
      </w:r>
      <w:proofErr w:type="spellEnd"/>
      <w:r w:rsidRPr="003702D8">
        <w:rPr>
          <w:lang w:val="en-GB"/>
        </w:rPr>
        <w:t>.</w:t>
      </w:r>
    </w:p>
    <w:p w14:paraId="223FDB49" w14:textId="77777777" w:rsidR="003702D8" w:rsidRPr="003702D8" w:rsidRDefault="003702D8" w:rsidP="003702D8">
      <w:pPr>
        <w:numPr>
          <w:ilvl w:val="1"/>
          <w:numId w:val="10"/>
        </w:numPr>
        <w:rPr>
          <w:lang w:val="en-GB"/>
        </w:rPr>
      </w:pPr>
      <w:r w:rsidRPr="003702D8">
        <w:rPr>
          <w:b/>
          <w:bCs/>
          <w:lang w:val="en-GB"/>
        </w:rPr>
        <w:t xml:space="preserve">Unpack the </w:t>
      </w:r>
      <w:proofErr w:type="spellStart"/>
      <w:r w:rsidRPr="003702D8">
        <w:rPr>
          <w:b/>
          <w:bCs/>
          <w:lang w:val="en-GB"/>
        </w:rPr>
        <w:t>Tarball</w:t>
      </w:r>
      <w:proofErr w:type="spellEnd"/>
      <w:r w:rsidRPr="003702D8">
        <w:rPr>
          <w:b/>
          <w:bCs/>
          <w:lang w:val="en-GB"/>
        </w:rPr>
        <w:t>:</w:t>
      </w:r>
      <w:r w:rsidRPr="003702D8">
        <w:rPr>
          <w:lang w:val="en-GB"/>
        </w:rPr>
        <w:t xml:space="preserve"> Extract the downloaded </w:t>
      </w:r>
      <w:proofErr w:type="spellStart"/>
      <w:r w:rsidRPr="003702D8">
        <w:rPr>
          <w:lang w:val="en-GB"/>
        </w:rPr>
        <w:t>tarball</w:t>
      </w:r>
      <w:proofErr w:type="spellEnd"/>
      <w:r w:rsidRPr="003702D8">
        <w:rPr>
          <w:lang w:val="en-GB"/>
        </w:rPr>
        <w:t xml:space="preserve"> (usually a .tar.gz file). You can do this using a tool like 7-Zip or any other archive manager.</w:t>
      </w:r>
    </w:p>
    <w:p w14:paraId="06CC559E" w14:textId="77777777" w:rsidR="003702D8" w:rsidRPr="003702D8" w:rsidRDefault="003702D8" w:rsidP="003702D8">
      <w:pPr>
        <w:numPr>
          <w:ilvl w:val="1"/>
          <w:numId w:val="10"/>
        </w:numPr>
        <w:rPr>
          <w:lang w:val="en-GB"/>
        </w:rPr>
      </w:pPr>
      <w:r w:rsidRPr="003702D8">
        <w:rPr>
          <w:b/>
          <w:bCs/>
          <w:lang w:val="en-GB"/>
        </w:rPr>
        <w:lastRenderedPageBreak/>
        <w:t>Navigate to the Extracted Folder:</w:t>
      </w:r>
      <w:r w:rsidRPr="003702D8">
        <w:rPr>
          <w:lang w:val="en-GB"/>
        </w:rPr>
        <w:t xml:space="preserve"> Open your terminal or command prompt and change the directory to where you extracted the python-docx files. For example:</w:t>
      </w:r>
    </w:p>
    <w:p w14:paraId="67FD368F" w14:textId="77777777" w:rsidR="003702D8" w:rsidRPr="003702D8" w:rsidRDefault="003702D8" w:rsidP="003702D8">
      <w:pPr>
        <w:numPr>
          <w:ilvl w:val="1"/>
          <w:numId w:val="10"/>
        </w:numPr>
        <w:rPr>
          <w:lang w:val="en-GB"/>
        </w:rPr>
      </w:pPr>
      <w:r w:rsidRPr="003702D8">
        <w:rPr>
          <w:lang w:val="en-GB"/>
        </w:rPr>
        <w:t>cd "C:\Users\HasanAkh1\OneDrive - bradford.gov.uk\Markdown and Python\python_docx-1.1.2"</w:t>
      </w:r>
    </w:p>
    <w:p w14:paraId="7822F392" w14:textId="77777777" w:rsidR="003702D8" w:rsidRPr="003702D8" w:rsidRDefault="003702D8" w:rsidP="003702D8">
      <w:pPr>
        <w:numPr>
          <w:ilvl w:val="1"/>
          <w:numId w:val="10"/>
        </w:numPr>
        <w:rPr>
          <w:lang w:val="en-GB"/>
        </w:rPr>
      </w:pPr>
      <w:r w:rsidRPr="003702D8">
        <w:rPr>
          <w:b/>
          <w:bCs/>
          <w:lang w:val="en-GB"/>
        </w:rPr>
        <w:t xml:space="preserve">Install </w:t>
      </w:r>
      <w:r w:rsidRPr="003702D8">
        <w:rPr>
          <w:lang w:val="en-GB"/>
        </w:rPr>
        <w:t>python-docx</w:t>
      </w:r>
      <w:r w:rsidRPr="003702D8">
        <w:rPr>
          <w:b/>
          <w:bCs/>
          <w:lang w:val="en-GB"/>
        </w:rPr>
        <w:t>:</w:t>
      </w:r>
      <w:r w:rsidRPr="003702D8">
        <w:rPr>
          <w:lang w:val="en-GB"/>
        </w:rPr>
        <w:t xml:space="preserve"> Run the following command:</w:t>
      </w:r>
    </w:p>
    <w:p w14:paraId="6FE73042" w14:textId="77777777" w:rsidR="003702D8" w:rsidRPr="003702D8" w:rsidRDefault="003702D8" w:rsidP="003702D8">
      <w:pPr>
        <w:numPr>
          <w:ilvl w:val="1"/>
          <w:numId w:val="10"/>
        </w:numPr>
        <w:rPr>
          <w:lang w:val="en-GB"/>
        </w:rPr>
      </w:pPr>
      <w:r w:rsidRPr="003702D8">
        <w:rPr>
          <w:lang w:val="en-GB"/>
        </w:rPr>
        <w:t>python setup.py install</w:t>
      </w:r>
    </w:p>
    <w:p w14:paraId="13333683" w14:textId="77777777" w:rsidR="003702D8" w:rsidRPr="003702D8" w:rsidRDefault="003702D8" w:rsidP="003702D8">
      <w:pPr>
        <w:numPr>
          <w:ilvl w:val="0"/>
          <w:numId w:val="10"/>
        </w:numPr>
        <w:rPr>
          <w:lang w:val="en-GB"/>
        </w:rPr>
      </w:pPr>
      <w:r w:rsidRPr="003702D8">
        <w:rPr>
          <w:b/>
          <w:bCs/>
          <w:lang w:val="en-GB"/>
        </w:rPr>
        <w:t>Install Dependencies (if needed):</w:t>
      </w:r>
      <w:r w:rsidRPr="003702D8">
        <w:rPr>
          <w:lang w:val="en-GB"/>
        </w:rPr>
        <w:t xml:space="preserve"> The python-docx module depends on the </w:t>
      </w:r>
      <w:proofErr w:type="spellStart"/>
      <w:r w:rsidRPr="003702D8">
        <w:rPr>
          <w:lang w:val="en-GB"/>
        </w:rPr>
        <w:t>lxml</w:t>
      </w:r>
      <w:proofErr w:type="spellEnd"/>
      <w:r w:rsidRPr="003702D8">
        <w:rPr>
          <w:lang w:val="en-GB"/>
        </w:rPr>
        <w:t xml:space="preserve"> package. If you haven't installed it already, you can do so using pip:</w:t>
      </w:r>
    </w:p>
    <w:p w14:paraId="2EBEEDAC" w14:textId="77777777" w:rsidR="003702D8" w:rsidRPr="003702D8" w:rsidRDefault="003702D8" w:rsidP="003702D8">
      <w:pPr>
        <w:numPr>
          <w:ilvl w:val="0"/>
          <w:numId w:val="10"/>
        </w:numPr>
        <w:rPr>
          <w:lang w:val="en-GB"/>
        </w:rPr>
      </w:pPr>
      <w:r w:rsidRPr="003702D8">
        <w:rPr>
          <w:lang w:val="en-GB"/>
        </w:rPr>
        <w:t xml:space="preserve">pip install </w:t>
      </w:r>
      <w:proofErr w:type="spellStart"/>
      <w:r w:rsidRPr="003702D8">
        <w:rPr>
          <w:lang w:val="en-GB"/>
        </w:rPr>
        <w:t>lxml</w:t>
      </w:r>
      <w:proofErr w:type="spellEnd"/>
    </w:p>
    <w:p w14:paraId="6DB0AE28" w14:textId="77777777" w:rsidR="003702D8" w:rsidRPr="003702D8" w:rsidRDefault="003702D8" w:rsidP="003702D8">
      <w:pPr>
        <w:numPr>
          <w:ilvl w:val="0"/>
          <w:numId w:val="10"/>
        </w:numPr>
        <w:rPr>
          <w:lang w:val="en-GB"/>
        </w:rPr>
      </w:pPr>
      <w:r w:rsidRPr="003702D8">
        <w:rPr>
          <w:b/>
          <w:bCs/>
          <w:lang w:val="en-GB"/>
        </w:rPr>
        <w:t>Verify the Installation:</w:t>
      </w:r>
      <w:r w:rsidRPr="003702D8">
        <w:rPr>
          <w:lang w:val="en-GB"/>
        </w:rPr>
        <w:t xml:space="preserve"> After installation, you can import the docx module in your Python script:</w:t>
      </w:r>
    </w:p>
    <w:p w14:paraId="2E162A18" w14:textId="77777777" w:rsidR="003702D8" w:rsidRPr="003702D8" w:rsidRDefault="003702D8" w:rsidP="003702D8">
      <w:pPr>
        <w:rPr>
          <w:lang w:val="en-GB"/>
        </w:rPr>
      </w:pPr>
      <w:r w:rsidRPr="003702D8">
        <w:rPr>
          <w:lang w:val="en-GB"/>
        </w:rPr>
        <w:t>python</w:t>
      </w:r>
    </w:p>
    <w:p w14:paraId="2359B469" w14:textId="77777777" w:rsidR="003702D8" w:rsidRPr="003702D8" w:rsidRDefault="003702D8" w:rsidP="003702D8">
      <w:pPr>
        <w:rPr>
          <w:lang w:val="en-GB"/>
        </w:rPr>
      </w:pPr>
      <w:r w:rsidRPr="003702D8">
        <w:rPr>
          <w:lang w:val="en-GB"/>
        </w:rPr>
        <w:t>from docx import Document</w:t>
      </w:r>
    </w:p>
    <w:p w14:paraId="436AE3E1" w14:textId="77777777" w:rsidR="003702D8" w:rsidRPr="003702D8" w:rsidRDefault="003702D8" w:rsidP="003702D8">
      <w:pPr>
        <w:rPr>
          <w:lang w:val="en-GB"/>
        </w:rPr>
      </w:pPr>
    </w:p>
    <w:p w14:paraId="76B5105E" w14:textId="77777777" w:rsidR="003702D8" w:rsidRPr="003702D8" w:rsidRDefault="003702D8" w:rsidP="003702D8">
      <w:pPr>
        <w:rPr>
          <w:lang w:val="en-GB"/>
        </w:rPr>
      </w:pPr>
      <w:r w:rsidRPr="003702D8">
        <w:rPr>
          <w:lang w:val="en-GB"/>
        </w:rPr>
        <w:t xml:space="preserve">def </w:t>
      </w:r>
      <w:proofErr w:type="spellStart"/>
      <w:r w:rsidRPr="003702D8">
        <w:rPr>
          <w:lang w:val="en-GB"/>
        </w:rPr>
        <w:t>extract_text_from_docx</w:t>
      </w:r>
      <w:proofErr w:type="spellEnd"/>
      <w:r w:rsidRPr="003702D8">
        <w:rPr>
          <w:lang w:val="en-GB"/>
        </w:rPr>
        <w:t>(</w:t>
      </w:r>
      <w:proofErr w:type="spellStart"/>
      <w:r w:rsidRPr="003702D8">
        <w:rPr>
          <w:lang w:val="en-GB"/>
        </w:rPr>
        <w:t>file_path</w:t>
      </w:r>
      <w:proofErr w:type="spellEnd"/>
      <w:r w:rsidRPr="003702D8">
        <w:rPr>
          <w:lang w:val="en-GB"/>
        </w:rPr>
        <w:t>):</w:t>
      </w:r>
    </w:p>
    <w:p w14:paraId="1B41D9FD" w14:textId="77777777" w:rsidR="003702D8" w:rsidRPr="003702D8" w:rsidRDefault="003702D8" w:rsidP="003702D8">
      <w:pPr>
        <w:rPr>
          <w:lang w:val="en-GB"/>
        </w:rPr>
      </w:pPr>
      <w:r w:rsidRPr="003702D8">
        <w:rPr>
          <w:lang w:val="en-GB"/>
        </w:rPr>
        <w:t xml:space="preserve">    doc = Document(</w:t>
      </w:r>
      <w:proofErr w:type="spellStart"/>
      <w:r w:rsidRPr="003702D8">
        <w:rPr>
          <w:lang w:val="en-GB"/>
        </w:rPr>
        <w:t>file_path</w:t>
      </w:r>
      <w:proofErr w:type="spellEnd"/>
      <w:r w:rsidRPr="003702D8">
        <w:rPr>
          <w:lang w:val="en-GB"/>
        </w:rPr>
        <w:t>)</w:t>
      </w:r>
    </w:p>
    <w:p w14:paraId="485491DB" w14:textId="77777777" w:rsidR="003702D8" w:rsidRPr="003702D8" w:rsidRDefault="003702D8" w:rsidP="003702D8">
      <w:pPr>
        <w:rPr>
          <w:lang w:val="en-GB"/>
        </w:rPr>
      </w:pPr>
      <w:r w:rsidRPr="003702D8">
        <w:rPr>
          <w:lang w:val="en-GB"/>
        </w:rPr>
        <w:t xml:space="preserve">    </w:t>
      </w:r>
      <w:proofErr w:type="spellStart"/>
      <w:r w:rsidRPr="003702D8">
        <w:rPr>
          <w:lang w:val="en-GB"/>
        </w:rPr>
        <w:t>full_text</w:t>
      </w:r>
      <w:proofErr w:type="spellEnd"/>
      <w:r w:rsidRPr="003702D8">
        <w:rPr>
          <w:lang w:val="en-GB"/>
        </w:rPr>
        <w:t xml:space="preserve"> = [</w:t>
      </w:r>
      <w:proofErr w:type="spellStart"/>
      <w:r w:rsidRPr="003702D8">
        <w:rPr>
          <w:lang w:val="en-GB"/>
        </w:rPr>
        <w:t>para.text</w:t>
      </w:r>
      <w:proofErr w:type="spellEnd"/>
      <w:r w:rsidRPr="003702D8">
        <w:rPr>
          <w:lang w:val="en-GB"/>
        </w:rPr>
        <w:t xml:space="preserve"> for para in </w:t>
      </w:r>
      <w:proofErr w:type="spellStart"/>
      <w:r w:rsidRPr="003702D8">
        <w:rPr>
          <w:lang w:val="en-GB"/>
        </w:rPr>
        <w:t>doc.paragraphs</w:t>
      </w:r>
      <w:proofErr w:type="spellEnd"/>
      <w:r w:rsidRPr="003702D8">
        <w:rPr>
          <w:lang w:val="en-GB"/>
        </w:rPr>
        <w:t>]</w:t>
      </w:r>
    </w:p>
    <w:p w14:paraId="6F6C5B51" w14:textId="77777777" w:rsidR="003702D8" w:rsidRPr="003702D8" w:rsidRDefault="003702D8" w:rsidP="003702D8">
      <w:pPr>
        <w:rPr>
          <w:lang w:val="en-GB"/>
        </w:rPr>
      </w:pPr>
      <w:r w:rsidRPr="003702D8">
        <w:rPr>
          <w:lang w:val="en-GB"/>
        </w:rPr>
        <w:t xml:space="preserve">    return "\</w:t>
      </w:r>
      <w:proofErr w:type="spellStart"/>
      <w:r w:rsidRPr="003702D8">
        <w:rPr>
          <w:lang w:val="en-GB"/>
        </w:rPr>
        <w:t>n".join</w:t>
      </w:r>
      <w:proofErr w:type="spellEnd"/>
      <w:r w:rsidRPr="003702D8">
        <w:rPr>
          <w:lang w:val="en-GB"/>
        </w:rPr>
        <w:t>(</w:t>
      </w:r>
      <w:proofErr w:type="spellStart"/>
      <w:r w:rsidRPr="003702D8">
        <w:rPr>
          <w:lang w:val="en-GB"/>
        </w:rPr>
        <w:t>full_text</w:t>
      </w:r>
      <w:proofErr w:type="spellEnd"/>
      <w:r w:rsidRPr="003702D8">
        <w:rPr>
          <w:lang w:val="en-GB"/>
        </w:rPr>
        <w:t>)</w:t>
      </w:r>
    </w:p>
    <w:p w14:paraId="2AF82DAF" w14:textId="77777777" w:rsidR="003702D8" w:rsidRPr="003702D8" w:rsidRDefault="003702D8" w:rsidP="003702D8">
      <w:pPr>
        <w:rPr>
          <w:lang w:val="en-GB"/>
        </w:rPr>
      </w:pPr>
    </w:p>
    <w:p w14:paraId="0DFD64C6" w14:textId="77777777" w:rsidR="003702D8" w:rsidRPr="003702D8" w:rsidRDefault="003702D8" w:rsidP="003702D8">
      <w:pPr>
        <w:rPr>
          <w:lang w:val="en-GB"/>
        </w:rPr>
      </w:pPr>
      <w:r w:rsidRPr="003702D8">
        <w:rPr>
          <w:lang w:val="en-GB"/>
        </w:rPr>
        <w:t># Example usage:</w:t>
      </w:r>
    </w:p>
    <w:p w14:paraId="4D0FBD5F" w14:textId="77777777" w:rsidR="003702D8" w:rsidRPr="003702D8" w:rsidRDefault="003702D8" w:rsidP="003702D8">
      <w:pPr>
        <w:rPr>
          <w:lang w:val="en-GB"/>
        </w:rPr>
      </w:pPr>
      <w:proofErr w:type="spellStart"/>
      <w:r w:rsidRPr="003702D8">
        <w:rPr>
          <w:lang w:val="en-GB"/>
        </w:rPr>
        <w:t>uploaded_text</w:t>
      </w:r>
      <w:proofErr w:type="spellEnd"/>
      <w:r w:rsidRPr="003702D8">
        <w:rPr>
          <w:lang w:val="en-GB"/>
        </w:rPr>
        <w:t xml:space="preserve"> = </w:t>
      </w:r>
      <w:proofErr w:type="spellStart"/>
      <w:r w:rsidRPr="003702D8">
        <w:rPr>
          <w:lang w:val="en-GB"/>
        </w:rPr>
        <w:t>extract_text_from_docx</w:t>
      </w:r>
      <w:proofErr w:type="spellEnd"/>
      <w:r w:rsidRPr="003702D8">
        <w:rPr>
          <w:lang w:val="en-GB"/>
        </w:rPr>
        <w:t>("C:/Users/HasanAkh1/OneDrive - bradford.gov.uk/Word docs/Report about AI in BCFT - Draft 2.docx")</w:t>
      </w:r>
    </w:p>
    <w:p w14:paraId="6FE0BD40" w14:textId="77777777" w:rsidR="003702D8" w:rsidRPr="003702D8" w:rsidRDefault="003702D8" w:rsidP="003702D8">
      <w:pPr>
        <w:rPr>
          <w:lang w:val="en-GB"/>
        </w:rPr>
      </w:pPr>
      <w:r w:rsidRPr="003702D8">
        <w:rPr>
          <w:lang w:val="en-GB"/>
        </w:rPr>
        <w:t>Replace the file path with the actual path to your Word document.</w:t>
      </w:r>
    </w:p>
    <w:p w14:paraId="1BC934FE" w14:textId="77777777" w:rsidR="003702D8" w:rsidRPr="003702D8" w:rsidRDefault="003702D8" w:rsidP="003702D8">
      <w:pPr>
        <w:rPr>
          <w:lang w:val="en-GB"/>
        </w:rPr>
      </w:pPr>
      <w:r w:rsidRPr="003702D8">
        <w:rPr>
          <w:lang w:val="en-GB"/>
        </w:rPr>
        <w:t xml:space="preserve">This should resolve the issue. If you encounter any further problems or need additional assistance, feel free to ask! </w:t>
      </w:r>
      <w:r w:rsidRPr="003702D8">
        <w:rPr>
          <w:rFonts w:ascii="Segoe UI Emoji" w:hAnsi="Segoe UI Emoji" w:cs="Segoe UI Emoji"/>
          <w:lang w:val="en-GB"/>
        </w:rPr>
        <w:t>😊</w:t>
      </w:r>
      <w:r w:rsidRPr="003702D8">
        <w:rPr>
          <w:lang w:val="en-GB"/>
        </w:rPr>
        <w:t xml:space="preserve"> 1 2</w:t>
      </w:r>
    </w:p>
    <w:p w14:paraId="1102A7C1" w14:textId="77777777" w:rsidR="003702D8" w:rsidRPr="003702D8" w:rsidRDefault="003702D8" w:rsidP="003702D8">
      <w:pPr>
        <w:rPr>
          <w:lang w:val="en-GB"/>
        </w:rPr>
      </w:pPr>
      <w:r w:rsidRPr="003702D8">
        <w:rPr>
          <w:lang w:val="en-GB"/>
        </w:rPr>
        <w:t>Let me know how it goes!</w:t>
      </w:r>
    </w:p>
    <w:p w14:paraId="4BBF11A3" w14:textId="77777777" w:rsidR="003702D8" w:rsidRDefault="003702D8">
      <w:pPr>
        <w:rPr>
          <w:lang w:val="en-GB"/>
        </w:rPr>
      </w:pPr>
      <w:r w:rsidRPr="003702D8">
        <w:rPr>
          <w:lang w:val="en-GB"/>
        </w:rPr>
        <w:t xml:space="preserve">Learn more: </w:t>
      </w:r>
    </w:p>
    <w:p w14:paraId="6D38F653" w14:textId="566F2644" w:rsidR="003702D8" w:rsidRPr="003702D8" w:rsidRDefault="00EF7707" w:rsidP="003702D8">
      <w:pPr>
        <w:pStyle w:val="ListParagraph"/>
        <w:numPr>
          <w:ilvl w:val="0"/>
          <w:numId w:val="11"/>
        </w:numPr>
        <w:rPr>
          <w:lang w:val="en-GB"/>
        </w:rPr>
      </w:pPr>
      <w:hyperlink r:id="rId16" w:history="1">
        <w:r w:rsidR="003702D8" w:rsidRPr="00EF7707">
          <w:rPr>
            <w:rStyle w:val="Hyperlink"/>
            <w:lang w:val="en-GB"/>
          </w:rPr>
          <w:t>stackoverflow.com</w:t>
        </w:r>
      </w:hyperlink>
      <w:r w:rsidR="003702D8" w:rsidRPr="003702D8">
        <w:rPr>
          <w:lang w:val="en-GB"/>
        </w:rPr>
        <w:t xml:space="preserve"> </w:t>
      </w:r>
    </w:p>
    <w:p w14:paraId="33D41794" w14:textId="220E062C" w:rsidR="003702D8" w:rsidRDefault="00EF7707" w:rsidP="003702D8">
      <w:pPr>
        <w:pStyle w:val="ListParagraph"/>
        <w:numPr>
          <w:ilvl w:val="0"/>
          <w:numId w:val="11"/>
        </w:numPr>
        <w:rPr>
          <w:lang w:val="en-GB"/>
        </w:rPr>
      </w:pPr>
      <w:hyperlink r:id="rId17" w:history="1">
        <w:r w:rsidR="003702D8" w:rsidRPr="00EF7707">
          <w:rPr>
            <w:rStyle w:val="Hyperlink"/>
            <w:lang w:val="en-GB"/>
          </w:rPr>
          <w:t>python-docx.readthedocs.io</w:t>
        </w:r>
      </w:hyperlink>
      <w:r w:rsidR="003702D8" w:rsidRPr="003702D8">
        <w:rPr>
          <w:lang w:val="en-GB"/>
        </w:rPr>
        <w:t xml:space="preserve"> </w:t>
      </w:r>
    </w:p>
    <w:p w14:paraId="4DE2C8BD" w14:textId="030CFDCE" w:rsidR="003702D8" w:rsidRDefault="00DF0C89" w:rsidP="003702D8">
      <w:pPr>
        <w:pStyle w:val="ListParagraph"/>
        <w:numPr>
          <w:ilvl w:val="0"/>
          <w:numId w:val="11"/>
        </w:numPr>
        <w:rPr>
          <w:lang w:val="en-GB"/>
        </w:rPr>
      </w:pPr>
      <w:hyperlink r:id="rId18" w:history="1">
        <w:r w:rsidR="003702D8" w:rsidRPr="00DF0C89">
          <w:rPr>
            <w:rStyle w:val="Hyperlink"/>
            <w:lang w:val="en-GB"/>
          </w:rPr>
          <w:t>bobbyhadz.com</w:t>
        </w:r>
      </w:hyperlink>
      <w:r w:rsidR="003702D8" w:rsidRPr="003702D8">
        <w:rPr>
          <w:lang w:val="en-GB"/>
        </w:rPr>
        <w:t xml:space="preserve"> </w:t>
      </w:r>
    </w:p>
    <w:p w14:paraId="48E61E0B" w14:textId="3B6F1A5B" w:rsidR="003702D8" w:rsidRDefault="00DF0C89" w:rsidP="003702D8">
      <w:pPr>
        <w:pStyle w:val="ListParagraph"/>
        <w:numPr>
          <w:ilvl w:val="0"/>
          <w:numId w:val="11"/>
        </w:numPr>
        <w:rPr>
          <w:lang w:val="en-GB"/>
        </w:rPr>
      </w:pPr>
      <w:hyperlink r:id="rId19" w:history="1">
        <w:r w:rsidR="003702D8" w:rsidRPr="00DF0C89">
          <w:rPr>
            <w:rStyle w:val="Hyperlink"/>
            <w:lang w:val="en-GB"/>
          </w:rPr>
          <w:t>lxadm.com</w:t>
        </w:r>
      </w:hyperlink>
      <w:r w:rsidR="003702D8" w:rsidRPr="003702D8">
        <w:rPr>
          <w:lang w:val="en-GB"/>
        </w:rPr>
        <w:t xml:space="preserve"> </w:t>
      </w:r>
    </w:p>
    <w:p w14:paraId="08329973" w14:textId="163492E0" w:rsidR="003702D8" w:rsidRDefault="00DF0C89" w:rsidP="003702D8">
      <w:pPr>
        <w:pStyle w:val="ListParagraph"/>
        <w:numPr>
          <w:ilvl w:val="0"/>
          <w:numId w:val="11"/>
        </w:numPr>
        <w:rPr>
          <w:lang w:val="en-GB"/>
        </w:rPr>
      </w:pPr>
      <w:hyperlink r:id="rId20" w:history="1">
        <w:r w:rsidR="003702D8" w:rsidRPr="00DF0C89">
          <w:rPr>
            <w:rStyle w:val="Hyperlink"/>
            <w:lang w:val="en-GB"/>
          </w:rPr>
          <w:t>stackoverflow.com</w:t>
        </w:r>
      </w:hyperlink>
      <w:r w:rsidR="003702D8" w:rsidRPr="003702D8">
        <w:rPr>
          <w:lang w:val="en-GB"/>
        </w:rPr>
        <w:t xml:space="preserve"> </w:t>
      </w:r>
    </w:p>
    <w:p w14:paraId="0B4EAF82" w14:textId="0F904D9F" w:rsidR="003702D8" w:rsidRDefault="00065EDC" w:rsidP="003702D8">
      <w:pPr>
        <w:pStyle w:val="ListParagraph"/>
        <w:numPr>
          <w:ilvl w:val="0"/>
          <w:numId w:val="11"/>
        </w:numPr>
        <w:rPr>
          <w:lang w:val="en-GB"/>
        </w:rPr>
      </w:pPr>
      <w:hyperlink r:id="rId21" w:history="1">
        <w:r w:rsidR="003702D8" w:rsidRPr="00065EDC">
          <w:rPr>
            <w:rStyle w:val="Hyperlink"/>
            <w:lang w:val="en-GB"/>
          </w:rPr>
          <w:t>peak.telecommunity.com</w:t>
        </w:r>
      </w:hyperlink>
      <w:r w:rsidR="003702D8" w:rsidRPr="003702D8">
        <w:rPr>
          <w:lang w:val="en-GB"/>
        </w:rPr>
        <w:t xml:space="preserve"> </w:t>
      </w:r>
    </w:p>
    <w:p w14:paraId="14CB91C1" w14:textId="6157BE9C" w:rsidR="003702D8" w:rsidRPr="00065EDC" w:rsidRDefault="00065EDC" w:rsidP="003702D8">
      <w:pPr>
        <w:pStyle w:val="ListParagraph"/>
        <w:numPr>
          <w:ilvl w:val="0"/>
          <w:numId w:val="11"/>
        </w:numPr>
        <w:rPr>
          <w:rStyle w:val="Hyperlink"/>
          <w:lang w:val="en-GB"/>
        </w:rPr>
      </w:pPr>
      <w:r>
        <w:rPr>
          <w:lang w:val="en-GB"/>
        </w:rPr>
        <w:fldChar w:fldCharType="begin"/>
      </w:r>
      <w:r>
        <w:rPr>
          <w:lang w:val="en-GB"/>
        </w:rPr>
        <w:instrText>HYPERLINK "https://www.geeksforgeeks.org/python-working-with-docx-module/"</w:instrText>
      </w:r>
      <w:r>
        <w:rPr>
          <w:lang w:val="en-GB"/>
        </w:rPr>
      </w:r>
      <w:r>
        <w:rPr>
          <w:lang w:val="en-GB"/>
        </w:rPr>
        <w:fldChar w:fldCharType="separate"/>
      </w:r>
      <w:r w:rsidR="003702D8" w:rsidRPr="00065EDC">
        <w:rPr>
          <w:rStyle w:val="Hyperlink"/>
          <w:lang w:val="en-GB"/>
        </w:rPr>
        <w:t xml:space="preserve">www.geeksforgeeks.org </w:t>
      </w:r>
    </w:p>
    <w:p w14:paraId="705CF65F" w14:textId="2D2093DE" w:rsidR="003702D8" w:rsidRDefault="00065EDC" w:rsidP="003702D8">
      <w:pPr>
        <w:pStyle w:val="ListParagraph"/>
        <w:numPr>
          <w:ilvl w:val="0"/>
          <w:numId w:val="11"/>
        </w:numPr>
        <w:rPr>
          <w:lang w:val="en-GB"/>
        </w:rPr>
      </w:pPr>
      <w:r>
        <w:rPr>
          <w:lang w:val="en-GB"/>
        </w:rPr>
        <w:fldChar w:fldCharType="end"/>
      </w:r>
      <w:hyperlink r:id="rId22" w:history="1">
        <w:r w:rsidR="003702D8" w:rsidRPr="0069562F">
          <w:rPr>
            <w:rStyle w:val="Hyperlink"/>
            <w:lang w:val="en-GB"/>
          </w:rPr>
          <w:t>pydocx.readthedocs.io</w:t>
        </w:r>
      </w:hyperlink>
      <w:r w:rsidR="003702D8" w:rsidRPr="003702D8">
        <w:rPr>
          <w:lang w:val="en-GB"/>
        </w:rPr>
        <w:t xml:space="preserve"> </w:t>
      </w:r>
    </w:p>
    <w:p w14:paraId="2B99074C" w14:textId="4CCB041A" w:rsidR="003702D8" w:rsidRDefault="0069562F" w:rsidP="003702D8">
      <w:pPr>
        <w:pStyle w:val="ListParagraph"/>
        <w:numPr>
          <w:ilvl w:val="0"/>
          <w:numId w:val="11"/>
        </w:numPr>
        <w:rPr>
          <w:lang w:val="en-GB"/>
        </w:rPr>
      </w:pPr>
      <w:hyperlink r:id="rId23" w:history="1">
        <w:r w:rsidR="003702D8" w:rsidRPr="0069562F">
          <w:rPr>
            <w:rStyle w:val="Hyperlink"/>
            <w:lang w:val="en-GB"/>
          </w:rPr>
          <w:t>python-docx.readthedocs.io</w:t>
        </w:r>
      </w:hyperlink>
      <w:r w:rsidR="003702D8" w:rsidRPr="003702D8">
        <w:rPr>
          <w:lang w:val="en-GB"/>
        </w:rPr>
        <w:t xml:space="preserve"> </w:t>
      </w:r>
    </w:p>
    <w:p w14:paraId="68DA1598" w14:textId="4D1D0D47" w:rsidR="002C43ED" w:rsidRPr="003702D8" w:rsidRDefault="00EE531C" w:rsidP="003702D8">
      <w:pPr>
        <w:pStyle w:val="ListParagraph"/>
        <w:numPr>
          <w:ilvl w:val="0"/>
          <w:numId w:val="11"/>
        </w:numPr>
        <w:rPr>
          <w:lang w:val="en-GB"/>
        </w:rPr>
      </w:pPr>
      <w:hyperlink r:id="rId24" w:history="1">
        <w:r w:rsidR="003702D8" w:rsidRPr="00EE531C">
          <w:rPr>
            <w:rStyle w:val="Hyperlink"/>
            <w:lang w:val="en-GB"/>
          </w:rPr>
          <w:t>python-docx-oss.readthedocs.io</w:t>
        </w:r>
      </w:hyperlink>
    </w:p>
    <w:p w14:paraId="117B6906" w14:textId="77777777" w:rsidR="002C43ED" w:rsidRDefault="00977981">
      <w:pPr>
        <w:pStyle w:val="Heading2"/>
      </w:pPr>
      <w:r>
        <w:t>You</w:t>
      </w:r>
    </w:p>
    <w:p w14:paraId="3B64C869" w14:textId="77777777" w:rsidR="001E07A6" w:rsidRPr="001E07A6" w:rsidRDefault="001E07A6" w:rsidP="001E07A6">
      <w:pPr>
        <w:rPr>
          <w:lang w:val="en-GB"/>
        </w:rPr>
      </w:pPr>
      <w:r w:rsidRPr="001E07A6">
        <w:rPr>
          <w:lang w:val="en-GB"/>
        </w:rPr>
        <w:t xml:space="preserve">I keep telling you that "python setup.py install" doesn't work, there is not setup.py but there is a </w:t>
      </w:r>
      <w:proofErr w:type="spellStart"/>
      <w:r w:rsidRPr="001E07A6">
        <w:rPr>
          <w:lang w:val="en-GB"/>
        </w:rPr>
        <w:t>setup.cfg</w:t>
      </w:r>
      <w:proofErr w:type="spellEnd"/>
      <w:r w:rsidRPr="001E07A6">
        <w:rPr>
          <w:lang w:val="en-GB"/>
        </w:rPr>
        <w:t>, how do I install it?</w:t>
      </w:r>
    </w:p>
    <w:p w14:paraId="229894CC" w14:textId="77777777" w:rsidR="002C43ED" w:rsidRDefault="00977981">
      <w:pPr>
        <w:pStyle w:val="Heading2"/>
      </w:pPr>
      <w:r>
        <w:t>Copilot</w:t>
      </w:r>
    </w:p>
    <w:p w14:paraId="4EC4B1F0" w14:textId="77777777" w:rsidR="00A02E64" w:rsidRPr="00B829D9" w:rsidRDefault="00A02E64" w:rsidP="00A02E64">
      <w:pPr>
        <w:spacing w:after="223" w:line="247" w:lineRule="auto"/>
        <w:ind w:left="-5" w:right="627" w:hanging="10"/>
      </w:pPr>
      <w:r w:rsidRPr="00B829D9">
        <w:t>I apologize for any confusion. Let's get the python-docx module installed manually. Since you have the extracted files, follow these steps:</w:t>
      </w:r>
    </w:p>
    <w:p w14:paraId="6AEB285D" w14:textId="77777777" w:rsidR="00A02E64" w:rsidRPr="00B829D9" w:rsidRDefault="00A02E64" w:rsidP="00A02E64">
      <w:pPr>
        <w:numPr>
          <w:ilvl w:val="0"/>
          <w:numId w:val="12"/>
        </w:numPr>
        <w:spacing w:after="223" w:line="247" w:lineRule="auto"/>
        <w:ind w:right="627"/>
      </w:pPr>
      <w:r w:rsidRPr="00B829D9">
        <w:rPr>
          <w:b/>
          <w:bCs/>
        </w:rPr>
        <w:t>Navigate to the Module Directory:</w:t>
      </w:r>
      <w:r w:rsidRPr="00B829D9">
        <w:t xml:space="preserve"> Open your terminal or command prompt and change the directory to where the python-docx files are located:</w:t>
      </w:r>
    </w:p>
    <w:p w14:paraId="5A78725E" w14:textId="77777777" w:rsidR="00A02E64" w:rsidRPr="00B829D9" w:rsidRDefault="00A02E64" w:rsidP="00A02E64">
      <w:pPr>
        <w:numPr>
          <w:ilvl w:val="0"/>
          <w:numId w:val="12"/>
        </w:numPr>
        <w:spacing w:after="223" w:line="247" w:lineRule="auto"/>
        <w:ind w:right="627"/>
      </w:pPr>
      <w:r w:rsidRPr="00B829D9">
        <w:t>cd "C:\Users\HasanAkh1\OneDrive - bradford.gov.uk\Markdown and Python\python_docx-1.1.2"</w:t>
      </w:r>
    </w:p>
    <w:p w14:paraId="59C86048" w14:textId="77777777" w:rsidR="00A02E64" w:rsidRPr="00B829D9" w:rsidRDefault="00A02E64" w:rsidP="00A02E64">
      <w:pPr>
        <w:numPr>
          <w:ilvl w:val="0"/>
          <w:numId w:val="12"/>
        </w:numPr>
        <w:spacing w:after="223" w:line="247" w:lineRule="auto"/>
        <w:ind w:right="627"/>
      </w:pPr>
      <w:r w:rsidRPr="00B829D9">
        <w:rPr>
          <w:b/>
          <w:bCs/>
        </w:rPr>
        <w:t>Install Dependencies (if needed):</w:t>
      </w:r>
      <w:r w:rsidRPr="00B829D9">
        <w:t xml:space="preserve"> The python-docx module depends on the </w:t>
      </w:r>
      <w:proofErr w:type="spellStart"/>
      <w:r w:rsidRPr="00B829D9">
        <w:t>lxml</w:t>
      </w:r>
      <w:proofErr w:type="spellEnd"/>
      <w:r w:rsidRPr="00B829D9">
        <w:t xml:space="preserve"> package. If you haven't installed it already, you can do so using pip:</w:t>
      </w:r>
    </w:p>
    <w:p w14:paraId="772285B7" w14:textId="77777777" w:rsidR="00A02E64" w:rsidRPr="00B829D9" w:rsidRDefault="00A02E64" w:rsidP="00A02E64">
      <w:pPr>
        <w:numPr>
          <w:ilvl w:val="0"/>
          <w:numId w:val="12"/>
        </w:numPr>
        <w:spacing w:after="223" w:line="247" w:lineRule="auto"/>
        <w:ind w:right="627"/>
      </w:pPr>
      <w:r w:rsidRPr="00B829D9">
        <w:t xml:space="preserve">pip install </w:t>
      </w:r>
      <w:proofErr w:type="spellStart"/>
      <w:r w:rsidRPr="00B829D9">
        <w:t>lxml</w:t>
      </w:r>
      <w:proofErr w:type="spellEnd"/>
    </w:p>
    <w:p w14:paraId="0270BC57" w14:textId="77777777" w:rsidR="00A02E64" w:rsidRPr="00B829D9" w:rsidRDefault="00A02E64" w:rsidP="00A02E64">
      <w:pPr>
        <w:numPr>
          <w:ilvl w:val="0"/>
          <w:numId w:val="12"/>
        </w:numPr>
        <w:spacing w:after="223" w:line="247" w:lineRule="auto"/>
        <w:ind w:right="627"/>
      </w:pPr>
      <w:r w:rsidRPr="00B829D9">
        <w:rPr>
          <w:b/>
          <w:bCs/>
        </w:rPr>
        <w:t xml:space="preserve">Install </w:t>
      </w:r>
      <w:r w:rsidRPr="00B829D9">
        <w:t>python-docx</w:t>
      </w:r>
      <w:r w:rsidRPr="00B829D9">
        <w:rPr>
          <w:b/>
          <w:bCs/>
        </w:rPr>
        <w:t>:</w:t>
      </w:r>
      <w:r w:rsidRPr="00B829D9">
        <w:t xml:space="preserve"> Run the following command:</w:t>
      </w:r>
    </w:p>
    <w:p w14:paraId="39F5F6A6" w14:textId="77777777" w:rsidR="00A02E64" w:rsidRPr="00B829D9" w:rsidRDefault="00A02E64" w:rsidP="00A02E64">
      <w:pPr>
        <w:numPr>
          <w:ilvl w:val="0"/>
          <w:numId w:val="12"/>
        </w:numPr>
        <w:spacing w:after="223" w:line="247" w:lineRule="auto"/>
        <w:ind w:right="627"/>
      </w:pPr>
      <w:r w:rsidRPr="00B829D9">
        <w:t>python setup.py install</w:t>
      </w:r>
    </w:p>
    <w:p w14:paraId="2C041C1E" w14:textId="77777777" w:rsidR="00A02E64" w:rsidRPr="00B829D9" w:rsidRDefault="00A02E64" w:rsidP="00A02E64">
      <w:pPr>
        <w:spacing w:after="223" w:line="247" w:lineRule="auto"/>
        <w:ind w:left="-5" w:right="627" w:hanging="10"/>
      </w:pPr>
      <w:r w:rsidRPr="00B829D9">
        <w:t>This should install the module and make it available for import.</w:t>
      </w:r>
    </w:p>
    <w:p w14:paraId="34B78543" w14:textId="77777777" w:rsidR="00A02E64" w:rsidRPr="00B829D9" w:rsidRDefault="00A02E64" w:rsidP="00A02E64">
      <w:pPr>
        <w:numPr>
          <w:ilvl w:val="0"/>
          <w:numId w:val="12"/>
        </w:numPr>
        <w:spacing w:after="223" w:line="247" w:lineRule="auto"/>
        <w:ind w:right="627"/>
      </w:pPr>
      <w:r w:rsidRPr="00B829D9">
        <w:rPr>
          <w:b/>
          <w:bCs/>
        </w:rPr>
        <w:t>Verify the Installation:</w:t>
      </w:r>
      <w:r w:rsidRPr="00B829D9">
        <w:t xml:space="preserve"> After installation, you can import the docx module in your Python script:</w:t>
      </w:r>
    </w:p>
    <w:p w14:paraId="7F80376C" w14:textId="77777777" w:rsidR="00A02E64" w:rsidRPr="00B829D9" w:rsidRDefault="00A02E64" w:rsidP="00A02E64">
      <w:pPr>
        <w:spacing w:after="223" w:line="247" w:lineRule="auto"/>
        <w:ind w:left="-5" w:right="627" w:hanging="10"/>
      </w:pPr>
      <w:r w:rsidRPr="00B829D9">
        <w:t>python</w:t>
      </w:r>
    </w:p>
    <w:p w14:paraId="74DB3380" w14:textId="77777777" w:rsidR="00A02E64" w:rsidRPr="00B829D9" w:rsidRDefault="00A02E64" w:rsidP="00A02E64">
      <w:pPr>
        <w:spacing w:after="223" w:line="247" w:lineRule="auto"/>
        <w:ind w:left="-5" w:right="627" w:hanging="10"/>
      </w:pPr>
      <w:r w:rsidRPr="00B829D9">
        <w:t>from docx import Document</w:t>
      </w:r>
    </w:p>
    <w:p w14:paraId="1853ACB7" w14:textId="77777777" w:rsidR="00A02E64" w:rsidRPr="00B829D9" w:rsidRDefault="00A02E64" w:rsidP="00A02E64">
      <w:pPr>
        <w:spacing w:after="223" w:line="247" w:lineRule="auto"/>
        <w:ind w:left="-5" w:right="627" w:hanging="10"/>
      </w:pPr>
    </w:p>
    <w:p w14:paraId="5D159BA8" w14:textId="77777777" w:rsidR="00A02E64" w:rsidRPr="00B829D9" w:rsidRDefault="00A02E64" w:rsidP="00A02E64">
      <w:pPr>
        <w:spacing w:after="223" w:line="247" w:lineRule="auto"/>
        <w:ind w:left="-5" w:right="627" w:hanging="10"/>
      </w:pPr>
      <w:r w:rsidRPr="00B829D9">
        <w:t xml:space="preserve">def </w:t>
      </w:r>
      <w:proofErr w:type="spellStart"/>
      <w:r w:rsidRPr="00B829D9">
        <w:t>extract_text_from_docx</w:t>
      </w:r>
      <w:proofErr w:type="spellEnd"/>
      <w:r w:rsidRPr="00B829D9">
        <w:t>(</w:t>
      </w:r>
      <w:proofErr w:type="spellStart"/>
      <w:r w:rsidRPr="00B829D9">
        <w:t>file_path</w:t>
      </w:r>
      <w:proofErr w:type="spellEnd"/>
      <w:r w:rsidRPr="00B829D9">
        <w:t>):</w:t>
      </w:r>
    </w:p>
    <w:p w14:paraId="21015832" w14:textId="77777777" w:rsidR="00A02E64" w:rsidRPr="00B829D9" w:rsidRDefault="00A02E64" w:rsidP="00A02E64">
      <w:pPr>
        <w:spacing w:after="223" w:line="247" w:lineRule="auto"/>
        <w:ind w:left="-5" w:right="627" w:hanging="10"/>
      </w:pPr>
      <w:r w:rsidRPr="00B829D9">
        <w:t xml:space="preserve">    doc = Document(</w:t>
      </w:r>
      <w:proofErr w:type="spellStart"/>
      <w:r w:rsidRPr="00B829D9">
        <w:t>file_path</w:t>
      </w:r>
      <w:proofErr w:type="spellEnd"/>
      <w:r w:rsidRPr="00B829D9">
        <w:t>)</w:t>
      </w:r>
    </w:p>
    <w:p w14:paraId="4BA139AD" w14:textId="77777777" w:rsidR="00A02E64" w:rsidRPr="00B829D9" w:rsidRDefault="00A02E64" w:rsidP="00A02E64">
      <w:pPr>
        <w:spacing w:after="223" w:line="247" w:lineRule="auto"/>
        <w:ind w:left="-5" w:right="627" w:hanging="10"/>
      </w:pPr>
      <w:r w:rsidRPr="00B829D9">
        <w:lastRenderedPageBreak/>
        <w:t xml:space="preserve">    </w:t>
      </w:r>
      <w:proofErr w:type="spellStart"/>
      <w:r w:rsidRPr="00B829D9">
        <w:t>full_text</w:t>
      </w:r>
      <w:proofErr w:type="spellEnd"/>
      <w:r w:rsidRPr="00B829D9">
        <w:t xml:space="preserve"> = [</w:t>
      </w:r>
      <w:proofErr w:type="spellStart"/>
      <w:r w:rsidRPr="00B829D9">
        <w:t>para.text</w:t>
      </w:r>
      <w:proofErr w:type="spellEnd"/>
      <w:r w:rsidRPr="00B829D9">
        <w:t xml:space="preserve"> for para in </w:t>
      </w:r>
      <w:proofErr w:type="spellStart"/>
      <w:r w:rsidRPr="00B829D9">
        <w:t>doc.paragraphs</w:t>
      </w:r>
      <w:proofErr w:type="spellEnd"/>
      <w:r w:rsidRPr="00B829D9">
        <w:t>]</w:t>
      </w:r>
    </w:p>
    <w:p w14:paraId="032E6E94" w14:textId="77777777" w:rsidR="00A02E64" w:rsidRPr="00B829D9" w:rsidRDefault="00A02E64" w:rsidP="00A02E64">
      <w:pPr>
        <w:spacing w:after="223" w:line="247" w:lineRule="auto"/>
        <w:ind w:left="-5" w:right="627" w:hanging="10"/>
      </w:pPr>
      <w:r w:rsidRPr="00B829D9">
        <w:t xml:space="preserve">    return "\</w:t>
      </w:r>
      <w:proofErr w:type="spellStart"/>
      <w:r w:rsidRPr="00B829D9">
        <w:t>n".join</w:t>
      </w:r>
      <w:proofErr w:type="spellEnd"/>
      <w:r w:rsidRPr="00B829D9">
        <w:t>(</w:t>
      </w:r>
      <w:proofErr w:type="spellStart"/>
      <w:r w:rsidRPr="00B829D9">
        <w:t>full_text</w:t>
      </w:r>
      <w:proofErr w:type="spellEnd"/>
      <w:r w:rsidRPr="00B829D9">
        <w:t>)</w:t>
      </w:r>
    </w:p>
    <w:p w14:paraId="2754D73E" w14:textId="77777777" w:rsidR="00A02E64" w:rsidRPr="00B829D9" w:rsidRDefault="00A02E64" w:rsidP="00A02E64">
      <w:pPr>
        <w:spacing w:after="223" w:line="247" w:lineRule="auto"/>
        <w:ind w:left="-5" w:right="627" w:hanging="10"/>
      </w:pPr>
    </w:p>
    <w:p w14:paraId="7CD23732" w14:textId="77777777" w:rsidR="00A02E64" w:rsidRPr="00B829D9" w:rsidRDefault="00A02E64" w:rsidP="00A02E64">
      <w:pPr>
        <w:spacing w:after="223" w:line="247" w:lineRule="auto"/>
        <w:ind w:left="-5" w:right="627" w:hanging="10"/>
      </w:pPr>
      <w:r w:rsidRPr="00B829D9">
        <w:t># Example usage:</w:t>
      </w:r>
    </w:p>
    <w:p w14:paraId="279C698F" w14:textId="77777777" w:rsidR="00A02E64" w:rsidRPr="00B829D9" w:rsidRDefault="00A02E64" w:rsidP="00A02E64">
      <w:pPr>
        <w:spacing w:after="223" w:line="247" w:lineRule="auto"/>
        <w:ind w:left="-5" w:right="627" w:hanging="10"/>
      </w:pPr>
      <w:proofErr w:type="spellStart"/>
      <w:r w:rsidRPr="00B829D9">
        <w:t>uploaded_text</w:t>
      </w:r>
      <w:proofErr w:type="spellEnd"/>
      <w:r w:rsidRPr="00B829D9">
        <w:t xml:space="preserve"> = </w:t>
      </w:r>
      <w:proofErr w:type="spellStart"/>
      <w:r w:rsidRPr="00B829D9">
        <w:t>extract_text_from_docx</w:t>
      </w:r>
      <w:proofErr w:type="spellEnd"/>
      <w:r w:rsidRPr="00B829D9">
        <w:t>("C:/Users/HasanAkh1/OneDrive - bradford.gov.uk/Word docs/Report about AI in BCFT - Draft 2.docx")</w:t>
      </w:r>
    </w:p>
    <w:p w14:paraId="368A581C" w14:textId="77777777" w:rsidR="00A02E64" w:rsidRPr="00B829D9" w:rsidRDefault="00A02E64" w:rsidP="00A02E64">
      <w:pPr>
        <w:spacing w:after="223" w:line="247" w:lineRule="auto"/>
        <w:ind w:left="-5" w:right="627" w:hanging="10"/>
      </w:pPr>
      <w:r w:rsidRPr="00B829D9">
        <w:t>Replace the file path with the actual path to your Word document.</w:t>
      </w:r>
    </w:p>
    <w:p w14:paraId="7462F6BF" w14:textId="77777777" w:rsidR="00A02E64" w:rsidRPr="00B829D9" w:rsidRDefault="00A02E64" w:rsidP="00A02E64">
      <w:pPr>
        <w:spacing w:after="223" w:line="247" w:lineRule="auto"/>
        <w:ind w:left="-5" w:right="627" w:hanging="10"/>
      </w:pPr>
      <w:r w:rsidRPr="00B829D9">
        <w:t xml:space="preserve">This should resolve the issue. If you encounter any further problems or need additional assistance, feel free to ask! </w:t>
      </w:r>
      <w:r w:rsidRPr="00B829D9">
        <w:rPr>
          <w:rFonts w:ascii="Segoe UI Emoji" w:hAnsi="Segoe UI Emoji" w:cs="Segoe UI Emoji"/>
        </w:rPr>
        <w:t>😊</w:t>
      </w:r>
      <w:r w:rsidRPr="00B829D9">
        <w:t xml:space="preserve"> 1 2</w:t>
      </w:r>
    </w:p>
    <w:p w14:paraId="13A0EFA8" w14:textId="77777777" w:rsidR="00A02E64" w:rsidRPr="00B829D9" w:rsidRDefault="00A02E64" w:rsidP="00A02E64">
      <w:pPr>
        <w:spacing w:after="223" w:line="247" w:lineRule="auto"/>
        <w:ind w:left="-5" w:right="627" w:hanging="10"/>
      </w:pPr>
      <w:r w:rsidRPr="00B829D9">
        <w:t>Let me know how it goes!</w:t>
      </w:r>
    </w:p>
    <w:p w14:paraId="74E92CF8" w14:textId="77777777" w:rsidR="00A02E64" w:rsidRDefault="00A02E64" w:rsidP="00A02E64">
      <w:pPr>
        <w:spacing w:after="223" w:line="247" w:lineRule="auto"/>
        <w:ind w:left="-5" w:right="627" w:hanging="10"/>
      </w:pPr>
      <w:r w:rsidRPr="00B829D9">
        <w:t xml:space="preserve">Learn more: </w:t>
      </w:r>
    </w:p>
    <w:p w14:paraId="0C3A010C" w14:textId="2846E23B" w:rsidR="00A02E64" w:rsidRDefault="00A02E64" w:rsidP="00A02E64">
      <w:pPr>
        <w:pStyle w:val="ListParagraph"/>
        <w:numPr>
          <w:ilvl w:val="0"/>
          <w:numId w:val="13"/>
        </w:numPr>
        <w:spacing w:after="223" w:line="247" w:lineRule="auto"/>
        <w:ind w:right="627"/>
      </w:pPr>
      <w:hyperlink r:id="rId25" w:history="1">
        <w:r w:rsidRPr="00B829D9">
          <w:rPr>
            <w:rStyle w:val="Hyperlink"/>
          </w:rPr>
          <w:t>python-docx.readthedocs.io</w:t>
        </w:r>
      </w:hyperlink>
      <w:r>
        <w:t xml:space="preserve">  </w:t>
      </w:r>
    </w:p>
    <w:p w14:paraId="13D6AA3B" w14:textId="77777777" w:rsidR="00A02E64" w:rsidRDefault="00A02E64" w:rsidP="00A02E64">
      <w:pPr>
        <w:pStyle w:val="ListParagraph"/>
        <w:numPr>
          <w:ilvl w:val="0"/>
          <w:numId w:val="13"/>
        </w:numPr>
        <w:spacing w:after="223" w:line="247" w:lineRule="auto"/>
        <w:ind w:right="627"/>
      </w:pPr>
      <w:hyperlink r:id="rId26" w:history="1">
        <w:r w:rsidRPr="00B829D9">
          <w:rPr>
            <w:rStyle w:val="Hyperlink"/>
          </w:rPr>
          <w:t>ianhopkinson.org.uk</w:t>
        </w:r>
      </w:hyperlink>
      <w:r w:rsidRPr="00B829D9">
        <w:t xml:space="preserve"> </w:t>
      </w:r>
    </w:p>
    <w:p w14:paraId="0DA0AD85" w14:textId="77777777" w:rsidR="00A02E64" w:rsidRDefault="00A02E64" w:rsidP="00A02E64">
      <w:pPr>
        <w:pStyle w:val="ListParagraph"/>
        <w:numPr>
          <w:ilvl w:val="0"/>
          <w:numId w:val="13"/>
        </w:numPr>
        <w:spacing w:after="223" w:line="247" w:lineRule="auto"/>
        <w:ind w:right="627"/>
      </w:pPr>
      <w:hyperlink r:id="rId27" w:history="1">
        <w:r w:rsidRPr="00B829D9">
          <w:rPr>
            <w:rStyle w:val="Hyperlink"/>
          </w:rPr>
          <w:t>python-docx.readthedocs.io</w:t>
        </w:r>
      </w:hyperlink>
      <w:r w:rsidRPr="00B829D9">
        <w:t xml:space="preserve"> </w:t>
      </w:r>
      <w:r>
        <w:tab/>
      </w:r>
      <w:r>
        <w:tab/>
      </w:r>
    </w:p>
    <w:p w14:paraId="23712B6F" w14:textId="77777777" w:rsidR="00A02E64" w:rsidRDefault="00A02E64" w:rsidP="00A02E64">
      <w:pPr>
        <w:pStyle w:val="ListParagraph"/>
        <w:numPr>
          <w:ilvl w:val="0"/>
          <w:numId w:val="13"/>
        </w:numPr>
        <w:spacing w:after="223" w:line="247" w:lineRule="auto"/>
        <w:ind w:right="627"/>
      </w:pPr>
      <w:hyperlink r:id="rId28" w:history="1">
        <w:r w:rsidRPr="00B829D9">
          <w:rPr>
            <w:rStyle w:val="Hyperlink"/>
          </w:rPr>
          <w:t>python-docx-oss.readthedocs.io</w:t>
        </w:r>
      </w:hyperlink>
      <w:r w:rsidRPr="00B829D9">
        <w:t xml:space="preserve"> </w:t>
      </w:r>
    </w:p>
    <w:p w14:paraId="789A9295" w14:textId="77777777" w:rsidR="00A02E64" w:rsidRDefault="00A02E64" w:rsidP="00A02E64">
      <w:pPr>
        <w:pStyle w:val="ListParagraph"/>
        <w:numPr>
          <w:ilvl w:val="0"/>
          <w:numId w:val="13"/>
        </w:numPr>
        <w:spacing w:after="223" w:line="247" w:lineRule="auto"/>
        <w:ind w:right="627"/>
      </w:pPr>
      <w:hyperlink r:id="rId29" w:history="1">
        <w:r w:rsidRPr="00B829D9">
          <w:rPr>
            <w:rStyle w:val="Hyperlink"/>
          </w:rPr>
          <w:t>bing.com</w:t>
        </w:r>
      </w:hyperlink>
      <w:r w:rsidRPr="00B829D9">
        <w:t xml:space="preserve"> </w:t>
      </w:r>
    </w:p>
    <w:p w14:paraId="1AD97414" w14:textId="77777777" w:rsidR="00A02E64" w:rsidRDefault="00A02E64" w:rsidP="00A02E64">
      <w:pPr>
        <w:pStyle w:val="ListParagraph"/>
        <w:numPr>
          <w:ilvl w:val="0"/>
          <w:numId w:val="13"/>
        </w:numPr>
        <w:spacing w:after="223" w:line="247" w:lineRule="auto"/>
        <w:ind w:right="627"/>
      </w:pPr>
      <w:hyperlink r:id="rId30" w:history="1">
        <w:r w:rsidRPr="00B829D9">
          <w:rPr>
            <w:rStyle w:val="Hyperlink"/>
          </w:rPr>
          <w:t>pypi.org</w:t>
        </w:r>
      </w:hyperlink>
      <w:r w:rsidRPr="00B829D9">
        <w:t xml:space="preserve"> </w:t>
      </w:r>
    </w:p>
    <w:p w14:paraId="1A2BEEEF" w14:textId="77777777" w:rsidR="00A02E64" w:rsidRDefault="00A02E64" w:rsidP="00A02E64">
      <w:pPr>
        <w:pStyle w:val="ListParagraph"/>
        <w:numPr>
          <w:ilvl w:val="0"/>
          <w:numId w:val="13"/>
        </w:numPr>
        <w:spacing w:after="223" w:line="247" w:lineRule="auto"/>
        <w:ind w:right="627"/>
      </w:pPr>
      <w:hyperlink r:id="rId31" w:history="1">
        <w:r w:rsidRPr="00B829D9">
          <w:rPr>
            <w:rStyle w:val="Hyperlink"/>
          </w:rPr>
          <w:t>sourceforge.net</w:t>
        </w:r>
      </w:hyperlink>
      <w:r w:rsidRPr="00B829D9">
        <w:t xml:space="preserve"> </w:t>
      </w:r>
    </w:p>
    <w:p w14:paraId="51B98664" w14:textId="77777777" w:rsidR="00A02E64" w:rsidRDefault="00A02E64" w:rsidP="00A02E64">
      <w:pPr>
        <w:pStyle w:val="ListParagraph"/>
        <w:numPr>
          <w:ilvl w:val="0"/>
          <w:numId w:val="13"/>
        </w:numPr>
        <w:spacing w:after="223" w:line="247" w:lineRule="auto"/>
        <w:ind w:right="627"/>
      </w:pPr>
      <w:hyperlink r:id="rId32" w:history="1">
        <w:r w:rsidRPr="00B829D9">
          <w:rPr>
            <w:rStyle w:val="Hyperlink"/>
          </w:rPr>
          <w:t>bitbucket.org</w:t>
        </w:r>
      </w:hyperlink>
      <w:r w:rsidRPr="00B829D9">
        <w:t xml:space="preserve"> </w:t>
      </w:r>
    </w:p>
    <w:p w14:paraId="16360930" w14:textId="1E70354D" w:rsidR="002C43ED" w:rsidRDefault="00A02E64" w:rsidP="00A02E64">
      <w:pPr>
        <w:pStyle w:val="ListParagraph"/>
        <w:numPr>
          <w:ilvl w:val="0"/>
          <w:numId w:val="13"/>
        </w:numPr>
        <w:spacing w:after="223" w:line="247" w:lineRule="auto"/>
        <w:ind w:right="627"/>
      </w:pPr>
      <w:hyperlink r:id="rId33" w:history="1">
        <w:r w:rsidRPr="00B829D9">
          <w:rPr>
            <w:rStyle w:val="Hyperlink"/>
          </w:rPr>
          <w:t>github.com</w:t>
        </w:r>
      </w:hyperlink>
    </w:p>
    <w:sectPr w:rsidR="002C43ED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BA165C"/>
    <w:multiLevelType w:val="hybridMultilevel"/>
    <w:tmpl w:val="26640D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D7DB2"/>
    <w:multiLevelType w:val="hybridMultilevel"/>
    <w:tmpl w:val="BDC22E40"/>
    <w:lvl w:ilvl="0" w:tplc="9196CDD2">
      <w:start w:val="1"/>
      <w:numFmt w:val="decimal"/>
      <w:lvlText w:val="%1."/>
      <w:lvlJc w:val="left"/>
      <w:pPr>
        <w:ind w:left="720" w:hanging="431"/>
      </w:pPr>
    </w:lvl>
    <w:lvl w:ilvl="1" w:tplc="836E7898">
      <w:start w:val="1"/>
      <w:numFmt w:val="decimal"/>
      <w:lvlText w:val="%2."/>
      <w:lvlJc w:val="left"/>
      <w:pPr>
        <w:ind w:left="1440" w:hanging="1152"/>
      </w:pPr>
    </w:lvl>
    <w:lvl w:ilvl="2" w:tplc="F2BCB094">
      <w:start w:val="1"/>
      <w:numFmt w:val="decimal"/>
      <w:lvlText w:val="%3."/>
      <w:lvlJc w:val="left"/>
      <w:pPr>
        <w:ind w:left="2160" w:hanging="1872"/>
      </w:pPr>
    </w:lvl>
    <w:lvl w:ilvl="3" w:tplc="A1361278">
      <w:start w:val="1"/>
      <w:numFmt w:val="decimal"/>
      <w:lvlText w:val="%4."/>
      <w:lvlJc w:val="left"/>
      <w:pPr>
        <w:ind w:left="2880" w:hanging="2592"/>
      </w:pPr>
    </w:lvl>
    <w:lvl w:ilvl="4" w:tplc="ED2EAD4C">
      <w:start w:val="1"/>
      <w:numFmt w:val="decimal"/>
      <w:lvlText w:val="%5."/>
      <w:lvlJc w:val="left"/>
      <w:pPr>
        <w:ind w:left="3600" w:hanging="3312"/>
      </w:pPr>
    </w:lvl>
    <w:lvl w:ilvl="5" w:tplc="CCE401CC">
      <w:numFmt w:val="decimal"/>
      <w:lvlText w:val=""/>
      <w:lvlJc w:val="left"/>
    </w:lvl>
    <w:lvl w:ilvl="6" w:tplc="6EDA2A10">
      <w:numFmt w:val="decimal"/>
      <w:lvlText w:val=""/>
      <w:lvlJc w:val="left"/>
    </w:lvl>
    <w:lvl w:ilvl="7" w:tplc="18EA4CAA">
      <w:numFmt w:val="decimal"/>
      <w:lvlText w:val=""/>
      <w:lvlJc w:val="left"/>
    </w:lvl>
    <w:lvl w:ilvl="8" w:tplc="9A9CCCB8">
      <w:numFmt w:val="decimal"/>
      <w:lvlText w:val=""/>
      <w:lvlJc w:val="left"/>
    </w:lvl>
  </w:abstractNum>
  <w:abstractNum w:abstractNumId="2" w15:restartNumberingAfterBreak="0">
    <w:nsid w:val="0B2821A3"/>
    <w:multiLevelType w:val="hybridMultilevel"/>
    <w:tmpl w:val="B3BE0B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BD2F4B"/>
    <w:multiLevelType w:val="multilevel"/>
    <w:tmpl w:val="2D081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047FBD"/>
    <w:multiLevelType w:val="multilevel"/>
    <w:tmpl w:val="7BCCD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F555D8"/>
    <w:multiLevelType w:val="hybridMultilevel"/>
    <w:tmpl w:val="0A108B62"/>
    <w:lvl w:ilvl="0" w:tplc="C3AE6D8A">
      <w:start w:val="1"/>
      <w:numFmt w:val="bullet"/>
      <w:lvlText w:val="●"/>
      <w:lvlJc w:val="left"/>
      <w:pPr>
        <w:ind w:left="720" w:hanging="360"/>
      </w:pPr>
    </w:lvl>
    <w:lvl w:ilvl="1" w:tplc="CFBC0BCA">
      <w:start w:val="1"/>
      <w:numFmt w:val="bullet"/>
      <w:lvlText w:val="○"/>
      <w:lvlJc w:val="left"/>
      <w:pPr>
        <w:ind w:left="1440" w:hanging="360"/>
      </w:pPr>
    </w:lvl>
    <w:lvl w:ilvl="2" w:tplc="929287C8">
      <w:start w:val="1"/>
      <w:numFmt w:val="bullet"/>
      <w:lvlText w:val="■"/>
      <w:lvlJc w:val="left"/>
      <w:pPr>
        <w:ind w:left="2160" w:hanging="360"/>
      </w:pPr>
    </w:lvl>
    <w:lvl w:ilvl="3" w:tplc="6E541374">
      <w:start w:val="1"/>
      <w:numFmt w:val="bullet"/>
      <w:lvlText w:val="●"/>
      <w:lvlJc w:val="left"/>
      <w:pPr>
        <w:ind w:left="2880" w:hanging="360"/>
      </w:pPr>
    </w:lvl>
    <w:lvl w:ilvl="4" w:tplc="C7E08DA0">
      <w:start w:val="1"/>
      <w:numFmt w:val="bullet"/>
      <w:lvlText w:val="○"/>
      <w:lvlJc w:val="left"/>
      <w:pPr>
        <w:ind w:left="3600" w:hanging="360"/>
      </w:pPr>
    </w:lvl>
    <w:lvl w:ilvl="5" w:tplc="D3C850A0">
      <w:start w:val="1"/>
      <w:numFmt w:val="bullet"/>
      <w:lvlText w:val="■"/>
      <w:lvlJc w:val="left"/>
      <w:pPr>
        <w:ind w:left="4320" w:hanging="360"/>
      </w:pPr>
    </w:lvl>
    <w:lvl w:ilvl="6" w:tplc="8340CDF6">
      <w:start w:val="1"/>
      <w:numFmt w:val="bullet"/>
      <w:lvlText w:val="●"/>
      <w:lvlJc w:val="left"/>
      <w:pPr>
        <w:ind w:left="5040" w:hanging="360"/>
      </w:pPr>
    </w:lvl>
    <w:lvl w:ilvl="7" w:tplc="033ECC44">
      <w:start w:val="1"/>
      <w:numFmt w:val="bullet"/>
      <w:lvlText w:val="●"/>
      <w:lvlJc w:val="left"/>
      <w:pPr>
        <w:ind w:left="5760" w:hanging="360"/>
      </w:pPr>
    </w:lvl>
    <w:lvl w:ilvl="8" w:tplc="F5A0B946">
      <w:start w:val="1"/>
      <w:numFmt w:val="bullet"/>
      <w:lvlText w:val="●"/>
      <w:lvlJc w:val="left"/>
      <w:pPr>
        <w:ind w:left="6480" w:hanging="360"/>
      </w:pPr>
    </w:lvl>
  </w:abstractNum>
  <w:abstractNum w:abstractNumId="6" w15:restartNumberingAfterBreak="0">
    <w:nsid w:val="33AC0767"/>
    <w:multiLevelType w:val="hybridMultilevel"/>
    <w:tmpl w:val="3CE0CB2A"/>
    <w:lvl w:ilvl="0" w:tplc="B59490FA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65" w:hanging="360"/>
      </w:pPr>
    </w:lvl>
    <w:lvl w:ilvl="2" w:tplc="0809001B" w:tentative="1">
      <w:start w:val="1"/>
      <w:numFmt w:val="lowerRoman"/>
      <w:lvlText w:val="%3."/>
      <w:lvlJc w:val="right"/>
      <w:pPr>
        <w:ind w:left="1785" w:hanging="180"/>
      </w:pPr>
    </w:lvl>
    <w:lvl w:ilvl="3" w:tplc="0809000F" w:tentative="1">
      <w:start w:val="1"/>
      <w:numFmt w:val="decimal"/>
      <w:lvlText w:val="%4."/>
      <w:lvlJc w:val="left"/>
      <w:pPr>
        <w:ind w:left="2505" w:hanging="360"/>
      </w:pPr>
    </w:lvl>
    <w:lvl w:ilvl="4" w:tplc="08090019" w:tentative="1">
      <w:start w:val="1"/>
      <w:numFmt w:val="lowerLetter"/>
      <w:lvlText w:val="%5."/>
      <w:lvlJc w:val="left"/>
      <w:pPr>
        <w:ind w:left="3225" w:hanging="360"/>
      </w:pPr>
    </w:lvl>
    <w:lvl w:ilvl="5" w:tplc="0809001B" w:tentative="1">
      <w:start w:val="1"/>
      <w:numFmt w:val="lowerRoman"/>
      <w:lvlText w:val="%6."/>
      <w:lvlJc w:val="right"/>
      <w:pPr>
        <w:ind w:left="3945" w:hanging="180"/>
      </w:pPr>
    </w:lvl>
    <w:lvl w:ilvl="6" w:tplc="0809000F" w:tentative="1">
      <w:start w:val="1"/>
      <w:numFmt w:val="decimal"/>
      <w:lvlText w:val="%7."/>
      <w:lvlJc w:val="left"/>
      <w:pPr>
        <w:ind w:left="4665" w:hanging="360"/>
      </w:pPr>
    </w:lvl>
    <w:lvl w:ilvl="7" w:tplc="08090019" w:tentative="1">
      <w:start w:val="1"/>
      <w:numFmt w:val="lowerLetter"/>
      <w:lvlText w:val="%8."/>
      <w:lvlJc w:val="left"/>
      <w:pPr>
        <w:ind w:left="5385" w:hanging="360"/>
      </w:pPr>
    </w:lvl>
    <w:lvl w:ilvl="8" w:tplc="08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7" w15:restartNumberingAfterBreak="0">
    <w:nsid w:val="3B3528D2"/>
    <w:multiLevelType w:val="multilevel"/>
    <w:tmpl w:val="8418E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E30729C"/>
    <w:multiLevelType w:val="hybridMultilevel"/>
    <w:tmpl w:val="103E7C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302795"/>
    <w:multiLevelType w:val="multilevel"/>
    <w:tmpl w:val="95C88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47617D6"/>
    <w:multiLevelType w:val="hybridMultilevel"/>
    <w:tmpl w:val="3102638C"/>
    <w:lvl w:ilvl="0" w:tplc="6A082B66">
      <w:start w:val="1"/>
      <w:numFmt w:val="decimal"/>
      <w:lvlText w:val="%1."/>
      <w:lvlJc w:val="left"/>
      <w:pPr>
        <w:ind w:left="720" w:hanging="431"/>
      </w:pPr>
    </w:lvl>
    <w:lvl w:ilvl="1" w:tplc="51B4D042">
      <w:start w:val="1"/>
      <w:numFmt w:val="decimal"/>
      <w:lvlText w:val="%2."/>
      <w:lvlJc w:val="left"/>
      <w:pPr>
        <w:ind w:left="1440" w:hanging="1152"/>
      </w:pPr>
    </w:lvl>
    <w:lvl w:ilvl="2" w:tplc="1034F700">
      <w:start w:val="1"/>
      <w:numFmt w:val="decimal"/>
      <w:lvlText w:val="%3."/>
      <w:lvlJc w:val="left"/>
      <w:pPr>
        <w:ind w:left="2160" w:hanging="1872"/>
      </w:pPr>
    </w:lvl>
    <w:lvl w:ilvl="3" w:tplc="549A0A10">
      <w:start w:val="1"/>
      <w:numFmt w:val="decimal"/>
      <w:lvlText w:val="%4."/>
      <w:lvlJc w:val="left"/>
      <w:pPr>
        <w:ind w:left="2880" w:hanging="2592"/>
      </w:pPr>
    </w:lvl>
    <w:lvl w:ilvl="4" w:tplc="6340F846">
      <w:start w:val="1"/>
      <w:numFmt w:val="decimal"/>
      <w:lvlText w:val="%5."/>
      <w:lvlJc w:val="left"/>
      <w:pPr>
        <w:ind w:left="3600" w:hanging="3312"/>
      </w:pPr>
    </w:lvl>
    <w:lvl w:ilvl="5" w:tplc="41886D8A">
      <w:numFmt w:val="decimal"/>
      <w:lvlText w:val=""/>
      <w:lvlJc w:val="left"/>
    </w:lvl>
    <w:lvl w:ilvl="6" w:tplc="DEC82D2E">
      <w:numFmt w:val="decimal"/>
      <w:lvlText w:val=""/>
      <w:lvlJc w:val="left"/>
    </w:lvl>
    <w:lvl w:ilvl="7" w:tplc="BE50A26E">
      <w:numFmt w:val="decimal"/>
      <w:lvlText w:val=""/>
      <w:lvlJc w:val="left"/>
    </w:lvl>
    <w:lvl w:ilvl="8" w:tplc="D15EA22E">
      <w:numFmt w:val="decimal"/>
      <w:lvlText w:val=""/>
      <w:lvlJc w:val="left"/>
    </w:lvl>
  </w:abstractNum>
  <w:abstractNum w:abstractNumId="11" w15:restartNumberingAfterBreak="0">
    <w:nsid w:val="56FB1133"/>
    <w:multiLevelType w:val="multilevel"/>
    <w:tmpl w:val="E91A1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7F0385A"/>
    <w:multiLevelType w:val="hybridMultilevel"/>
    <w:tmpl w:val="6BDA288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5915928">
    <w:abstractNumId w:val="5"/>
    <w:lvlOverride w:ilvl="0">
      <w:startOverride w:val="1"/>
    </w:lvlOverride>
  </w:num>
  <w:num w:numId="2" w16cid:durableId="1753311521">
    <w:abstractNumId w:val="10"/>
  </w:num>
  <w:num w:numId="3" w16cid:durableId="1553537202">
    <w:abstractNumId w:val="1"/>
  </w:num>
  <w:num w:numId="4" w16cid:durableId="1709912374">
    <w:abstractNumId w:val="4"/>
  </w:num>
  <w:num w:numId="5" w16cid:durableId="708840756">
    <w:abstractNumId w:val="12"/>
  </w:num>
  <w:num w:numId="6" w16cid:durableId="963775761">
    <w:abstractNumId w:val="7"/>
  </w:num>
  <w:num w:numId="7" w16cid:durableId="742333024">
    <w:abstractNumId w:val="8"/>
  </w:num>
  <w:num w:numId="8" w16cid:durableId="8726975">
    <w:abstractNumId w:val="9"/>
  </w:num>
  <w:num w:numId="9" w16cid:durableId="1429036365">
    <w:abstractNumId w:val="0"/>
  </w:num>
  <w:num w:numId="10" w16cid:durableId="1779182090">
    <w:abstractNumId w:val="3"/>
  </w:num>
  <w:num w:numId="11" w16cid:durableId="1240097980">
    <w:abstractNumId w:val="2"/>
  </w:num>
  <w:num w:numId="12" w16cid:durableId="1300955578">
    <w:abstractNumId w:val="11"/>
  </w:num>
  <w:num w:numId="13" w16cid:durableId="116936825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789A"/>
    <w:rsid w:val="0003789A"/>
    <w:rsid w:val="00065EDC"/>
    <w:rsid w:val="00192C62"/>
    <w:rsid w:val="001E07A6"/>
    <w:rsid w:val="002C43ED"/>
    <w:rsid w:val="003702D8"/>
    <w:rsid w:val="00431648"/>
    <w:rsid w:val="0069562F"/>
    <w:rsid w:val="007C0480"/>
    <w:rsid w:val="007C11F7"/>
    <w:rsid w:val="00944406"/>
    <w:rsid w:val="00977981"/>
    <w:rsid w:val="00A02E64"/>
    <w:rsid w:val="00A326E9"/>
    <w:rsid w:val="00AA7633"/>
    <w:rsid w:val="00AD000E"/>
    <w:rsid w:val="00B16069"/>
    <w:rsid w:val="00BE5425"/>
    <w:rsid w:val="00CC1E99"/>
    <w:rsid w:val="00D04DF4"/>
    <w:rsid w:val="00DF0C89"/>
    <w:rsid w:val="00DF553D"/>
    <w:rsid w:val="00EE531C"/>
    <w:rsid w:val="00EF7707"/>
    <w:rsid w:val="00F16687"/>
    <w:rsid w:val="00F44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695F3"/>
  <w15:docId w15:val="{BEB3FB14-6094-4CD4-BDB9-6DAF8116F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/>
      <w:spacing w:val="5"/>
    </w:rPr>
  </w:style>
  <w:style w:type="table" w:styleId="TableGrid">
    <w:name w:val="Table Grid"/>
    <w:basedOn w:val="TableNormal"/>
    <w:uiPriority w:val="39"/>
    <w:rsid w:val="00FB4123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Code">
    <w:name w:val="Code"/>
    <w:basedOn w:val="Normal"/>
    <w:next w:val="Normal"/>
    <w:uiPriority w:val="35"/>
    <w:qFormat/>
    <w:pPr>
      <w:spacing w:before="160"/>
      <w:contextualSpacing/>
    </w:pPr>
    <w:rPr>
      <w:i/>
      <w:iCs/>
      <w:color w:val="404040"/>
    </w:rPr>
  </w:style>
  <w:style w:type="character" w:styleId="UnresolvedMention">
    <w:name w:val="Unresolved Mention"/>
    <w:basedOn w:val="DefaultParagraphFont"/>
    <w:uiPriority w:val="99"/>
    <w:semiHidden/>
    <w:unhideWhenUsed/>
    <w:rsid w:val="004316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81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61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1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46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022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37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894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192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54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771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777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5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525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34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05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4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729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703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2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345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39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9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851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108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83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4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20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538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5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9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04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484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506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147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08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26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8363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00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73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102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97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513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609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158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2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16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370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0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3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48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190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0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382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870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2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61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422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63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114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17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34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494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9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107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158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7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820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367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3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0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008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93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9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39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252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38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5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33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930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01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1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90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815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432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0084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660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797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8673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79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146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475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936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12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157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697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33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8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65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395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1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552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696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0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69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python-docx.readthedocs.io/en/latest/user/install.html" TargetMode="External"/><Relationship Id="rId18" Type="http://schemas.openxmlformats.org/officeDocument/2006/relationships/hyperlink" Target="https://bobbyhadz.com/blog/python-could-not-install-packages-due-to-environmenterror-no-such-file-or-directory" TargetMode="External"/><Relationship Id="rId26" Type="http://schemas.openxmlformats.org/officeDocument/2006/relationships/hyperlink" Target="https://ianhopkinson.org.uk/2022/02/understanding-setup-py-setup-cfg-and-pyproject-toml-in-python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peak.telecommunity.com/DevCenter/EasyInstall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pypi.org/project/python-docx/" TargetMode="External"/><Relationship Id="rId12" Type="http://schemas.openxmlformats.org/officeDocument/2006/relationships/hyperlink" Target="https://python-docx.readthedocs.io/en/latest/user/install.html" TargetMode="External"/><Relationship Id="rId17" Type="http://schemas.openxmlformats.org/officeDocument/2006/relationships/hyperlink" Target="https://python-docx.readthedocs.io/en/latest/user/install.html" TargetMode="External"/><Relationship Id="rId25" Type="http://schemas.openxmlformats.org/officeDocument/2006/relationships/hyperlink" Target="https://python-docx.readthedocs.io/en/latest/user/install.html" TargetMode="External"/><Relationship Id="rId33" Type="http://schemas.openxmlformats.org/officeDocument/2006/relationships/hyperlink" Target="https://github.com/ArnoCan/setupdocx/" TargetMode="External"/><Relationship Id="rId2" Type="http://schemas.openxmlformats.org/officeDocument/2006/relationships/styles" Target="styles.xml"/><Relationship Id="rId16" Type="http://schemas.openxmlformats.org/officeDocument/2006/relationships/hyperlink" Target="ttps://stackoverflow.com/questions/624671/unable-to-install-python-setuptools-configure-no-such-file-or-directory" TargetMode="External"/><Relationship Id="rId20" Type="http://schemas.openxmlformats.org/officeDocument/2006/relationships/hyperlink" Target="https://stackoverflow.com/questions/17583771/python-cant-open-file-setup-py-errno-2-no-such-file-or-directory-directo?noredirect=1" TargetMode="External"/><Relationship Id="rId29" Type="http://schemas.openxmlformats.org/officeDocument/2006/relationships/hyperlink" Target="https://bing.com/search?q=install+python-docx+setup.cf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67929398/why-am-i-getting-a-modulenotfounderror-trying-to-import-python-docx-using-anacon" TargetMode="External"/><Relationship Id="rId11" Type="http://schemas.openxmlformats.org/officeDocument/2006/relationships/hyperlink" Target="https://anaconda.org/conda-forge/python-docx" TargetMode="External"/><Relationship Id="rId24" Type="http://schemas.openxmlformats.org/officeDocument/2006/relationships/hyperlink" Target="https://python-docx-oss.readthedocs.io/en/latest/user/install.html" TargetMode="External"/><Relationship Id="rId32" Type="http://schemas.openxmlformats.org/officeDocument/2006/relationships/hyperlink" Target="https://bitbucket.org/acue/setupdocx" TargetMode="External"/><Relationship Id="rId5" Type="http://schemas.openxmlformats.org/officeDocument/2006/relationships/hyperlink" Target="https://github.com/3b1b/manim/issues/1076" TargetMode="External"/><Relationship Id="rId15" Type="http://schemas.openxmlformats.org/officeDocument/2006/relationships/hyperlink" Target="https://pydocx.readthedocs.io/en/latest/installation.html" TargetMode="External"/><Relationship Id="rId23" Type="http://schemas.openxmlformats.org/officeDocument/2006/relationships/hyperlink" Target="https://python-docx.readthedocs.io/en/develop/user/install.html" TargetMode="External"/><Relationship Id="rId28" Type="http://schemas.openxmlformats.org/officeDocument/2006/relationships/hyperlink" Target="https://python-docx-oss.readthedocs.io/en/latest/user/install.html" TargetMode="External"/><Relationship Id="rId10" Type="http://schemas.openxmlformats.org/officeDocument/2006/relationships/hyperlink" Target="https://itsourcecode.com/modulenotfounderror/modulenotfounderror-no-module-named-docx/" TargetMode="External"/><Relationship Id="rId19" Type="http://schemas.openxmlformats.org/officeDocument/2006/relationships/hyperlink" Target="https://lxadm.com/python-cant-open-file-setup-py-errno-2-no-such-file-or-directory/" TargetMode="External"/><Relationship Id="rId31" Type="http://schemas.openxmlformats.org/officeDocument/2006/relationships/hyperlink" Target="https://sourceforge.net/projects/setupdocx/fil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obbyhadz.com/blog/python-no-module-named-exceptions" TargetMode="External"/><Relationship Id="rId14" Type="http://schemas.openxmlformats.org/officeDocument/2006/relationships/hyperlink" Target="https://pypi.org/project/python-docx/" TargetMode="External"/><Relationship Id="rId22" Type="http://schemas.openxmlformats.org/officeDocument/2006/relationships/hyperlink" Target="https://pydocx.readthedocs.io/en/latest/installation.html" TargetMode="External"/><Relationship Id="rId27" Type="http://schemas.openxmlformats.org/officeDocument/2006/relationships/hyperlink" Target="https://python-docx.readthedocs.io/en/develop/user/install.html" TargetMode="External"/><Relationship Id="rId30" Type="http://schemas.openxmlformats.org/officeDocument/2006/relationships/hyperlink" Target="https://pypi.org/project/setupdocx/" TargetMode="External"/><Relationship Id="rId35" Type="http://schemas.openxmlformats.org/officeDocument/2006/relationships/theme" Target="theme/theme1.xml"/><Relationship Id="rId8" Type="http://schemas.openxmlformats.org/officeDocument/2006/relationships/hyperlink" Target="https://modulenotfound.com/docx.html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ifau\Documents\Custom%20Office%20Templates\CoPilot%20Convo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CoPilot Convo Template</Template>
  <TotalTime>0</TotalTime>
  <Pages>11</Pages>
  <Words>2360</Words>
  <Characters>14420</Characters>
  <Application>Microsoft Office Word</Application>
  <DocSecurity>0</DocSecurity>
  <Lines>360</Lines>
  <Paragraphs>275</Paragraphs>
  <ScaleCrop>false</ScaleCrop>
  <Company/>
  <LinksUpToDate>false</LinksUpToDate>
  <CharactersWithSpaces>16505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</dc:title>
  <dc:creator>Hasan Akhtar</dc:creator>
  <cp:lastModifiedBy>Hasan Akhtar</cp:lastModifiedBy>
  <cp:revision>22</cp:revision>
  <dcterms:created xsi:type="dcterms:W3CDTF">2025-03-14T09:03:00Z</dcterms:created>
  <dcterms:modified xsi:type="dcterms:W3CDTF">2025-03-14T10:38:00Z</dcterms:modified>
</cp:coreProperties>
</file>