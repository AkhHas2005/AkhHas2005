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A45BA" w14:textId="77777777" w:rsidR="002C43ED" w:rsidRDefault="00977981">
      <w:pPr>
        <w:pStyle w:val="Heading2"/>
      </w:pPr>
      <w:r>
        <w:t>You</w:t>
      </w:r>
    </w:p>
    <w:p w14:paraId="4C31B953" w14:textId="3C82D938" w:rsidR="002C43ED" w:rsidRDefault="00381EC6">
      <w:r w:rsidRPr="00381EC6">
        <w:t>I'm writing a description for my Fiverr gig</w:t>
      </w:r>
      <w:r w:rsidRPr="00381EC6">
        <w:br/>
        <w:t xml:space="preserve">When I write this description, it gives me an error message </w:t>
      </w:r>
      <w:proofErr w:type="spellStart"/>
      <w:r w:rsidRPr="00381EC6">
        <w:t>andf</w:t>
      </w:r>
      <w:proofErr w:type="spellEnd"/>
      <w:r w:rsidRPr="00381EC6">
        <w:t xml:space="preserve"> won't let me continue.</w:t>
      </w:r>
    </w:p>
    <w:p w14:paraId="45CCB754" w14:textId="77777777" w:rsidR="003B72D2" w:rsidRDefault="003B72D2" w:rsidP="003B72D2">
      <w:pPr>
        <w:spacing w:after="120" w:line="337" w:lineRule="auto"/>
        <w:ind w:left="-5"/>
      </w:pPr>
      <w:r w:rsidRPr="00080915">
        <w:t>Description:</w:t>
      </w:r>
    </w:p>
    <w:p w14:paraId="59A1E67C" w14:textId="77777777" w:rsidR="003B72D2" w:rsidRPr="00080915" w:rsidRDefault="003B72D2" w:rsidP="003B72D2">
      <w:pPr>
        <w:spacing w:after="120" w:line="336" w:lineRule="auto"/>
        <w:ind w:left="720" w:right="1151"/>
        <w:rPr>
          <w:rFonts w:ascii="Agency FB" w:hAnsi="Agency FB"/>
        </w:rPr>
      </w:pPr>
      <w:r w:rsidRPr="00080915">
        <w:rPr>
          <w:rFonts w:ascii="Agency FB" w:hAnsi="Agency FB"/>
        </w:rPr>
        <w:t>Professional Football Video Editing for YouTube</w:t>
      </w:r>
    </w:p>
    <w:p w14:paraId="3313FC23" w14:textId="77777777" w:rsidR="003B72D2" w:rsidRPr="00080915" w:rsidRDefault="003B72D2" w:rsidP="003B72D2">
      <w:pPr>
        <w:spacing w:after="120" w:line="336" w:lineRule="auto"/>
        <w:ind w:left="720" w:right="1151"/>
        <w:rPr>
          <w:rFonts w:ascii="Agency FB" w:hAnsi="Agency FB"/>
        </w:rPr>
      </w:pPr>
      <w:r w:rsidRPr="00080915">
        <w:rPr>
          <w:rFonts w:ascii="Agency FB" w:hAnsi="Agency FB"/>
        </w:rPr>
        <w:t>Looking for top-notch football video edits? Youve come to the right place! I offer three tailored packages to suit your needs:</w:t>
      </w:r>
    </w:p>
    <w:p w14:paraId="20BCA36F" w14:textId="77777777" w:rsidR="003B72D2" w:rsidRPr="00080915" w:rsidRDefault="003B72D2" w:rsidP="003B72D2">
      <w:pPr>
        <w:spacing w:after="120" w:line="336" w:lineRule="auto"/>
        <w:ind w:left="720" w:right="1151"/>
        <w:rPr>
          <w:rFonts w:ascii="Agency FB" w:hAnsi="Agency FB"/>
        </w:rPr>
      </w:pPr>
      <w:r w:rsidRPr="00080915">
        <w:rPr>
          <w:rFonts w:ascii="Agency FB" w:hAnsi="Agency FB"/>
        </w:rPr>
        <w:t>Basic Football Edit: Up to 60 seconds of footage with simple color correction and basic sound design. Perfect for quick and straightforward edits.</w:t>
      </w:r>
      <w:r w:rsidRPr="00080915">
        <w:rPr>
          <w:rFonts w:ascii="Agency FB" w:hAnsi="Agency FB"/>
        </w:rPr>
        <w:br/>
        <w:t>Standard Football Edit: Up to 3 minutes of footage with advanced color grading, effects, and standard sound design. Ideal for more polished and engaging videos. Thumbnail included.</w:t>
      </w:r>
      <w:r w:rsidRPr="00080915">
        <w:rPr>
          <w:rFonts w:ascii="Agency FB" w:hAnsi="Agency FB"/>
        </w:rPr>
        <w:br/>
        <w:t xml:space="preserve">Premium Football Edit: Up to 5 minutes of footage with complete color grading, premium sound design, and motion graphics. Best for comprehensive and highly engaging content. Thumbnail and </w:t>
      </w:r>
      <w:proofErr w:type="spellStart"/>
      <w:r w:rsidRPr="00080915">
        <w:rPr>
          <w:rFonts w:ascii="Agency FB" w:hAnsi="Agency FB"/>
        </w:rPr>
        <w:t>souce</w:t>
      </w:r>
      <w:proofErr w:type="spellEnd"/>
      <w:r w:rsidRPr="00080915">
        <w:rPr>
          <w:rFonts w:ascii="Agency FB" w:hAnsi="Agency FB"/>
        </w:rPr>
        <w:t xml:space="preserve"> material included</w:t>
      </w:r>
    </w:p>
    <w:p w14:paraId="7FD68F32" w14:textId="77777777" w:rsidR="003B72D2" w:rsidRPr="00080915" w:rsidRDefault="003B72D2" w:rsidP="003B72D2">
      <w:pPr>
        <w:spacing w:after="120" w:line="336" w:lineRule="auto"/>
        <w:ind w:left="720" w:right="1151"/>
        <w:rPr>
          <w:i/>
          <w:iCs/>
        </w:rPr>
      </w:pPr>
      <w:r w:rsidRPr="00080915">
        <w:rPr>
          <w:rFonts w:ascii="Agency FB" w:hAnsi="Agency FB"/>
        </w:rPr>
        <w:t xml:space="preserve">Send me your football clips, and Ill transform them into captivating videos based on your instructions. I edit for channels like Has Football </w:t>
      </w:r>
      <w:proofErr w:type="spellStart"/>
      <w:r w:rsidRPr="00080915">
        <w:rPr>
          <w:rFonts w:ascii="Agency FB" w:hAnsi="Agency FB"/>
        </w:rPr>
        <w:t>Editz</w:t>
      </w:r>
      <w:proofErr w:type="spellEnd"/>
      <w:r w:rsidRPr="00080915">
        <w:rPr>
          <w:rFonts w:ascii="Agency FB" w:hAnsi="Agency FB"/>
        </w:rPr>
        <w:t xml:space="preserve"> (</w:t>
      </w:r>
      <w:hyperlink r:id="rId5" w:history="1">
        <w:r w:rsidRPr="00080915">
          <w:rPr>
            <w:rStyle w:val="Hyperlink"/>
            <w:rFonts w:ascii="Agency FB" w:hAnsi="Agency FB"/>
          </w:rPr>
          <w:t>https://www.youtube.com/channel/UCmO3eBiHLXQ95-4-mg5yk1g</w:t>
        </w:r>
      </w:hyperlink>
      <w:r w:rsidRPr="00080915">
        <w:rPr>
          <w:rFonts w:ascii="Agency FB" w:hAnsi="Agency FB"/>
        </w:rPr>
        <w:t xml:space="preserve">), </w:t>
      </w:r>
      <w:proofErr w:type="spellStart"/>
      <w:r w:rsidRPr="00080915">
        <w:rPr>
          <w:rFonts w:ascii="Agency FB" w:hAnsi="Agency FB"/>
        </w:rPr>
        <w:t>Hamz</w:t>
      </w:r>
      <w:proofErr w:type="spellEnd"/>
      <w:r w:rsidRPr="00080915">
        <w:rPr>
          <w:rFonts w:ascii="Agency FB" w:hAnsi="Agency FB"/>
        </w:rPr>
        <w:t xml:space="preserve"> </w:t>
      </w:r>
      <w:proofErr w:type="spellStart"/>
      <w:r w:rsidRPr="00080915">
        <w:rPr>
          <w:rFonts w:ascii="Agency FB" w:hAnsi="Agency FB"/>
        </w:rPr>
        <w:t>playz</w:t>
      </w:r>
      <w:proofErr w:type="spellEnd"/>
      <w:r w:rsidRPr="00080915">
        <w:rPr>
          <w:rFonts w:ascii="Agency FB" w:hAnsi="Agency FB"/>
        </w:rPr>
        <w:t xml:space="preserve"> 123 (</w:t>
      </w:r>
      <w:hyperlink r:id="rId6" w:history="1">
        <w:r w:rsidRPr="00080915">
          <w:rPr>
            <w:rStyle w:val="Hyperlink"/>
            <w:rFonts w:ascii="Agency FB" w:hAnsi="Agency FB"/>
          </w:rPr>
          <w:t>https://www.youtube.com/@hamzak47123</w:t>
        </w:r>
      </w:hyperlink>
      <w:r w:rsidRPr="00080915">
        <w:rPr>
          <w:rFonts w:ascii="Agency FB" w:hAnsi="Agency FB"/>
        </w:rPr>
        <w:t xml:space="preserve">), Noob </w:t>
      </w:r>
      <w:proofErr w:type="spellStart"/>
      <w:r w:rsidRPr="00080915">
        <w:rPr>
          <w:rFonts w:ascii="Agency FB" w:hAnsi="Agency FB"/>
        </w:rPr>
        <w:t>editz</w:t>
      </w:r>
      <w:proofErr w:type="spellEnd"/>
      <w:r w:rsidRPr="00080915">
        <w:rPr>
          <w:rFonts w:ascii="Agency FB" w:hAnsi="Agency FB"/>
        </w:rPr>
        <w:t xml:space="preserve"> (</w:t>
      </w:r>
      <w:hyperlink r:id="rId7" w:history="1">
        <w:r w:rsidRPr="00080915">
          <w:rPr>
            <w:rStyle w:val="Hyperlink"/>
            <w:rFonts w:ascii="Agency FB" w:hAnsi="Agency FB"/>
          </w:rPr>
          <w:t>https://www.youtube.com/@NoobsEditz</w:t>
        </w:r>
      </w:hyperlink>
      <w:r w:rsidRPr="00080915">
        <w:rPr>
          <w:rFonts w:ascii="Agency FB" w:hAnsi="Agency FB"/>
        </w:rPr>
        <w:t>) and more. Lets create something amazing together!</w:t>
      </w:r>
    </w:p>
    <w:p w14:paraId="65406201" w14:textId="77777777" w:rsidR="003B72D2" w:rsidRPr="00080915" w:rsidRDefault="003B72D2" w:rsidP="003B72D2">
      <w:pPr>
        <w:spacing w:after="120" w:line="337" w:lineRule="auto"/>
        <w:ind w:left="-5" w:right="1153" w:hanging="10"/>
        <w:rPr>
          <w:b/>
          <w:bCs/>
        </w:rPr>
      </w:pPr>
      <w:r w:rsidRPr="00080915">
        <w:rPr>
          <w:b/>
          <w:bCs/>
        </w:rPr>
        <w:t xml:space="preserve">Error message: Description contains excessive use of the terms: edit and </w:t>
      </w:r>
      <w:proofErr w:type="spellStart"/>
      <w:r w:rsidRPr="00080915">
        <w:rPr>
          <w:b/>
          <w:bCs/>
        </w:rPr>
        <w:t>youtube</w:t>
      </w:r>
      <w:proofErr w:type="spellEnd"/>
    </w:p>
    <w:p w14:paraId="1D9A5C1E" w14:textId="60B6E4A2" w:rsidR="003B72D2" w:rsidRDefault="003B72D2" w:rsidP="003B72D2">
      <w:r w:rsidRPr="00080915">
        <w:t>How can I reword it?</w:t>
      </w:r>
    </w:p>
    <w:p w14:paraId="2A9F8D4E" w14:textId="77777777" w:rsidR="002C43ED" w:rsidRDefault="00977981">
      <w:pPr>
        <w:pStyle w:val="Heading2"/>
      </w:pPr>
      <w:r>
        <w:t>Copilot</w:t>
      </w:r>
    </w:p>
    <w:p w14:paraId="18AC766C" w14:textId="77777777" w:rsidR="000565C0" w:rsidRPr="000565C0" w:rsidRDefault="000565C0" w:rsidP="000565C0">
      <w:pPr>
        <w:rPr>
          <w:lang w:val="en-GB"/>
        </w:rPr>
      </w:pPr>
      <w:r w:rsidRPr="000565C0">
        <w:rPr>
          <w:lang w:val="en-GB"/>
        </w:rPr>
        <w:t>It looks like Fiverr's system is flagging your description for overusing certain terms. Let's rephrase it to avoid repetition while keeping the message clear and engaging:</w:t>
      </w:r>
    </w:p>
    <w:p w14:paraId="2B47DA69" w14:textId="77777777" w:rsidR="000565C0" w:rsidRPr="000565C0" w:rsidRDefault="000565C0" w:rsidP="000565C0">
      <w:pPr>
        <w:rPr>
          <w:lang w:val="en-GB"/>
        </w:rPr>
      </w:pPr>
      <w:r w:rsidRPr="000565C0">
        <w:rPr>
          <w:lang w:val="en-GB"/>
        </w:rPr>
        <w:pict w14:anchorId="5A20B6B4">
          <v:rect id="_x0000_i1037" style="width:0;height:3pt" o:hralign="center" o:hrstd="t" o:hrnoshade="t" o:hr="t" fillcolor="#f0f6fc" stroked="f"/>
        </w:pict>
      </w:r>
    </w:p>
    <w:p w14:paraId="7E92CB6D" w14:textId="77777777" w:rsidR="000565C0" w:rsidRPr="000565C0" w:rsidRDefault="000565C0" w:rsidP="000565C0">
      <w:pPr>
        <w:rPr>
          <w:lang w:val="en-GB"/>
        </w:rPr>
      </w:pPr>
      <w:r w:rsidRPr="000565C0">
        <w:rPr>
          <w:b/>
          <w:bCs/>
          <w:lang w:val="en-GB"/>
        </w:rPr>
        <w:t>Professional Football Video Editing Services</w:t>
      </w:r>
    </w:p>
    <w:p w14:paraId="60931A45" w14:textId="77777777" w:rsidR="000565C0" w:rsidRPr="000565C0" w:rsidRDefault="000565C0" w:rsidP="000565C0">
      <w:pPr>
        <w:rPr>
          <w:lang w:val="en-GB"/>
        </w:rPr>
      </w:pPr>
      <w:r w:rsidRPr="000565C0">
        <w:rPr>
          <w:lang w:val="en-GB"/>
        </w:rPr>
        <w:t>Are you in need of high-quality football video edits? You've come to the right place! I offer three customized packages to meet your needs:</w:t>
      </w:r>
    </w:p>
    <w:p w14:paraId="0663A4B5" w14:textId="77777777" w:rsidR="000565C0" w:rsidRPr="000565C0" w:rsidRDefault="000565C0" w:rsidP="000565C0">
      <w:pPr>
        <w:numPr>
          <w:ilvl w:val="0"/>
          <w:numId w:val="4"/>
        </w:numPr>
        <w:rPr>
          <w:lang w:val="en-GB"/>
        </w:rPr>
      </w:pPr>
      <w:r w:rsidRPr="000565C0">
        <w:rPr>
          <w:b/>
          <w:bCs/>
          <w:lang w:val="en-GB"/>
        </w:rPr>
        <w:t>Basic Package</w:t>
      </w:r>
      <w:r w:rsidRPr="000565C0">
        <w:rPr>
          <w:lang w:val="en-GB"/>
        </w:rPr>
        <w:t xml:space="preserve">: Up to 60 seconds of footage with simple </w:t>
      </w:r>
      <w:proofErr w:type="spellStart"/>
      <w:r w:rsidRPr="000565C0">
        <w:rPr>
          <w:lang w:val="en-GB"/>
        </w:rPr>
        <w:t>color</w:t>
      </w:r>
      <w:proofErr w:type="spellEnd"/>
      <w:r w:rsidRPr="000565C0">
        <w:rPr>
          <w:lang w:val="en-GB"/>
        </w:rPr>
        <w:t xml:space="preserve"> correction and basic sound design. Perfect for quick and straightforward edits.</w:t>
      </w:r>
    </w:p>
    <w:p w14:paraId="37B26CDA" w14:textId="77777777" w:rsidR="000565C0" w:rsidRPr="000565C0" w:rsidRDefault="000565C0" w:rsidP="000565C0">
      <w:pPr>
        <w:numPr>
          <w:ilvl w:val="0"/>
          <w:numId w:val="4"/>
        </w:numPr>
        <w:rPr>
          <w:lang w:val="en-GB"/>
        </w:rPr>
      </w:pPr>
      <w:r w:rsidRPr="000565C0">
        <w:rPr>
          <w:b/>
          <w:bCs/>
          <w:lang w:val="en-GB"/>
        </w:rPr>
        <w:lastRenderedPageBreak/>
        <w:t>Standard Package</w:t>
      </w:r>
      <w:r w:rsidRPr="000565C0">
        <w:rPr>
          <w:lang w:val="en-GB"/>
        </w:rPr>
        <w:t xml:space="preserve">: Up to 3 minutes of footage with advanced </w:t>
      </w:r>
      <w:proofErr w:type="spellStart"/>
      <w:r w:rsidRPr="000565C0">
        <w:rPr>
          <w:lang w:val="en-GB"/>
        </w:rPr>
        <w:t>color</w:t>
      </w:r>
      <w:proofErr w:type="spellEnd"/>
      <w:r w:rsidRPr="000565C0">
        <w:rPr>
          <w:lang w:val="en-GB"/>
        </w:rPr>
        <w:t xml:space="preserve"> grading, effects, and standard sound design. Ideal for more polished and engaging videos. Thumbnail included.</w:t>
      </w:r>
    </w:p>
    <w:p w14:paraId="5306AA68" w14:textId="77777777" w:rsidR="000565C0" w:rsidRPr="000565C0" w:rsidRDefault="000565C0" w:rsidP="000565C0">
      <w:pPr>
        <w:numPr>
          <w:ilvl w:val="0"/>
          <w:numId w:val="4"/>
        </w:numPr>
        <w:rPr>
          <w:lang w:val="en-GB"/>
        </w:rPr>
      </w:pPr>
      <w:r w:rsidRPr="000565C0">
        <w:rPr>
          <w:b/>
          <w:bCs/>
          <w:lang w:val="en-GB"/>
        </w:rPr>
        <w:t>Premium Package</w:t>
      </w:r>
      <w:r w:rsidRPr="000565C0">
        <w:rPr>
          <w:lang w:val="en-GB"/>
        </w:rPr>
        <w:t xml:space="preserve">: Up to 5 minutes of footage with complete </w:t>
      </w:r>
      <w:proofErr w:type="spellStart"/>
      <w:r w:rsidRPr="000565C0">
        <w:rPr>
          <w:lang w:val="en-GB"/>
        </w:rPr>
        <w:t>color</w:t>
      </w:r>
      <w:proofErr w:type="spellEnd"/>
      <w:r w:rsidRPr="000565C0">
        <w:rPr>
          <w:lang w:val="en-GB"/>
        </w:rPr>
        <w:t xml:space="preserve"> grading, premium sound design, and motion graphics. Best for comprehensive and highly engaging content. Thumbnail and source material included.</w:t>
      </w:r>
    </w:p>
    <w:p w14:paraId="41C42EFF" w14:textId="77777777" w:rsidR="000565C0" w:rsidRPr="000565C0" w:rsidRDefault="000565C0" w:rsidP="000565C0">
      <w:pPr>
        <w:rPr>
          <w:lang w:val="en-GB"/>
        </w:rPr>
      </w:pPr>
      <w:r w:rsidRPr="000565C0">
        <w:rPr>
          <w:lang w:val="en-GB"/>
        </w:rPr>
        <w:t xml:space="preserve">Send me your football clips, and I'll transform them into captivating videos based on your instructions. I have experience editing for channels like Has Football </w:t>
      </w:r>
      <w:proofErr w:type="spellStart"/>
      <w:r w:rsidRPr="000565C0">
        <w:rPr>
          <w:lang w:val="en-GB"/>
        </w:rPr>
        <w:t>Editz</w:t>
      </w:r>
      <w:proofErr w:type="spellEnd"/>
      <w:r w:rsidRPr="000565C0">
        <w:rPr>
          <w:lang w:val="en-GB"/>
        </w:rPr>
        <w:t xml:space="preserve">, </w:t>
      </w:r>
      <w:proofErr w:type="spellStart"/>
      <w:r w:rsidRPr="000565C0">
        <w:rPr>
          <w:lang w:val="en-GB"/>
        </w:rPr>
        <w:t>Hamz</w:t>
      </w:r>
      <w:proofErr w:type="spellEnd"/>
      <w:r w:rsidRPr="000565C0">
        <w:rPr>
          <w:lang w:val="en-GB"/>
        </w:rPr>
        <w:t xml:space="preserve"> </w:t>
      </w:r>
      <w:proofErr w:type="spellStart"/>
      <w:r w:rsidRPr="000565C0">
        <w:rPr>
          <w:lang w:val="en-GB"/>
        </w:rPr>
        <w:t>Playz</w:t>
      </w:r>
      <w:proofErr w:type="spellEnd"/>
      <w:r w:rsidRPr="000565C0">
        <w:rPr>
          <w:lang w:val="en-GB"/>
        </w:rPr>
        <w:t xml:space="preserve"> 123, Noob </w:t>
      </w:r>
      <w:proofErr w:type="spellStart"/>
      <w:r w:rsidRPr="000565C0">
        <w:rPr>
          <w:lang w:val="en-GB"/>
        </w:rPr>
        <w:t>Editz</w:t>
      </w:r>
      <w:proofErr w:type="spellEnd"/>
      <w:r w:rsidRPr="000565C0">
        <w:rPr>
          <w:lang w:val="en-GB"/>
        </w:rPr>
        <w:t>, and more. Let's create something amazing together!</w:t>
      </w:r>
    </w:p>
    <w:p w14:paraId="1E4BD6F6" w14:textId="77777777" w:rsidR="000565C0" w:rsidRPr="000565C0" w:rsidRDefault="000565C0" w:rsidP="000565C0">
      <w:pPr>
        <w:rPr>
          <w:lang w:val="en-GB"/>
        </w:rPr>
      </w:pPr>
      <w:r w:rsidRPr="000565C0">
        <w:rPr>
          <w:lang w:val="en-GB"/>
        </w:rPr>
        <w:pict w14:anchorId="340E0397">
          <v:rect id="_x0000_i1038" style="width:0;height:3pt" o:hralign="center" o:hrstd="t" o:hrnoshade="t" o:hr="t" fillcolor="#f0f6fc" stroked="f"/>
        </w:pict>
      </w:r>
    </w:p>
    <w:p w14:paraId="5E826B8A" w14:textId="77777777" w:rsidR="000565C0" w:rsidRPr="000565C0" w:rsidRDefault="000565C0" w:rsidP="000565C0">
      <w:pPr>
        <w:rPr>
          <w:lang w:val="en-GB"/>
        </w:rPr>
      </w:pPr>
      <w:r w:rsidRPr="000565C0">
        <w:rPr>
          <w:lang w:val="en-GB"/>
        </w:rPr>
        <w:t>This version reduces the repetition of "edit" and "YouTube" while maintaining the core information. Give it a try and see if it works!</w:t>
      </w:r>
    </w:p>
    <w:p w14:paraId="417ED0FA" w14:textId="77777777" w:rsidR="0051741C" w:rsidRDefault="000565C0" w:rsidP="0051741C">
      <w:pPr>
        <w:pStyle w:val="Heading3"/>
        <w:rPr>
          <w:lang w:val="en-GB"/>
        </w:rPr>
      </w:pPr>
      <w:r w:rsidRPr="000565C0">
        <w:rPr>
          <w:lang w:val="en-GB"/>
        </w:rPr>
        <w:t>Learn more: </w:t>
      </w:r>
    </w:p>
    <w:p w14:paraId="4BD11170" w14:textId="2E96C231" w:rsidR="0051741C" w:rsidRPr="0051741C" w:rsidRDefault="000565C0" w:rsidP="0051741C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Pr="0051741C">
          <w:rPr>
            <w:rStyle w:val="Hyperlink"/>
            <w:lang w:val="en-GB"/>
          </w:rPr>
          <w:t>www.youtube.com</w:t>
        </w:r>
      </w:hyperlink>
      <w:r w:rsidRPr="0051741C">
        <w:rPr>
          <w:lang w:val="en-GB"/>
        </w:rPr>
        <w:t> </w:t>
      </w:r>
    </w:p>
    <w:p w14:paraId="2EAE0A9B" w14:textId="77777777" w:rsidR="0051741C" w:rsidRDefault="0051741C" w:rsidP="0051741C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Pr="00320CE4">
          <w:rPr>
            <w:rStyle w:val="Hyperlink"/>
            <w:lang w:val="en-GB"/>
          </w:rPr>
          <w:t>www.scribbr.com</w:t>
        </w:r>
      </w:hyperlink>
      <w:r w:rsidR="000565C0" w:rsidRPr="0051741C">
        <w:rPr>
          <w:lang w:val="en-GB"/>
        </w:rPr>
        <w:t> </w:t>
      </w:r>
    </w:p>
    <w:p w14:paraId="4C64749C" w14:textId="29153C10" w:rsidR="000565C0" w:rsidRPr="0051741C" w:rsidRDefault="000565C0" w:rsidP="0051741C">
      <w:pPr>
        <w:pStyle w:val="ListParagraph"/>
        <w:numPr>
          <w:ilvl w:val="0"/>
          <w:numId w:val="5"/>
        </w:numPr>
        <w:rPr>
          <w:lang w:val="en-GB"/>
        </w:rPr>
      </w:pPr>
      <w:hyperlink r:id="rId10" w:history="1">
        <w:r w:rsidRPr="0051741C">
          <w:rPr>
            <w:rStyle w:val="Hyperlink"/>
            <w:lang w:val="en-GB"/>
          </w:rPr>
          <w:t>languagetool.org</w:t>
        </w:r>
      </w:hyperlink>
    </w:p>
    <w:p w14:paraId="087564C5" w14:textId="5CC25498" w:rsidR="002C43ED" w:rsidRDefault="002C43ED"/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93216EF"/>
    <w:multiLevelType w:val="hybridMultilevel"/>
    <w:tmpl w:val="04DEF9EE"/>
    <w:lvl w:ilvl="0" w:tplc="CE087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4" w15:restartNumberingAfterBreak="0">
    <w:nsid w:val="6DA064A9"/>
    <w:multiLevelType w:val="multilevel"/>
    <w:tmpl w:val="D0A0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3"/>
  </w:num>
  <w:num w:numId="3" w16cid:durableId="1553537202">
    <w:abstractNumId w:val="0"/>
  </w:num>
  <w:num w:numId="4" w16cid:durableId="781190984">
    <w:abstractNumId w:val="4"/>
  </w:num>
  <w:num w:numId="5" w16cid:durableId="83638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B4"/>
    <w:rsid w:val="000565C0"/>
    <w:rsid w:val="000B7EBD"/>
    <w:rsid w:val="002C43ED"/>
    <w:rsid w:val="00381EC6"/>
    <w:rsid w:val="003B72D2"/>
    <w:rsid w:val="0051741C"/>
    <w:rsid w:val="00707EB4"/>
    <w:rsid w:val="00977981"/>
    <w:rsid w:val="00D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7BB0"/>
  <w15:docId w15:val="{64A2373F-8C2B-41EB-8CDD-06619653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056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NJtNHsuA9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NoobsEdit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hamzak47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channel/UCmO3eBiHLXQ95-4-mg5yk1g" TargetMode="External"/><Relationship Id="rId10" Type="http://schemas.openxmlformats.org/officeDocument/2006/relationships/hyperlink" Target="https://languagetool.org/paraphrasing-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ribb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Template.dotx</Template>
  <TotalTime>0</TotalTime>
  <Pages>2</Pages>
  <Words>356</Words>
  <Characters>2642</Characters>
  <Application>Microsoft Office Word</Application>
  <DocSecurity>0</DocSecurity>
  <Lines>220</Lines>
  <Paragraphs>214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5</cp:revision>
  <dcterms:created xsi:type="dcterms:W3CDTF">2025-05-28T07:09:00Z</dcterms:created>
  <dcterms:modified xsi:type="dcterms:W3CDTF">2025-05-28T07:17:00Z</dcterms:modified>
</cp:coreProperties>
</file>