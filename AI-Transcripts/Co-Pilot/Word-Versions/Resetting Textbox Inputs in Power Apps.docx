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642C2" w14:textId="77777777" w:rsidR="002C43ED" w:rsidRPr="00D25F57" w:rsidRDefault="00977981">
      <w:pPr>
        <w:pStyle w:val="Heading2"/>
        <w:rPr>
          <w:sz w:val="28"/>
          <w:szCs w:val="28"/>
        </w:rPr>
      </w:pPr>
      <w:r w:rsidRPr="00D25F57">
        <w:rPr>
          <w:sz w:val="28"/>
          <w:szCs w:val="28"/>
        </w:rPr>
        <w:t>You</w:t>
      </w:r>
    </w:p>
    <w:p w14:paraId="6F4982F0" w14:textId="77777777" w:rsidR="00A361DB" w:rsidRPr="00A361DB" w:rsidRDefault="00A361DB" w:rsidP="00A361DB">
      <w:pPr>
        <w:rPr>
          <w:sz w:val="20"/>
          <w:szCs w:val="20"/>
          <w:lang w:val="en-GB"/>
        </w:rPr>
      </w:pPr>
      <w:r w:rsidRPr="00A361DB">
        <w:rPr>
          <w:sz w:val="20"/>
          <w:szCs w:val="20"/>
          <w:lang w:val="en-GB"/>
        </w:rPr>
        <w:t>In power apps, how can I reset or clear the contents of textbox inputs that are part of a custom component?</w:t>
      </w:r>
    </w:p>
    <w:p w14:paraId="2E0D23DC" w14:textId="77777777" w:rsidR="002C43ED" w:rsidRPr="00D25F57" w:rsidRDefault="00977981">
      <w:pPr>
        <w:pStyle w:val="Heading2"/>
        <w:rPr>
          <w:sz w:val="28"/>
          <w:szCs w:val="28"/>
        </w:rPr>
      </w:pPr>
      <w:r w:rsidRPr="00D25F57">
        <w:rPr>
          <w:sz w:val="28"/>
          <w:szCs w:val="28"/>
        </w:rPr>
        <w:t>Copilot</w:t>
      </w:r>
    </w:p>
    <w:p w14:paraId="2D3DC7C4" w14:textId="77777777" w:rsidR="00A361DB" w:rsidRPr="00A361DB" w:rsidRDefault="00A361DB" w:rsidP="00A361DB">
      <w:pPr>
        <w:rPr>
          <w:sz w:val="20"/>
          <w:szCs w:val="20"/>
          <w:lang w:val="en-GB"/>
        </w:rPr>
      </w:pPr>
      <w:r w:rsidRPr="00A361DB">
        <w:rPr>
          <w:sz w:val="20"/>
          <w:szCs w:val="20"/>
          <w:lang w:val="en-GB"/>
        </w:rPr>
        <w:t>Certainly! In Power Apps, you can reset or clear the contents of textbox inputs using a couple of methods:</w:t>
      </w:r>
    </w:p>
    <w:p w14:paraId="36256D0A" w14:textId="77777777" w:rsidR="00A361DB" w:rsidRPr="00A361DB" w:rsidRDefault="00A361DB" w:rsidP="00A361DB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A361DB">
        <w:rPr>
          <w:b/>
          <w:bCs/>
          <w:sz w:val="22"/>
          <w:szCs w:val="22"/>
          <w:lang w:val="en-GB"/>
        </w:rPr>
        <w:t>Reset Property Method</w:t>
      </w:r>
      <w:r w:rsidRPr="00A361DB">
        <w:rPr>
          <w:sz w:val="22"/>
          <w:szCs w:val="22"/>
          <w:lang w:val="en-GB"/>
        </w:rPr>
        <w:t>:</w:t>
      </w:r>
    </w:p>
    <w:p w14:paraId="54D4F35F" w14:textId="77777777" w:rsidR="00A361DB" w:rsidRPr="00A361DB" w:rsidRDefault="00A361DB" w:rsidP="00A361DB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A361DB">
        <w:rPr>
          <w:sz w:val="22"/>
          <w:szCs w:val="22"/>
          <w:lang w:val="en-GB"/>
        </w:rPr>
        <w:t>Each data entry control has a "Default" property that defines its initial value.</w:t>
      </w:r>
    </w:p>
    <w:p w14:paraId="08895C15" w14:textId="77777777" w:rsidR="00A361DB" w:rsidRPr="00A361DB" w:rsidRDefault="00A361DB" w:rsidP="00A361DB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A361DB">
        <w:rPr>
          <w:sz w:val="22"/>
          <w:szCs w:val="22"/>
          <w:lang w:val="en-GB"/>
        </w:rPr>
        <w:t>To reset a control back to its default value, set its "Reset" property to true.</w:t>
      </w:r>
    </w:p>
    <w:p w14:paraId="189E3992" w14:textId="77777777" w:rsidR="00A361DB" w:rsidRPr="00A361DB" w:rsidRDefault="00A361DB" w:rsidP="00A361DB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A361DB">
        <w:rPr>
          <w:sz w:val="22"/>
          <w:szCs w:val="22"/>
          <w:lang w:val="en-GB"/>
        </w:rPr>
        <w:t>You can create a button that sets the "Reset" property to true and then immediately back to false.</w:t>
      </w:r>
    </w:p>
    <w:p w14:paraId="09134266" w14:textId="77777777" w:rsidR="00A361DB" w:rsidRPr="00A361DB" w:rsidRDefault="00A361DB" w:rsidP="00A361DB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A361DB">
        <w:rPr>
          <w:sz w:val="22"/>
          <w:szCs w:val="22"/>
          <w:lang w:val="en-GB"/>
        </w:rPr>
        <w:t xml:space="preserve">Example formula for a button's </w:t>
      </w:r>
      <w:proofErr w:type="spellStart"/>
      <w:r w:rsidRPr="00A361DB">
        <w:rPr>
          <w:sz w:val="22"/>
          <w:szCs w:val="22"/>
          <w:lang w:val="en-GB"/>
        </w:rPr>
        <w:t>OnSelect</w:t>
      </w:r>
      <w:proofErr w:type="spellEnd"/>
      <w:r w:rsidRPr="00A361DB">
        <w:rPr>
          <w:sz w:val="22"/>
          <w:szCs w:val="22"/>
          <w:lang w:val="en-GB"/>
        </w:rPr>
        <w:t xml:space="preserve"> property:</w:t>
      </w:r>
    </w:p>
    <w:p w14:paraId="42E70AE9" w14:textId="77777777" w:rsidR="00A361DB" w:rsidRPr="00A361DB" w:rsidRDefault="00A361DB" w:rsidP="00A361DB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A361DB">
        <w:rPr>
          <w:sz w:val="22"/>
          <w:szCs w:val="22"/>
          <w:lang w:val="en-GB"/>
        </w:rPr>
        <w:t>UpdateContext({</w:t>
      </w:r>
      <w:proofErr w:type="spellStart"/>
      <w:r w:rsidRPr="00A361DB">
        <w:rPr>
          <w:sz w:val="22"/>
          <w:szCs w:val="22"/>
          <w:lang w:val="en-GB"/>
        </w:rPr>
        <w:t>locResetControls</w:t>
      </w:r>
      <w:proofErr w:type="spellEnd"/>
      <w:r w:rsidRPr="00A361DB">
        <w:rPr>
          <w:sz w:val="22"/>
          <w:szCs w:val="22"/>
          <w:lang w:val="en-GB"/>
        </w:rPr>
        <w:t>: true});</w:t>
      </w:r>
    </w:p>
    <w:p w14:paraId="349A6DE7" w14:textId="77777777" w:rsidR="00A361DB" w:rsidRPr="00A361DB" w:rsidRDefault="00A361DB" w:rsidP="00A361DB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A361DB">
        <w:rPr>
          <w:sz w:val="22"/>
          <w:szCs w:val="22"/>
          <w:lang w:val="en-GB"/>
        </w:rPr>
        <w:t>UpdateContext({</w:t>
      </w:r>
      <w:proofErr w:type="spellStart"/>
      <w:r w:rsidRPr="00A361DB">
        <w:rPr>
          <w:sz w:val="22"/>
          <w:szCs w:val="22"/>
          <w:lang w:val="en-GB"/>
        </w:rPr>
        <w:t>locResetControls</w:t>
      </w:r>
      <w:proofErr w:type="spellEnd"/>
      <w:r w:rsidRPr="00A361DB">
        <w:rPr>
          <w:sz w:val="22"/>
          <w:szCs w:val="22"/>
          <w:lang w:val="en-GB"/>
        </w:rPr>
        <w:t>: false})</w:t>
      </w:r>
    </w:p>
    <w:p w14:paraId="237707EB" w14:textId="77777777" w:rsidR="00A361DB" w:rsidRPr="00A361DB" w:rsidRDefault="00A361DB" w:rsidP="00A361DB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A361DB">
        <w:rPr>
          <w:sz w:val="22"/>
          <w:szCs w:val="22"/>
          <w:lang w:val="en-GB"/>
        </w:rPr>
        <w:t>Specify the controls you want to reset by setting their "Reset" property to the variable (</w:t>
      </w:r>
      <w:proofErr w:type="spellStart"/>
      <w:r w:rsidRPr="00A361DB">
        <w:rPr>
          <w:sz w:val="22"/>
          <w:szCs w:val="22"/>
          <w:lang w:val="en-GB"/>
        </w:rPr>
        <w:t>locResetControls</w:t>
      </w:r>
      <w:proofErr w:type="spellEnd"/>
      <w:r w:rsidRPr="00A361DB">
        <w:rPr>
          <w:sz w:val="22"/>
          <w:szCs w:val="22"/>
          <w:lang w:val="en-GB"/>
        </w:rPr>
        <w:t xml:space="preserve"> in this case).</w:t>
      </w:r>
    </w:p>
    <w:p w14:paraId="28778369" w14:textId="77777777" w:rsidR="00A361DB" w:rsidRPr="00A361DB" w:rsidRDefault="00A361DB" w:rsidP="00A361DB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A361DB">
        <w:rPr>
          <w:b/>
          <w:bCs/>
          <w:sz w:val="22"/>
          <w:szCs w:val="22"/>
          <w:lang w:val="en-GB"/>
        </w:rPr>
        <w:t>Reset Function</w:t>
      </w:r>
      <w:r w:rsidRPr="00A361DB">
        <w:rPr>
          <w:sz w:val="22"/>
          <w:szCs w:val="22"/>
          <w:lang w:val="en-GB"/>
        </w:rPr>
        <w:t>:</w:t>
      </w:r>
    </w:p>
    <w:p w14:paraId="0BF92019" w14:textId="77777777" w:rsidR="00A361DB" w:rsidRPr="00A361DB" w:rsidRDefault="00A361DB" w:rsidP="00A361DB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A361DB">
        <w:rPr>
          <w:sz w:val="22"/>
          <w:szCs w:val="22"/>
          <w:lang w:val="en-GB"/>
        </w:rPr>
        <w:t>Microsoft introduced the Reset function, which resets a control's value to its default value.</w:t>
      </w:r>
    </w:p>
    <w:p w14:paraId="6F512776" w14:textId="77777777" w:rsidR="00A361DB" w:rsidRPr="00A361DB" w:rsidRDefault="00A361DB" w:rsidP="00A361DB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A361DB">
        <w:rPr>
          <w:sz w:val="22"/>
          <w:szCs w:val="22"/>
          <w:lang w:val="en-GB"/>
        </w:rPr>
        <w:t>Use this function in a button or control within the form.</w:t>
      </w:r>
    </w:p>
    <w:p w14:paraId="1763C58B" w14:textId="77777777" w:rsidR="00A361DB" w:rsidRPr="00A361DB" w:rsidRDefault="00A361DB" w:rsidP="00A361DB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A361DB">
        <w:rPr>
          <w:sz w:val="22"/>
          <w:szCs w:val="22"/>
          <w:lang w:val="en-GB"/>
        </w:rPr>
        <w:t xml:space="preserve">Example formula to reset a text input control named </w:t>
      </w:r>
      <w:proofErr w:type="spellStart"/>
      <w:r w:rsidRPr="00A361DB">
        <w:rPr>
          <w:sz w:val="22"/>
          <w:szCs w:val="22"/>
          <w:lang w:val="en-GB"/>
        </w:rPr>
        <w:t>txtDescription</w:t>
      </w:r>
      <w:proofErr w:type="spellEnd"/>
      <w:r w:rsidRPr="00A361DB">
        <w:rPr>
          <w:sz w:val="22"/>
          <w:szCs w:val="22"/>
          <w:lang w:val="en-GB"/>
        </w:rPr>
        <w:t>:</w:t>
      </w:r>
    </w:p>
    <w:p w14:paraId="699E19B8" w14:textId="77777777" w:rsidR="00A361DB" w:rsidRPr="00A361DB" w:rsidRDefault="00A361DB" w:rsidP="00A361DB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A361DB">
        <w:rPr>
          <w:sz w:val="22"/>
          <w:szCs w:val="22"/>
          <w:lang w:val="en-GB"/>
        </w:rPr>
        <w:t>Reset(</w:t>
      </w:r>
      <w:proofErr w:type="spellStart"/>
      <w:r w:rsidRPr="00A361DB">
        <w:rPr>
          <w:sz w:val="22"/>
          <w:szCs w:val="22"/>
          <w:lang w:val="en-GB"/>
        </w:rPr>
        <w:t>txtDescription</w:t>
      </w:r>
      <w:proofErr w:type="spellEnd"/>
      <w:r w:rsidRPr="00A361DB">
        <w:rPr>
          <w:sz w:val="22"/>
          <w:szCs w:val="22"/>
          <w:lang w:val="en-GB"/>
        </w:rPr>
        <w:t>)</w:t>
      </w:r>
    </w:p>
    <w:p w14:paraId="714D98D5" w14:textId="77777777" w:rsidR="00A361DB" w:rsidRPr="00A361DB" w:rsidRDefault="00A361DB" w:rsidP="00A361DB">
      <w:pPr>
        <w:rPr>
          <w:sz w:val="22"/>
          <w:szCs w:val="22"/>
          <w:lang w:val="en-GB"/>
        </w:rPr>
      </w:pPr>
      <w:r w:rsidRPr="00A361DB">
        <w:rPr>
          <w:sz w:val="22"/>
          <w:szCs w:val="22"/>
          <w:lang w:val="en-GB"/>
        </w:rPr>
        <w:t xml:space="preserve">Remember to adapt these methods based on your specific scenario! </w:t>
      </w:r>
      <w:r w:rsidRPr="00A361DB">
        <w:rPr>
          <w:rFonts w:ascii="Segoe UI Emoji" w:hAnsi="Segoe UI Emoji" w:cs="Segoe UI Emoji"/>
          <w:sz w:val="22"/>
          <w:szCs w:val="22"/>
          <w:lang w:val="en-GB"/>
        </w:rPr>
        <w:t>😊</w:t>
      </w:r>
    </w:p>
    <w:p w14:paraId="48ED2049" w14:textId="77777777" w:rsidR="00A361DB" w:rsidRPr="00A361DB" w:rsidRDefault="00A361DB" w:rsidP="00A361DB">
      <w:pPr>
        <w:rPr>
          <w:sz w:val="22"/>
          <w:szCs w:val="22"/>
          <w:lang w:val="en-GB"/>
        </w:rPr>
      </w:pPr>
      <w:r w:rsidRPr="00A361DB">
        <w:rPr>
          <w:sz w:val="22"/>
          <w:szCs w:val="22"/>
          <w:lang w:val="en-GB"/>
        </w:rPr>
        <w:t xml:space="preserve">For further reading, you can explore the official documentation on the Reset function. If you have any more questions, feel free to ask! </w:t>
      </w:r>
      <w:r w:rsidRPr="00A361DB">
        <w:rPr>
          <w:rFonts w:ascii="Segoe UI Emoji" w:hAnsi="Segoe UI Emoji" w:cs="Segoe UI Emoji"/>
          <w:sz w:val="22"/>
          <w:szCs w:val="22"/>
          <w:lang w:val="en-GB"/>
        </w:rPr>
        <w:t>🚀</w:t>
      </w:r>
    </w:p>
    <w:p w14:paraId="46E80D23" w14:textId="77777777" w:rsidR="00A361DB" w:rsidRPr="00D25F57" w:rsidRDefault="00A361DB" w:rsidP="00D25F57">
      <w:pPr>
        <w:pStyle w:val="Heading3"/>
        <w:rPr>
          <w:i/>
          <w:iCs/>
          <w:lang w:val="en-GB"/>
        </w:rPr>
      </w:pPr>
      <w:r w:rsidRPr="00D25F57">
        <w:rPr>
          <w:i/>
          <w:iCs/>
          <w:lang w:val="en-GB"/>
        </w:rPr>
        <w:t xml:space="preserve">Learn more: </w:t>
      </w:r>
    </w:p>
    <w:p w14:paraId="07991775" w14:textId="14322730" w:rsidR="00A361DB" w:rsidRPr="00D25F57" w:rsidRDefault="00466639" w:rsidP="00A361DB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hyperlink r:id="rId5" w:history="1">
        <w:r w:rsidRPr="00D25F57">
          <w:rPr>
            <w:rStyle w:val="Hyperlink"/>
            <w:sz w:val="22"/>
            <w:szCs w:val="22"/>
            <w:lang w:val="en-GB"/>
          </w:rPr>
          <w:t>www.youtube.com</w:t>
        </w:r>
      </w:hyperlink>
    </w:p>
    <w:p w14:paraId="750AD77C" w14:textId="62819267" w:rsidR="00A361DB" w:rsidRPr="00D25F57" w:rsidRDefault="00466639" w:rsidP="00A361DB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hyperlink r:id="rId6" w:history="1">
        <w:r w:rsidRPr="00D25F57">
          <w:rPr>
            <w:rStyle w:val="Hyperlink"/>
            <w:sz w:val="22"/>
            <w:szCs w:val="22"/>
            <w:lang w:val="en-GB"/>
          </w:rPr>
          <w:t>www.youtube.com</w:t>
        </w:r>
      </w:hyperlink>
    </w:p>
    <w:p w14:paraId="1D6F1A46" w14:textId="54C6CD45" w:rsidR="00A361DB" w:rsidRPr="00D25F57" w:rsidRDefault="00466639" w:rsidP="00A361DB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hyperlink r:id="rId7" w:history="1">
        <w:r w:rsidR="00A361DB" w:rsidRPr="00D25F57">
          <w:rPr>
            <w:rStyle w:val="Hyperlink"/>
            <w:sz w:val="22"/>
            <w:szCs w:val="22"/>
            <w:lang w:val="en-GB"/>
          </w:rPr>
          <w:t>www.youtube.com</w:t>
        </w:r>
      </w:hyperlink>
      <w:r w:rsidR="00A361DB" w:rsidRPr="00D25F57">
        <w:rPr>
          <w:sz w:val="22"/>
          <w:szCs w:val="22"/>
          <w:lang w:val="en-GB"/>
        </w:rPr>
        <w:t xml:space="preserve"> </w:t>
      </w:r>
    </w:p>
    <w:p w14:paraId="30D552DC" w14:textId="24D91B50" w:rsidR="00A361DB" w:rsidRPr="00D25F57" w:rsidRDefault="00466639" w:rsidP="00A361DB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hyperlink r:id="rId8" w:history="1">
        <w:r w:rsidR="00A361DB" w:rsidRPr="00D25F57">
          <w:rPr>
            <w:rStyle w:val="Hyperlink"/>
            <w:sz w:val="22"/>
            <w:szCs w:val="22"/>
            <w:lang w:val="en-GB"/>
          </w:rPr>
          <w:t>powerappsguide.com</w:t>
        </w:r>
      </w:hyperlink>
      <w:r w:rsidR="00A361DB" w:rsidRPr="00D25F57">
        <w:rPr>
          <w:sz w:val="22"/>
          <w:szCs w:val="22"/>
          <w:lang w:val="en-GB"/>
        </w:rPr>
        <w:t xml:space="preserve"> </w:t>
      </w:r>
    </w:p>
    <w:p w14:paraId="56229A8D" w14:textId="7FA14F4E" w:rsidR="00466639" w:rsidRPr="00D25F57" w:rsidRDefault="00466639" w:rsidP="00A361DB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hyperlink r:id="rId9" w:history="1">
        <w:r w:rsidR="00A361DB" w:rsidRPr="00D25F57">
          <w:rPr>
            <w:rStyle w:val="Hyperlink"/>
            <w:sz w:val="22"/>
            <w:szCs w:val="22"/>
            <w:lang w:val="en-GB"/>
          </w:rPr>
          <w:t>learn.microsoft.com</w:t>
        </w:r>
      </w:hyperlink>
      <w:r w:rsidR="00A361DB" w:rsidRPr="00D25F57">
        <w:rPr>
          <w:sz w:val="22"/>
          <w:szCs w:val="22"/>
          <w:lang w:val="en-GB"/>
        </w:rPr>
        <w:t xml:space="preserve"> </w:t>
      </w:r>
    </w:p>
    <w:p w14:paraId="7861E808" w14:textId="003129D6" w:rsidR="00466639" w:rsidRPr="00D25F57" w:rsidRDefault="00466639" w:rsidP="00A361DB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hyperlink r:id="rId10" w:history="1">
        <w:r w:rsidR="00A361DB" w:rsidRPr="00D25F57">
          <w:rPr>
            <w:rStyle w:val="Hyperlink"/>
            <w:sz w:val="22"/>
            <w:szCs w:val="22"/>
            <w:lang w:val="en-GB"/>
          </w:rPr>
          <w:t>platformsofpower.net</w:t>
        </w:r>
      </w:hyperlink>
      <w:r w:rsidR="00A361DB" w:rsidRPr="00D25F57">
        <w:rPr>
          <w:sz w:val="22"/>
          <w:szCs w:val="22"/>
          <w:lang w:val="en-GB"/>
        </w:rPr>
        <w:t xml:space="preserve"> </w:t>
      </w:r>
    </w:p>
    <w:p w14:paraId="769BE69E" w14:textId="698ECF31" w:rsidR="00466639" w:rsidRPr="00D25F57" w:rsidRDefault="00466639" w:rsidP="00A361DB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hyperlink r:id="rId11" w:history="1">
        <w:r w:rsidRPr="00D25F57">
          <w:rPr>
            <w:rStyle w:val="Hyperlink"/>
            <w:sz w:val="22"/>
            <w:szCs w:val="22"/>
            <w:lang w:val="en-GB"/>
          </w:rPr>
          <w:t>www.flowjoe.io</w:t>
        </w:r>
      </w:hyperlink>
    </w:p>
    <w:p w14:paraId="4BFC6291" w14:textId="1C0CB657" w:rsidR="00A361DB" w:rsidRPr="00D25F57" w:rsidRDefault="00466639" w:rsidP="00A361DB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hyperlink r:id="rId12" w:history="1">
        <w:r w:rsidR="00A361DB" w:rsidRPr="00D25F57">
          <w:rPr>
            <w:rStyle w:val="Hyperlink"/>
            <w:sz w:val="22"/>
            <w:szCs w:val="22"/>
            <w:lang w:val="en-GB"/>
          </w:rPr>
          <w:t>docs.microsoft.com</w:t>
        </w:r>
      </w:hyperlink>
    </w:p>
    <w:p w14:paraId="51BA11E8" w14:textId="77777777" w:rsidR="002C43ED" w:rsidRDefault="00977981">
      <w:pPr>
        <w:pStyle w:val="Heading2"/>
      </w:pPr>
      <w:r>
        <w:lastRenderedPageBreak/>
        <w:t>You</w:t>
      </w:r>
    </w:p>
    <w:p w14:paraId="66A073CB" w14:textId="77777777" w:rsidR="00504C3B" w:rsidRPr="00504C3B" w:rsidRDefault="00504C3B" w:rsidP="00504C3B">
      <w:pPr>
        <w:rPr>
          <w:lang w:val="en-GB"/>
        </w:rPr>
      </w:pPr>
      <w:r w:rsidRPr="00504C3B">
        <w:rPr>
          <w:lang w:val="en-GB"/>
        </w:rPr>
        <w:t xml:space="preserve">I can't use the Reset property as it has been deprecated, I can only set the value and use custom </w:t>
      </w:r>
      <w:proofErr w:type="spellStart"/>
      <w:r w:rsidRPr="00504C3B">
        <w:rPr>
          <w:lang w:val="en-GB"/>
        </w:rPr>
        <w:t>varaibles</w:t>
      </w:r>
      <w:proofErr w:type="spellEnd"/>
      <w:r w:rsidRPr="00504C3B">
        <w:rPr>
          <w:lang w:val="en-GB"/>
        </w:rPr>
        <w:t xml:space="preserve"> within the component, how can I clear </w:t>
      </w:r>
      <w:proofErr w:type="spellStart"/>
      <w:r w:rsidRPr="00504C3B">
        <w:rPr>
          <w:lang w:val="en-GB"/>
        </w:rPr>
        <w:t>teh</w:t>
      </w:r>
      <w:proofErr w:type="spellEnd"/>
      <w:r w:rsidRPr="00504C3B">
        <w:rPr>
          <w:lang w:val="en-GB"/>
        </w:rPr>
        <w:t xml:space="preserve"> contents?</w:t>
      </w:r>
    </w:p>
    <w:p w14:paraId="44510320" w14:textId="77777777" w:rsidR="002C43ED" w:rsidRDefault="00977981">
      <w:pPr>
        <w:pStyle w:val="Heading2"/>
      </w:pPr>
      <w:r>
        <w:t>Copilot</w:t>
      </w:r>
    </w:p>
    <w:p w14:paraId="2D26379C" w14:textId="77777777" w:rsidR="00D25F57" w:rsidRPr="00D25F57" w:rsidRDefault="00D25F57" w:rsidP="00D25F57">
      <w:pPr>
        <w:rPr>
          <w:lang w:val="en-GB"/>
        </w:rPr>
      </w:pPr>
      <w:r w:rsidRPr="00D25F57">
        <w:rPr>
          <w:lang w:val="en-GB"/>
        </w:rPr>
        <w:t>Got it! If you're unable to use the deprecated "Reset" property, you can still clear the contents of a textbox input by setting its value to an empty string. Here's how you can do it:</w:t>
      </w:r>
    </w:p>
    <w:p w14:paraId="2E303630" w14:textId="77777777" w:rsidR="00D25F57" w:rsidRPr="00D25F57" w:rsidRDefault="00D25F57" w:rsidP="00D25F57">
      <w:pPr>
        <w:numPr>
          <w:ilvl w:val="0"/>
          <w:numId w:val="6"/>
        </w:numPr>
        <w:rPr>
          <w:lang w:val="en-GB"/>
        </w:rPr>
      </w:pPr>
      <w:r w:rsidRPr="00D25F57">
        <w:rPr>
          <w:b/>
          <w:bCs/>
          <w:lang w:val="en-GB"/>
        </w:rPr>
        <w:t>Using a Button</w:t>
      </w:r>
      <w:r w:rsidRPr="00D25F57">
        <w:rPr>
          <w:lang w:val="en-GB"/>
        </w:rPr>
        <w:t>:</w:t>
      </w:r>
    </w:p>
    <w:p w14:paraId="0A9B931A" w14:textId="77777777" w:rsidR="00D25F57" w:rsidRPr="00D25F57" w:rsidRDefault="00D25F57" w:rsidP="00D25F57">
      <w:pPr>
        <w:numPr>
          <w:ilvl w:val="1"/>
          <w:numId w:val="6"/>
        </w:numPr>
        <w:rPr>
          <w:lang w:val="en-GB"/>
        </w:rPr>
      </w:pPr>
      <w:r w:rsidRPr="00D25F57">
        <w:rPr>
          <w:lang w:val="en-GB"/>
        </w:rPr>
        <w:t>Create a button (e.g., named "Clear") that triggers the clearing action.</w:t>
      </w:r>
    </w:p>
    <w:p w14:paraId="0D6700C0" w14:textId="77777777" w:rsidR="00D25F57" w:rsidRPr="00D25F57" w:rsidRDefault="00D25F57" w:rsidP="00D25F57">
      <w:pPr>
        <w:numPr>
          <w:ilvl w:val="1"/>
          <w:numId w:val="6"/>
        </w:numPr>
        <w:rPr>
          <w:lang w:val="en-GB"/>
        </w:rPr>
      </w:pPr>
      <w:r w:rsidRPr="00D25F57">
        <w:rPr>
          <w:lang w:val="en-GB"/>
        </w:rPr>
        <w:t xml:space="preserve">In the button's </w:t>
      </w:r>
      <w:proofErr w:type="spellStart"/>
      <w:r w:rsidRPr="00D25F57">
        <w:rPr>
          <w:lang w:val="en-GB"/>
        </w:rPr>
        <w:t>OnSelect</w:t>
      </w:r>
      <w:proofErr w:type="spellEnd"/>
      <w:r w:rsidRPr="00D25F57">
        <w:rPr>
          <w:lang w:val="en-GB"/>
        </w:rPr>
        <w:t xml:space="preserve"> property, set the value of the textbox to an empty string:</w:t>
      </w:r>
    </w:p>
    <w:p w14:paraId="439470FC" w14:textId="77777777" w:rsidR="00D25F57" w:rsidRPr="00D25F57" w:rsidRDefault="00D25F57" w:rsidP="00D25F57">
      <w:pPr>
        <w:numPr>
          <w:ilvl w:val="1"/>
          <w:numId w:val="6"/>
        </w:numPr>
        <w:rPr>
          <w:lang w:val="en-GB"/>
        </w:rPr>
      </w:pPr>
      <w:r w:rsidRPr="00D25F57">
        <w:rPr>
          <w:lang w:val="en-GB"/>
        </w:rPr>
        <w:t xml:space="preserve">UpdateContext({ </w:t>
      </w:r>
      <w:proofErr w:type="spellStart"/>
      <w:r w:rsidRPr="00D25F57">
        <w:rPr>
          <w:lang w:val="en-GB"/>
        </w:rPr>
        <w:t>locTextboxValue</w:t>
      </w:r>
      <w:proofErr w:type="spellEnd"/>
      <w:r w:rsidRPr="00D25F57">
        <w:rPr>
          <w:lang w:val="en-GB"/>
        </w:rPr>
        <w:t>: "" })</w:t>
      </w:r>
    </w:p>
    <w:p w14:paraId="30BF45F8" w14:textId="77777777" w:rsidR="00D25F57" w:rsidRPr="00D25F57" w:rsidRDefault="00D25F57" w:rsidP="00D25F57">
      <w:pPr>
        <w:numPr>
          <w:ilvl w:val="1"/>
          <w:numId w:val="6"/>
        </w:numPr>
        <w:rPr>
          <w:lang w:val="en-GB"/>
        </w:rPr>
      </w:pPr>
      <w:r w:rsidRPr="00D25F57">
        <w:rPr>
          <w:lang w:val="en-GB"/>
        </w:rPr>
        <w:t xml:space="preserve">Replace </w:t>
      </w:r>
      <w:proofErr w:type="spellStart"/>
      <w:r w:rsidRPr="00D25F57">
        <w:rPr>
          <w:lang w:val="en-GB"/>
        </w:rPr>
        <w:t>locTextboxValue</w:t>
      </w:r>
      <w:proofErr w:type="spellEnd"/>
      <w:r w:rsidRPr="00D25F57">
        <w:rPr>
          <w:lang w:val="en-GB"/>
        </w:rPr>
        <w:t xml:space="preserve"> with the actual variable name you're using for the textbox value.</w:t>
      </w:r>
    </w:p>
    <w:p w14:paraId="34EC0D71" w14:textId="77777777" w:rsidR="00D25F57" w:rsidRPr="00D25F57" w:rsidRDefault="00D25F57" w:rsidP="00D25F57">
      <w:pPr>
        <w:numPr>
          <w:ilvl w:val="0"/>
          <w:numId w:val="6"/>
        </w:numPr>
        <w:rPr>
          <w:lang w:val="en-GB"/>
        </w:rPr>
      </w:pPr>
      <w:r w:rsidRPr="00D25F57">
        <w:rPr>
          <w:b/>
          <w:bCs/>
          <w:lang w:val="en-GB"/>
        </w:rPr>
        <w:t>Directly in the Textbox</w:t>
      </w:r>
      <w:r w:rsidRPr="00D25F57">
        <w:rPr>
          <w:lang w:val="en-GB"/>
        </w:rPr>
        <w:t>:</w:t>
      </w:r>
    </w:p>
    <w:p w14:paraId="5ECC736D" w14:textId="77777777" w:rsidR="00D25F57" w:rsidRPr="00D25F57" w:rsidRDefault="00D25F57" w:rsidP="00D25F57">
      <w:pPr>
        <w:numPr>
          <w:ilvl w:val="1"/>
          <w:numId w:val="6"/>
        </w:numPr>
        <w:rPr>
          <w:lang w:val="en-GB"/>
        </w:rPr>
      </w:pPr>
      <w:r w:rsidRPr="00D25F57">
        <w:rPr>
          <w:lang w:val="en-GB"/>
        </w:rPr>
        <w:t>If you want to clear the textbox when a specific condition is met (e.g., when another control changes), set the textbox's Default property to an empty string:</w:t>
      </w:r>
    </w:p>
    <w:p w14:paraId="64751275" w14:textId="77777777" w:rsidR="00D25F57" w:rsidRPr="00D25F57" w:rsidRDefault="00D25F57" w:rsidP="00D25F57">
      <w:pPr>
        <w:numPr>
          <w:ilvl w:val="1"/>
          <w:numId w:val="6"/>
        </w:numPr>
        <w:rPr>
          <w:lang w:val="en-GB"/>
        </w:rPr>
      </w:pPr>
      <w:r w:rsidRPr="00D25F57">
        <w:rPr>
          <w:lang w:val="en-GB"/>
        </w:rPr>
        <w:t>Default: ""</w:t>
      </w:r>
    </w:p>
    <w:p w14:paraId="7A5207FD" w14:textId="77777777" w:rsidR="00D25F57" w:rsidRPr="00D25F57" w:rsidRDefault="00D25F57" w:rsidP="00D25F57">
      <w:pPr>
        <w:rPr>
          <w:lang w:val="en-GB"/>
        </w:rPr>
      </w:pPr>
      <w:r w:rsidRPr="00D25F57">
        <w:rPr>
          <w:lang w:val="en-GB"/>
        </w:rPr>
        <w:t xml:space="preserve">Remember to adapt these approaches based on your specific use case! If you have any more questions or need further assistance, feel free to ask. </w:t>
      </w:r>
      <w:r w:rsidRPr="00D25F57">
        <w:rPr>
          <w:rFonts w:ascii="Segoe UI Emoji" w:hAnsi="Segoe UI Emoji" w:cs="Segoe UI Emoji"/>
          <w:lang w:val="en-GB"/>
        </w:rPr>
        <w:t>😊</w:t>
      </w:r>
    </w:p>
    <w:p w14:paraId="034BA920" w14:textId="77777777" w:rsidR="002C43ED" w:rsidRDefault="00977981">
      <w:pPr>
        <w:pStyle w:val="Heading2"/>
      </w:pPr>
      <w:r>
        <w:t>You</w:t>
      </w:r>
    </w:p>
    <w:p w14:paraId="43580D65" w14:textId="77777777" w:rsidR="00504C3B" w:rsidRDefault="00504C3B" w:rsidP="00504C3B">
      <w:pPr>
        <w:spacing w:after="0"/>
      </w:pPr>
      <w:r w:rsidRPr="00504C3B">
        <w:t xml:space="preserve">This is </w:t>
      </w:r>
      <w:proofErr w:type="spellStart"/>
      <w:r w:rsidRPr="00504C3B">
        <w:t>teh</w:t>
      </w:r>
      <w:proofErr w:type="spellEnd"/>
      <w:r w:rsidRPr="00504C3B">
        <w:t xml:space="preserve"> approach I'm using at the moment, the logic for my clear button is here, ignore the first 5 </w:t>
      </w:r>
      <w:proofErr w:type="spellStart"/>
      <w:r w:rsidRPr="00504C3B">
        <w:t>ot</w:t>
      </w:r>
      <w:proofErr w:type="spellEnd"/>
      <w:r w:rsidRPr="00504C3B">
        <w:t xml:space="preserve"> 6 lines, they're for something else, I am using a custom variable and it is stored as the value of each textbox input. </w:t>
      </w:r>
    </w:p>
    <w:p w14:paraId="2EBFC77A" w14:textId="77777777" w:rsidR="00504C3B" w:rsidRDefault="00504C3B" w:rsidP="00504C3B">
      <w:pPr>
        <w:spacing w:after="0"/>
      </w:pPr>
      <w:r w:rsidRPr="00504C3B">
        <w:t xml:space="preserve">Logic; Clear button: Reset(startTime1); </w:t>
      </w:r>
    </w:p>
    <w:p w14:paraId="588208D7" w14:textId="77777777" w:rsidR="00504C3B" w:rsidRDefault="00504C3B" w:rsidP="00504C3B">
      <w:pPr>
        <w:spacing w:after="0"/>
      </w:pPr>
      <w:r w:rsidRPr="00504C3B">
        <w:t xml:space="preserve">Reset(endTime1); </w:t>
      </w:r>
    </w:p>
    <w:p w14:paraId="2366AFF2" w14:textId="77777777" w:rsidR="00504C3B" w:rsidRDefault="00504C3B" w:rsidP="00504C3B">
      <w:pPr>
        <w:spacing w:after="0"/>
      </w:pPr>
      <w:r w:rsidRPr="00504C3B">
        <w:t xml:space="preserve">Reset(lunchStart1); </w:t>
      </w:r>
    </w:p>
    <w:p w14:paraId="7152B718" w14:textId="77777777" w:rsidR="00504C3B" w:rsidRDefault="00504C3B" w:rsidP="00504C3B">
      <w:pPr>
        <w:spacing w:after="0"/>
      </w:pPr>
      <w:r w:rsidRPr="00504C3B">
        <w:t xml:space="preserve">Reset(lunchEnd1); </w:t>
      </w:r>
    </w:p>
    <w:p w14:paraId="793BE8D8" w14:textId="77777777" w:rsidR="00504C3B" w:rsidRDefault="00504C3B" w:rsidP="00504C3B">
      <w:pPr>
        <w:spacing w:after="0"/>
      </w:pPr>
      <w:r w:rsidRPr="00504C3B">
        <w:t xml:space="preserve">Reset(TextBox3); </w:t>
      </w:r>
    </w:p>
    <w:p w14:paraId="3596EC4F" w14:textId="77777777" w:rsidR="00504C3B" w:rsidRDefault="00504C3B" w:rsidP="00504C3B">
      <w:pPr>
        <w:spacing w:after="0"/>
      </w:pPr>
    </w:p>
    <w:p w14:paraId="2F1A7125" w14:textId="77777777" w:rsidR="00504C3B" w:rsidRDefault="00504C3B" w:rsidP="00504C3B">
      <w:pPr>
        <w:spacing w:after="0"/>
      </w:pPr>
      <w:r w:rsidRPr="00504C3B">
        <w:t xml:space="preserve">Day_11.resetInputs = ""; </w:t>
      </w:r>
    </w:p>
    <w:p w14:paraId="7A5058B5" w14:textId="77777777" w:rsidR="00504C3B" w:rsidRDefault="00504C3B" w:rsidP="00504C3B">
      <w:pPr>
        <w:spacing w:after="0"/>
      </w:pPr>
    </w:p>
    <w:p w14:paraId="08A3DD96" w14:textId="24736758" w:rsidR="002C43ED" w:rsidRDefault="00504C3B" w:rsidP="00504C3B">
      <w:pPr>
        <w:spacing w:after="0"/>
      </w:pPr>
      <w:r w:rsidRPr="00504C3B">
        <w:lastRenderedPageBreak/>
        <w:t xml:space="preserve">startTime1_9 (Individual Textbox in Day_11 (Custom component)): Value = </w:t>
      </w:r>
      <w:proofErr w:type="spellStart"/>
      <w:r w:rsidRPr="00504C3B">
        <w:t>Parent.resetInputs</w:t>
      </w:r>
      <w:proofErr w:type="spellEnd"/>
      <w:r w:rsidRPr="00504C3B">
        <w:t>;</w:t>
      </w:r>
    </w:p>
    <w:p w14:paraId="11787660" w14:textId="77777777" w:rsidR="002C43ED" w:rsidRDefault="00977981">
      <w:pPr>
        <w:pStyle w:val="Heading2"/>
      </w:pPr>
      <w:r>
        <w:t>Copilot</w:t>
      </w:r>
    </w:p>
    <w:p w14:paraId="43A2BEA1" w14:textId="77777777" w:rsidR="00D25F57" w:rsidRPr="00D25F57" w:rsidRDefault="00D25F57" w:rsidP="00D25F57">
      <w:pPr>
        <w:rPr>
          <w:lang w:val="en-GB"/>
        </w:rPr>
      </w:pPr>
      <w:r w:rsidRPr="00D25F57">
        <w:rPr>
          <w:lang w:val="en-GB"/>
        </w:rPr>
        <w:t>Thank you for sharing your approach! It looks like you're on the right track. Let's break down your logic:</w:t>
      </w:r>
    </w:p>
    <w:p w14:paraId="5577F77C" w14:textId="77777777" w:rsidR="00D25F57" w:rsidRPr="00D25F57" w:rsidRDefault="00D25F57" w:rsidP="00D25F57">
      <w:pPr>
        <w:numPr>
          <w:ilvl w:val="0"/>
          <w:numId w:val="7"/>
        </w:numPr>
        <w:rPr>
          <w:lang w:val="en-GB"/>
        </w:rPr>
      </w:pPr>
      <w:r w:rsidRPr="00D25F57">
        <w:rPr>
          <w:lang w:val="en-GB"/>
        </w:rPr>
        <w:t>You've created a custom variable named Day_11.resetInputs to store the value you want to assign to each textbox input.</w:t>
      </w:r>
    </w:p>
    <w:p w14:paraId="765E3772" w14:textId="77777777" w:rsidR="00D25F57" w:rsidRPr="00D25F57" w:rsidRDefault="00D25F57" w:rsidP="00D25F57">
      <w:pPr>
        <w:numPr>
          <w:ilvl w:val="0"/>
          <w:numId w:val="7"/>
        </w:numPr>
        <w:rPr>
          <w:lang w:val="en-GB"/>
        </w:rPr>
      </w:pPr>
      <w:r w:rsidRPr="00D25F57">
        <w:rPr>
          <w:lang w:val="en-GB"/>
        </w:rPr>
        <w:t>When the "Clear" button is clicked, you're using the Reset function to clear the values of various controls (such as startTime1, endTime1, lunchStart1, lunchEnd1, and TextBox3).</w:t>
      </w:r>
    </w:p>
    <w:p w14:paraId="178203BB" w14:textId="77777777" w:rsidR="00D25F57" w:rsidRPr="00D25F57" w:rsidRDefault="00D25F57" w:rsidP="00D25F57">
      <w:pPr>
        <w:numPr>
          <w:ilvl w:val="0"/>
          <w:numId w:val="7"/>
        </w:numPr>
        <w:rPr>
          <w:lang w:val="en-GB"/>
        </w:rPr>
      </w:pPr>
      <w:r w:rsidRPr="00D25F57">
        <w:rPr>
          <w:lang w:val="en-GB"/>
        </w:rPr>
        <w:t xml:space="preserve">Finally, you're setting the value of the individual textbox control (startTime1_9) to the value stored in </w:t>
      </w:r>
      <w:proofErr w:type="spellStart"/>
      <w:r w:rsidRPr="00D25F57">
        <w:rPr>
          <w:lang w:val="en-GB"/>
        </w:rPr>
        <w:t>Parent.resetInputs</w:t>
      </w:r>
      <w:proofErr w:type="spellEnd"/>
      <w:r w:rsidRPr="00D25F57">
        <w:rPr>
          <w:lang w:val="en-GB"/>
        </w:rPr>
        <w:t>.</w:t>
      </w:r>
    </w:p>
    <w:p w14:paraId="71D5E563" w14:textId="77777777" w:rsidR="00D25F57" w:rsidRPr="00D25F57" w:rsidRDefault="00D25F57" w:rsidP="00D25F57">
      <w:pPr>
        <w:rPr>
          <w:lang w:val="en-GB"/>
        </w:rPr>
      </w:pPr>
      <w:r w:rsidRPr="00D25F57">
        <w:rPr>
          <w:lang w:val="en-GB"/>
        </w:rPr>
        <w:t xml:space="preserve">Your approach seems well-organized and efficient. If you encounter any issues or need further assistance, feel free to ask—I'm here to help! </w:t>
      </w:r>
      <w:r w:rsidRPr="00D25F57">
        <w:rPr>
          <w:rFonts w:ascii="Segoe UI Emoji" w:hAnsi="Segoe UI Emoji" w:cs="Segoe UI Emoji"/>
          <w:lang w:val="en-GB"/>
        </w:rPr>
        <w:t>😊</w:t>
      </w:r>
    </w:p>
    <w:p w14:paraId="16EA2FDD" w14:textId="77777777" w:rsidR="002C43ED" w:rsidRDefault="00977981">
      <w:pPr>
        <w:pStyle w:val="Heading2"/>
      </w:pPr>
      <w:r>
        <w:t>You</w:t>
      </w:r>
    </w:p>
    <w:p w14:paraId="68A75D9B" w14:textId="77777777" w:rsidR="00504C3B" w:rsidRPr="00504C3B" w:rsidRDefault="00504C3B" w:rsidP="00504C3B">
      <w:pPr>
        <w:rPr>
          <w:lang w:val="en-GB"/>
        </w:rPr>
      </w:pPr>
      <w:proofErr w:type="spellStart"/>
      <w:r w:rsidRPr="00504C3B">
        <w:rPr>
          <w:lang w:val="en-GB"/>
        </w:rPr>
        <w:t>Yh</w:t>
      </w:r>
      <w:proofErr w:type="spellEnd"/>
      <w:r w:rsidRPr="00504C3B">
        <w:rPr>
          <w:lang w:val="en-GB"/>
        </w:rPr>
        <w:t xml:space="preserve"> but it doesn't actually remove the value in </w:t>
      </w:r>
      <w:proofErr w:type="spellStart"/>
      <w:r w:rsidRPr="00504C3B">
        <w:rPr>
          <w:lang w:val="en-GB"/>
        </w:rPr>
        <w:t>teh</w:t>
      </w:r>
      <w:proofErr w:type="spellEnd"/>
      <w:r w:rsidRPr="00504C3B">
        <w:rPr>
          <w:lang w:val="en-GB"/>
        </w:rPr>
        <w:t xml:space="preserve"> textbox labelled startTime1_9 that is inside the custom component labelled Day_11, how can I do this while </w:t>
      </w:r>
      <w:proofErr w:type="spellStart"/>
      <w:r w:rsidRPr="00504C3B">
        <w:rPr>
          <w:lang w:val="en-GB"/>
        </w:rPr>
        <w:t>alligning</w:t>
      </w:r>
      <w:proofErr w:type="spellEnd"/>
      <w:r w:rsidRPr="00504C3B">
        <w:rPr>
          <w:lang w:val="en-GB"/>
        </w:rPr>
        <w:t xml:space="preserve"> with what I'm already doing?</w:t>
      </w:r>
    </w:p>
    <w:p w14:paraId="3DFEE0A3" w14:textId="77777777" w:rsidR="002C43ED" w:rsidRDefault="00977981">
      <w:pPr>
        <w:pStyle w:val="Heading2"/>
      </w:pPr>
      <w:r>
        <w:t>Copilot</w:t>
      </w:r>
    </w:p>
    <w:p w14:paraId="3F2D02AD" w14:textId="77777777" w:rsidR="00D25F57" w:rsidRPr="00D25F57" w:rsidRDefault="00D25F57" w:rsidP="00D25F57">
      <w:pPr>
        <w:rPr>
          <w:lang w:val="en-GB"/>
        </w:rPr>
      </w:pPr>
      <w:r w:rsidRPr="00D25F57">
        <w:rPr>
          <w:lang w:val="en-GB"/>
        </w:rPr>
        <w:t>I apologize for any confusion. To clear the value in the startTime1_9 textbox inside the custom component Day_11, you can directly set its value to an empty string using your existing approach. Here's how you can modify your logic:</w:t>
      </w:r>
    </w:p>
    <w:p w14:paraId="3CCC718D" w14:textId="77777777" w:rsidR="00D25F57" w:rsidRPr="00D25F57" w:rsidRDefault="00D25F57" w:rsidP="00D25F57">
      <w:pPr>
        <w:numPr>
          <w:ilvl w:val="0"/>
          <w:numId w:val="8"/>
        </w:numPr>
        <w:rPr>
          <w:lang w:val="en-GB"/>
        </w:rPr>
      </w:pPr>
      <w:r w:rsidRPr="00D25F57">
        <w:rPr>
          <w:lang w:val="en-GB"/>
        </w:rPr>
        <w:t xml:space="preserve">In the "Clear" button's </w:t>
      </w:r>
      <w:proofErr w:type="spellStart"/>
      <w:r w:rsidRPr="00D25F57">
        <w:rPr>
          <w:lang w:val="en-GB"/>
        </w:rPr>
        <w:t>OnSelect</w:t>
      </w:r>
      <w:proofErr w:type="spellEnd"/>
      <w:r w:rsidRPr="00D25F57">
        <w:rPr>
          <w:lang w:val="en-GB"/>
        </w:rPr>
        <w:t xml:space="preserve"> property, add a line to set the value of startTime1_9 to an empty string:</w:t>
      </w:r>
    </w:p>
    <w:p w14:paraId="0A2D0BBD" w14:textId="77777777" w:rsidR="00D25F57" w:rsidRPr="00D25F57" w:rsidRDefault="00D25F57" w:rsidP="00D25F57">
      <w:pPr>
        <w:rPr>
          <w:lang w:val="en-GB"/>
        </w:rPr>
      </w:pPr>
      <w:r w:rsidRPr="00D25F57">
        <w:rPr>
          <w:lang w:val="en-GB"/>
        </w:rPr>
        <w:t>powerapps</w:t>
      </w:r>
    </w:p>
    <w:p w14:paraId="7D27F925" w14:textId="77777777" w:rsidR="00D25F57" w:rsidRPr="00D25F57" w:rsidRDefault="00D25F57" w:rsidP="00D25F57">
      <w:pPr>
        <w:rPr>
          <w:lang w:val="en-GB"/>
        </w:rPr>
      </w:pPr>
      <w:r w:rsidRPr="00D25F57">
        <w:rPr>
          <w:lang w:val="en-GB"/>
        </w:rPr>
        <w:t xml:space="preserve">UpdateContext({ </w:t>
      </w:r>
      <w:proofErr w:type="spellStart"/>
      <w:r w:rsidRPr="00D25F57">
        <w:rPr>
          <w:lang w:val="en-GB"/>
        </w:rPr>
        <w:t>locTextboxValue</w:t>
      </w:r>
      <w:proofErr w:type="spellEnd"/>
      <w:r w:rsidRPr="00D25F57">
        <w:rPr>
          <w:lang w:val="en-GB"/>
        </w:rPr>
        <w:t>: "" });</w:t>
      </w:r>
    </w:p>
    <w:p w14:paraId="018DF615" w14:textId="77777777" w:rsidR="00D25F57" w:rsidRPr="00D25F57" w:rsidRDefault="00D25F57" w:rsidP="00D25F57">
      <w:pPr>
        <w:rPr>
          <w:lang w:val="en-GB"/>
        </w:rPr>
      </w:pPr>
      <w:r w:rsidRPr="00D25F57">
        <w:rPr>
          <w:lang w:val="en-GB"/>
        </w:rPr>
        <w:t xml:space="preserve">Day_11.startTime1_9.Text = </w:t>
      </w:r>
      <w:proofErr w:type="spellStart"/>
      <w:r w:rsidRPr="00D25F57">
        <w:rPr>
          <w:lang w:val="en-GB"/>
        </w:rPr>
        <w:t>locTextboxValue</w:t>
      </w:r>
      <w:proofErr w:type="spellEnd"/>
      <w:r w:rsidRPr="00D25F57">
        <w:rPr>
          <w:lang w:val="en-GB"/>
        </w:rPr>
        <w:t>;</w:t>
      </w:r>
    </w:p>
    <w:p w14:paraId="1D7DDAD4" w14:textId="247E3083" w:rsidR="002C43ED" w:rsidRPr="00D25F57" w:rsidRDefault="00D25F57">
      <w:pPr>
        <w:rPr>
          <w:lang w:val="en-GB"/>
        </w:rPr>
      </w:pPr>
      <w:r w:rsidRPr="00D25F57">
        <w:rPr>
          <w:lang w:val="en-GB"/>
        </w:rPr>
        <w:t xml:space="preserve">This modification ensures that the startTime1_9 textbox within the Day_11 custom component is cleared. If you have any further questions or need additional assistance, feel free to ask! </w:t>
      </w:r>
      <w:r w:rsidRPr="00D25F57">
        <w:rPr>
          <w:rFonts w:ascii="Segoe UI Emoji" w:hAnsi="Segoe UI Emoji" w:cs="Segoe UI Emoji"/>
          <w:lang w:val="en-GB"/>
        </w:rPr>
        <w:t>😊</w:t>
      </w:r>
    </w:p>
    <w:sectPr w:rsidR="002C43ED" w:rsidRPr="00D25F5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0F991502"/>
    <w:multiLevelType w:val="multilevel"/>
    <w:tmpl w:val="2332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11F15"/>
    <w:multiLevelType w:val="multilevel"/>
    <w:tmpl w:val="3642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41FF252D"/>
    <w:multiLevelType w:val="multilevel"/>
    <w:tmpl w:val="CF68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6" w15:restartNumberingAfterBreak="0">
    <w:nsid w:val="5E5C46BD"/>
    <w:multiLevelType w:val="hybridMultilevel"/>
    <w:tmpl w:val="87A08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0664A"/>
    <w:multiLevelType w:val="multilevel"/>
    <w:tmpl w:val="C38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5928">
    <w:abstractNumId w:val="3"/>
    <w:lvlOverride w:ilvl="0">
      <w:startOverride w:val="1"/>
    </w:lvlOverride>
  </w:num>
  <w:num w:numId="2" w16cid:durableId="1753311521">
    <w:abstractNumId w:val="5"/>
  </w:num>
  <w:num w:numId="3" w16cid:durableId="1553537202">
    <w:abstractNumId w:val="0"/>
  </w:num>
  <w:num w:numId="4" w16cid:durableId="468859285">
    <w:abstractNumId w:val="2"/>
  </w:num>
  <w:num w:numId="5" w16cid:durableId="2056196231">
    <w:abstractNumId w:val="6"/>
  </w:num>
  <w:num w:numId="6" w16cid:durableId="1087535582">
    <w:abstractNumId w:val="1"/>
  </w:num>
  <w:num w:numId="7" w16cid:durableId="899948415">
    <w:abstractNumId w:val="4"/>
  </w:num>
  <w:num w:numId="8" w16cid:durableId="432365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ED"/>
    <w:rsid w:val="000A0EED"/>
    <w:rsid w:val="002C43ED"/>
    <w:rsid w:val="003D2E82"/>
    <w:rsid w:val="00466639"/>
    <w:rsid w:val="00504C3B"/>
    <w:rsid w:val="00977981"/>
    <w:rsid w:val="00A361DB"/>
    <w:rsid w:val="00D04DF4"/>
    <w:rsid w:val="00D2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A638E"/>
  <w15:docId w15:val="{716C06B0-9CA3-472B-994C-3C4D9E16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466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6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appsguide.com/blog/post/controls-how-to-reset-or-clear-data-entry-controls-and-form-valu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b7gUkjrwZM" TargetMode="External"/><Relationship Id="rId12" Type="http://schemas.openxmlformats.org/officeDocument/2006/relationships/hyperlink" Target="https://docs.microsoft.com/en-gb/powerapps/maker/canvas-apps/functions/function-re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QGqHwZdUes" TargetMode="External"/><Relationship Id="rId11" Type="http://schemas.openxmlformats.org/officeDocument/2006/relationships/hyperlink" Target="https://www.flowjoe.io/2020/02/20/canvas-power-apps-resetting-a-text-input-field/" TargetMode="External"/><Relationship Id="rId5" Type="http://schemas.openxmlformats.org/officeDocument/2006/relationships/hyperlink" Target="https://www.youtube.com/watch?v=SKy74MeFg4s" TargetMode="External"/><Relationship Id="rId10" Type="http://schemas.openxmlformats.org/officeDocument/2006/relationships/hyperlink" Target="https://platformsofpower.net/resetting-controls-in-power-ap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-platform/power-fx/reference/function-rese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3</Pages>
  <Words>712</Words>
  <Characters>4330</Characters>
  <Application>Microsoft Office Word</Application>
  <DocSecurity>0</DocSecurity>
  <Lines>120</Lines>
  <Paragraphs>95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5</cp:revision>
  <dcterms:created xsi:type="dcterms:W3CDTF">2025-02-22T18:48:00Z</dcterms:created>
  <dcterms:modified xsi:type="dcterms:W3CDTF">2025-02-22T19:01:00Z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68c4c120-8258-4e6f-967d-e8304cd7d891</vt:lpwstr>
  </property>
</Properties>
</file>