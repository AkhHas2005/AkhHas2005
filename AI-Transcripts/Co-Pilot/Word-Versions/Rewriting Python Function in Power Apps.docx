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5ADBC" w14:textId="77777777" w:rsidR="002C43ED" w:rsidRDefault="00977981">
      <w:pPr>
        <w:pStyle w:val="Heading2"/>
      </w:pPr>
      <w:r>
        <w:t>You</w:t>
      </w:r>
    </w:p>
    <w:p w14:paraId="46DB1C43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 xml:space="preserve">How can I rewrite this python function as a named formula in power apps: </w:t>
      </w:r>
    </w:p>
    <w:p w14:paraId="5ED8181F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 xml:space="preserve">def checkDays(): </w:t>
      </w:r>
    </w:p>
    <w:p w14:paraId="232238AD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  <w:t xml:space="preserve">daysCount = 0 </w:t>
      </w:r>
    </w:p>
    <w:p w14:paraId="72E50F66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  <w:t xml:space="preserve">if day2Visible = True: </w:t>
      </w:r>
    </w:p>
    <w:p w14:paraId="588CB1FE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</w:r>
      <w:r w:rsidRPr="00F43BB8">
        <w:rPr>
          <w:lang w:val="en-GB"/>
        </w:rPr>
        <w:tab/>
        <w:t xml:space="preserve">daysCount += 1 </w:t>
      </w:r>
    </w:p>
    <w:p w14:paraId="28953385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  <w:t xml:space="preserve">if day3Visible = True: </w:t>
      </w:r>
    </w:p>
    <w:p w14:paraId="7EE62B69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</w:r>
      <w:r w:rsidRPr="00F43BB8">
        <w:rPr>
          <w:lang w:val="en-GB"/>
        </w:rPr>
        <w:tab/>
        <w:t xml:space="preserve">daysCount += 1 </w:t>
      </w:r>
    </w:p>
    <w:p w14:paraId="5F1C60E4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  <w:t xml:space="preserve">if day4Visible = True: </w:t>
      </w:r>
    </w:p>
    <w:p w14:paraId="5EBDED82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</w:r>
      <w:r w:rsidRPr="00F43BB8">
        <w:rPr>
          <w:lang w:val="en-GB"/>
        </w:rPr>
        <w:tab/>
        <w:t xml:space="preserve">daysCount += 1 </w:t>
      </w:r>
    </w:p>
    <w:p w14:paraId="374D7689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  <w:t xml:space="preserve">if day5Visible = True: </w:t>
      </w:r>
    </w:p>
    <w:p w14:paraId="31C9253C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</w:r>
      <w:r w:rsidRPr="00F43BB8">
        <w:rPr>
          <w:lang w:val="en-GB"/>
        </w:rPr>
        <w:tab/>
        <w:t xml:space="preserve">daysCount += 1 </w:t>
      </w:r>
    </w:p>
    <w:p w14:paraId="0CA642DF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  <w:t xml:space="preserve">if day6Visible = True: </w:t>
      </w:r>
    </w:p>
    <w:p w14:paraId="616010D8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</w:r>
      <w:r w:rsidRPr="00F43BB8">
        <w:rPr>
          <w:lang w:val="en-GB"/>
        </w:rPr>
        <w:tab/>
        <w:t xml:space="preserve">daysCount += 1 </w:t>
      </w:r>
    </w:p>
    <w:p w14:paraId="3D731246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  <w:t xml:space="preserve">if day7Visible = True: </w:t>
      </w:r>
    </w:p>
    <w:p w14:paraId="0290DF2D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</w:r>
      <w:r w:rsidRPr="00F43BB8">
        <w:rPr>
          <w:lang w:val="en-GB"/>
        </w:rPr>
        <w:tab/>
        <w:t xml:space="preserve">daysCount += 1 </w:t>
      </w:r>
    </w:p>
    <w:p w14:paraId="0ACE695D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  <w:t xml:space="preserve">if day8Visible = True: </w:t>
      </w:r>
    </w:p>
    <w:p w14:paraId="2BACC81D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</w:r>
      <w:r w:rsidRPr="00F43BB8">
        <w:rPr>
          <w:lang w:val="en-GB"/>
        </w:rPr>
        <w:tab/>
        <w:t xml:space="preserve">daysCount += 1 </w:t>
      </w:r>
    </w:p>
    <w:p w14:paraId="1E85DB44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  <w:t xml:space="preserve">if day9Visible = True: </w:t>
      </w:r>
    </w:p>
    <w:p w14:paraId="10398906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</w:r>
      <w:r w:rsidRPr="00F43BB8">
        <w:rPr>
          <w:lang w:val="en-GB"/>
        </w:rPr>
        <w:tab/>
        <w:t xml:space="preserve">daysCount += 1 </w:t>
      </w:r>
    </w:p>
    <w:p w14:paraId="0A4A67B0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  <w:t xml:space="preserve">if day10Visible = True: </w:t>
      </w:r>
    </w:p>
    <w:p w14:paraId="6378851E" w14:textId="77777777" w:rsidR="00F43BB8" w:rsidRPr="00F43BB8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</w:r>
      <w:r w:rsidRPr="00F43BB8">
        <w:rPr>
          <w:lang w:val="en-GB"/>
        </w:rPr>
        <w:tab/>
        <w:t xml:space="preserve">daysCount += 1 </w:t>
      </w:r>
    </w:p>
    <w:p w14:paraId="335FDA31" w14:textId="2197BE9B" w:rsidR="00547361" w:rsidRPr="00547361" w:rsidRDefault="00F43BB8" w:rsidP="00F43BB8">
      <w:pPr>
        <w:spacing w:after="0" w:line="240" w:lineRule="auto"/>
        <w:rPr>
          <w:lang w:val="en-GB"/>
        </w:rPr>
      </w:pPr>
      <w:r w:rsidRPr="00F43BB8">
        <w:rPr>
          <w:lang w:val="en-GB"/>
        </w:rPr>
        <w:tab/>
        <w:t>return daysCount</w:t>
      </w:r>
    </w:p>
    <w:p w14:paraId="1310ADC6" w14:textId="77777777" w:rsidR="002C43ED" w:rsidRDefault="00977981">
      <w:pPr>
        <w:pStyle w:val="Heading2"/>
      </w:pPr>
      <w:r>
        <w:t>Copilot</w:t>
      </w:r>
    </w:p>
    <w:p w14:paraId="486ED65A" w14:textId="77777777" w:rsidR="00D76D2B" w:rsidRPr="00D76D2B" w:rsidRDefault="00D76D2B" w:rsidP="00D76D2B">
      <w:pPr>
        <w:rPr>
          <w:lang w:val="en-GB"/>
        </w:rPr>
      </w:pPr>
      <w:r w:rsidRPr="00D76D2B">
        <w:rPr>
          <w:lang w:val="en-GB"/>
        </w:rPr>
        <w:t xml:space="preserve">Certainly! In Power Apps, you can achieve similar functionality using </w:t>
      </w:r>
      <w:r w:rsidRPr="00D76D2B">
        <w:rPr>
          <w:b/>
          <w:bCs/>
          <w:lang w:val="en-GB"/>
        </w:rPr>
        <w:t>named formulas</w:t>
      </w:r>
      <w:r w:rsidRPr="00D76D2B">
        <w:rPr>
          <w:lang w:val="en-GB"/>
        </w:rPr>
        <w:t>. These are reusable functions that can be defined once and referenced throughout your app. Let's rewrite your Python function as a named formula in Power Apps:</w:t>
      </w:r>
    </w:p>
    <w:p w14:paraId="5F222937" w14:textId="77777777" w:rsidR="00D76D2B" w:rsidRPr="00D76D2B" w:rsidRDefault="00D76D2B" w:rsidP="00D76D2B">
      <w:pPr>
        <w:numPr>
          <w:ilvl w:val="0"/>
          <w:numId w:val="4"/>
        </w:numPr>
        <w:rPr>
          <w:lang w:val="en-GB"/>
        </w:rPr>
      </w:pPr>
      <w:r w:rsidRPr="00D76D2B">
        <w:rPr>
          <w:lang w:val="en-GB"/>
        </w:rPr>
        <w:t xml:space="preserve">First, enable the </w:t>
      </w:r>
      <w:r w:rsidRPr="00D76D2B">
        <w:rPr>
          <w:b/>
          <w:bCs/>
          <w:lang w:val="en-GB"/>
        </w:rPr>
        <w:t>Named formulas</w:t>
      </w:r>
      <w:r w:rsidRPr="00D76D2B">
        <w:rPr>
          <w:lang w:val="en-GB"/>
        </w:rPr>
        <w:t xml:space="preserve"> experimental feature in Power Apps (authoring version 3.22091 or later).</w:t>
      </w:r>
    </w:p>
    <w:p w14:paraId="3C93F9BF" w14:textId="77777777" w:rsidR="00D76D2B" w:rsidRPr="00D76D2B" w:rsidRDefault="00D76D2B" w:rsidP="00D76D2B">
      <w:pPr>
        <w:numPr>
          <w:ilvl w:val="0"/>
          <w:numId w:val="4"/>
        </w:numPr>
        <w:rPr>
          <w:lang w:val="en-GB"/>
        </w:rPr>
      </w:pPr>
      <w:r w:rsidRPr="00D76D2B">
        <w:rPr>
          <w:lang w:val="en-GB"/>
        </w:rPr>
        <w:t>Reload your app after enabling the feature.</w:t>
      </w:r>
    </w:p>
    <w:p w14:paraId="13E0FB44" w14:textId="77777777" w:rsidR="00D76D2B" w:rsidRPr="00D76D2B" w:rsidRDefault="00D76D2B" w:rsidP="00D76D2B">
      <w:pPr>
        <w:numPr>
          <w:ilvl w:val="0"/>
          <w:numId w:val="4"/>
        </w:numPr>
        <w:rPr>
          <w:lang w:val="en-GB"/>
        </w:rPr>
      </w:pPr>
      <w:r w:rsidRPr="00D76D2B">
        <w:rPr>
          <w:lang w:val="en-GB"/>
        </w:rPr>
        <w:t xml:space="preserve">Add your formulas to the </w:t>
      </w:r>
      <w:r w:rsidRPr="00D76D2B">
        <w:rPr>
          <w:i/>
          <w:iCs/>
          <w:lang w:val="en-GB"/>
        </w:rPr>
        <w:t>App.Formulas</w:t>
      </w:r>
      <w:r w:rsidRPr="00D76D2B">
        <w:rPr>
          <w:lang w:val="en-GB"/>
        </w:rPr>
        <w:t xml:space="preserve"> property.</w:t>
      </w:r>
    </w:p>
    <w:p w14:paraId="3914223D" w14:textId="77777777" w:rsidR="00D76D2B" w:rsidRPr="00D76D2B" w:rsidRDefault="00D76D2B" w:rsidP="00D76D2B">
      <w:pPr>
        <w:rPr>
          <w:lang w:val="en-GB"/>
        </w:rPr>
      </w:pPr>
      <w:r w:rsidRPr="00D76D2B">
        <w:rPr>
          <w:lang w:val="en-GB"/>
        </w:rPr>
        <w:t>Here's how you can rewrite your function:</w:t>
      </w:r>
    </w:p>
    <w:p w14:paraId="54726363" w14:textId="77777777" w:rsidR="00D76D2B" w:rsidRPr="00D76D2B" w:rsidRDefault="00D76D2B" w:rsidP="00D76D2B">
      <w:pPr>
        <w:rPr>
          <w:i/>
          <w:iCs/>
          <w:u w:val="single"/>
          <w:lang w:val="en-GB"/>
        </w:rPr>
      </w:pPr>
      <w:r w:rsidRPr="00D76D2B">
        <w:rPr>
          <w:i/>
          <w:iCs/>
          <w:u w:val="single"/>
          <w:lang w:val="en-GB"/>
        </w:rPr>
        <w:t>powerapps</w:t>
      </w:r>
    </w:p>
    <w:p w14:paraId="435BB604" w14:textId="77777777" w:rsidR="00D76D2B" w:rsidRPr="00D76D2B" w:rsidRDefault="00D76D2B" w:rsidP="00D76D2B">
      <w:pPr>
        <w:rPr>
          <w:rFonts w:ascii="Miriam Fixed" w:hAnsi="Miriam Fixed" w:cs="Miriam Fixed" w:hint="cs"/>
          <w:lang w:val="en-GB"/>
        </w:rPr>
      </w:pPr>
      <w:r w:rsidRPr="00D76D2B">
        <w:rPr>
          <w:rFonts w:ascii="Miriam Fixed" w:hAnsi="Miriam Fixed" w:cs="Miriam Fixed" w:hint="cs"/>
          <w:lang w:val="en-GB"/>
        </w:rPr>
        <w:t>// Define a named formula for counting visible days</w:t>
      </w:r>
    </w:p>
    <w:p w14:paraId="30628442" w14:textId="77777777" w:rsidR="00D76D2B" w:rsidRPr="00D76D2B" w:rsidRDefault="00D76D2B" w:rsidP="00D76D2B">
      <w:pPr>
        <w:rPr>
          <w:rFonts w:ascii="Miriam Fixed" w:hAnsi="Miriam Fixed" w:cs="Miriam Fixed" w:hint="cs"/>
          <w:lang w:val="en-GB"/>
        </w:rPr>
      </w:pPr>
      <w:r w:rsidRPr="00D76D2B">
        <w:rPr>
          <w:rFonts w:ascii="Miriam Fixed" w:hAnsi="Miriam Fixed" w:cs="Miriam Fixed" w:hint="cs"/>
          <w:lang w:val="en-GB"/>
        </w:rPr>
        <w:t xml:space="preserve">fxCountVisibleDays = </w:t>
      </w:r>
    </w:p>
    <w:p w14:paraId="029606CA" w14:textId="74D566C7" w:rsidR="00D76D2B" w:rsidRPr="00D76D2B" w:rsidRDefault="00D76D2B" w:rsidP="00D76D2B">
      <w:pPr>
        <w:rPr>
          <w:rFonts w:ascii="Miriam Fixed" w:hAnsi="Miriam Fixed" w:cs="Miriam Fixed" w:hint="cs"/>
          <w:lang w:val="en-GB"/>
        </w:rPr>
      </w:pPr>
      <w:r w:rsidRPr="00D76D2B">
        <w:rPr>
          <w:rFonts w:ascii="Miriam Fixed" w:hAnsi="Miriam Fixed" w:cs="Miriam Fixed" w:hint="cs"/>
          <w:lang w:val="en-GB"/>
        </w:rPr>
        <w:t xml:space="preserve">    CountIf([day2Visible, day3Visible, day4Visible, day5Visible, day6Visible, day7Visible, day8Visible, day9Visible, day10Visible], true)</w:t>
      </w:r>
    </w:p>
    <w:p w14:paraId="508F26C8" w14:textId="77777777" w:rsidR="00D76D2B" w:rsidRPr="00D76D2B" w:rsidRDefault="00D76D2B" w:rsidP="00D76D2B">
      <w:pPr>
        <w:rPr>
          <w:rFonts w:ascii="Miriam Fixed" w:hAnsi="Miriam Fixed" w:cs="Miriam Fixed" w:hint="cs"/>
          <w:lang w:val="en-GB"/>
        </w:rPr>
      </w:pPr>
      <w:r w:rsidRPr="00D76D2B">
        <w:rPr>
          <w:rFonts w:ascii="Miriam Fixed" w:hAnsi="Miriam Fixed" w:cs="Miriam Fixed" w:hint="cs"/>
          <w:lang w:val="en-GB"/>
        </w:rPr>
        <w:t>// Usage example:</w:t>
      </w:r>
    </w:p>
    <w:p w14:paraId="1ECFB7BA" w14:textId="77777777" w:rsidR="00D76D2B" w:rsidRPr="00D76D2B" w:rsidRDefault="00D76D2B" w:rsidP="00D76D2B">
      <w:pPr>
        <w:rPr>
          <w:rFonts w:ascii="Miriam Fixed" w:hAnsi="Miriam Fixed" w:cs="Miriam Fixed" w:hint="cs"/>
          <w:lang w:val="en-GB"/>
        </w:rPr>
      </w:pPr>
      <w:r w:rsidRPr="00D76D2B">
        <w:rPr>
          <w:rFonts w:ascii="Miriam Fixed" w:hAnsi="Miriam Fixed" w:cs="Miriam Fixed" w:hint="cs"/>
          <w:lang w:val="en-GB"/>
        </w:rPr>
        <w:lastRenderedPageBreak/>
        <w:t>// You can reference fxCountVisibleDays anywhere in your app</w:t>
      </w:r>
    </w:p>
    <w:p w14:paraId="21C828B9" w14:textId="77777777" w:rsidR="00D76D2B" w:rsidRPr="00D76D2B" w:rsidRDefault="00D76D2B" w:rsidP="00D76D2B">
      <w:pPr>
        <w:rPr>
          <w:rFonts w:ascii="Miriam Fixed" w:hAnsi="Miriam Fixed" w:cs="Miriam Fixed" w:hint="cs"/>
          <w:lang w:val="en-GB"/>
        </w:rPr>
      </w:pPr>
      <w:r w:rsidRPr="00D76D2B">
        <w:rPr>
          <w:rFonts w:ascii="Miriam Fixed" w:hAnsi="Miriam Fixed" w:cs="Miriam Fixed" w:hint="cs"/>
          <w:lang w:val="en-GB"/>
        </w:rPr>
        <w:t>// For instance, in the Items property of a gallery:</w:t>
      </w:r>
    </w:p>
    <w:p w14:paraId="16CF05FE" w14:textId="77777777" w:rsidR="00D76D2B" w:rsidRPr="00D76D2B" w:rsidRDefault="00D76D2B" w:rsidP="00D76D2B">
      <w:pPr>
        <w:rPr>
          <w:rFonts w:ascii="Miriam Fixed" w:hAnsi="Miriam Fixed" w:cs="Miriam Fixed" w:hint="cs"/>
          <w:lang w:val="en-GB"/>
        </w:rPr>
      </w:pPr>
      <w:r w:rsidRPr="00D76D2B">
        <w:rPr>
          <w:rFonts w:ascii="Miriam Fixed" w:hAnsi="Miriam Fixed" w:cs="Miriam Fixed" w:hint="cs"/>
          <w:lang w:val="en-GB"/>
        </w:rPr>
        <w:t>Items = Filter(MyDataSource, fxCountVisibleDays &gt; 0)</w:t>
      </w:r>
    </w:p>
    <w:p w14:paraId="1F25B160" w14:textId="77777777" w:rsidR="00D76D2B" w:rsidRPr="00D76D2B" w:rsidRDefault="00D76D2B" w:rsidP="00D76D2B">
      <w:pPr>
        <w:rPr>
          <w:lang w:val="en-GB"/>
        </w:rPr>
      </w:pPr>
      <w:r w:rsidRPr="00D76D2B">
        <w:rPr>
          <w:lang w:val="en-GB"/>
        </w:rPr>
        <w:t>In this example:</w:t>
      </w:r>
    </w:p>
    <w:p w14:paraId="04126A06" w14:textId="77777777" w:rsidR="00D76D2B" w:rsidRPr="00D76D2B" w:rsidRDefault="00D76D2B" w:rsidP="00D76D2B">
      <w:pPr>
        <w:numPr>
          <w:ilvl w:val="0"/>
          <w:numId w:val="5"/>
        </w:numPr>
        <w:rPr>
          <w:lang w:val="en-GB"/>
        </w:rPr>
      </w:pPr>
      <w:r w:rsidRPr="00D76D2B">
        <w:rPr>
          <w:i/>
          <w:iCs/>
          <w:lang w:val="en-GB"/>
        </w:rPr>
        <w:t>fxCountVisibleDays</w:t>
      </w:r>
      <w:r w:rsidRPr="00D76D2B">
        <w:rPr>
          <w:lang w:val="en-GB"/>
        </w:rPr>
        <w:t xml:space="preserve"> calculates the count of visible days.</w:t>
      </w:r>
    </w:p>
    <w:p w14:paraId="517A19DB" w14:textId="77777777" w:rsidR="00D76D2B" w:rsidRPr="00D76D2B" w:rsidRDefault="00D76D2B" w:rsidP="00D76D2B">
      <w:pPr>
        <w:numPr>
          <w:ilvl w:val="0"/>
          <w:numId w:val="5"/>
        </w:numPr>
        <w:rPr>
          <w:lang w:val="en-GB"/>
        </w:rPr>
      </w:pPr>
      <w:r w:rsidRPr="00D76D2B">
        <w:rPr>
          <w:lang w:val="en-GB"/>
        </w:rPr>
        <w:t xml:space="preserve">We use the </w:t>
      </w:r>
      <w:r w:rsidRPr="00D76D2B">
        <w:rPr>
          <w:i/>
          <w:iCs/>
          <w:lang w:val="en-GB"/>
        </w:rPr>
        <w:t>CountIf</w:t>
      </w:r>
      <w:r w:rsidRPr="00D76D2B">
        <w:rPr>
          <w:lang w:val="en-GB"/>
        </w:rPr>
        <w:t xml:space="preserve"> function to count the number of </w:t>
      </w:r>
      <w:r w:rsidRPr="00D76D2B">
        <w:rPr>
          <w:i/>
          <w:iCs/>
          <w:lang w:val="en-GB"/>
        </w:rPr>
        <w:t>true</w:t>
      </w:r>
      <w:r w:rsidRPr="00D76D2B">
        <w:rPr>
          <w:lang w:val="en-GB"/>
        </w:rPr>
        <w:t xml:space="preserve"> values among the visibility properties (e.g., </w:t>
      </w:r>
      <w:r w:rsidRPr="00D76D2B">
        <w:rPr>
          <w:i/>
          <w:iCs/>
          <w:lang w:val="en-GB"/>
        </w:rPr>
        <w:t>day2Visible</w:t>
      </w:r>
      <w:r w:rsidRPr="00D76D2B">
        <w:rPr>
          <w:lang w:val="en-GB"/>
        </w:rPr>
        <w:t xml:space="preserve">, </w:t>
      </w:r>
      <w:r w:rsidRPr="00D76D2B">
        <w:rPr>
          <w:i/>
          <w:iCs/>
          <w:lang w:val="en-GB"/>
        </w:rPr>
        <w:t>day3Visible</w:t>
      </w:r>
      <w:r w:rsidRPr="00D76D2B">
        <w:rPr>
          <w:lang w:val="en-GB"/>
        </w:rPr>
        <w:t>, etc.).</w:t>
      </w:r>
    </w:p>
    <w:p w14:paraId="543ED0CE" w14:textId="77777777" w:rsidR="00D76D2B" w:rsidRPr="00D76D2B" w:rsidRDefault="00D76D2B" w:rsidP="00D76D2B">
      <w:pPr>
        <w:rPr>
          <w:lang w:val="en-GB"/>
        </w:rPr>
      </w:pPr>
      <w:r w:rsidRPr="00D76D2B">
        <w:rPr>
          <w:lang w:val="en-GB"/>
        </w:rPr>
        <w:t xml:space="preserve">Remember that named formulas are read-only and always have up-to-date return values. They can significantly improve app loading times compared to using global variables defined in the </w:t>
      </w:r>
      <w:r w:rsidRPr="00D76D2B">
        <w:rPr>
          <w:i/>
          <w:iCs/>
          <w:lang w:val="en-GB"/>
        </w:rPr>
        <w:t>App.OnStart</w:t>
      </w:r>
      <w:r w:rsidRPr="00D76D2B">
        <w:rPr>
          <w:lang w:val="en-GB"/>
        </w:rPr>
        <w:t xml:space="preserve"> event1 2. Give it a try, and feel free to adapt this approach to your specific use case! </w:t>
      </w:r>
      <w:r w:rsidRPr="00D76D2B">
        <w:rPr>
          <w:rFonts w:ascii="Segoe UI Emoji" w:hAnsi="Segoe UI Emoji" w:cs="Segoe UI Emoji"/>
          <w:lang w:val="en-GB"/>
        </w:rPr>
        <w:t>😊🚀</w:t>
      </w:r>
    </w:p>
    <w:p w14:paraId="360EEA24" w14:textId="77777777" w:rsidR="006456AD" w:rsidRDefault="00D76D2B" w:rsidP="006456AD">
      <w:pPr>
        <w:rPr>
          <w:lang w:val="en-GB"/>
        </w:rPr>
      </w:pPr>
      <w:r w:rsidRPr="00D76D2B">
        <w:rPr>
          <w:lang w:val="en-GB"/>
        </w:rPr>
        <w:t xml:space="preserve">Learn more: </w:t>
      </w:r>
    </w:p>
    <w:p w14:paraId="2DF2A646" w14:textId="766CCFBA" w:rsidR="006456AD" w:rsidRPr="006456AD" w:rsidRDefault="00FC4B28" w:rsidP="006456AD">
      <w:pPr>
        <w:pStyle w:val="ListParagraph"/>
        <w:numPr>
          <w:ilvl w:val="0"/>
          <w:numId w:val="6"/>
        </w:numPr>
        <w:rPr>
          <w:lang w:val="en-GB"/>
        </w:rPr>
      </w:pPr>
      <w:hyperlink r:id="rId5" w:history="1">
        <w:r w:rsidR="00D76D2B" w:rsidRPr="00FC4B28">
          <w:rPr>
            <w:rStyle w:val="Hyperlink"/>
            <w:lang w:val="en-GB"/>
          </w:rPr>
          <w:t>michelcarlo.com</w:t>
        </w:r>
      </w:hyperlink>
      <w:r w:rsidR="00D76D2B" w:rsidRPr="006456AD">
        <w:rPr>
          <w:lang w:val="en-GB"/>
        </w:rPr>
        <w:t xml:space="preserve"> </w:t>
      </w:r>
    </w:p>
    <w:p w14:paraId="74F37A23" w14:textId="2E250ADF" w:rsidR="006456AD" w:rsidRDefault="00FC4B28" w:rsidP="006456AD">
      <w:pPr>
        <w:pStyle w:val="ListParagraph"/>
        <w:numPr>
          <w:ilvl w:val="0"/>
          <w:numId w:val="6"/>
        </w:numPr>
        <w:rPr>
          <w:lang w:val="en-GB"/>
        </w:rPr>
      </w:pPr>
      <w:hyperlink r:id="rId6" w:history="1">
        <w:r w:rsidRPr="00FC4B28">
          <w:rPr>
            <w:rStyle w:val="Hyperlink"/>
            <w:lang w:val="en-GB"/>
          </w:rPr>
          <w:t>https://www.matthewdevaney.com</w:t>
        </w:r>
      </w:hyperlink>
    </w:p>
    <w:p w14:paraId="1DDEEE21" w14:textId="3AA98BD4" w:rsidR="006456AD" w:rsidRDefault="00FA2612" w:rsidP="006456AD">
      <w:pPr>
        <w:pStyle w:val="ListParagraph"/>
        <w:numPr>
          <w:ilvl w:val="0"/>
          <w:numId w:val="6"/>
        </w:numPr>
        <w:rPr>
          <w:lang w:val="en-GB"/>
        </w:rPr>
      </w:pPr>
      <w:hyperlink r:id="rId7" w:history="1">
        <w:r w:rsidRPr="00FA2612">
          <w:rPr>
            <w:rStyle w:val="Hyperlink"/>
            <w:lang w:val="en-GB"/>
          </w:rPr>
          <w:t>https://www.matthewdevaney.com</w:t>
        </w:r>
      </w:hyperlink>
      <w:r w:rsidR="00D76D2B" w:rsidRPr="006456AD">
        <w:rPr>
          <w:lang w:val="en-GB"/>
        </w:rPr>
        <w:t xml:space="preserve"> </w:t>
      </w:r>
    </w:p>
    <w:p w14:paraId="33B92F6E" w14:textId="3601DEDC" w:rsidR="002C43ED" w:rsidRPr="006456AD" w:rsidRDefault="00FA2612" w:rsidP="006456AD">
      <w:pPr>
        <w:pStyle w:val="ListParagraph"/>
        <w:numPr>
          <w:ilvl w:val="0"/>
          <w:numId w:val="6"/>
        </w:numPr>
        <w:rPr>
          <w:lang w:val="en-GB"/>
        </w:rPr>
      </w:pPr>
      <w:hyperlink r:id="rId8" w:history="1">
        <w:r w:rsidR="00D76D2B" w:rsidRPr="00FA2612">
          <w:rPr>
            <w:rStyle w:val="Hyperlink"/>
            <w:lang w:val="en-GB"/>
          </w:rPr>
          <w:t>platformsofpower.net</w:t>
        </w:r>
      </w:hyperlink>
    </w:p>
    <w:p w14:paraId="625D56E4" w14:textId="77777777" w:rsidR="002C43ED" w:rsidRDefault="00977981">
      <w:pPr>
        <w:pStyle w:val="Heading2"/>
      </w:pPr>
      <w:r>
        <w:t>You</w:t>
      </w:r>
    </w:p>
    <w:p w14:paraId="622E2F34" w14:textId="77777777" w:rsidR="00605A9F" w:rsidRDefault="00605A9F">
      <w:r w:rsidRPr="00605A9F">
        <w:t>What is a quick way to set multiple varaibles to false in power apps?</w:t>
      </w:r>
    </w:p>
    <w:p w14:paraId="45C152F6" w14:textId="77777777" w:rsidR="002C43ED" w:rsidRDefault="00977981">
      <w:pPr>
        <w:pStyle w:val="Heading2"/>
      </w:pPr>
      <w:r>
        <w:t>Copilot</w:t>
      </w:r>
    </w:p>
    <w:p w14:paraId="432DDDC4" w14:textId="77777777" w:rsidR="00E34758" w:rsidRPr="00E34758" w:rsidRDefault="00E34758" w:rsidP="00E34758">
      <w:pPr>
        <w:rPr>
          <w:lang w:val="en-GB"/>
        </w:rPr>
      </w:pPr>
      <w:r w:rsidRPr="00E34758">
        <w:rPr>
          <w:lang w:val="en-GB"/>
        </w:rPr>
        <w:t>Certainly! In Power Apps, you can set multiple variables to false using the semicolon (;;) to separate statements. Here's an example:</w:t>
      </w:r>
    </w:p>
    <w:p w14:paraId="51A17681" w14:textId="77777777" w:rsidR="00E34758" w:rsidRPr="00E34758" w:rsidRDefault="00E34758" w:rsidP="00E34758">
      <w:pPr>
        <w:rPr>
          <w:lang w:val="en-GB"/>
        </w:rPr>
      </w:pPr>
      <w:r w:rsidRPr="00E34758">
        <w:rPr>
          <w:lang w:val="en-GB"/>
        </w:rPr>
        <w:t>powerapps</w:t>
      </w:r>
    </w:p>
    <w:p w14:paraId="3A4C0596" w14:textId="77777777" w:rsidR="00E34758" w:rsidRPr="00E34758" w:rsidRDefault="00E34758" w:rsidP="00E34758">
      <w:pPr>
        <w:rPr>
          <w:lang w:val="en-GB"/>
        </w:rPr>
      </w:pPr>
      <w:r w:rsidRPr="00E34758">
        <w:rPr>
          <w:lang w:val="en-GB"/>
        </w:rPr>
        <w:t xml:space="preserve">If(txt_Value.Text = "", </w:t>
      </w:r>
    </w:p>
    <w:p w14:paraId="117F135A" w14:textId="77777777" w:rsidR="00E34758" w:rsidRPr="00E34758" w:rsidRDefault="00E34758" w:rsidP="00E34758">
      <w:pPr>
        <w:rPr>
          <w:lang w:val="en-GB"/>
        </w:rPr>
      </w:pPr>
      <w:r w:rsidRPr="00E34758">
        <w:rPr>
          <w:lang w:val="en-GB"/>
        </w:rPr>
        <w:t xml:space="preserve">    Set(isEmpty, true);; </w:t>
      </w:r>
    </w:p>
    <w:p w14:paraId="53161E97" w14:textId="77777777" w:rsidR="00E34758" w:rsidRPr="00E34758" w:rsidRDefault="00E34758" w:rsidP="00E34758">
      <w:pPr>
        <w:rPr>
          <w:lang w:val="en-GB"/>
        </w:rPr>
      </w:pPr>
      <w:r w:rsidRPr="00E34758">
        <w:rPr>
          <w:lang w:val="en-GB"/>
        </w:rPr>
        <w:t xml:space="preserve">    Set(isError, true);; </w:t>
      </w:r>
    </w:p>
    <w:p w14:paraId="12A057DB" w14:textId="77777777" w:rsidR="00E34758" w:rsidRPr="00E34758" w:rsidRDefault="00E34758" w:rsidP="00E34758">
      <w:pPr>
        <w:rPr>
          <w:lang w:val="en-GB"/>
        </w:rPr>
      </w:pPr>
      <w:r w:rsidRPr="00E34758">
        <w:rPr>
          <w:lang w:val="en-GB"/>
        </w:rPr>
        <w:t xml:space="preserve">    Set(another, 123); </w:t>
      </w:r>
    </w:p>
    <w:p w14:paraId="2C572D99" w14:textId="77777777" w:rsidR="00E34758" w:rsidRPr="00E34758" w:rsidRDefault="00E34758" w:rsidP="00E34758">
      <w:pPr>
        <w:rPr>
          <w:lang w:val="en-GB"/>
        </w:rPr>
      </w:pPr>
      <w:r w:rsidRPr="00E34758">
        <w:rPr>
          <w:lang w:val="en-GB"/>
        </w:rPr>
        <w:t xml:space="preserve">    Set(isEmpty, false);; </w:t>
      </w:r>
    </w:p>
    <w:p w14:paraId="277D1389" w14:textId="77777777" w:rsidR="00E34758" w:rsidRPr="00E34758" w:rsidRDefault="00E34758" w:rsidP="00E34758">
      <w:pPr>
        <w:rPr>
          <w:lang w:val="en-GB"/>
        </w:rPr>
      </w:pPr>
      <w:r w:rsidRPr="00E34758">
        <w:rPr>
          <w:lang w:val="en-GB"/>
        </w:rPr>
        <w:t xml:space="preserve">    SubmitForm(EditForm1)</w:t>
      </w:r>
    </w:p>
    <w:p w14:paraId="04633727" w14:textId="77777777" w:rsidR="00E34758" w:rsidRPr="00E34758" w:rsidRDefault="00E34758" w:rsidP="00E34758">
      <w:pPr>
        <w:rPr>
          <w:lang w:val="en-GB"/>
        </w:rPr>
      </w:pPr>
      <w:r w:rsidRPr="00E34758">
        <w:rPr>
          <w:lang w:val="en-GB"/>
        </w:rPr>
        <w:t>)</w:t>
      </w:r>
    </w:p>
    <w:p w14:paraId="6D479879" w14:textId="77777777" w:rsidR="00E34758" w:rsidRPr="00E34758" w:rsidRDefault="00E34758" w:rsidP="00E34758">
      <w:pPr>
        <w:rPr>
          <w:lang w:val="en-GB"/>
        </w:rPr>
      </w:pPr>
      <w:r w:rsidRPr="00E34758">
        <w:rPr>
          <w:lang w:val="en-GB"/>
        </w:rPr>
        <w:t>In this example:</w:t>
      </w:r>
    </w:p>
    <w:p w14:paraId="6EB15AD5" w14:textId="77777777" w:rsidR="00E34758" w:rsidRPr="00E34758" w:rsidRDefault="00E34758" w:rsidP="00E34758">
      <w:pPr>
        <w:numPr>
          <w:ilvl w:val="0"/>
          <w:numId w:val="7"/>
        </w:numPr>
        <w:rPr>
          <w:lang w:val="en-GB"/>
        </w:rPr>
      </w:pPr>
      <w:r w:rsidRPr="00E34758">
        <w:rPr>
          <w:lang w:val="en-GB"/>
        </w:rPr>
        <w:lastRenderedPageBreak/>
        <w:t xml:space="preserve">If txt_Value is empty, it sets isEmpty and isError to true, assigns a value to another, and finally sets isEmpty back to false. Adjust the variable names and conditions as needed for your specific scenario! </w:t>
      </w:r>
      <w:r w:rsidRPr="00E34758">
        <w:rPr>
          <w:rFonts w:ascii="Segoe UI Emoji" w:hAnsi="Segoe UI Emoji" w:cs="Segoe UI Emoji"/>
          <w:lang w:val="en-GB"/>
        </w:rPr>
        <w:t>😊🚀</w:t>
      </w:r>
      <w:r w:rsidRPr="00E34758">
        <w:rPr>
          <w:lang w:val="en-GB"/>
        </w:rPr>
        <w:t xml:space="preserve"> 1</w:t>
      </w:r>
    </w:p>
    <w:p w14:paraId="0F879917" w14:textId="77777777" w:rsidR="00E34758" w:rsidRDefault="00E34758" w:rsidP="00E34758">
      <w:pPr>
        <w:rPr>
          <w:lang w:val="en-GB"/>
        </w:rPr>
      </w:pPr>
      <w:r w:rsidRPr="00E34758">
        <w:rPr>
          <w:lang w:val="en-GB"/>
        </w:rPr>
        <w:t xml:space="preserve">Learn more: </w:t>
      </w:r>
    </w:p>
    <w:p w14:paraId="449266EA" w14:textId="3FBEF36A" w:rsidR="00E34758" w:rsidRPr="00E34758" w:rsidRDefault="004C7867" w:rsidP="00752BC2">
      <w:pPr>
        <w:pStyle w:val="ListParagraph"/>
        <w:numPr>
          <w:ilvl w:val="0"/>
          <w:numId w:val="8"/>
        </w:numPr>
        <w:rPr>
          <w:lang w:val="en-GB"/>
        </w:rPr>
      </w:pPr>
      <w:hyperlink r:id="rId9" w:history="1">
        <w:r w:rsidR="00E34758" w:rsidRPr="004C7867">
          <w:rPr>
            <w:rStyle w:val="Hyperlink"/>
            <w:lang w:val="en-GB"/>
          </w:rPr>
          <w:t>bing.com</w:t>
        </w:r>
      </w:hyperlink>
      <w:r w:rsidR="00E34758">
        <w:rPr>
          <w:lang w:val="en-GB"/>
        </w:rPr>
        <w:t xml:space="preserve"> </w:t>
      </w:r>
    </w:p>
    <w:p w14:paraId="247775D3" w14:textId="56DFBB68" w:rsidR="00E34758" w:rsidRPr="004C7867" w:rsidRDefault="004C7867" w:rsidP="00E34758">
      <w:pPr>
        <w:pStyle w:val="ListParagraph"/>
        <w:numPr>
          <w:ilvl w:val="0"/>
          <w:numId w:val="8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"https://www.youtube.com/watch?v=em5HRKL8wT0"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E34758" w:rsidRPr="004C7867">
        <w:rPr>
          <w:rStyle w:val="Hyperlink"/>
          <w:lang w:val="en-GB"/>
        </w:rPr>
        <w:t>www.youtube.com</w:t>
      </w:r>
    </w:p>
    <w:p w14:paraId="2675D10E" w14:textId="5708F57C" w:rsidR="00E34758" w:rsidRDefault="004C7867" w:rsidP="00E3475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fldChar w:fldCharType="end"/>
      </w:r>
      <w:hyperlink r:id="rId10" w:history="1">
        <w:r w:rsidR="004127D6">
          <w:rPr>
            <w:rStyle w:val="Hyperlink"/>
            <w:lang w:val="en-GB"/>
          </w:rPr>
          <w:t>https://www.youtube.com</w:t>
        </w:r>
      </w:hyperlink>
    </w:p>
    <w:p w14:paraId="74A2423A" w14:textId="0EA44109" w:rsidR="00E34758" w:rsidRPr="001A44DF" w:rsidRDefault="001A44DF" w:rsidP="00E34758">
      <w:pPr>
        <w:pStyle w:val="ListParagraph"/>
        <w:numPr>
          <w:ilvl w:val="0"/>
          <w:numId w:val="8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"https://www.youtube.com/watch?v=7VH7vQXcl70"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E34758" w:rsidRPr="001A44DF">
        <w:rPr>
          <w:rStyle w:val="Hyperlink"/>
          <w:lang w:val="en-GB"/>
        </w:rPr>
        <w:t xml:space="preserve">www.youtube.com </w:t>
      </w:r>
    </w:p>
    <w:p w14:paraId="1F4DEFC7" w14:textId="7C119E2F" w:rsidR="00E34758" w:rsidRDefault="001A44DF" w:rsidP="00E3475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fldChar w:fldCharType="end"/>
      </w:r>
      <w:hyperlink r:id="rId11" w:history="1">
        <w:r w:rsidR="00E34758" w:rsidRPr="001A44DF">
          <w:rPr>
            <w:rStyle w:val="Hyperlink"/>
            <w:lang w:val="en-GB"/>
          </w:rPr>
          <w:t>powerusers.microsoft.com</w:t>
        </w:r>
      </w:hyperlink>
    </w:p>
    <w:p w14:paraId="0D4DEB89" w14:textId="12092163" w:rsidR="00E34758" w:rsidRPr="001A44DF" w:rsidRDefault="001A44DF" w:rsidP="00E34758">
      <w:pPr>
        <w:pStyle w:val="ListParagraph"/>
        <w:numPr>
          <w:ilvl w:val="0"/>
          <w:numId w:val="8"/>
        </w:numPr>
        <w:rPr>
          <w:rStyle w:val="Hyperlink"/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>HYPERLINK "https://www.spguides.com/powerapps-if-statement/"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E34758" w:rsidRPr="001A44DF">
        <w:rPr>
          <w:rStyle w:val="Hyperlink"/>
          <w:lang w:val="de-DE"/>
        </w:rPr>
        <w:t>www.spguides.com</w:t>
      </w:r>
    </w:p>
    <w:p w14:paraId="5DDD36D7" w14:textId="7927B701" w:rsidR="00E34758" w:rsidRDefault="001A44DF" w:rsidP="00E34758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fldChar w:fldCharType="end"/>
      </w:r>
      <w:hyperlink r:id="rId12" w:history="1">
        <w:r w:rsidR="00E34758" w:rsidRPr="00D2077C">
          <w:rPr>
            <w:rStyle w:val="Hyperlink"/>
            <w:lang w:val="de-DE"/>
          </w:rPr>
          <w:t>zeitgeistcode.com</w:t>
        </w:r>
      </w:hyperlink>
    </w:p>
    <w:p w14:paraId="7CD0F879" w14:textId="488A21E7" w:rsidR="00E34758" w:rsidRPr="00D2077C" w:rsidRDefault="00D2077C" w:rsidP="00E34758">
      <w:pPr>
        <w:pStyle w:val="ListParagraph"/>
        <w:numPr>
          <w:ilvl w:val="0"/>
          <w:numId w:val="8"/>
        </w:numPr>
        <w:rPr>
          <w:rStyle w:val="Hyperlink"/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>HYPERLINK "You%20are%20about%20to%20be%20navigated%20to%20https:/www.practicalpowerapps.com/data/filters/"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E34758" w:rsidRPr="00D2077C">
        <w:rPr>
          <w:rStyle w:val="Hyperlink"/>
          <w:lang w:val="de-DE"/>
        </w:rPr>
        <w:t xml:space="preserve">www.practicalpowerapps.com </w:t>
      </w:r>
    </w:p>
    <w:p w14:paraId="14291780" w14:textId="1C45E24C" w:rsidR="002C43ED" w:rsidRDefault="00D2077C">
      <w:pPr>
        <w:pStyle w:val="Heading2"/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val="de-DE"/>
        </w:rPr>
        <w:fldChar w:fldCharType="end"/>
      </w:r>
      <w:r w:rsidR="00977981">
        <w:t>You</w:t>
      </w:r>
    </w:p>
    <w:p w14:paraId="0777546F" w14:textId="78597B9A" w:rsidR="002C43ED" w:rsidRDefault="00A620A9">
      <w:r w:rsidRPr="00A620A9">
        <w:t>No, I mean is there a way of shortneing this statement in power apps: Set(day2Visible, false); Set(day3Visible, false); Set(day4Visible, false); Set(day5Visible, false); Set(day6Visible, false); Set(day7Visible, false); Set(day8Visible, false); Set(day9Visible, false); Set(day10Visible, false);</w:t>
      </w:r>
    </w:p>
    <w:p w14:paraId="07EECC04" w14:textId="77777777" w:rsidR="002C43ED" w:rsidRDefault="00977981">
      <w:pPr>
        <w:pStyle w:val="Heading2"/>
      </w:pPr>
      <w:r>
        <w:t>Copilot</w:t>
      </w:r>
    </w:p>
    <w:p w14:paraId="34D3C8A8" w14:textId="77777777" w:rsidR="005079C5" w:rsidRPr="005079C5" w:rsidRDefault="005079C5" w:rsidP="005079C5">
      <w:pPr>
        <w:rPr>
          <w:lang w:val="en-GB"/>
        </w:rPr>
      </w:pPr>
      <w:r w:rsidRPr="005079C5">
        <w:rPr>
          <w:lang w:val="en-GB"/>
        </w:rPr>
        <w:t xml:space="preserve">Certainly! To shorten the repetitive assignment of </w:t>
      </w:r>
      <w:r w:rsidRPr="005079C5">
        <w:rPr>
          <w:i/>
          <w:iCs/>
          <w:lang w:val="en-GB"/>
        </w:rPr>
        <w:t>false</w:t>
      </w:r>
      <w:r w:rsidRPr="005079C5">
        <w:rPr>
          <w:lang w:val="en-GB"/>
        </w:rPr>
        <w:t xml:space="preserve"> to multiple variables in Power Apps, you can use a </w:t>
      </w:r>
      <w:r w:rsidRPr="005079C5">
        <w:rPr>
          <w:b/>
          <w:bCs/>
          <w:lang w:val="en-GB"/>
        </w:rPr>
        <w:t>collection</w:t>
      </w:r>
      <w:r w:rsidRPr="005079C5">
        <w:rPr>
          <w:lang w:val="en-GB"/>
        </w:rPr>
        <w:t xml:space="preserve"> or an </w:t>
      </w:r>
      <w:r w:rsidRPr="005079C5">
        <w:rPr>
          <w:b/>
          <w:bCs/>
          <w:lang w:val="en-GB"/>
        </w:rPr>
        <w:t>array</w:t>
      </w:r>
      <w:r w:rsidRPr="005079C5">
        <w:rPr>
          <w:lang w:val="en-GB"/>
        </w:rPr>
        <w:t xml:space="preserve"> to store the variables and then update them in a loop. Here's an example using a collection:</w:t>
      </w:r>
    </w:p>
    <w:p w14:paraId="3BC59552" w14:textId="77777777" w:rsidR="005079C5" w:rsidRPr="005079C5" w:rsidRDefault="005079C5" w:rsidP="005079C5">
      <w:pPr>
        <w:numPr>
          <w:ilvl w:val="0"/>
          <w:numId w:val="9"/>
        </w:numPr>
        <w:rPr>
          <w:lang w:val="en-GB"/>
        </w:rPr>
      </w:pPr>
      <w:r w:rsidRPr="005079C5">
        <w:rPr>
          <w:lang w:val="en-GB"/>
        </w:rPr>
        <w:t xml:space="preserve">Create a collection (e.g., </w:t>
      </w:r>
      <w:r w:rsidRPr="005079C5">
        <w:rPr>
          <w:i/>
          <w:iCs/>
          <w:lang w:val="en-GB"/>
        </w:rPr>
        <w:t>colVisibleDays</w:t>
      </w:r>
      <w:r w:rsidRPr="005079C5">
        <w:rPr>
          <w:lang w:val="en-GB"/>
        </w:rPr>
        <w:t xml:space="preserve">) with the names of your variables (e.g., </w:t>
      </w:r>
      <w:r w:rsidRPr="005079C5">
        <w:rPr>
          <w:i/>
          <w:iCs/>
          <w:lang w:val="en-GB"/>
        </w:rPr>
        <w:t>day2Visible</w:t>
      </w:r>
      <w:r w:rsidRPr="005079C5">
        <w:rPr>
          <w:lang w:val="en-GB"/>
        </w:rPr>
        <w:t xml:space="preserve">, </w:t>
      </w:r>
      <w:r w:rsidRPr="005079C5">
        <w:rPr>
          <w:i/>
          <w:iCs/>
          <w:lang w:val="en-GB"/>
        </w:rPr>
        <w:t>day3Visible</w:t>
      </w:r>
      <w:r w:rsidRPr="005079C5">
        <w:rPr>
          <w:lang w:val="en-GB"/>
        </w:rPr>
        <w:t>, etc.).</w:t>
      </w:r>
    </w:p>
    <w:p w14:paraId="25FE3EC9" w14:textId="77777777" w:rsidR="005079C5" w:rsidRPr="005079C5" w:rsidRDefault="005079C5" w:rsidP="005079C5">
      <w:pPr>
        <w:numPr>
          <w:ilvl w:val="0"/>
          <w:numId w:val="9"/>
        </w:numPr>
        <w:rPr>
          <w:lang w:val="en-GB"/>
        </w:rPr>
      </w:pPr>
      <w:r w:rsidRPr="005079C5">
        <w:rPr>
          <w:lang w:val="en-GB"/>
        </w:rPr>
        <w:t xml:space="preserve">Use a </w:t>
      </w:r>
      <w:r w:rsidRPr="005079C5">
        <w:rPr>
          <w:i/>
          <w:iCs/>
          <w:lang w:val="en-GB"/>
        </w:rPr>
        <w:t>ForAll</w:t>
      </w:r>
      <w:r w:rsidRPr="005079C5">
        <w:rPr>
          <w:lang w:val="en-GB"/>
        </w:rPr>
        <w:t xml:space="preserve"> function to iterate through the collection and set each variable to </w:t>
      </w:r>
      <w:r w:rsidRPr="005079C5">
        <w:rPr>
          <w:i/>
          <w:iCs/>
          <w:lang w:val="en-GB"/>
        </w:rPr>
        <w:t>false</w:t>
      </w:r>
      <w:r w:rsidRPr="005079C5">
        <w:rPr>
          <w:lang w:val="en-GB"/>
        </w:rPr>
        <w:t>.</w:t>
      </w:r>
    </w:p>
    <w:p w14:paraId="25BB7040" w14:textId="77777777" w:rsidR="005079C5" w:rsidRPr="005079C5" w:rsidRDefault="005079C5" w:rsidP="005079C5">
      <w:pPr>
        <w:rPr>
          <w:lang w:val="en-GB"/>
        </w:rPr>
      </w:pPr>
      <w:r w:rsidRPr="005079C5">
        <w:rPr>
          <w:lang w:val="en-GB"/>
        </w:rPr>
        <w:t>Here's how you can do it:</w:t>
      </w:r>
    </w:p>
    <w:p w14:paraId="22CE08D0" w14:textId="77777777" w:rsidR="005079C5" w:rsidRPr="005079C5" w:rsidRDefault="005079C5" w:rsidP="005079C5">
      <w:pPr>
        <w:rPr>
          <w:i/>
          <w:iCs/>
          <w:u w:val="single"/>
          <w:lang w:val="en-GB"/>
        </w:rPr>
      </w:pPr>
      <w:r w:rsidRPr="005079C5">
        <w:rPr>
          <w:i/>
          <w:iCs/>
          <w:u w:val="single"/>
          <w:lang w:val="en-GB"/>
        </w:rPr>
        <w:t>powerapps</w:t>
      </w:r>
    </w:p>
    <w:p w14:paraId="5534EAEE" w14:textId="77777777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  <w:r w:rsidRPr="005079C5">
        <w:rPr>
          <w:rFonts w:ascii="Miriam Fixed" w:hAnsi="Miriam Fixed" w:cs="Miriam Fixed" w:hint="cs"/>
          <w:lang w:val="en-GB"/>
        </w:rPr>
        <w:t>// Create a collection with variable names</w:t>
      </w:r>
    </w:p>
    <w:p w14:paraId="6A257E5B" w14:textId="77777777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  <w:r w:rsidRPr="005079C5">
        <w:rPr>
          <w:rFonts w:ascii="Miriam Fixed" w:hAnsi="Miriam Fixed" w:cs="Miriam Fixed" w:hint="cs"/>
          <w:lang w:val="en-GB"/>
        </w:rPr>
        <w:t xml:space="preserve">ClearCollect(colVisibleDays, </w:t>
      </w:r>
    </w:p>
    <w:p w14:paraId="3B6D575B" w14:textId="7BCD595A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  <w:r w:rsidRPr="005079C5">
        <w:rPr>
          <w:rFonts w:ascii="Miriam Fixed" w:hAnsi="Miriam Fixed" w:cs="Miriam Fixed" w:hint="cs"/>
          <w:lang w:val="en-GB"/>
        </w:rPr>
        <w:t xml:space="preserve">    { Name: </w:t>
      </w:r>
      <w:r w:rsidR="00DF7701">
        <w:rPr>
          <w:rFonts w:ascii="Miriam Fixed" w:hAnsi="Miriam Fixed" w:cs="Miriam Fixed"/>
          <w:lang w:val="en-GB"/>
        </w:rPr>
        <w:t>“</w:t>
      </w:r>
      <w:r w:rsidRPr="005079C5">
        <w:rPr>
          <w:rFonts w:ascii="Miriam Fixed" w:hAnsi="Miriam Fixed" w:cs="Miriam Fixed" w:hint="cs"/>
          <w:lang w:val="en-GB"/>
        </w:rPr>
        <w:t>day2Visible</w:t>
      </w:r>
      <w:r w:rsidR="00DF7701">
        <w:rPr>
          <w:rFonts w:ascii="Miriam Fixed" w:hAnsi="Miriam Fixed" w:cs="Miriam Fixed"/>
          <w:lang w:val="en-GB"/>
        </w:rPr>
        <w:t>”</w:t>
      </w:r>
      <w:r w:rsidRPr="005079C5">
        <w:rPr>
          <w:rFonts w:ascii="Miriam Fixed" w:hAnsi="Miriam Fixed" w:cs="Miriam Fixed" w:hint="cs"/>
          <w:lang w:val="en-GB"/>
        </w:rPr>
        <w:t xml:space="preserve"> },</w:t>
      </w:r>
    </w:p>
    <w:p w14:paraId="6CBCFFEB" w14:textId="627B7143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  <w:r w:rsidRPr="005079C5">
        <w:rPr>
          <w:rFonts w:ascii="Miriam Fixed" w:hAnsi="Miriam Fixed" w:cs="Miriam Fixed" w:hint="cs"/>
          <w:lang w:val="en-GB"/>
        </w:rPr>
        <w:t xml:space="preserve">    { Name: </w:t>
      </w:r>
      <w:r w:rsidR="00DF7701">
        <w:rPr>
          <w:rFonts w:ascii="Miriam Fixed" w:hAnsi="Miriam Fixed" w:cs="Miriam Fixed"/>
          <w:lang w:val="en-GB"/>
        </w:rPr>
        <w:t>“</w:t>
      </w:r>
      <w:r w:rsidRPr="005079C5">
        <w:rPr>
          <w:rFonts w:ascii="Miriam Fixed" w:hAnsi="Miriam Fixed" w:cs="Miriam Fixed" w:hint="cs"/>
          <w:lang w:val="en-GB"/>
        </w:rPr>
        <w:t>day3Visible</w:t>
      </w:r>
      <w:r w:rsidR="00DF7701">
        <w:rPr>
          <w:rFonts w:ascii="Miriam Fixed" w:hAnsi="Miriam Fixed" w:cs="Miriam Fixed"/>
          <w:lang w:val="en-GB"/>
        </w:rPr>
        <w:t>”</w:t>
      </w:r>
      <w:r w:rsidRPr="005079C5">
        <w:rPr>
          <w:rFonts w:ascii="Miriam Fixed" w:hAnsi="Miriam Fixed" w:cs="Miriam Fixed" w:hint="cs"/>
          <w:lang w:val="en-GB"/>
        </w:rPr>
        <w:t xml:space="preserve"> },</w:t>
      </w:r>
    </w:p>
    <w:p w14:paraId="29B2CD9D" w14:textId="516493E0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  <w:r w:rsidRPr="005079C5">
        <w:rPr>
          <w:rFonts w:ascii="Miriam Fixed" w:hAnsi="Miriam Fixed" w:cs="Miriam Fixed" w:hint="cs"/>
          <w:lang w:val="en-GB"/>
        </w:rPr>
        <w:t xml:space="preserve">    { Name: </w:t>
      </w:r>
      <w:r w:rsidR="00DF7701">
        <w:rPr>
          <w:rFonts w:ascii="Miriam Fixed" w:hAnsi="Miriam Fixed" w:cs="Miriam Fixed"/>
          <w:lang w:val="en-GB"/>
        </w:rPr>
        <w:t>“</w:t>
      </w:r>
      <w:r w:rsidRPr="005079C5">
        <w:rPr>
          <w:rFonts w:ascii="Miriam Fixed" w:hAnsi="Miriam Fixed" w:cs="Miriam Fixed" w:hint="cs"/>
          <w:lang w:val="en-GB"/>
        </w:rPr>
        <w:t>day4Visible</w:t>
      </w:r>
      <w:r w:rsidR="00DF7701">
        <w:rPr>
          <w:rFonts w:ascii="Miriam Fixed" w:hAnsi="Miriam Fixed" w:cs="Miriam Fixed"/>
          <w:lang w:val="en-GB"/>
        </w:rPr>
        <w:t>”</w:t>
      </w:r>
      <w:r w:rsidRPr="005079C5">
        <w:rPr>
          <w:rFonts w:ascii="Miriam Fixed" w:hAnsi="Miriam Fixed" w:cs="Miriam Fixed" w:hint="cs"/>
          <w:lang w:val="en-GB"/>
        </w:rPr>
        <w:t xml:space="preserve"> },</w:t>
      </w:r>
    </w:p>
    <w:p w14:paraId="4B86C199" w14:textId="77777777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  <w:r w:rsidRPr="005079C5">
        <w:rPr>
          <w:rFonts w:ascii="Miriam Fixed" w:hAnsi="Miriam Fixed" w:cs="Miriam Fixed" w:hint="cs"/>
          <w:lang w:val="en-GB"/>
        </w:rPr>
        <w:t xml:space="preserve">    // ... add other variables here</w:t>
      </w:r>
    </w:p>
    <w:p w14:paraId="0BBDE1F4" w14:textId="5A4E1981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  <w:r w:rsidRPr="005079C5">
        <w:rPr>
          <w:rFonts w:ascii="Miriam Fixed" w:hAnsi="Miriam Fixed" w:cs="Miriam Fixed" w:hint="cs"/>
          <w:lang w:val="en-GB"/>
        </w:rPr>
        <w:t xml:space="preserve">    { Name:</w:t>
      </w:r>
      <w:r w:rsidR="00DF7701">
        <w:rPr>
          <w:rFonts w:ascii="Miriam Fixed" w:hAnsi="Miriam Fixed" w:cs="Miriam Fixed"/>
          <w:lang w:val="en-GB"/>
        </w:rPr>
        <w:t xml:space="preserve"> “</w:t>
      </w:r>
      <w:r w:rsidRPr="005079C5">
        <w:rPr>
          <w:rFonts w:ascii="Miriam Fixed" w:hAnsi="Miriam Fixed" w:cs="Miriam Fixed" w:hint="cs"/>
          <w:lang w:val="en-GB"/>
        </w:rPr>
        <w:t>day10Visible</w:t>
      </w:r>
      <w:r w:rsidR="00DF7701">
        <w:rPr>
          <w:rFonts w:ascii="Miriam Fixed" w:hAnsi="Miriam Fixed" w:cs="Miriam Fixed"/>
          <w:lang w:val="en-GB"/>
        </w:rPr>
        <w:t>”</w:t>
      </w:r>
      <w:r w:rsidRPr="005079C5">
        <w:rPr>
          <w:rFonts w:ascii="Miriam Fixed" w:hAnsi="Miriam Fixed" w:cs="Miriam Fixed" w:hint="cs"/>
          <w:lang w:val="en-GB"/>
        </w:rPr>
        <w:t xml:space="preserve"> }</w:t>
      </w:r>
    </w:p>
    <w:p w14:paraId="0E91F92D" w14:textId="77777777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  <w:r w:rsidRPr="005079C5">
        <w:rPr>
          <w:rFonts w:ascii="Miriam Fixed" w:hAnsi="Miriam Fixed" w:cs="Miriam Fixed" w:hint="cs"/>
          <w:lang w:val="en-GB"/>
        </w:rPr>
        <w:lastRenderedPageBreak/>
        <w:t>);</w:t>
      </w:r>
    </w:p>
    <w:p w14:paraId="1110FB48" w14:textId="77777777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</w:p>
    <w:p w14:paraId="5384BB04" w14:textId="77777777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  <w:r w:rsidRPr="005079C5">
        <w:rPr>
          <w:rFonts w:ascii="Miriam Fixed" w:hAnsi="Miriam Fixed" w:cs="Miriam Fixed" w:hint="cs"/>
          <w:lang w:val="en-GB"/>
        </w:rPr>
        <w:t>// Set all variables to false</w:t>
      </w:r>
    </w:p>
    <w:p w14:paraId="26077BB2" w14:textId="77777777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  <w:r w:rsidRPr="005079C5">
        <w:rPr>
          <w:rFonts w:ascii="Miriam Fixed" w:hAnsi="Miriam Fixed" w:cs="Miriam Fixed" w:hint="cs"/>
          <w:lang w:val="en-GB"/>
        </w:rPr>
        <w:t xml:space="preserve">ForAll(colVisibleDays, </w:t>
      </w:r>
    </w:p>
    <w:p w14:paraId="08211D15" w14:textId="77777777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  <w:r w:rsidRPr="005079C5">
        <w:rPr>
          <w:rFonts w:ascii="Miriam Fixed" w:hAnsi="Miriam Fixed" w:cs="Miriam Fixed" w:hint="cs"/>
          <w:lang w:val="en-GB"/>
        </w:rPr>
        <w:t xml:space="preserve">    Set(VarName, Name);; // Get the variable name</w:t>
      </w:r>
    </w:p>
    <w:p w14:paraId="796551B1" w14:textId="77777777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  <w:r w:rsidRPr="005079C5">
        <w:rPr>
          <w:rFonts w:ascii="Miriam Fixed" w:hAnsi="Miriam Fixed" w:cs="Miriam Fixed" w:hint="cs"/>
          <w:lang w:val="en-GB"/>
        </w:rPr>
        <w:t xml:space="preserve">    Set(ThisItem[VarName], false) // Set the variable to false</w:t>
      </w:r>
    </w:p>
    <w:p w14:paraId="3EFBF3CE" w14:textId="77777777" w:rsidR="005079C5" w:rsidRPr="005079C5" w:rsidRDefault="005079C5" w:rsidP="005079C5">
      <w:pPr>
        <w:rPr>
          <w:rFonts w:ascii="Miriam Fixed" w:hAnsi="Miriam Fixed" w:cs="Miriam Fixed" w:hint="cs"/>
          <w:lang w:val="en-GB"/>
        </w:rPr>
      </w:pPr>
      <w:r w:rsidRPr="005079C5">
        <w:rPr>
          <w:rFonts w:ascii="Miriam Fixed" w:hAnsi="Miriam Fixed" w:cs="Miriam Fixed" w:hint="cs"/>
          <w:lang w:val="en-GB"/>
        </w:rPr>
        <w:t>)</w:t>
      </w:r>
    </w:p>
    <w:p w14:paraId="62C4ED17" w14:textId="77777777" w:rsidR="005079C5" w:rsidRPr="005079C5" w:rsidRDefault="005079C5" w:rsidP="005079C5">
      <w:pPr>
        <w:rPr>
          <w:lang w:val="en-GB"/>
        </w:rPr>
      </w:pPr>
      <w:r w:rsidRPr="005079C5">
        <w:rPr>
          <w:lang w:val="en-GB"/>
        </w:rPr>
        <w:t>In this example:</w:t>
      </w:r>
    </w:p>
    <w:p w14:paraId="37C88198" w14:textId="77777777" w:rsidR="005079C5" w:rsidRPr="005079C5" w:rsidRDefault="005079C5" w:rsidP="005079C5">
      <w:pPr>
        <w:numPr>
          <w:ilvl w:val="0"/>
          <w:numId w:val="10"/>
        </w:numPr>
        <w:rPr>
          <w:lang w:val="en-GB"/>
        </w:rPr>
      </w:pPr>
      <w:r w:rsidRPr="005079C5">
        <w:rPr>
          <w:i/>
          <w:iCs/>
          <w:lang w:val="en-GB"/>
        </w:rPr>
        <w:t>colVisibleDays</w:t>
      </w:r>
      <w:r w:rsidRPr="005079C5">
        <w:rPr>
          <w:lang w:val="en-GB"/>
        </w:rPr>
        <w:t xml:space="preserve"> contains the names of your variables.</w:t>
      </w:r>
    </w:p>
    <w:p w14:paraId="22206FD3" w14:textId="77777777" w:rsidR="005079C5" w:rsidRPr="005079C5" w:rsidRDefault="005079C5" w:rsidP="005079C5">
      <w:pPr>
        <w:numPr>
          <w:ilvl w:val="0"/>
          <w:numId w:val="10"/>
        </w:numPr>
        <w:rPr>
          <w:lang w:val="en-GB"/>
        </w:rPr>
      </w:pPr>
      <w:r w:rsidRPr="005079C5">
        <w:rPr>
          <w:lang w:val="en-GB"/>
        </w:rPr>
        <w:t xml:space="preserve">The </w:t>
      </w:r>
      <w:r w:rsidRPr="005079C5">
        <w:rPr>
          <w:i/>
          <w:iCs/>
          <w:lang w:val="en-GB"/>
        </w:rPr>
        <w:t>ForAll</w:t>
      </w:r>
      <w:r w:rsidRPr="005079C5">
        <w:rPr>
          <w:lang w:val="en-GB"/>
        </w:rPr>
        <w:t xml:space="preserve"> loop iterates through each item in the collection.</w:t>
      </w:r>
    </w:p>
    <w:p w14:paraId="516EAFB1" w14:textId="77777777" w:rsidR="005079C5" w:rsidRPr="005079C5" w:rsidRDefault="005079C5" w:rsidP="005079C5">
      <w:pPr>
        <w:numPr>
          <w:ilvl w:val="0"/>
          <w:numId w:val="10"/>
        </w:numPr>
        <w:rPr>
          <w:lang w:val="en-GB"/>
        </w:rPr>
      </w:pPr>
      <w:r w:rsidRPr="005079C5">
        <w:rPr>
          <w:i/>
          <w:iCs/>
          <w:lang w:val="en-GB"/>
        </w:rPr>
        <w:t>VarName</w:t>
      </w:r>
      <w:r w:rsidRPr="005079C5">
        <w:rPr>
          <w:lang w:val="en-GB"/>
        </w:rPr>
        <w:t xml:space="preserve"> holds the current variable name.</w:t>
      </w:r>
    </w:p>
    <w:p w14:paraId="1E57026D" w14:textId="77777777" w:rsidR="005079C5" w:rsidRPr="005079C5" w:rsidRDefault="005079C5" w:rsidP="005079C5">
      <w:pPr>
        <w:numPr>
          <w:ilvl w:val="0"/>
          <w:numId w:val="10"/>
        </w:numPr>
        <w:rPr>
          <w:lang w:val="en-GB"/>
        </w:rPr>
      </w:pPr>
      <w:r w:rsidRPr="005079C5">
        <w:rPr>
          <w:i/>
          <w:iCs/>
          <w:lang w:val="en-GB"/>
        </w:rPr>
        <w:t>ThisItem[VarName]</w:t>
      </w:r>
      <w:r w:rsidRPr="005079C5">
        <w:rPr>
          <w:lang w:val="en-GB"/>
        </w:rPr>
        <w:t xml:space="preserve"> refers to the actual variable, and we set it to </w:t>
      </w:r>
      <w:r w:rsidRPr="005079C5">
        <w:rPr>
          <w:i/>
          <w:iCs/>
          <w:lang w:val="en-GB"/>
        </w:rPr>
        <w:t>false</w:t>
      </w:r>
      <w:r w:rsidRPr="005079C5">
        <w:rPr>
          <w:lang w:val="en-GB"/>
        </w:rPr>
        <w:t>.</w:t>
      </w:r>
    </w:p>
    <w:p w14:paraId="0B04E35F" w14:textId="77777777" w:rsidR="005079C5" w:rsidRPr="005079C5" w:rsidRDefault="005079C5" w:rsidP="005079C5">
      <w:pPr>
        <w:rPr>
          <w:lang w:val="en-GB"/>
        </w:rPr>
      </w:pPr>
      <w:r w:rsidRPr="005079C5">
        <w:rPr>
          <w:lang w:val="en-GB"/>
        </w:rPr>
        <w:t xml:space="preserve">Feel free to adjust the collection and variable names according to your specific scenario! </w:t>
      </w:r>
      <w:r w:rsidRPr="005079C5">
        <w:rPr>
          <w:rFonts w:ascii="Segoe UI Emoji" w:hAnsi="Segoe UI Emoji" w:cs="Segoe UI Emoji"/>
          <w:lang w:val="en-GB"/>
        </w:rPr>
        <w:t>😊🚀</w:t>
      </w:r>
      <w:r w:rsidRPr="005079C5">
        <w:rPr>
          <w:lang w:val="en-GB"/>
        </w:rPr>
        <w:t xml:space="preserve"> 1 2</w:t>
      </w:r>
    </w:p>
    <w:p w14:paraId="15698F9E" w14:textId="77777777" w:rsidR="0090786C" w:rsidRDefault="005079C5" w:rsidP="005079C5">
      <w:pPr>
        <w:rPr>
          <w:lang w:val="en-GB"/>
        </w:rPr>
      </w:pPr>
      <w:r w:rsidRPr="005079C5">
        <w:rPr>
          <w:lang w:val="en-GB"/>
        </w:rPr>
        <w:t xml:space="preserve">Learn more: </w:t>
      </w:r>
    </w:p>
    <w:p w14:paraId="0A93B8F4" w14:textId="6296FD9C" w:rsidR="0090786C" w:rsidRPr="0090786C" w:rsidRDefault="0090786C" w:rsidP="0090786C">
      <w:pPr>
        <w:pStyle w:val="ListParagraph"/>
        <w:numPr>
          <w:ilvl w:val="0"/>
          <w:numId w:val="11"/>
        </w:numPr>
        <w:rPr>
          <w:lang w:val="en-GB"/>
        </w:rPr>
      </w:pPr>
      <w:hyperlink r:id="rId13" w:history="1">
        <w:r w:rsidR="005079C5" w:rsidRPr="0090786C">
          <w:rPr>
            <w:rStyle w:val="Hyperlink"/>
            <w:lang w:val="en-GB"/>
          </w:rPr>
          <w:t>manueltgomes.com</w:t>
        </w:r>
      </w:hyperlink>
    </w:p>
    <w:p w14:paraId="3D6C273D" w14:textId="513660C7" w:rsidR="0090786C" w:rsidRDefault="005654BC" w:rsidP="0090786C">
      <w:pPr>
        <w:pStyle w:val="ListParagraph"/>
        <w:numPr>
          <w:ilvl w:val="0"/>
          <w:numId w:val="11"/>
        </w:numPr>
        <w:rPr>
          <w:lang w:val="en-GB"/>
        </w:rPr>
      </w:pPr>
      <w:hyperlink r:id="rId14" w:history="1">
        <w:r w:rsidR="005079C5" w:rsidRPr="005654BC">
          <w:rPr>
            <w:rStyle w:val="Hyperlink"/>
            <w:lang w:val="en-GB"/>
          </w:rPr>
          <w:t>learn.microsoft.com</w:t>
        </w:r>
      </w:hyperlink>
      <w:r w:rsidR="005079C5" w:rsidRPr="0090786C">
        <w:rPr>
          <w:lang w:val="en-GB"/>
        </w:rPr>
        <w:t xml:space="preserve"> </w:t>
      </w:r>
    </w:p>
    <w:p w14:paraId="559369D5" w14:textId="4BAFFB8F" w:rsidR="005079C5" w:rsidRPr="005654BC" w:rsidRDefault="005654BC" w:rsidP="0090786C">
      <w:pPr>
        <w:pStyle w:val="ListParagraph"/>
        <w:numPr>
          <w:ilvl w:val="0"/>
          <w:numId w:val="11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"https://www.about365.nl/2020/01/29/using-variables-and-collections-in-power-apps/"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5654BC">
        <w:rPr>
          <w:rStyle w:val="Hyperlink"/>
          <w:lang w:val="en-GB"/>
        </w:rPr>
        <w:t xml:space="preserve">www.about365.nl </w:t>
      </w:r>
    </w:p>
    <w:p w14:paraId="7CEC76E9" w14:textId="379A515D" w:rsidR="002C43ED" w:rsidRDefault="005654BC">
      <w:pPr>
        <w:pStyle w:val="Heading2"/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  <w:fldChar w:fldCharType="end"/>
      </w:r>
      <w:r w:rsidR="00977981">
        <w:t>You</w:t>
      </w:r>
    </w:p>
    <w:p w14:paraId="4D040F57" w14:textId="77777777" w:rsidR="00614026" w:rsidRPr="00614026" w:rsidRDefault="00614026" w:rsidP="00614026">
      <w:pPr>
        <w:rPr>
          <w:lang w:val="en-GB"/>
        </w:rPr>
      </w:pPr>
      <w:r w:rsidRPr="00614026">
        <w:rPr>
          <w:lang w:val="en-GB"/>
        </w:rPr>
        <w:t>How do I do this if the variables can change one at a time dynamically while the power app is running?</w:t>
      </w:r>
    </w:p>
    <w:p w14:paraId="4A23A9A5" w14:textId="77777777" w:rsidR="002C43ED" w:rsidRDefault="00977981">
      <w:pPr>
        <w:pStyle w:val="Heading2"/>
      </w:pPr>
      <w:r>
        <w:t>Copilot</w:t>
      </w:r>
    </w:p>
    <w:p w14:paraId="1D0FFF50" w14:textId="77777777" w:rsidR="002A2166" w:rsidRPr="002A2166" w:rsidRDefault="002A2166" w:rsidP="002A2166">
      <w:pPr>
        <w:rPr>
          <w:lang w:val="en-GB"/>
        </w:rPr>
      </w:pPr>
      <w:r w:rsidRPr="002A2166">
        <w:rPr>
          <w:lang w:val="en-GB"/>
        </w:rPr>
        <w:t xml:space="preserve">If the variables can change dynamically during runtime in your Power App, you can handle this by using a </w:t>
      </w:r>
      <w:r w:rsidRPr="002A2166">
        <w:rPr>
          <w:b/>
          <w:bCs/>
          <w:lang w:val="en-GB"/>
        </w:rPr>
        <w:t>collection</w:t>
      </w:r>
      <w:r w:rsidRPr="002A2166">
        <w:rPr>
          <w:lang w:val="en-GB"/>
        </w:rPr>
        <w:t xml:space="preserve"> to track the variable names and their values. Here's how you can achieve this:</w:t>
      </w:r>
    </w:p>
    <w:p w14:paraId="09C26B38" w14:textId="77777777" w:rsidR="002A2166" w:rsidRPr="002A2166" w:rsidRDefault="002A2166" w:rsidP="002A2166">
      <w:pPr>
        <w:numPr>
          <w:ilvl w:val="0"/>
          <w:numId w:val="12"/>
        </w:numPr>
        <w:rPr>
          <w:lang w:val="en-GB"/>
        </w:rPr>
      </w:pPr>
      <w:r w:rsidRPr="002A2166">
        <w:rPr>
          <w:lang w:val="en-GB"/>
        </w:rPr>
        <w:t xml:space="preserve">Create a collection (e.g., </w:t>
      </w:r>
      <w:r w:rsidRPr="002A2166">
        <w:rPr>
          <w:i/>
          <w:iCs/>
          <w:lang w:val="en-GB"/>
        </w:rPr>
        <w:t>colVisibleDays</w:t>
      </w:r>
      <w:r w:rsidRPr="002A2166">
        <w:rPr>
          <w:lang w:val="en-GB"/>
        </w:rPr>
        <w:t>) to store the variable names and their corresponding values.</w:t>
      </w:r>
    </w:p>
    <w:p w14:paraId="0297FDF1" w14:textId="77777777" w:rsidR="002A2166" w:rsidRPr="002A2166" w:rsidRDefault="002A2166" w:rsidP="002A2166">
      <w:pPr>
        <w:numPr>
          <w:ilvl w:val="0"/>
          <w:numId w:val="12"/>
        </w:numPr>
        <w:rPr>
          <w:lang w:val="en-GB"/>
        </w:rPr>
      </w:pPr>
      <w:r w:rsidRPr="002A2166">
        <w:rPr>
          <w:lang w:val="en-GB"/>
        </w:rPr>
        <w:t>Whenever a variable changes, update the collection accordingly.</w:t>
      </w:r>
    </w:p>
    <w:p w14:paraId="1BF5BBAD" w14:textId="77777777" w:rsidR="002A2166" w:rsidRPr="002A2166" w:rsidRDefault="002A2166" w:rsidP="002A2166">
      <w:pPr>
        <w:numPr>
          <w:ilvl w:val="0"/>
          <w:numId w:val="12"/>
        </w:numPr>
        <w:rPr>
          <w:lang w:val="en-GB"/>
        </w:rPr>
      </w:pPr>
      <w:r w:rsidRPr="002A2166">
        <w:rPr>
          <w:lang w:val="en-GB"/>
        </w:rPr>
        <w:t>Use the collection to manage the visibility of your days.</w:t>
      </w:r>
    </w:p>
    <w:p w14:paraId="3D2DAD5F" w14:textId="77777777" w:rsidR="002A2166" w:rsidRDefault="002A2166" w:rsidP="002A2166">
      <w:pPr>
        <w:rPr>
          <w:lang w:val="en-GB"/>
        </w:rPr>
      </w:pPr>
      <w:r w:rsidRPr="002A2166">
        <w:rPr>
          <w:lang w:val="en-GB"/>
        </w:rPr>
        <w:t>Here's an example:</w:t>
      </w:r>
    </w:p>
    <w:p w14:paraId="619B53BD" w14:textId="77777777" w:rsidR="002D6C1B" w:rsidRPr="002A2166" w:rsidRDefault="002D6C1B" w:rsidP="002A2166">
      <w:pPr>
        <w:rPr>
          <w:lang w:val="en-GB"/>
        </w:rPr>
      </w:pPr>
    </w:p>
    <w:p w14:paraId="1C60F7F8" w14:textId="77777777" w:rsidR="002A2166" w:rsidRPr="002A2166" w:rsidRDefault="002A2166" w:rsidP="002A2166">
      <w:pPr>
        <w:rPr>
          <w:i/>
          <w:iCs/>
          <w:u w:val="single"/>
          <w:lang w:val="en-GB"/>
        </w:rPr>
      </w:pPr>
      <w:r w:rsidRPr="002A2166">
        <w:rPr>
          <w:i/>
          <w:iCs/>
          <w:u w:val="single"/>
          <w:lang w:val="en-GB"/>
        </w:rPr>
        <w:lastRenderedPageBreak/>
        <w:t>powerapps</w:t>
      </w:r>
    </w:p>
    <w:p w14:paraId="4F15B27E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>// Initialize the collection (you can do this in App.OnStart)</w:t>
      </w:r>
    </w:p>
    <w:p w14:paraId="0E6D7DF8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 xml:space="preserve">ClearCollect(colVisibleDays, </w:t>
      </w:r>
    </w:p>
    <w:p w14:paraId="19863FAE" w14:textId="1BCBFF9B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 xml:space="preserve">    { Name: </w:t>
      </w:r>
      <w:r w:rsidR="004B35FB">
        <w:rPr>
          <w:rFonts w:ascii="Miriam Fixed" w:hAnsi="Miriam Fixed" w:cs="Miriam Fixed"/>
          <w:lang w:val="en-GB"/>
        </w:rPr>
        <w:t>“</w:t>
      </w:r>
      <w:r w:rsidRPr="002A2166">
        <w:rPr>
          <w:rFonts w:ascii="Miriam Fixed" w:hAnsi="Miriam Fixed" w:cs="Miriam Fixed" w:hint="cs"/>
          <w:lang w:val="en-GB"/>
        </w:rPr>
        <w:t>day2Visible</w:t>
      </w:r>
      <w:r w:rsidR="004B35FB">
        <w:rPr>
          <w:rFonts w:ascii="Miriam Fixed" w:hAnsi="Miriam Fixed" w:cs="Miriam Fixed"/>
          <w:lang w:val="en-GB"/>
        </w:rPr>
        <w:t>”</w:t>
      </w:r>
      <w:r w:rsidRPr="002A2166">
        <w:rPr>
          <w:rFonts w:ascii="Miriam Fixed" w:hAnsi="Miriam Fixed" w:cs="Miriam Fixed" w:hint="cs"/>
          <w:lang w:val="en-GB"/>
        </w:rPr>
        <w:t>, Value: false },</w:t>
      </w:r>
    </w:p>
    <w:p w14:paraId="4E45AC9C" w14:textId="39C2D292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 xml:space="preserve">    { Name: </w:t>
      </w:r>
      <w:r w:rsidR="004B35FB">
        <w:rPr>
          <w:rFonts w:ascii="Miriam Fixed" w:hAnsi="Miriam Fixed" w:cs="Miriam Fixed"/>
          <w:lang w:val="en-GB"/>
        </w:rPr>
        <w:t>“</w:t>
      </w:r>
      <w:r w:rsidRPr="002A2166">
        <w:rPr>
          <w:rFonts w:ascii="Miriam Fixed" w:hAnsi="Miriam Fixed" w:cs="Miriam Fixed" w:hint="cs"/>
          <w:lang w:val="en-GB"/>
        </w:rPr>
        <w:t>day3Visible</w:t>
      </w:r>
      <w:r w:rsidR="004B35FB">
        <w:rPr>
          <w:rFonts w:ascii="Miriam Fixed" w:hAnsi="Miriam Fixed" w:cs="Miriam Fixed"/>
          <w:lang w:val="en-GB"/>
        </w:rPr>
        <w:t>”</w:t>
      </w:r>
      <w:r w:rsidRPr="002A2166">
        <w:rPr>
          <w:rFonts w:ascii="Miriam Fixed" w:hAnsi="Miriam Fixed" w:cs="Miriam Fixed" w:hint="cs"/>
          <w:lang w:val="en-GB"/>
        </w:rPr>
        <w:t xml:space="preserve"> Value: false },</w:t>
      </w:r>
    </w:p>
    <w:p w14:paraId="61FBB190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 xml:space="preserve">    // ... add other variables here</w:t>
      </w:r>
    </w:p>
    <w:p w14:paraId="0FD7D9CD" w14:textId="22CE77C8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 xml:space="preserve">    { Name: </w:t>
      </w:r>
      <w:r w:rsidR="004B35FB">
        <w:rPr>
          <w:rFonts w:ascii="Miriam Fixed" w:hAnsi="Miriam Fixed" w:cs="Miriam Fixed"/>
          <w:lang w:val="en-GB"/>
        </w:rPr>
        <w:t>“</w:t>
      </w:r>
      <w:r w:rsidRPr="002A2166">
        <w:rPr>
          <w:rFonts w:ascii="Miriam Fixed" w:hAnsi="Miriam Fixed" w:cs="Miriam Fixed" w:hint="cs"/>
          <w:lang w:val="en-GB"/>
        </w:rPr>
        <w:t>day10Visible</w:t>
      </w:r>
      <w:r w:rsidR="004B35FB">
        <w:rPr>
          <w:rFonts w:ascii="Miriam Fixed" w:hAnsi="Miriam Fixed" w:cs="Miriam Fixed"/>
          <w:lang w:val="en-GB"/>
        </w:rPr>
        <w:t>”</w:t>
      </w:r>
      <w:r w:rsidRPr="002A2166">
        <w:rPr>
          <w:rFonts w:ascii="Miriam Fixed" w:hAnsi="Miriam Fixed" w:cs="Miriam Fixed" w:hint="cs"/>
          <w:lang w:val="en-GB"/>
        </w:rPr>
        <w:t>, Value: false }</w:t>
      </w:r>
    </w:p>
    <w:p w14:paraId="66CB43F2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>);</w:t>
      </w:r>
    </w:p>
    <w:p w14:paraId="1EFA76C7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</w:p>
    <w:p w14:paraId="09AB7E4C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>// When a variable changes (e.g., day2Visible becomes true)</w:t>
      </w:r>
    </w:p>
    <w:p w14:paraId="1318E076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>UpdateContext({ varChangedDay: "day2Visible" }); // Set the changed variable name</w:t>
      </w:r>
    </w:p>
    <w:p w14:paraId="3C67C0D8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</w:p>
    <w:p w14:paraId="735DFE39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>// Update the collection value based on the changed variable</w:t>
      </w:r>
    </w:p>
    <w:p w14:paraId="77EED627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>ForAll(colVisibleDays,</w:t>
      </w:r>
    </w:p>
    <w:p w14:paraId="209A8357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 xml:space="preserve">    If(Name = varChangedDay, UpdateIf(colVisibleDays, Name = varChangedDay, { Name: Name, Value: true }))</w:t>
      </w:r>
    </w:p>
    <w:p w14:paraId="62AD6D1B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>);</w:t>
      </w:r>
    </w:p>
    <w:p w14:paraId="323F901B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</w:p>
    <w:p w14:paraId="4B8839D8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>// Usage example:</w:t>
      </w:r>
    </w:p>
    <w:p w14:paraId="441FEBBC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>// You can reference colVisibleDays anywhere in your app</w:t>
      </w:r>
    </w:p>
    <w:p w14:paraId="17A36417" w14:textId="77777777" w:rsidR="002A2166" w:rsidRPr="002A2166" w:rsidRDefault="002A2166" w:rsidP="002A2166">
      <w:pPr>
        <w:rPr>
          <w:rFonts w:ascii="Miriam Fixed" w:hAnsi="Miriam Fixed" w:cs="Miriam Fixed" w:hint="cs"/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>// For instance, in the Visible property of a control:</w:t>
      </w:r>
    </w:p>
    <w:p w14:paraId="72438332" w14:textId="77777777" w:rsidR="002A2166" w:rsidRPr="002A2166" w:rsidRDefault="002A2166" w:rsidP="002A2166">
      <w:pPr>
        <w:rPr>
          <w:lang w:val="en-GB"/>
        </w:rPr>
      </w:pPr>
      <w:r w:rsidRPr="002A2166">
        <w:rPr>
          <w:rFonts w:ascii="Miriam Fixed" w:hAnsi="Miriam Fixed" w:cs="Miriam Fixed" w:hint="cs"/>
          <w:lang w:val="en-GB"/>
        </w:rPr>
        <w:t>Visible = LookUp(colVisibleDays, Name = "day2Visible").Value</w:t>
      </w:r>
    </w:p>
    <w:p w14:paraId="230D01E3" w14:textId="77777777" w:rsidR="002A2166" w:rsidRPr="002A2166" w:rsidRDefault="002A2166" w:rsidP="002A2166">
      <w:pPr>
        <w:rPr>
          <w:lang w:val="en-GB"/>
        </w:rPr>
      </w:pPr>
      <w:r w:rsidRPr="002A2166">
        <w:rPr>
          <w:lang w:val="en-GB"/>
        </w:rPr>
        <w:t>In this example:</w:t>
      </w:r>
    </w:p>
    <w:p w14:paraId="450E2A85" w14:textId="77777777" w:rsidR="002A2166" w:rsidRPr="002A2166" w:rsidRDefault="002A2166" w:rsidP="002A2166">
      <w:pPr>
        <w:numPr>
          <w:ilvl w:val="0"/>
          <w:numId w:val="13"/>
        </w:numPr>
        <w:rPr>
          <w:lang w:val="en-GB"/>
        </w:rPr>
      </w:pPr>
      <w:r w:rsidRPr="002A2166">
        <w:rPr>
          <w:i/>
          <w:iCs/>
          <w:lang w:val="en-GB"/>
        </w:rPr>
        <w:t>colVisibleDays</w:t>
      </w:r>
      <w:r w:rsidRPr="002A2166">
        <w:rPr>
          <w:lang w:val="en-GB"/>
        </w:rPr>
        <w:t xml:space="preserve"> contains the variable names and their values.</w:t>
      </w:r>
    </w:p>
    <w:p w14:paraId="4B820DFA" w14:textId="77777777" w:rsidR="002A2166" w:rsidRPr="002A2166" w:rsidRDefault="002A2166" w:rsidP="002A2166">
      <w:pPr>
        <w:numPr>
          <w:ilvl w:val="0"/>
          <w:numId w:val="13"/>
        </w:numPr>
        <w:rPr>
          <w:lang w:val="en-GB"/>
        </w:rPr>
      </w:pPr>
      <w:r w:rsidRPr="002A2166">
        <w:rPr>
          <w:lang w:val="en-GB"/>
        </w:rPr>
        <w:t xml:space="preserve">When a variable changes (e.g., </w:t>
      </w:r>
      <w:r w:rsidRPr="002A2166">
        <w:rPr>
          <w:i/>
          <w:iCs/>
          <w:lang w:val="en-GB"/>
        </w:rPr>
        <w:t>day2Visible</w:t>
      </w:r>
      <w:r w:rsidRPr="002A2166">
        <w:rPr>
          <w:lang w:val="en-GB"/>
        </w:rPr>
        <w:t xml:space="preserve"> becomes </w:t>
      </w:r>
      <w:r w:rsidRPr="002A2166">
        <w:rPr>
          <w:i/>
          <w:iCs/>
          <w:lang w:val="en-GB"/>
        </w:rPr>
        <w:t>true</w:t>
      </w:r>
      <w:r w:rsidRPr="002A2166">
        <w:rPr>
          <w:lang w:val="en-GB"/>
        </w:rPr>
        <w:t xml:space="preserve">), set </w:t>
      </w:r>
      <w:r w:rsidRPr="002A2166">
        <w:rPr>
          <w:i/>
          <w:iCs/>
          <w:lang w:val="en-GB"/>
        </w:rPr>
        <w:t>varChangedDay</w:t>
      </w:r>
      <w:r w:rsidRPr="002A2166">
        <w:rPr>
          <w:lang w:val="en-GB"/>
        </w:rPr>
        <w:t xml:space="preserve"> to the changed variable name.</w:t>
      </w:r>
    </w:p>
    <w:p w14:paraId="575F0B9B" w14:textId="77777777" w:rsidR="002A2166" w:rsidRPr="002A2166" w:rsidRDefault="002A2166" w:rsidP="002A2166">
      <w:pPr>
        <w:numPr>
          <w:ilvl w:val="0"/>
          <w:numId w:val="13"/>
        </w:numPr>
        <w:rPr>
          <w:lang w:val="en-GB"/>
        </w:rPr>
      </w:pPr>
      <w:r w:rsidRPr="002A2166">
        <w:rPr>
          <w:lang w:val="en-GB"/>
        </w:rPr>
        <w:t xml:space="preserve">The </w:t>
      </w:r>
      <w:r w:rsidRPr="002A2166">
        <w:rPr>
          <w:i/>
          <w:iCs/>
          <w:lang w:val="en-GB"/>
        </w:rPr>
        <w:t>ForAll</w:t>
      </w:r>
      <w:r w:rsidRPr="002A2166">
        <w:rPr>
          <w:lang w:val="en-GB"/>
        </w:rPr>
        <w:t xml:space="preserve"> loop updates the collection value for the changed variable.</w:t>
      </w:r>
    </w:p>
    <w:p w14:paraId="744D26B3" w14:textId="77777777" w:rsidR="002A2166" w:rsidRPr="002A2166" w:rsidRDefault="002A2166" w:rsidP="002A2166">
      <w:pPr>
        <w:numPr>
          <w:ilvl w:val="0"/>
          <w:numId w:val="13"/>
        </w:numPr>
        <w:rPr>
          <w:lang w:val="en-GB"/>
        </w:rPr>
      </w:pPr>
      <w:r w:rsidRPr="002A2166">
        <w:rPr>
          <w:lang w:val="en-GB"/>
        </w:rPr>
        <w:t xml:space="preserve">You can use </w:t>
      </w:r>
      <w:r w:rsidRPr="002A2166">
        <w:rPr>
          <w:i/>
          <w:iCs/>
          <w:lang w:val="en-GB"/>
        </w:rPr>
        <w:t>LookUp(colVisibleDays, Name = "day2Visible").Value</w:t>
      </w:r>
      <w:r w:rsidRPr="002A2166">
        <w:rPr>
          <w:lang w:val="en-GB"/>
        </w:rPr>
        <w:t xml:space="preserve"> to get the current value of </w:t>
      </w:r>
      <w:r w:rsidRPr="002A2166">
        <w:rPr>
          <w:i/>
          <w:iCs/>
          <w:lang w:val="en-GB"/>
        </w:rPr>
        <w:t>day2Visible</w:t>
      </w:r>
      <w:r w:rsidRPr="002A2166">
        <w:rPr>
          <w:lang w:val="en-GB"/>
        </w:rPr>
        <w:t>.</w:t>
      </w:r>
    </w:p>
    <w:p w14:paraId="4ED2A8B9" w14:textId="77777777" w:rsidR="002A2166" w:rsidRPr="002A2166" w:rsidRDefault="002A2166" w:rsidP="002A2166">
      <w:pPr>
        <w:rPr>
          <w:lang w:val="en-GB"/>
        </w:rPr>
      </w:pPr>
      <w:r w:rsidRPr="002A2166">
        <w:rPr>
          <w:lang w:val="en-GB"/>
        </w:rPr>
        <w:t xml:space="preserve">Remember to adapt this approach to your specific use case, and feel free to adjust the collection structure as needed! </w:t>
      </w:r>
      <w:r w:rsidRPr="002A2166">
        <w:rPr>
          <w:rFonts w:ascii="Segoe UI Emoji" w:hAnsi="Segoe UI Emoji" w:cs="Segoe UI Emoji"/>
          <w:lang w:val="en-GB"/>
        </w:rPr>
        <w:t>😊🚀</w:t>
      </w:r>
    </w:p>
    <w:p w14:paraId="708C0FDA" w14:textId="77777777" w:rsidR="002C43ED" w:rsidRDefault="00977981">
      <w:pPr>
        <w:pStyle w:val="Heading2"/>
      </w:pPr>
      <w:r>
        <w:lastRenderedPageBreak/>
        <w:t>You</w:t>
      </w:r>
    </w:p>
    <w:p w14:paraId="7FF2D876" w14:textId="77777777" w:rsidR="002A2166" w:rsidRPr="002A2166" w:rsidRDefault="002A2166" w:rsidP="002A2166">
      <w:pPr>
        <w:rPr>
          <w:lang w:val="en-GB"/>
        </w:rPr>
      </w:pPr>
      <w:r w:rsidRPr="002A2166">
        <w:rPr>
          <w:lang w:val="en-GB"/>
        </w:rPr>
        <w:t>Got it, thanks!</w:t>
      </w:r>
    </w:p>
    <w:p w14:paraId="339994D9" w14:textId="77777777" w:rsidR="002C43ED" w:rsidRDefault="00977981">
      <w:pPr>
        <w:pStyle w:val="Heading2"/>
      </w:pPr>
      <w:r>
        <w:t>Copilot</w:t>
      </w:r>
    </w:p>
    <w:p w14:paraId="01F325D1" w14:textId="388CC0B6" w:rsidR="002C43ED" w:rsidRPr="00984308" w:rsidRDefault="00984308">
      <w:pPr>
        <w:rPr>
          <w:lang w:val="en-GB"/>
        </w:rPr>
      </w:pPr>
      <w:r w:rsidRPr="00984308">
        <w:rPr>
          <w:lang w:val="en-GB"/>
        </w:rPr>
        <w:t xml:space="preserve">You're welcome! If you have any more questions or need further assistance, feel free to ask. Have a great day! </w:t>
      </w:r>
      <w:r w:rsidRPr="00984308">
        <w:rPr>
          <w:rFonts w:ascii="Segoe UI Emoji" w:hAnsi="Segoe UI Emoji" w:cs="Segoe UI Emoji"/>
          <w:lang w:val="en-GB"/>
        </w:rPr>
        <w:t>😊🚀</w:t>
      </w:r>
    </w:p>
    <w:sectPr w:rsidR="002C43ED" w:rsidRPr="0098430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0F6F430D"/>
    <w:multiLevelType w:val="multilevel"/>
    <w:tmpl w:val="2F88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3B82"/>
    <w:multiLevelType w:val="multilevel"/>
    <w:tmpl w:val="471A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203706EC"/>
    <w:multiLevelType w:val="multilevel"/>
    <w:tmpl w:val="62F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2289E"/>
    <w:multiLevelType w:val="hybridMultilevel"/>
    <w:tmpl w:val="113A2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5799F"/>
    <w:multiLevelType w:val="multilevel"/>
    <w:tmpl w:val="206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D2B5D"/>
    <w:multiLevelType w:val="multilevel"/>
    <w:tmpl w:val="8C9A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8747A7"/>
    <w:multiLevelType w:val="multilevel"/>
    <w:tmpl w:val="282C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56FDC"/>
    <w:multiLevelType w:val="hybridMultilevel"/>
    <w:tmpl w:val="124AE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11" w15:restartNumberingAfterBreak="0">
    <w:nsid w:val="58870340"/>
    <w:multiLevelType w:val="multilevel"/>
    <w:tmpl w:val="B414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371E0"/>
    <w:multiLevelType w:val="hybridMultilevel"/>
    <w:tmpl w:val="5CA0E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3"/>
    <w:lvlOverride w:ilvl="0">
      <w:startOverride w:val="1"/>
    </w:lvlOverride>
  </w:num>
  <w:num w:numId="2" w16cid:durableId="1753311521">
    <w:abstractNumId w:val="10"/>
  </w:num>
  <w:num w:numId="3" w16cid:durableId="1553537202">
    <w:abstractNumId w:val="0"/>
  </w:num>
  <w:num w:numId="4" w16cid:durableId="835874807">
    <w:abstractNumId w:val="11"/>
  </w:num>
  <w:num w:numId="5" w16cid:durableId="952981996">
    <w:abstractNumId w:val="6"/>
  </w:num>
  <w:num w:numId="6" w16cid:durableId="674957245">
    <w:abstractNumId w:val="9"/>
  </w:num>
  <w:num w:numId="7" w16cid:durableId="512454596">
    <w:abstractNumId w:val="2"/>
  </w:num>
  <w:num w:numId="8" w16cid:durableId="1738045639">
    <w:abstractNumId w:val="12"/>
  </w:num>
  <w:num w:numId="9" w16cid:durableId="2015494220">
    <w:abstractNumId w:val="7"/>
  </w:num>
  <w:num w:numId="10" w16cid:durableId="1698387527">
    <w:abstractNumId w:val="1"/>
  </w:num>
  <w:num w:numId="11" w16cid:durableId="1080564110">
    <w:abstractNumId w:val="5"/>
  </w:num>
  <w:num w:numId="12" w16cid:durableId="1453013664">
    <w:abstractNumId w:val="4"/>
  </w:num>
  <w:num w:numId="13" w16cid:durableId="19481529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48"/>
    <w:rsid w:val="00121EB0"/>
    <w:rsid w:val="001A44DF"/>
    <w:rsid w:val="002A2166"/>
    <w:rsid w:val="002C43ED"/>
    <w:rsid w:val="002D6C1B"/>
    <w:rsid w:val="004127D6"/>
    <w:rsid w:val="004B35FB"/>
    <w:rsid w:val="004C7867"/>
    <w:rsid w:val="005079C5"/>
    <w:rsid w:val="00547361"/>
    <w:rsid w:val="005654BC"/>
    <w:rsid w:val="00605A9F"/>
    <w:rsid w:val="00614026"/>
    <w:rsid w:val="006456AD"/>
    <w:rsid w:val="0090786C"/>
    <w:rsid w:val="00977981"/>
    <w:rsid w:val="00984308"/>
    <w:rsid w:val="00A2647C"/>
    <w:rsid w:val="00A620A9"/>
    <w:rsid w:val="00C53E48"/>
    <w:rsid w:val="00D04DF4"/>
    <w:rsid w:val="00D2077C"/>
    <w:rsid w:val="00D76D2B"/>
    <w:rsid w:val="00DF7701"/>
    <w:rsid w:val="00E34758"/>
    <w:rsid w:val="00EC2C0B"/>
    <w:rsid w:val="00F43BB8"/>
    <w:rsid w:val="00FA2612"/>
    <w:rsid w:val="00FC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326E0"/>
  <w15:docId w15:val="{04E55C7F-6E21-4464-A261-C03E7199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FC4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8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sofpower.net/power-apps-named-formula/" TargetMode="External"/><Relationship Id="rId13" Type="http://schemas.openxmlformats.org/officeDocument/2006/relationships/hyperlink" Target="https://manueltgomes.com/microsoft/powerapps/assign-values-to-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thewdevaney.com/power-apps-user-defined-functions-write-code-once-and-reuse/" TargetMode="External"/><Relationship Id="rId12" Type="http://schemas.openxmlformats.org/officeDocument/2006/relationships/hyperlink" Target="https://zeitgeistcode.com/powerapps-if-statemen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tthewdevaney.com/6-use-cases-for-the-power-apps-app-formulas-property-named-formulas/" TargetMode="External"/><Relationship Id="rId11" Type="http://schemas.openxmlformats.org/officeDocument/2006/relationships/hyperlink" Target="https://powerusers.microsoft.com/t5/Building-Power-Apps/Set-Multiple-Variables-Based-on-true-or-false/m-p/2173410" TargetMode="External"/><Relationship Id="rId5" Type="http://schemas.openxmlformats.org/officeDocument/2006/relationships/hyperlink" Target="https://michelcarlo.com/2022/09/22/how-to-use-power-apps-named-formulas-experimental-featur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e2_BGekECf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ng.com/search?q=quick+way+to+set+multiple+variables+to+false+in+power+apps" TargetMode="External"/><Relationship Id="rId14" Type="http://schemas.openxmlformats.org/officeDocument/2006/relationships/hyperlink" Target="https://learn.microsoft.com/en-us/power-apps/maker/canvas-apps/working-with-variabl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6</Pages>
  <Words>940</Words>
  <Characters>6769</Characters>
  <Application>Microsoft Office Word</Application>
  <DocSecurity>0</DocSecurity>
  <Lines>182</Lines>
  <Paragraphs>145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25</cp:revision>
  <dcterms:created xsi:type="dcterms:W3CDTF">2025-02-16T21:07:00Z</dcterms:created>
  <dcterms:modified xsi:type="dcterms:W3CDTF">2025-02-16T21:39:00Z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cf877ef8-7d79-4c2b-a01a-f7f55233b0ae</vt:lpwstr>
  </property>
</Properties>
</file>