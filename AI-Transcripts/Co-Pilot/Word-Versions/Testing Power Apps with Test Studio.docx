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A8F5" w14:textId="77777777" w:rsidR="002C43ED" w:rsidRDefault="00977981">
      <w:pPr>
        <w:pStyle w:val="Heading2"/>
      </w:pPr>
      <w:r>
        <w:t>You</w:t>
      </w:r>
    </w:p>
    <w:p w14:paraId="1C9D33AB" w14:textId="77777777" w:rsidR="00CC1B31" w:rsidRDefault="00CC1B3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C1B31">
        <w:rPr>
          <w:rFonts w:asciiTheme="minorHAnsi" w:eastAsiaTheme="minorEastAsia" w:hAnsiTheme="minorHAnsi" w:cstheme="minorBidi"/>
          <w:color w:val="auto"/>
          <w:sz w:val="24"/>
          <w:szCs w:val="24"/>
        </w:rPr>
        <w:t>How can I test my power app right on the canvas?</w:t>
      </w:r>
    </w:p>
    <w:p w14:paraId="0636AFD5" w14:textId="75280D90" w:rsidR="002C43ED" w:rsidRDefault="00977981">
      <w:pPr>
        <w:pStyle w:val="Heading2"/>
      </w:pPr>
      <w:r>
        <w:t>Copilot</w:t>
      </w:r>
    </w:p>
    <w:p w14:paraId="28125594" w14:textId="77777777" w:rsidR="00CC1B31" w:rsidRDefault="00CC1B31" w:rsidP="00CC1B31">
      <w:r>
        <w:t xml:space="preserve">Certainly! To test your Power App directly on the canvas, you can use </w:t>
      </w:r>
      <w:r w:rsidRPr="00CC1B31">
        <w:rPr>
          <w:b/>
          <w:bCs/>
        </w:rPr>
        <w:t>Power Apps Test Studio</w:t>
      </w:r>
      <w:r>
        <w:t>. Here’s how:</w:t>
      </w:r>
    </w:p>
    <w:p w14:paraId="10546816" w14:textId="1129CA9E" w:rsidR="00CC1B31" w:rsidRDefault="00CC1B31" w:rsidP="00CC1B31">
      <w:pPr>
        <w:pStyle w:val="ListParagraph"/>
        <w:numPr>
          <w:ilvl w:val="0"/>
          <w:numId w:val="4"/>
        </w:numPr>
      </w:pPr>
      <w:r w:rsidRPr="00CC1B31">
        <w:rPr>
          <w:b/>
          <w:bCs/>
        </w:rPr>
        <w:t>Write Tests</w:t>
      </w:r>
      <w:r>
        <w:t>: In Test Studio, you can write tests using Power Apps expressions or use a recorder to save</w:t>
      </w:r>
      <w:r>
        <w:t xml:space="preserve"> </w:t>
      </w:r>
      <w:r>
        <w:t>app interactions and automatically generate the expressions.</w:t>
      </w:r>
    </w:p>
    <w:p w14:paraId="4F1BA2D2" w14:textId="77777777" w:rsidR="00CC1B31" w:rsidRDefault="00CC1B31" w:rsidP="00CC1B31">
      <w:pPr>
        <w:pStyle w:val="ListParagraph"/>
        <w:numPr>
          <w:ilvl w:val="0"/>
          <w:numId w:val="4"/>
        </w:numPr>
      </w:pPr>
      <w:r w:rsidRPr="00CC1B31">
        <w:rPr>
          <w:b/>
          <w:bCs/>
        </w:rPr>
        <w:t>Validate Functionality</w:t>
      </w:r>
      <w:r>
        <w:t>: Play back written tests within Test Studio to validate app functionality.</w:t>
      </w:r>
    </w:p>
    <w:p w14:paraId="68F93210" w14:textId="77777777" w:rsidR="00CC1B31" w:rsidRDefault="00CC1B31" w:rsidP="00CC1B31">
      <w:pPr>
        <w:pStyle w:val="ListParagraph"/>
        <w:numPr>
          <w:ilvl w:val="0"/>
          <w:numId w:val="4"/>
        </w:numPr>
      </w:pPr>
      <w:r w:rsidRPr="00CC1B31">
        <w:rPr>
          <w:b/>
          <w:bCs/>
        </w:rPr>
        <w:t>Web Browser Testing</w:t>
      </w:r>
      <w:r>
        <w:t>: Run the tests in a web browser.</w:t>
      </w:r>
    </w:p>
    <w:p w14:paraId="0D23BA45" w14:textId="719E824A" w:rsidR="00CC1B31" w:rsidRDefault="00CC1B31" w:rsidP="00CC1B31">
      <w:pPr>
        <w:pStyle w:val="ListParagraph"/>
        <w:numPr>
          <w:ilvl w:val="0"/>
          <w:numId w:val="4"/>
        </w:numPr>
      </w:pPr>
      <w:r w:rsidRPr="00CC1B31">
        <w:rPr>
          <w:b/>
          <w:bCs/>
        </w:rPr>
        <w:t>Automate Testing</w:t>
      </w:r>
      <w:r>
        <w:t>: Build automated tests into your app deployment process.</w:t>
      </w:r>
    </w:p>
    <w:p w14:paraId="07B5ED24" w14:textId="53BD64CA" w:rsidR="002C43ED" w:rsidRDefault="00CC1B31" w:rsidP="00CC1B31">
      <w:r>
        <w:t xml:space="preserve">Remember, you must be a creator or co-owner of the app to use Test Studio. Happy testing! </w:t>
      </w:r>
      <w:r>
        <w:rPr>
          <w:rFonts w:ascii="Segoe UI Emoji" w:hAnsi="Segoe UI Emoji" w:cs="Segoe UI Emoji"/>
        </w:rPr>
        <w:t>😊</w:t>
      </w:r>
    </w:p>
    <w:p w14:paraId="74AF4B93" w14:textId="77777777" w:rsidR="002C43ED" w:rsidRDefault="00977981">
      <w:pPr>
        <w:pStyle w:val="Heading2"/>
      </w:pPr>
      <w:r>
        <w:t>You</w:t>
      </w:r>
    </w:p>
    <w:p w14:paraId="4F73C0F3" w14:textId="77777777" w:rsidR="00CC1B31" w:rsidRDefault="00CC1B31" w:rsidP="00CC1B31">
      <w:r>
        <w:t>How can I configure the Python Script and carry out the following:</w:t>
      </w:r>
    </w:p>
    <w:p w14:paraId="03F33CB8" w14:textId="09413F6C" w:rsidR="002C43ED" w:rsidRDefault="00CC1B31" w:rsidP="00CC1B31">
      <w:r>
        <w:t>In the Python script action, you’ll need to adapt your existing Python code to work within Power Automate.</w:t>
      </w:r>
      <w:r w:rsidR="001E1B5C">
        <w:t xml:space="preserve"> </w:t>
      </w:r>
      <w:r>
        <w:t>Replace any input statements (e.g., input("Enter how many hours you should be working: ")) with dynamic inputs from your trigger or other actions.</w:t>
      </w:r>
    </w:p>
    <w:p w14:paraId="256D0B21" w14:textId="77777777" w:rsidR="002C43ED" w:rsidRDefault="00977981">
      <w:pPr>
        <w:pStyle w:val="Heading2"/>
      </w:pPr>
      <w:r>
        <w:t>Copilot</w:t>
      </w:r>
    </w:p>
    <w:p w14:paraId="0E2DF6AD" w14:textId="77777777" w:rsidR="001E1B5C" w:rsidRDefault="001E1B5C" w:rsidP="001E1B5C">
      <w:pPr>
        <w:pStyle w:val="Code"/>
        <w:rPr>
          <w:i w:val="0"/>
          <w:iCs w:val="0"/>
          <w:color w:val="auto"/>
        </w:rPr>
      </w:pPr>
      <w:r w:rsidRPr="001E1B5C">
        <w:rPr>
          <w:i w:val="0"/>
          <w:iCs w:val="0"/>
          <w:color w:val="auto"/>
        </w:rPr>
        <w:t>Certainly! To incorporate a Python script into Power Automate, follow these steps:</w:t>
      </w:r>
    </w:p>
    <w:p w14:paraId="0FA1D4FA" w14:textId="4E7435DD" w:rsidR="001E1B5C" w:rsidRDefault="001E1B5C" w:rsidP="001E1B5C">
      <w:pPr>
        <w:pStyle w:val="Code"/>
        <w:numPr>
          <w:ilvl w:val="0"/>
          <w:numId w:val="5"/>
        </w:numPr>
        <w:rPr>
          <w:i w:val="0"/>
          <w:iCs w:val="0"/>
          <w:color w:val="auto"/>
        </w:rPr>
      </w:pPr>
      <w:r w:rsidRPr="001E1B5C">
        <w:rPr>
          <w:b/>
          <w:bCs/>
          <w:i w:val="0"/>
          <w:iCs w:val="0"/>
          <w:color w:val="auto"/>
        </w:rPr>
        <w:t>Create a New Flow in Power Automate</w:t>
      </w:r>
      <w:r w:rsidRPr="001E1B5C">
        <w:rPr>
          <w:i w:val="0"/>
          <w:iCs w:val="0"/>
          <w:color w:val="auto"/>
        </w:rPr>
        <w:t>: Start by creating a new flow in Power Automate.</w:t>
      </w:r>
    </w:p>
    <w:p w14:paraId="5D8F136D" w14:textId="77777777" w:rsidR="001E1B5C" w:rsidRDefault="001E1B5C" w:rsidP="001E1B5C">
      <w:pPr>
        <w:pStyle w:val="Code"/>
        <w:numPr>
          <w:ilvl w:val="0"/>
          <w:numId w:val="5"/>
        </w:numPr>
        <w:rPr>
          <w:i w:val="0"/>
          <w:iCs w:val="0"/>
          <w:color w:val="auto"/>
        </w:rPr>
      </w:pPr>
      <w:r w:rsidRPr="001E1B5C">
        <w:rPr>
          <w:b/>
          <w:bCs/>
          <w:i w:val="0"/>
          <w:iCs w:val="0"/>
          <w:color w:val="auto"/>
        </w:rPr>
        <w:t>Choose a Trigger</w:t>
      </w:r>
      <w:r w:rsidRPr="001E1B5C">
        <w:rPr>
          <w:i w:val="0"/>
          <w:iCs w:val="0"/>
          <w:color w:val="auto"/>
        </w:rPr>
        <w:t>: Select a trigger for your flow. For example, you can choose to trigger the flow when</w:t>
      </w:r>
      <w:r>
        <w:rPr>
          <w:i w:val="0"/>
          <w:iCs w:val="0"/>
          <w:color w:val="auto"/>
        </w:rPr>
        <w:t xml:space="preserve"> </w:t>
      </w:r>
      <w:r w:rsidRPr="001E1B5C">
        <w:rPr>
          <w:i w:val="0"/>
          <w:iCs w:val="0"/>
          <w:color w:val="auto"/>
        </w:rPr>
        <w:t>a new email arrives or when a file is added to a folder.</w:t>
      </w:r>
    </w:p>
    <w:p w14:paraId="59F02A51" w14:textId="77777777" w:rsidR="001E1B5C" w:rsidRDefault="001E1B5C" w:rsidP="001E1B5C">
      <w:pPr>
        <w:pStyle w:val="Code"/>
        <w:numPr>
          <w:ilvl w:val="0"/>
          <w:numId w:val="5"/>
        </w:numPr>
        <w:rPr>
          <w:i w:val="0"/>
          <w:iCs w:val="0"/>
          <w:color w:val="auto"/>
        </w:rPr>
      </w:pPr>
      <w:r w:rsidRPr="001E1B5C">
        <w:rPr>
          <w:b/>
          <w:bCs/>
          <w:i w:val="0"/>
          <w:iCs w:val="0"/>
          <w:color w:val="auto"/>
        </w:rPr>
        <w:t>Add an Action to Run a Python Script</w:t>
      </w:r>
      <w:r w:rsidRPr="001E1B5C">
        <w:rPr>
          <w:i w:val="0"/>
          <w:iCs w:val="0"/>
          <w:color w:val="auto"/>
        </w:rPr>
        <w:t>: Add an action to your flow that runs a Python script. This</w:t>
      </w:r>
      <w:r>
        <w:rPr>
          <w:i w:val="0"/>
          <w:iCs w:val="0"/>
          <w:color w:val="auto"/>
        </w:rPr>
        <w:t xml:space="preserve"> </w:t>
      </w:r>
      <w:r w:rsidRPr="001E1B5C">
        <w:rPr>
          <w:i w:val="0"/>
          <w:iCs w:val="0"/>
          <w:color w:val="auto"/>
        </w:rPr>
        <w:t>action allows you to execute Python code within your workflow.</w:t>
      </w:r>
    </w:p>
    <w:p w14:paraId="6E356FAC" w14:textId="77777777" w:rsidR="001E1B5C" w:rsidRDefault="001E1B5C" w:rsidP="001E1B5C">
      <w:pPr>
        <w:pStyle w:val="Code"/>
        <w:numPr>
          <w:ilvl w:val="0"/>
          <w:numId w:val="5"/>
        </w:numPr>
        <w:rPr>
          <w:i w:val="0"/>
          <w:iCs w:val="0"/>
          <w:color w:val="auto"/>
        </w:rPr>
      </w:pPr>
      <w:r w:rsidRPr="001E1B5C">
        <w:rPr>
          <w:b/>
          <w:bCs/>
          <w:i w:val="0"/>
          <w:iCs w:val="0"/>
          <w:color w:val="auto"/>
        </w:rPr>
        <w:t>Configure the Python Script Action</w:t>
      </w:r>
      <w:r w:rsidRPr="001E1B5C">
        <w:rPr>
          <w:i w:val="0"/>
          <w:iCs w:val="0"/>
          <w:color w:val="auto"/>
        </w:rPr>
        <w:t>:</w:t>
      </w:r>
    </w:p>
    <w:p w14:paraId="3B062DE9" w14:textId="77777777" w:rsidR="001E1B5C" w:rsidRDefault="001E1B5C" w:rsidP="001E1B5C">
      <w:pPr>
        <w:pStyle w:val="Code"/>
        <w:numPr>
          <w:ilvl w:val="1"/>
          <w:numId w:val="5"/>
        </w:numPr>
        <w:rPr>
          <w:i w:val="0"/>
          <w:iCs w:val="0"/>
          <w:color w:val="auto"/>
        </w:rPr>
      </w:pPr>
      <w:r w:rsidRPr="001E1B5C">
        <w:rPr>
          <w:i w:val="0"/>
          <w:iCs w:val="0"/>
          <w:color w:val="auto"/>
        </w:rPr>
        <w:t>Specify the Python script file you want to run.</w:t>
      </w:r>
    </w:p>
    <w:p w14:paraId="4C77B355" w14:textId="77777777" w:rsidR="001E1B5C" w:rsidRDefault="001E1B5C" w:rsidP="001E1B5C">
      <w:pPr>
        <w:pStyle w:val="Code"/>
        <w:numPr>
          <w:ilvl w:val="1"/>
          <w:numId w:val="5"/>
        </w:numPr>
        <w:rPr>
          <w:i w:val="0"/>
          <w:iCs w:val="0"/>
          <w:color w:val="auto"/>
        </w:rPr>
      </w:pPr>
      <w:r w:rsidRPr="001E1B5C">
        <w:rPr>
          <w:i w:val="0"/>
          <w:iCs w:val="0"/>
          <w:color w:val="auto"/>
        </w:rPr>
        <w:t>Provide any necessary input parameters. These inputs can come from triggers, other actions, or</w:t>
      </w:r>
      <w:r>
        <w:rPr>
          <w:i w:val="0"/>
          <w:iCs w:val="0"/>
          <w:color w:val="auto"/>
        </w:rPr>
        <w:t xml:space="preserve"> </w:t>
      </w:r>
      <w:r w:rsidRPr="001E1B5C">
        <w:rPr>
          <w:i w:val="0"/>
          <w:iCs w:val="0"/>
          <w:color w:val="auto"/>
        </w:rPr>
        <w:t>dynamic data.</w:t>
      </w:r>
    </w:p>
    <w:p w14:paraId="050AF076" w14:textId="556EDA0F" w:rsidR="001E1B5C" w:rsidRPr="001E1B5C" w:rsidRDefault="001E1B5C" w:rsidP="001E1B5C">
      <w:pPr>
        <w:pStyle w:val="Code"/>
        <w:numPr>
          <w:ilvl w:val="1"/>
          <w:numId w:val="5"/>
        </w:numPr>
        <w:rPr>
          <w:i w:val="0"/>
          <w:iCs w:val="0"/>
          <w:color w:val="auto"/>
        </w:rPr>
      </w:pPr>
      <w:r w:rsidRPr="001E1B5C">
        <w:rPr>
          <w:i w:val="0"/>
          <w:iCs w:val="0"/>
          <w:color w:val="auto"/>
        </w:rPr>
        <w:lastRenderedPageBreak/>
        <w:t xml:space="preserve">Replace any input statements in your Python code (e.g., </w:t>
      </w:r>
      <w:r w:rsidRPr="001E1B5C">
        <w:rPr>
          <w:color w:val="auto"/>
        </w:rPr>
        <w:t>input("Enter how many hours you should</w:t>
      </w:r>
      <w:r w:rsidRPr="001E1B5C">
        <w:rPr>
          <w:color w:val="auto"/>
        </w:rPr>
        <w:t xml:space="preserve"> </w:t>
      </w:r>
      <w:r w:rsidRPr="001E1B5C">
        <w:rPr>
          <w:color w:val="auto"/>
        </w:rPr>
        <w:t>be working: ")</w:t>
      </w:r>
      <w:r w:rsidRPr="001E1B5C">
        <w:rPr>
          <w:i w:val="0"/>
          <w:iCs w:val="0"/>
          <w:color w:val="auto"/>
        </w:rPr>
        <w:t>) with dynamic inputs from your flow.</w:t>
      </w:r>
    </w:p>
    <w:p w14:paraId="4AC8865C" w14:textId="3D1A4C02" w:rsidR="001E1B5C" w:rsidRDefault="001E1B5C" w:rsidP="001E1B5C">
      <w:pPr>
        <w:pStyle w:val="Code"/>
        <w:rPr>
          <w:i w:val="0"/>
          <w:iCs w:val="0"/>
          <w:color w:val="auto"/>
        </w:rPr>
      </w:pPr>
      <w:r w:rsidRPr="001E1B5C">
        <w:rPr>
          <w:i w:val="0"/>
          <w:iCs w:val="0"/>
          <w:color w:val="auto"/>
        </w:rPr>
        <w:t>By following these steps, you’ll be able to seamlessly integrate Python scripts into your Power Automate</w:t>
      </w:r>
      <w:r>
        <w:rPr>
          <w:i w:val="0"/>
          <w:iCs w:val="0"/>
          <w:color w:val="auto"/>
        </w:rPr>
        <w:t xml:space="preserve"> </w:t>
      </w:r>
      <w:r w:rsidRPr="001E1B5C">
        <w:rPr>
          <w:i w:val="0"/>
          <w:iCs w:val="0"/>
          <w:color w:val="auto"/>
        </w:rPr>
        <w:t xml:space="preserve">workflows, allowing for advanced customization, data manipulation, and analytics. Happy automating! </w:t>
      </w:r>
      <w:r w:rsidRPr="001E1B5C">
        <w:rPr>
          <w:rFonts w:ascii="Segoe UI Emoji" w:hAnsi="Segoe UI Emoji" w:cs="Segoe UI Emoji"/>
          <w:i w:val="0"/>
          <w:iCs w:val="0"/>
          <w:color w:val="auto"/>
        </w:rPr>
        <w:t>😊</w:t>
      </w:r>
      <w:r w:rsidRPr="001E1B5C">
        <w:rPr>
          <w:i w:val="0"/>
          <w:iCs w:val="0"/>
          <w:color w:val="auto"/>
        </w:rPr>
        <w:t xml:space="preserve"> .</w:t>
      </w:r>
    </w:p>
    <w:p w14:paraId="4077B0E6" w14:textId="77777777" w:rsidR="002C43ED" w:rsidRDefault="00977981">
      <w:pPr>
        <w:pStyle w:val="Heading2"/>
      </w:pPr>
      <w:r>
        <w:t>You</w:t>
      </w:r>
    </w:p>
    <w:p w14:paraId="4ACA4644" w14:textId="39E26E81" w:rsidR="002C43ED" w:rsidRDefault="001E1B5C">
      <w:r w:rsidRPr="001E1B5C">
        <w:t xml:space="preserve">How do I actually replace the input statements in my python code with dynamic inputs from </w:t>
      </w:r>
      <w:proofErr w:type="spellStart"/>
      <w:r w:rsidRPr="001E1B5C">
        <w:t>mhy</w:t>
      </w:r>
      <w:proofErr w:type="spellEnd"/>
      <w:r w:rsidRPr="001E1B5C">
        <w:t xml:space="preserve"> flow, can you give an example?</w:t>
      </w:r>
    </w:p>
    <w:p w14:paraId="4CF668F5" w14:textId="77777777" w:rsidR="002C43ED" w:rsidRDefault="00977981">
      <w:pPr>
        <w:pStyle w:val="Heading2"/>
      </w:pPr>
      <w:r>
        <w:t>Copilot</w:t>
      </w:r>
    </w:p>
    <w:p w14:paraId="2675C1B3" w14:textId="4BAFADEC" w:rsidR="001E1B5C" w:rsidRDefault="001E1B5C" w:rsidP="001E1B5C">
      <w:r>
        <w:t>Certainly! Let’s walk through an example of how to replace input statements in your Python code with</w:t>
      </w:r>
      <w:r w:rsidR="00113D87">
        <w:t xml:space="preserve"> </w:t>
      </w:r>
      <w:r>
        <w:t>dynamic inputs from your Power Automate flow.</w:t>
      </w:r>
    </w:p>
    <w:p w14:paraId="0E94ADB2" w14:textId="77777777" w:rsidR="001E1B5C" w:rsidRDefault="001E1B5C" w:rsidP="001E1B5C">
      <w:r>
        <w:t>Suppose you have the following Python code snippet that prompts the user for their name and age:</w:t>
      </w:r>
    </w:p>
    <w:p w14:paraId="78D84BF2" w14:textId="77777777" w:rsidR="001E1B5C" w:rsidRPr="00113D87" w:rsidRDefault="001E1B5C" w:rsidP="00113D87">
      <w:pPr>
        <w:spacing w:after="0"/>
        <w:rPr>
          <w:i/>
          <w:iCs/>
        </w:rPr>
      </w:pPr>
      <w:r w:rsidRPr="00113D87">
        <w:rPr>
          <w:i/>
          <w:iCs/>
        </w:rPr>
        <w:t>name = input("Enter your name: ")</w:t>
      </w:r>
    </w:p>
    <w:p w14:paraId="1CE66B4B" w14:textId="77777777" w:rsidR="001E1B5C" w:rsidRPr="00113D87" w:rsidRDefault="001E1B5C" w:rsidP="00113D87">
      <w:pPr>
        <w:spacing w:after="0"/>
        <w:rPr>
          <w:i/>
          <w:iCs/>
        </w:rPr>
      </w:pPr>
      <w:r w:rsidRPr="00113D87">
        <w:rPr>
          <w:i/>
          <w:iCs/>
        </w:rPr>
        <w:t>age = int(input("Enter your age: "))</w:t>
      </w:r>
    </w:p>
    <w:p w14:paraId="4EAED0C5" w14:textId="77777777" w:rsidR="001E1B5C" w:rsidRPr="00113D87" w:rsidRDefault="001E1B5C" w:rsidP="00113D87">
      <w:pPr>
        <w:spacing w:after="0"/>
        <w:rPr>
          <w:i/>
          <w:iCs/>
        </w:rPr>
      </w:pPr>
      <w:r w:rsidRPr="00113D87">
        <w:rPr>
          <w:i/>
          <w:iCs/>
        </w:rPr>
        <w:t>print(</w:t>
      </w:r>
      <w:proofErr w:type="spellStart"/>
      <w:r w:rsidRPr="00113D87">
        <w:rPr>
          <w:i/>
          <w:iCs/>
        </w:rPr>
        <w:t>f"Hello</w:t>
      </w:r>
      <w:proofErr w:type="spellEnd"/>
      <w:r w:rsidRPr="00113D87">
        <w:rPr>
          <w:i/>
          <w:iCs/>
        </w:rPr>
        <w:t>, {name}! You are {age} years old.")</w:t>
      </w:r>
    </w:p>
    <w:p w14:paraId="1A56E7EF" w14:textId="77777777" w:rsidR="00113D87" w:rsidRDefault="00113D87" w:rsidP="00113D87">
      <w:pPr>
        <w:spacing w:after="0"/>
      </w:pPr>
    </w:p>
    <w:p w14:paraId="01761986" w14:textId="77777777" w:rsidR="00113D87" w:rsidRDefault="001E1B5C" w:rsidP="001E1B5C">
      <w:r>
        <w:t>To adapt this code for Power Automate, follow these steps:</w:t>
      </w:r>
    </w:p>
    <w:p w14:paraId="54511897" w14:textId="462933AB" w:rsidR="00113D87" w:rsidRPr="00567351" w:rsidRDefault="001E1B5C" w:rsidP="00113D87">
      <w:pPr>
        <w:pStyle w:val="ListParagraph"/>
        <w:numPr>
          <w:ilvl w:val="0"/>
          <w:numId w:val="6"/>
        </w:numPr>
        <w:rPr>
          <w:b/>
          <w:bCs/>
        </w:rPr>
      </w:pPr>
      <w:r w:rsidRPr="00567351">
        <w:rPr>
          <w:b/>
          <w:bCs/>
        </w:rPr>
        <w:t>Create a Flow in Power Automate:</w:t>
      </w:r>
    </w:p>
    <w:p w14:paraId="1A3546F4" w14:textId="77777777" w:rsidR="00113D87" w:rsidRDefault="001E1B5C" w:rsidP="00113D87">
      <w:pPr>
        <w:pStyle w:val="ListParagraph"/>
        <w:numPr>
          <w:ilvl w:val="1"/>
          <w:numId w:val="6"/>
        </w:numPr>
      </w:pPr>
      <w:r>
        <w:t>Set up your trigger (e.g., when an email arrives or a file is added).</w:t>
      </w:r>
    </w:p>
    <w:p w14:paraId="2CFB5334" w14:textId="77777777" w:rsidR="00113D87" w:rsidRDefault="001E1B5C" w:rsidP="00113D87">
      <w:pPr>
        <w:pStyle w:val="ListParagraph"/>
        <w:numPr>
          <w:ilvl w:val="1"/>
          <w:numId w:val="6"/>
        </w:numPr>
      </w:pPr>
      <w:r>
        <w:t>Add an action to run a Python script.</w:t>
      </w:r>
    </w:p>
    <w:p w14:paraId="1350817E" w14:textId="77777777" w:rsidR="00113D87" w:rsidRPr="00567351" w:rsidRDefault="001E1B5C" w:rsidP="001E1B5C">
      <w:pPr>
        <w:pStyle w:val="ListParagraph"/>
        <w:numPr>
          <w:ilvl w:val="0"/>
          <w:numId w:val="6"/>
        </w:numPr>
        <w:rPr>
          <w:b/>
          <w:bCs/>
        </w:rPr>
      </w:pPr>
      <w:r w:rsidRPr="00567351">
        <w:rPr>
          <w:b/>
          <w:bCs/>
        </w:rPr>
        <w:t>Configure the Python Script Action:</w:t>
      </w:r>
    </w:p>
    <w:p w14:paraId="636C742D" w14:textId="77777777" w:rsidR="00113D87" w:rsidRDefault="001E1B5C" w:rsidP="001E1B5C">
      <w:pPr>
        <w:pStyle w:val="ListParagraph"/>
        <w:numPr>
          <w:ilvl w:val="1"/>
          <w:numId w:val="6"/>
        </w:numPr>
      </w:pPr>
      <w:r>
        <w:t>Specify the Python script file.</w:t>
      </w:r>
    </w:p>
    <w:p w14:paraId="20C89220" w14:textId="77777777" w:rsidR="00113D87" w:rsidRDefault="001E1B5C" w:rsidP="001E1B5C">
      <w:pPr>
        <w:pStyle w:val="ListParagraph"/>
        <w:numPr>
          <w:ilvl w:val="1"/>
          <w:numId w:val="6"/>
        </w:numPr>
      </w:pPr>
      <w:r>
        <w:t>Replace the input statements with dynamic inputs:</w:t>
      </w:r>
    </w:p>
    <w:p w14:paraId="561373D6" w14:textId="77777777" w:rsidR="003846CB" w:rsidRDefault="001E1B5C" w:rsidP="001E1B5C">
      <w:pPr>
        <w:pStyle w:val="ListParagraph"/>
        <w:numPr>
          <w:ilvl w:val="2"/>
          <w:numId w:val="6"/>
        </w:numPr>
      </w:pPr>
      <w:r>
        <w:t>For the name variable, use an input from your flow (e.g., an email subject or a SharePoint</w:t>
      </w:r>
      <w:r w:rsidR="003846CB">
        <w:t xml:space="preserve"> </w:t>
      </w:r>
      <w:r>
        <w:t>column value).</w:t>
      </w:r>
    </w:p>
    <w:p w14:paraId="2F911826" w14:textId="68E937ED" w:rsidR="001E1B5C" w:rsidRDefault="001E1B5C" w:rsidP="001E1B5C">
      <w:pPr>
        <w:pStyle w:val="ListParagraph"/>
        <w:numPr>
          <w:ilvl w:val="2"/>
          <w:numId w:val="6"/>
        </w:numPr>
      </w:pPr>
      <w:r>
        <w:t>For the age variable, use a dynamic input (e.g., from a previous action or a trigger).</w:t>
      </w:r>
    </w:p>
    <w:p w14:paraId="6C58436B" w14:textId="77777777" w:rsidR="001E1B5C" w:rsidRDefault="001E1B5C" w:rsidP="001E1B5C">
      <w:r>
        <w:t>Here’s an example of how you might modify the code:</w:t>
      </w:r>
    </w:p>
    <w:p w14:paraId="111F4301" w14:textId="77777777" w:rsidR="001E1B5C" w:rsidRPr="003846CB" w:rsidRDefault="001E1B5C" w:rsidP="003846CB">
      <w:pPr>
        <w:spacing w:after="0"/>
        <w:rPr>
          <w:i/>
          <w:iCs/>
        </w:rPr>
      </w:pPr>
      <w:r w:rsidRPr="003846CB">
        <w:rPr>
          <w:i/>
          <w:iCs/>
        </w:rPr>
        <w:t># Assume 'name' and 'age' are dynamic inputs from your flow</w:t>
      </w:r>
    </w:p>
    <w:p w14:paraId="775A3CD3" w14:textId="77777777" w:rsidR="001E1B5C" w:rsidRPr="003846CB" w:rsidRDefault="001E1B5C" w:rsidP="003846CB">
      <w:pPr>
        <w:spacing w:after="0"/>
        <w:rPr>
          <w:i/>
          <w:iCs/>
        </w:rPr>
      </w:pPr>
      <w:r w:rsidRPr="003846CB">
        <w:rPr>
          <w:i/>
          <w:iCs/>
        </w:rPr>
        <w:t>name = "John Doe" # Replace with actual dynamic input</w:t>
      </w:r>
    </w:p>
    <w:p w14:paraId="5BDC6515" w14:textId="77777777" w:rsidR="001E1B5C" w:rsidRPr="003846CB" w:rsidRDefault="001E1B5C" w:rsidP="003846CB">
      <w:pPr>
        <w:spacing w:after="0"/>
        <w:rPr>
          <w:i/>
          <w:iCs/>
        </w:rPr>
      </w:pPr>
      <w:r w:rsidRPr="003846CB">
        <w:rPr>
          <w:i/>
          <w:iCs/>
        </w:rPr>
        <w:t>age = 30 # Replace with actual dynamic input</w:t>
      </w:r>
    </w:p>
    <w:p w14:paraId="5B633A82" w14:textId="77777777" w:rsidR="003846CB" w:rsidRPr="003846CB" w:rsidRDefault="003846CB" w:rsidP="003846CB">
      <w:pPr>
        <w:spacing w:after="0"/>
        <w:rPr>
          <w:i/>
          <w:iCs/>
        </w:rPr>
      </w:pPr>
    </w:p>
    <w:p w14:paraId="311ECF57" w14:textId="77777777" w:rsidR="001E1B5C" w:rsidRPr="003846CB" w:rsidRDefault="001E1B5C" w:rsidP="003846CB">
      <w:pPr>
        <w:spacing w:after="0"/>
        <w:rPr>
          <w:i/>
          <w:iCs/>
        </w:rPr>
      </w:pPr>
      <w:r w:rsidRPr="003846CB">
        <w:rPr>
          <w:i/>
          <w:iCs/>
        </w:rPr>
        <w:t>print(</w:t>
      </w:r>
      <w:proofErr w:type="spellStart"/>
      <w:r w:rsidRPr="003846CB">
        <w:rPr>
          <w:i/>
          <w:iCs/>
        </w:rPr>
        <w:t>f"Hello</w:t>
      </w:r>
      <w:proofErr w:type="spellEnd"/>
      <w:r w:rsidRPr="003846CB">
        <w:rPr>
          <w:i/>
          <w:iCs/>
        </w:rPr>
        <w:t>, {name}! You are {age} years old.")</w:t>
      </w:r>
    </w:p>
    <w:p w14:paraId="08CC966D" w14:textId="42369D73" w:rsidR="002C43ED" w:rsidRDefault="001E1B5C" w:rsidP="001E1B5C">
      <w:r>
        <w:lastRenderedPageBreak/>
        <w:t>By replacing the input statements with dynamic data from your flow, your Python script will adapt seamlessly</w:t>
      </w:r>
      <w:r w:rsidR="003846CB">
        <w:t xml:space="preserve"> </w:t>
      </w:r>
      <w:r>
        <w:t>to the context provided by Power Automate. Feel free to adjust the example based on your specific use case!</w:t>
      </w:r>
      <w:r>
        <w:rPr>
          <w:rFonts w:ascii="Segoe UI Emoji" w:hAnsi="Segoe UI Emoji" w:cs="Segoe UI Emoji"/>
        </w:rPr>
        <w:t>😊</w:t>
      </w:r>
    </w:p>
    <w:p w14:paraId="2BB3983C" w14:textId="77777777" w:rsidR="002C43ED" w:rsidRDefault="00977981">
      <w:pPr>
        <w:pStyle w:val="Heading2"/>
      </w:pPr>
      <w:r>
        <w:t>You</w:t>
      </w:r>
    </w:p>
    <w:p w14:paraId="23E3F7F6" w14:textId="03E57BB5" w:rsidR="002C43ED" w:rsidRDefault="003846CB">
      <w:r w:rsidRPr="003846CB">
        <w:t xml:space="preserve">How would I set up the flow with dynamic inputs if the app has an </w:t>
      </w:r>
      <w:proofErr w:type="spellStart"/>
      <w:r w:rsidRPr="003846CB">
        <w:t>inpuyt</w:t>
      </w:r>
      <w:proofErr w:type="spellEnd"/>
      <w:r w:rsidRPr="003846CB">
        <w:t xml:space="preserve"> field and a combo-box on the main screen and I want to pass them as inputs. Say my input field is a number with variable identifier </w:t>
      </w:r>
      <w:proofErr w:type="spellStart"/>
      <w:r w:rsidRPr="003846CB">
        <w:t>hoursWorked</w:t>
      </w:r>
      <w:proofErr w:type="spellEnd"/>
      <w:r w:rsidRPr="003846CB">
        <w:t xml:space="preserve"> and my combo-box is a choice between 2 strings with variable identifier </w:t>
      </w:r>
      <w:proofErr w:type="spellStart"/>
      <w:r w:rsidRPr="003846CB">
        <w:t>perDayOrPerWeek</w:t>
      </w:r>
      <w:proofErr w:type="spellEnd"/>
      <w:r w:rsidRPr="003846CB">
        <w:t>?</w:t>
      </w:r>
    </w:p>
    <w:p w14:paraId="7BAC5AC0" w14:textId="77777777" w:rsidR="002C43ED" w:rsidRDefault="00977981">
      <w:pPr>
        <w:pStyle w:val="Heading2"/>
      </w:pPr>
      <w:r>
        <w:t>Copilot</w:t>
      </w:r>
    </w:p>
    <w:p w14:paraId="3C87942D" w14:textId="5D211470" w:rsidR="00C1663E" w:rsidRDefault="00C1663E" w:rsidP="00C1663E">
      <w:r>
        <w:t>Certainly! Let’s set up the flow to pass dynamic inputs from your Power App to Power Automate. Assuming</w:t>
      </w:r>
      <w:r>
        <w:t xml:space="preserve"> </w:t>
      </w:r>
      <w:r>
        <w:t xml:space="preserve">you have an input field named </w:t>
      </w:r>
      <w:proofErr w:type="spellStart"/>
      <w:r w:rsidRPr="00C1663E">
        <w:rPr>
          <w:i/>
          <w:iCs/>
        </w:rPr>
        <w:t>hoursWorked</w:t>
      </w:r>
      <w:proofErr w:type="spellEnd"/>
      <w:r>
        <w:t xml:space="preserve"> (a number) and a combo-box named </w:t>
      </w:r>
      <w:proofErr w:type="spellStart"/>
      <w:r w:rsidRPr="00C1663E">
        <w:rPr>
          <w:i/>
          <w:iCs/>
        </w:rPr>
        <w:t>perDayOrPerWeek</w:t>
      </w:r>
      <w:proofErr w:type="spellEnd"/>
      <w:r>
        <w:t xml:space="preserve"> (with</w:t>
      </w:r>
      <w:r>
        <w:t xml:space="preserve"> </w:t>
      </w:r>
      <w:r>
        <w:t>choices), follow these steps:</w:t>
      </w:r>
    </w:p>
    <w:p w14:paraId="0F668B93" w14:textId="6C05378E" w:rsidR="00C1663E" w:rsidRPr="00567351" w:rsidRDefault="00C1663E" w:rsidP="00C1663E">
      <w:pPr>
        <w:pStyle w:val="ListParagraph"/>
        <w:numPr>
          <w:ilvl w:val="0"/>
          <w:numId w:val="7"/>
        </w:numPr>
        <w:rPr>
          <w:b/>
          <w:bCs/>
        </w:rPr>
      </w:pPr>
      <w:r w:rsidRPr="00567351">
        <w:rPr>
          <w:b/>
          <w:bCs/>
        </w:rPr>
        <w:t>Create Your Power App:</w:t>
      </w:r>
    </w:p>
    <w:p w14:paraId="0C7E50AA" w14:textId="77777777" w:rsidR="00C1663E" w:rsidRDefault="00C1663E" w:rsidP="00C1663E">
      <w:pPr>
        <w:pStyle w:val="ListParagraph"/>
        <w:numPr>
          <w:ilvl w:val="1"/>
          <w:numId w:val="7"/>
        </w:numPr>
      </w:pPr>
      <w:r>
        <w:t>Design your Power App with the input field and combo-box on the main screen.</w:t>
      </w:r>
    </w:p>
    <w:p w14:paraId="4A9FED2E" w14:textId="77777777" w:rsidR="00C1663E" w:rsidRDefault="00C1663E" w:rsidP="00C1663E">
      <w:pPr>
        <w:pStyle w:val="ListParagraph"/>
        <w:numPr>
          <w:ilvl w:val="1"/>
          <w:numId w:val="7"/>
        </w:numPr>
      </w:pPr>
      <w:r>
        <w:t>Assign the appropriate variable identifiers (</w:t>
      </w:r>
      <w:proofErr w:type="spellStart"/>
      <w:r w:rsidRPr="00C1663E">
        <w:rPr>
          <w:i/>
          <w:iCs/>
        </w:rPr>
        <w:t>hoursWorked</w:t>
      </w:r>
      <w:proofErr w:type="spellEnd"/>
      <w:r>
        <w:t xml:space="preserve"> and </w:t>
      </w:r>
      <w:proofErr w:type="spellStart"/>
      <w:r w:rsidRPr="00C1663E">
        <w:rPr>
          <w:i/>
          <w:iCs/>
        </w:rPr>
        <w:t>perDayOrPerWeek</w:t>
      </w:r>
      <w:proofErr w:type="spellEnd"/>
      <w:r>
        <w:t>) to these controls.</w:t>
      </w:r>
    </w:p>
    <w:p w14:paraId="765EA1BF" w14:textId="77777777" w:rsidR="00C1663E" w:rsidRPr="00567351" w:rsidRDefault="00C1663E" w:rsidP="00C1663E">
      <w:pPr>
        <w:pStyle w:val="ListParagraph"/>
        <w:numPr>
          <w:ilvl w:val="0"/>
          <w:numId w:val="7"/>
        </w:numPr>
        <w:rPr>
          <w:b/>
          <w:bCs/>
        </w:rPr>
      </w:pPr>
      <w:r w:rsidRPr="00567351">
        <w:rPr>
          <w:b/>
          <w:bCs/>
        </w:rPr>
        <w:t>Create a Flow in Power Automate:</w:t>
      </w:r>
    </w:p>
    <w:p w14:paraId="025A13E0" w14:textId="77777777" w:rsidR="00C1663E" w:rsidRDefault="00C1663E" w:rsidP="00C1663E">
      <w:pPr>
        <w:pStyle w:val="ListParagraph"/>
        <w:numPr>
          <w:ilvl w:val="1"/>
          <w:numId w:val="7"/>
        </w:numPr>
      </w:pPr>
      <w:r>
        <w:t>Go to Power Automate and create a new flow.</w:t>
      </w:r>
    </w:p>
    <w:p w14:paraId="55FCC10E" w14:textId="6BFB0A00" w:rsidR="00C1663E" w:rsidRDefault="00C1663E" w:rsidP="00C1663E">
      <w:pPr>
        <w:pStyle w:val="ListParagraph"/>
        <w:numPr>
          <w:ilvl w:val="1"/>
          <w:numId w:val="7"/>
        </w:numPr>
      </w:pPr>
      <w:r>
        <w:t>Choose a trigger (e.g., when an item is created or modified in SharePoint, when an email arrives,</w:t>
      </w:r>
      <w:r>
        <w:t xml:space="preserve"> </w:t>
      </w:r>
      <w:r>
        <w:t>etc.).</w:t>
      </w:r>
    </w:p>
    <w:p w14:paraId="58634292" w14:textId="2B3E54A2" w:rsidR="00567351" w:rsidRPr="00567351" w:rsidRDefault="00C1663E" w:rsidP="00567351">
      <w:pPr>
        <w:pStyle w:val="ListParagraph"/>
        <w:numPr>
          <w:ilvl w:val="0"/>
          <w:numId w:val="7"/>
        </w:numPr>
        <w:rPr>
          <w:b/>
          <w:bCs/>
        </w:rPr>
      </w:pPr>
      <w:r w:rsidRPr="00567351">
        <w:rPr>
          <w:b/>
          <w:bCs/>
        </w:rPr>
        <w:t>Add an Action to Your Flow:</w:t>
      </w:r>
    </w:p>
    <w:p w14:paraId="463AEE65" w14:textId="77777777" w:rsidR="00567351" w:rsidRDefault="00C1663E" w:rsidP="00C1663E">
      <w:pPr>
        <w:pStyle w:val="ListParagraph"/>
        <w:numPr>
          <w:ilvl w:val="1"/>
          <w:numId w:val="7"/>
        </w:numPr>
      </w:pPr>
      <w:r>
        <w:t>Add an action that corresponds to your use case (e.g., send an email, update a SharePoint list, etc.).</w:t>
      </w:r>
    </w:p>
    <w:p w14:paraId="0A858043" w14:textId="77777777" w:rsidR="00567351" w:rsidRDefault="00C1663E" w:rsidP="00C1663E">
      <w:pPr>
        <w:pStyle w:val="ListParagraph"/>
        <w:numPr>
          <w:ilvl w:val="1"/>
          <w:numId w:val="7"/>
        </w:numPr>
      </w:pPr>
      <w:r>
        <w:t>In this action, you’ll pass the dynamic inputs from your Power App.</w:t>
      </w:r>
    </w:p>
    <w:p w14:paraId="6DA15BDB" w14:textId="77777777" w:rsidR="00567351" w:rsidRPr="00567351" w:rsidRDefault="00C1663E" w:rsidP="00C1663E">
      <w:pPr>
        <w:pStyle w:val="ListParagraph"/>
        <w:numPr>
          <w:ilvl w:val="0"/>
          <w:numId w:val="7"/>
        </w:numPr>
        <w:rPr>
          <w:b/>
          <w:bCs/>
        </w:rPr>
      </w:pPr>
      <w:r w:rsidRPr="00567351">
        <w:rPr>
          <w:b/>
          <w:bCs/>
        </w:rPr>
        <w:t>Configure Dynamic Inputs:</w:t>
      </w:r>
    </w:p>
    <w:p w14:paraId="3632528D" w14:textId="77777777" w:rsidR="00567351" w:rsidRDefault="00C1663E" w:rsidP="00C1663E">
      <w:pPr>
        <w:pStyle w:val="ListParagraph"/>
        <w:numPr>
          <w:ilvl w:val="1"/>
          <w:numId w:val="7"/>
        </w:numPr>
      </w:pPr>
      <w:r>
        <w:t xml:space="preserve">For the </w:t>
      </w:r>
      <w:proofErr w:type="spellStart"/>
      <w:r w:rsidRPr="00567351">
        <w:rPr>
          <w:i/>
          <w:iCs/>
        </w:rPr>
        <w:t>hoursWorked</w:t>
      </w:r>
      <w:proofErr w:type="spellEnd"/>
      <w:r>
        <w:t xml:space="preserve"> input:</w:t>
      </w:r>
    </w:p>
    <w:p w14:paraId="3DE2AA0F" w14:textId="77777777" w:rsidR="00567351" w:rsidRDefault="00C1663E" w:rsidP="00567351">
      <w:pPr>
        <w:pStyle w:val="ListParagraph"/>
        <w:numPr>
          <w:ilvl w:val="2"/>
          <w:numId w:val="7"/>
        </w:numPr>
      </w:pPr>
      <w:r>
        <w:t xml:space="preserve">In your action, find the field where you want to use </w:t>
      </w:r>
      <w:proofErr w:type="spellStart"/>
      <w:r w:rsidRPr="00567351">
        <w:rPr>
          <w:i/>
          <w:iCs/>
        </w:rPr>
        <w:t>hoursWorked</w:t>
      </w:r>
      <w:r>
        <w:t>.</w:t>
      </w:r>
      <w:proofErr w:type="spellEnd"/>
    </w:p>
    <w:p w14:paraId="2F18EC33" w14:textId="77777777" w:rsidR="00567351" w:rsidRDefault="00C1663E" w:rsidP="00C1663E">
      <w:pPr>
        <w:pStyle w:val="ListParagraph"/>
        <w:numPr>
          <w:ilvl w:val="2"/>
          <w:numId w:val="7"/>
        </w:numPr>
      </w:pPr>
      <w:r>
        <w:t xml:space="preserve">Use the expression </w:t>
      </w:r>
      <w:proofErr w:type="spellStart"/>
      <w:r w:rsidRPr="00567351">
        <w:rPr>
          <w:i/>
          <w:iCs/>
        </w:rPr>
        <w:t>triggerOutputs</w:t>
      </w:r>
      <w:proofErr w:type="spellEnd"/>
      <w:r w:rsidRPr="00567351">
        <w:rPr>
          <w:i/>
          <w:iCs/>
        </w:rPr>
        <w:t>()?['headers']['x-</w:t>
      </w:r>
      <w:proofErr w:type="spellStart"/>
      <w:r w:rsidRPr="00567351">
        <w:rPr>
          <w:i/>
          <w:iCs/>
        </w:rPr>
        <w:t>ms</w:t>
      </w:r>
      <w:proofErr w:type="spellEnd"/>
      <w:r w:rsidRPr="00567351">
        <w:rPr>
          <w:i/>
          <w:iCs/>
        </w:rPr>
        <w:t xml:space="preserve">-file-name'] </w:t>
      </w:r>
      <w:r>
        <w:t>to reference the</w:t>
      </w:r>
      <w:r w:rsidR="00567351">
        <w:t xml:space="preserve"> </w:t>
      </w:r>
      <w:r>
        <w:t xml:space="preserve">value of </w:t>
      </w:r>
      <w:proofErr w:type="spellStart"/>
      <w:r w:rsidRPr="00567351">
        <w:rPr>
          <w:i/>
          <w:iCs/>
        </w:rPr>
        <w:t>hoursWorked</w:t>
      </w:r>
      <w:proofErr w:type="spellEnd"/>
      <w:r>
        <w:t xml:space="preserve"> from your Power App.</w:t>
      </w:r>
    </w:p>
    <w:p w14:paraId="1EB9719D" w14:textId="77777777" w:rsidR="00567351" w:rsidRDefault="00C1663E" w:rsidP="00C1663E">
      <w:pPr>
        <w:pStyle w:val="ListParagraph"/>
        <w:numPr>
          <w:ilvl w:val="1"/>
          <w:numId w:val="7"/>
        </w:numPr>
      </w:pPr>
      <w:r>
        <w:t xml:space="preserve">For the </w:t>
      </w:r>
      <w:proofErr w:type="spellStart"/>
      <w:r w:rsidRPr="00567351">
        <w:rPr>
          <w:i/>
          <w:iCs/>
        </w:rPr>
        <w:t>perDayOrPerWeek</w:t>
      </w:r>
      <w:proofErr w:type="spellEnd"/>
      <w:r>
        <w:t xml:space="preserve"> input:</w:t>
      </w:r>
    </w:p>
    <w:p w14:paraId="479967EF" w14:textId="5A015EB0" w:rsidR="00567351" w:rsidRDefault="00C1663E" w:rsidP="00C1663E">
      <w:pPr>
        <w:pStyle w:val="ListParagraph"/>
        <w:numPr>
          <w:ilvl w:val="2"/>
          <w:numId w:val="7"/>
        </w:numPr>
      </w:pPr>
      <w:r>
        <w:t xml:space="preserve">Similarly, reference the value of </w:t>
      </w:r>
      <w:proofErr w:type="spellStart"/>
      <w:r w:rsidRPr="00567351">
        <w:rPr>
          <w:i/>
          <w:iCs/>
        </w:rPr>
        <w:t>perDayOrPerWeek</w:t>
      </w:r>
      <w:proofErr w:type="spellEnd"/>
      <w:r>
        <w:t xml:space="preserve"> using an appropriate expression (</w:t>
      </w:r>
      <w:proofErr w:type="spellStart"/>
      <w:r>
        <w:t>e.g</w:t>
      </w:r>
      <w:proofErr w:type="spellEnd"/>
      <w:r w:rsidR="00567351">
        <w:t xml:space="preserve"> </w:t>
      </w:r>
      <w:proofErr w:type="spellStart"/>
      <w:r w:rsidRPr="00567351">
        <w:rPr>
          <w:i/>
          <w:iCs/>
        </w:rPr>
        <w:t>triggerOutputs</w:t>
      </w:r>
      <w:proofErr w:type="spellEnd"/>
      <w:r w:rsidRPr="00567351">
        <w:rPr>
          <w:i/>
          <w:iCs/>
        </w:rPr>
        <w:t>()?['body/</w:t>
      </w:r>
      <w:proofErr w:type="spellStart"/>
      <w:r w:rsidRPr="00567351">
        <w:rPr>
          <w:i/>
          <w:iCs/>
        </w:rPr>
        <w:t>ChoiceField</w:t>
      </w:r>
      <w:proofErr w:type="spellEnd"/>
      <w:r w:rsidRPr="00567351">
        <w:rPr>
          <w:i/>
          <w:iCs/>
        </w:rPr>
        <w:t>']</w:t>
      </w:r>
      <w:r>
        <w:t>).</w:t>
      </w:r>
    </w:p>
    <w:p w14:paraId="5EC873AA" w14:textId="77777777" w:rsidR="00567351" w:rsidRPr="00567351" w:rsidRDefault="00C1663E" w:rsidP="00C1663E">
      <w:pPr>
        <w:pStyle w:val="ListParagraph"/>
        <w:numPr>
          <w:ilvl w:val="0"/>
          <w:numId w:val="7"/>
        </w:numPr>
        <w:rPr>
          <w:b/>
          <w:bCs/>
        </w:rPr>
      </w:pPr>
      <w:r w:rsidRPr="00567351">
        <w:rPr>
          <w:b/>
          <w:bCs/>
        </w:rPr>
        <w:t>Test Your Flow:</w:t>
      </w:r>
    </w:p>
    <w:p w14:paraId="7896B9A1" w14:textId="77777777" w:rsidR="00567351" w:rsidRDefault="00C1663E" w:rsidP="00C1663E">
      <w:pPr>
        <w:pStyle w:val="ListParagraph"/>
        <w:numPr>
          <w:ilvl w:val="1"/>
          <w:numId w:val="7"/>
        </w:numPr>
      </w:pPr>
      <w:r>
        <w:t>Save your flow and test it by triggering the specified event (e.g., create a new item in SharePoint</w:t>
      </w:r>
      <w:r w:rsidR="00567351">
        <w:t xml:space="preserve"> </w:t>
      </w:r>
      <w:r>
        <w:t>or send an email).</w:t>
      </w:r>
    </w:p>
    <w:p w14:paraId="42A4642B" w14:textId="5D900182" w:rsidR="00C1663E" w:rsidRDefault="00C1663E" w:rsidP="00C1663E">
      <w:pPr>
        <w:pStyle w:val="ListParagraph"/>
        <w:numPr>
          <w:ilvl w:val="1"/>
          <w:numId w:val="7"/>
        </w:numPr>
      </w:pPr>
      <w:r>
        <w:t>Verify that the dynamic inputs are correctly passed from your Power App to Power Automate.</w:t>
      </w:r>
    </w:p>
    <w:p w14:paraId="1E227568" w14:textId="7713B040" w:rsidR="002C43ED" w:rsidRDefault="00C1663E" w:rsidP="00C1663E">
      <w:r>
        <w:lastRenderedPageBreak/>
        <w:t>Remember to adjust the expressions based on your specific scenario and the connectors you’re using. If you</w:t>
      </w:r>
      <w:r w:rsidR="00567351">
        <w:t xml:space="preserve"> </w:t>
      </w:r>
      <w:r>
        <w:t xml:space="preserve">encounter any issues, feel free to ask for further assistance! </w:t>
      </w:r>
      <w:r>
        <w:rPr>
          <w:rFonts w:ascii="Segoe UI Emoji" w:hAnsi="Segoe UI Emoji" w:cs="Segoe UI Emoji"/>
        </w:rPr>
        <w:t>😊</w:t>
      </w:r>
    </w:p>
    <w:p w14:paraId="46902530" w14:textId="77777777" w:rsidR="002C43ED" w:rsidRDefault="00977981">
      <w:pPr>
        <w:pStyle w:val="Heading2"/>
      </w:pPr>
      <w:r>
        <w:t>You</w:t>
      </w:r>
    </w:p>
    <w:p w14:paraId="22EF784F" w14:textId="5D8CD2C7" w:rsidR="002C43ED" w:rsidRDefault="00567351">
      <w:r w:rsidRPr="00567351">
        <w:t>How can I add an action to run a python script in the flow?</w:t>
      </w:r>
    </w:p>
    <w:p w14:paraId="57E72851" w14:textId="77777777" w:rsidR="002C43ED" w:rsidRDefault="00977981">
      <w:pPr>
        <w:pStyle w:val="Heading2"/>
      </w:pPr>
      <w:r>
        <w:t>Copilot</w:t>
      </w:r>
    </w:p>
    <w:p w14:paraId="7303209F" w14:textId="77777777" w:rsidR="00567351" w:rsidRDefault="00567351" w:rsidP="00567351">
      <w:r>
        <w:t>Certainly! To add an action that runs a Python script in a Power Automate flow, follow these steps:</w:t>
      </w:r>
    </w:p>
    <w:p w14:paraId="06867474" w14:textId="6F2E3C63" w:rsidR="00567351" w:rsidRPr="00567351" w:rsidRDefault="00567351" w:rsidP="00567351">
      <w:pPr>
        <w:pStyle w:val="ListParagraph"/>
        <w:numPr>
          <w:ilvl w:val="0"/>
          <w:numId w:val="8"/>
        </w:numPr>
        <w:rPr>
          <w:b/>
          <w:bCs/>
        </w:rPr>
      </w:pPr>
      <w:r w:rsidRPr="00567351">
        <w:rPr>
          <w:b/>
          <w:bCs/>
        </w:rPr>
        <w:t>Create a New Flow in Power Automate:</w:t>
      </w:r>
    </w:p>
    <w:p w14:paraId="7AB4F241" w14:textId="77777777" w:rsidR="00567351" w:rsidRDefault="00567351" w:rsidP="00567351">
      <w:pPr>
        <w:pStyle w:val="ListParagraph"/>
        <w:numPr>
          <w:ilvl w:val="1"/>
          <w:numId w:val="8"/>
        </w:numPr>
      </w:pPr>
      <w:r>
        <w:t>Open Power Automate.</w:t>
      </w:r>
    </w:p>
    <w:p w14:paraId="73A9E3A9" w14:textId="77777777" w:rsidR="00567351" w:rsidRDefault="00567351" w:rsidP="00567351">
      <w:pPr>
        <w:pStyle w:val="ListParagraph"/>
        <w:numPr>
          <w:ilvl w:val="1"/>
          <w:numId w:val="8"/>
        </w:numPr>
      </w:pPr>
      <w:r>
        <w:t>Create a new flow by clicking “New” and selecting the appropriate trigger (e.g., when an email</w:t>
      </w:r>
      <w:r>
        <w:t xml:space="preserve"> </w:t>
      </w:r>
      <w:r>
        <w:t>arrives, a file is added, etc.).</w:t>
      </w:r>
    </w:p>
    <w:p w14:paraId="7DF6197D" w14:textId="77777777" w:rsidR="00567351" w:rsidRPr="00567351" w:rsidRDefault="00567351" w:rsidP="00567351">
      <w:pPr>
        <w:pStyle w:val="ListParagraph"/>
        <w:numPr>
          <w:ilvl w:val="0"/>
          <w:numId w:val="8"/>
        </w:numPr>
        <w:rPr>
          <w:b/>
          <w:bCs/>
        </w:rPr>
      </w:pPr>
      <w:r w:rsidRPr="00567351">
        <w:rPr>
          <w:b/>
          <w:bCs/>
        </w:rPr>
        <w:t>Choose a Trigger:</w:t>
      </w:r>
    </w:p>
    <w:p w14:paraId="6011210D" w14:textId="77777777" w:rsidR="00567351" w:rsidRDefault="00567351" w:rsidP="00567351">
      <w:pPr>
        <w:pStyle w:val="ListParagraph"/>
        <w:numPr>
          <w:ilvl w:val="1"/>
          <w:numId w:val="8"/>
        </w:numPr>
      </w:pPr>
      <w:r>
        <w:t>Select a trigger for your flow. For example, choose “When a new email arrives.”</w:t>
      </w:r>
    </w:p>
    <w:p w14:paraId="75483B04" w14:textId="77777777" w:rsidR="00567351" w:rsidRPr="00567351" w:rsidRDefault="00567351" w:rsidP="00567351">
      <w:pPr>
        <w:pStyle w:val="ListParagraph"/>
        <w:numPr>
          <w:ilvl w:val="0"/>
          <w:numId w:val="8"/>
        </w:numPr>
        <w:rPr>
          <w:b/>
          <w:bCs/>
        </w:rPr>
      </w:pPr>
      <w:r w:rsidRPr="00567351">
        <w:rPr>
          <w:b/>
          <w:bCs/>
        </w:rPr>
        <w:t>Add an Action to Run a Python Script:</w:t>
      </w:r>
    </w:p>
    <w:p w14:paraId="57BAE98E" w14:textId="77777777" w:rsidR="00567351" w:rsidRDefault="00567351" w:rsidP="00567351">
      <w:pPr>
        <w:pStyle w:val="ListParagraph"/>
        <w:numPr>
          <w:ilvl w:val="1"/>
          <w:numId w:val="8"/>
        </w:numPr>
      </w:pPr>
      <w:r>
        <w:t>Click “+ Add an action.”</w:t>
      </w:r>
    </w:p>
    <w:p w14:paraId="7BB13CEC" w14:textId="77777777" w:rsidR="00567351" w:rsidRDefault="00567351" w:rsidP="00567351">
      <w:pPr>
        <w:pStyle w:val="ListParagraph"/>
        <w:numPr>
          <w:ilvl w:val="1"/>
          <w:numId w:val="8"/>
        </w:numPr>
      </w:pPr>
      <w:r>
        <w:t>Search for “Python” in the search bar.</w:t>
      </w:r>
    </w:p>
    <w:p w14:paraId="36F2BBBC" w14:textId="77777777" w:rsidR="00567351" w:rsidRDefault="00567351" w:rsidP="00567351">
      <w:pPr>
        <w:pStyle w:val="ListParagraph"/>
        <w:numPr>
          <w:ilvl w:val="1"/>
          <w:numId w:val="8"/>
        </w:numPr>
      </w:pPr>
      <w:r>
        <w:t>Choose the “Run Python script” action.</w:t>
      </w:r>
    </w:p>
    <w:p w14:paraId="069E4E41" w14:textId="77777777" w:rsidR="00567351" w:rsidRPr="00567351" w:rsidRDefault="00567351" w:rsidP="00567351">
      <w:pPr>
        <w:pStyle w:val="ListParagraph"/>
        <w:numPr>
          <w:ilvl w:val="0"/>
          <w:numId w:val="8"/>
        </w:numPr>
        <w:rPr>
          <w:b/>
          <w:bCs/>
        </w:rPr>
      </w:pPr>
      <w:r w:rsidRPr="00567351">
        <w:rPr>
          <w:b/>
          <w:bCs/>
        </w:rPr>
        <w:t>Configure the Python Script Action:</w:t>
      </w:r>
    </w:p>
    <w:p w14:paraId="3F08A8D3" w14:textId="77777777" w:rsidR="00567351" w:rsidRDefault="00567351" w:rsidP="00567351">
      <w:pPr>
        <w:pStyle w:val="ListParagraph"/>
        <w:numPr>
          <w:ilvl w:val="1"/>
          <w:numId w:val="8"/>
        </w:numPr>
      </w:pPr>
      <w:r>
        <w:t>Specify the Python script file you want to run.</w:t>
      </w:r>
    </w:p>
    <w:p w14:paraId="2ECC1A16" w14:textId="77777777" w:rsidR="00567351" w:rsidRDefault="00567351" w:rsidP="00567351">
      <w:pPr>
        <w:pStyle w:val="ListParagraph"/>
        <w:numPr>
          <w:ilvl w:val="1"/>
          <w:numId w:val="8"/>
        </w:numPr>
      </w:pPr>
      <w:r>
        <w:t>Provide any necessary input parameters (if your script requires dynamic inputs).</w:t>
      </w:r>
    </w:p>
    <w:p w14:paraId="3F3AE3DA" w14:textId="77777777" w:rsidR="00567351" w:rsidRDefault="00567351" w:rsidP="00567351">
      <w:pPr>
        <w:pStyle w:val="ListParagraph"/>
        <w:numPr>
          <w:ilvl w:val="1"/>
          <w:numId w:val="8"/>
        </w:numPr>
      </w:pPr>
      <w:r>
        <w:t>Write or paste your Python code into the action.</w:t>
      </w:r>
    </w:p>
    <w:p w14:paraId="0864A875" w14:textId="77777777" w:rsidR="00567351" w:rsidRPr="00567351" w:rsidRDefault="00567351" w:rsidP="00567351">
      <w:pPr>
        <w:pStyle w:val="ListParagraph"/>
        <w:numPr>
          <w:ilvl w:val="0"/>
          <w:numId w:val="8"/>
        </w:numPr>
        <w:rPr>
          <w:b/>
          <w:bCs/>
        </w:rPr>
      </w:pPr>
      <w:r w:rsidRPr="00567351">
        <w:rPr>
          <w:b/>
          <w:bCs/>
        </w:rPr>
        <w:t>Test Your Flow:</w:t>
      </w:r>
    </w:p>
    <w:p w14:paraId="6A93E5BE" w14:textId="77777777" w:rsidR="00567351" w:rsidRDefault="00567351" w:rsidP="00567351">
      <w:pPr>
        <w:pStyle w:val="ListParagraph"/>
        <w:numPr>
          <w:ilvl w:val="1"/>
          <w:numId w:val="8"/>
        </w:numPr>
      </w:pPr>
      <w:r>
        <w:t>Save your flow.</w:t>
      </w:r>
    </w:p>
    <w:p w14:paraId="715A9B29" w14:textId="77777777" w:rsidR="00567351" w:rsidRDefault="00567351" w:rsidP="00567351">
      <w:pPr>
        <w:pStyle w:val="ListParagraph"/>
        <w:numPr>
          <w:ilvl w:val="1"/>
          <w:numId w:val="8"/>
        </w:numPr>
      </w:pPr>
      <w:r>
        <w:t>Trigger the flow (e.g., by sending an email or adding a file).</w:t>
      </w:r>
    </w:p>
    <w:p w14:paraId="4BB9D52B" w14:textId="0701F682" w:rsidR="00567351" w:rsidRDefault="00567351" w:rsidP="00567351">
      <w:pPr>
        <w:pStyle w:val="ListParagraph"/>
        <w:numPr>
          <w:ilvl w:val="1"/>
          <w:numId w:val="8"/>
        </w:numPr>
      </w:pPr>
      <w:r>
        <w:t>Verify that the Python script runs successfully.</w:t>
      </w:r>
    </w:p>
    <w:p w14:paraId="6A2F25EB" w14:textId="572E6FE6" w:rsidR="002C43ED" w:rsidRDefault="00567351">
      <w:r>
        <w:t xml:space="preserve">Remember to replace placeholders with actual script details and inputs. Happy automating! </w:t>
      </w:r>
      <w:r>
        <w:rPr>
          <w:rFonts w:ascii="Segoe UI Emoji" w:hAnsi="Segoe UI Emoji" w:cs="Segoe UI Emoji"/>
        </w:rPr>
        <w:t>😊</w:t>
      </w:r>
    </w:p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01C3750"/>
    <w:multiLevelType w:val="hybridMultilevel"/>
    <w:tmpl w:val="B33A2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40511A9E"/>
    <w:multiLevelType w:val="hybridMultilevel"/>
    <w:tmpl w:val="038EB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5" w15:restartNumberingAfterBreak="0">
    <w:nsid w:val="4EDB5EC7"/>
    <w:multiLevelType w:val="hybridMultilevel"/>
    <w:tmpl w:val="29200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D5993"/>
    <w:multiLevelType w:val="hybridMultilevel"/>
    <w:tmpl w:val="61602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D1CAD"/>
    <w:multiLevelType w:val="hybridMultilevel"/>
    <w:tmpl w:val="715EB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2"/>
    <w:lvlOverride w:ilvl="0">
      <w:startOverride w:val="1"/>
    </w:lvlOverride>
  </w:num>
  <w:num w:numId="2" w16cid:durableId="1753311521">
    <w:abstractNumId w:val="4"/>
  </w:num>
  <w:num w:numId="3" w16cid:durableId="1553537202">
    <w:abstractNumId w:val="0"/>
  </w:num>
  <w:num w:numId="4" w16cid:durableId="602609035">
    <w:abstractNumId w:val="6"/>
  </w:num>
  <w:num w:numId="5" w16cid:durableId="1934775167">
    <w:abstractNumId w:val="3"/>
  </w:num>
  <w:num w:numId="6" w16cid:durableId="935556705">
    <w:abstractNumId w:val="7"/>
  </w:num>
  <w:num w:numId="7" w16cid:durableId="5400975">
    <w:abstractNumId w:val="1"/>
  </w:num>
  <w:num w:numId="8" w16cid:durableId="204417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31"/>
    <w:rsid w:val="00113D87"/>
    <w:rsid w:val="00155C80"/>
    <w:rsid w:val="001E1B5C"/>
    <w:rsid w:val="002C43ED"/>
    <w:rsid w:val="003846CB"/>
    <w:rsid w:val="00567351"/>
    <w:rsid w:val="00977981"/>
    <w:rsid w:val="00C1663E"/>
    <w:rsid w:val="00CC1B31"/>
    <w:rsid w:val="00D0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CCD95"/>
  <w15:docId w15:val="{6BAED258-4778-442F-9717-8DF56B10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4</Pages>
  <Words>1140</Words>
  <Characters>5352</Characters>
  <Application>Microsoft Office Word</Application>
  <DocSecurity>0</DocSecurity>
  <Lines>130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</cp:revision>
  <dcterms:created xsi:type="dcterms:W3CDTF">2025-01-28T19:48:00Z</dcterms:created>
  <dcterms:modified xsi:type="dcterms:W3CDTF">2025-01-28T21:02:00Z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be332e68-19cb-4384-a386-faa77acb3882</vt:lpwstr>
  </property>
</Properties>
</file>