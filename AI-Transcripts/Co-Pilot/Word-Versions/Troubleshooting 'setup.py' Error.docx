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4647" w14:textId="77777777" w:rsidR="002C43ED" w:rsidRDefault="00977981">
      <w:pPr>
        <w:pStyle w:val="Heading2"/>
      </w:pPr>
      <w:r>
        <w:t>You</w:t>
      </w:r>
    </w:p>
    <w:p w14:paraId="736468A3" w14:textId="77777777" w:rsidR="005C6A54" w:rsidRPr="003571C0" w:rsidRDefault="005C6A54" w:rsidP="005C6A54">
      <w:pPr>
        <w:ind w:left="-5" w:right="627"/>
      </w:pPr>
      <w:r w:rsidRPr="00347248">
        <w:t xml:space="preserve">When I try the command "python setup.py install" I get </w:t>
      </w:r>
      <w:proofErr w:type="spellStart"/>
      <w:r w:rsidRPr="00347248">
        <w:t>teh</w:t>
      </w:r>
      <w:proofErr w:type="spellEnd"/>
      <w:r w:rsidRPr="00347248">
        <w:t xml:space="preserve"> following error: C:\Users\HasanAkh1\AppData\Local\Programs\Python\Python312\python.exe: can't open file 'C:\\Users\\HasanAkh1\\OneDrive - bradford.gov.uk\\Markdown and Python\\python_docx-1.1.2\\setup.py': [</w:t>
      </w:r>
      <w:proofErr w:type="spellStart"/>
      <w:r w:rsidRPr="00347248">
        <w:t>Errno</w:t>
      </w:r>
      <w:proofErr w:type="spellEnd"/>
      <w:r w:rsidRPr="00347248">
        <w:t xml:space="preserve"> 2] No such file or directory</w:t>
      </w:r>
    </w:p>
    <w:p w14:paraId="40F58D40" w14:textId="77777777" w:rsidR="002C43ED" w:rsidRDefault="00977981">
      <w:pPr>
        <w:pStyle w:val="Heading2"/>
      </w:pPr>
      <w:r>
        <w:t>Copilot</w:t>
      </w:r>
    </w:p>
    <w:p w14:paraId="54A26F3F" w14:textId="77777777" w:rsidR="003055EE" w:rsidRPr="003055EE" w:rsidRDefault="003055EE" w:rsidP="003055EE">
      <w:pPr>
        <w:rPr>
          <w:lang w:val="en-GB"/>
        </w:rPr>
      </w:pPr>
      <w:r w:rsidRPr="003055EE">
        <w:rPr>
          <w:lang w:val="en-GB"/>
        </w:rPr>
        <w:t>It seems you're encountering an error related to the setup.py file when trying to install a Python package. Let's troubleshoot this! Here are some steps you can follow:</w:t>
      </w:r>
    </w:p>
    <w:p w14:paraId="7692A3CB" w14:textId="77777777" w:rsidR="003055EE" w:rsidRPr="003055EE" w:rsidRDefault="003055EE" w:rsidP="003055EE">
      <w:pPr>
        <w:numPr>
          <w:ilvl w:val="0"/>
          <w:numId w:val="4"/>
        </w:numPr>
        <w:rPr>
          <w:lang w:val="en-GB"/>
        </w:rPr>
      </w:pPr>
      <w:r w:rsidRPr="003055EE">
        <w:rPr>
          <w:b/>
          <w:bCs/>
          <w:lang w:val="en-GB"/>
        </w:rPr>
        <w:t>Check the Directory</w:t>
      </w:r>
      <w:r w:rsidRPr="003055EE">
        <w:rPr>
          <w:lang w:val="en-GB"/>
        </w:rPr>
        <w:t>:</w:t>
      </w:r>
    </w:p>
    <w:p w14:paraId="72A28FC4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 xml:space="preserve">First, ensure that the setup.py file is located in the specified directory. You can use the ls command (on Unix-like systems) or </w:t>
      </w:r>
      <w:proofErr w:type="spellStart"/>
      <w:r w:rsidRPr="003055EE">
        <w:rPr>
          <w:lang w:val="en-GB"/>
        </w:rPr>
        <w:t>dir</w:t>
      </w:r>
      <w:proofErr w:type="spellEnd"/>
      <w:r w:rsidRPr="003055EE">
        <w:rPr>
          <w:lang w:val="en-GB"/>
        </w:rPr>
        <w:t xml:space="preserve"> command (on Windows) to list all files in the directory where you're running the installation command.</w:t>
      </w:r>
    </w:p>
    <w:p w14:paraId="61723721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Make sure the setup.py file is present in the directory you're working with.</w:t>
      </w:r>
    </w:p>
    <w:p w14:paraId="75B9E09A" w14:textId="77777777" w:rsidR="003055EE" w:rsidRPr="003055EE" w:rsidRDefault="003055EE" w:rsidP="003055EE">
      <w:pPr>
        <w:numPr>
          <w:ilvl w:val="0"/>
          <w:numId w:val="4"/>
        </w:numPr>
        <w:rPr>
          <w:lang w:val="en-GB"/>
        </w:rPr>
      </w:pPr>
      <w:r w:rsidRPr="003055EE">
        <w:rPr>
          <w:b/>
          <w:bCs/>
          <w:lang w:val="en-GB"/>
        </w:rPr>
        <w:t>Verify the Path</w:t>
      </w:r>
      <w:r w:rsidRPr="003055EE">
        <w:rPr>
          <w:lang w:val="en-GB"/>
        </w:rPr>
        <w:t>:</w:t>
      </w:r>
    </w:p>
    <w:p w14:paraId="76EA5832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Double-check the path to the setup.py file. If it's located in a different directory, navigate to that directory using the cd command before running the installation command.</w:t>
      </w:r>
    </w:p>
    <w:p w14:paraId="174677DE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For example:</w:t>
      </w:r>
    </w:p>
    <w:p w14:paraId="05714350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cd C:\path\to\example_package</w:t>
      </w:r>
    </w:p>
    <w:p w14:paraId="6530085C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python setup.py install</w:t>
      </w:r>
    </w:p>
    <w:p w14:paraId="7EBDA961" w14:textId="77777777" w:rsidR="003055EE" w:rsidRPr="003055EE" w:rsidRDefault="003055EE" w:rsidP="003055EE">
      <w:pPr>
        <w:numPr>
          <w:ilvl w:val="0"/>
          <w:numId w:val="4"/>
        </w:numPr>
        <w:rPr>
          <w:lang w:val="en-GB"/>
        </w:rPr>
      </w:pPr>
      <w:r w:rsidRPr="003055EE">
        <w:rPr>
          <w:b/>
          <w:bCs/>
          <w:lang w:val="en-GB"/>
        </w:rPr>
        <w:t>Permissions and Access</w:t>
      </w:r>
      <w:r w:rsidRPr="003055EE">
        <w:rPr>
          <w:lang w:val="en-GB"/>
        </w:rPr>
        <w:t>:</w:t>
      </w:r>
    </w:p>
    <w:p w14:paraId="4D17E706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Ensure that you have the necessary permissions to access the file. If you're encountering permission issues, try running the installation command as an administrator.</w:t>
      </w:r>
    </w:p>
    <w:p w14:paraId="2906A387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You can also grant full access to the Python directory where the package is being installed.</w:t>
      </w:r>
    </w:p>
    <w:p w14:paraId="7EBC3D6B" w14:textId="77777777" w:rsidR="003055EE" w:rsidRPr="003055EE" w:rsidRDefault="003055EE" w:rsidP="003055EE">
      <w:pPr>
        <w:numPr>
          <w:ilvl w:val="0"/>
          <w:numId w:val="4"/>
        </w:numPr>
        <w:rPr>
          <w:lang w:val="en-GB"/>
        </w:rPr>
      </w:pPr>
      <w:r w:rsidRPr="003055EE">
        <w:rPr>
          <w:b/>
          <w:bCs/>
          <w:lang w:val="en-GB"/>
        </w:rPr>
        <w:t xml:space="preserve">Use </w:t>
      </w:r>
      <w:r w:rsidRPr="003055EE">
        <w:rPr>
          <w:lang w:val="en-GB"/>
        </w:rPr>
        <w:t>--user</w:t>
      </w:r>
      <w:r w:rsidRPr="003055EE">
        <w:rPr>
          <w:b/>
          <w:bCs/>
          <w:lang w:val="en-GB"/>
        </w:rPr>
        <w:t xml:space="preserve"> Option</w:t>
      </w:r>
      <w:r w:rsidRPr="003055EE">
        <w:rPr>
          <w:lang w:val="en-GB"/>
        </w:rPr>
        <w:t>:</w:t>
      </w:r>
    </w:p>
    <w:p w14:paraId="168D27BC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>When installing packages, consider using the --user option with the pip install command. This installs the package locally for the current user, avoiding system-wide conflicts.</w:t>
      </w:r>
    </w:p>
    <w:p w14:paraId="403A267F" w14:textId="77777777" w:rsidR="003055EE" w:rsidRPr="003055EE" w:rsidRDefault="003055EE" w:rsidP="003055EE">
      <w:pPr>
        <w:numPr>
          <w:ilvl w:val="1"/>
          <w:numId w:val="4"/>
        </w:numPr>
        <w:rPr>
          <w:lang w:val="en-GB"/>
        </w:rPr>
      </w:pPr>
      <w:r w:rsidRPr="003055EE">
        <w:rPr>
          <w:lang w:val="en-GB"/>
        </w:rPr>
        <w:t xml:space="preserve">pip install </w:t>
      </w:r>
      <w:proofErr w:type="spellStart"/>
      <w:r w:rsidRPr="003055EE">
        <w:rPr>
          <w:lang w:val="en-GB"/>
        </w:rPr>
        <w:t>package_name</w:t>
      </w:r>
      <w:proofErr w:type="spellEnd"/>
      <w:r w:rsidRPr="003055EE">
        <w:rPr>
          <w:lang w:val="en-GB"/>
        </w:rPr>
        <w:t xml:space="preserve"> --user</w:t>
      </w:r>
    </w:p>
    <w:p w14:paraId="11E3AFC1" w14:textId="77777777" w:rsidR="003055EE" w:rsidRPr="003055EE" w:rsidRDefault="003055EE" w:rsidP="003055EE">
      <w:pPr>
        <w:rPr>
          <w:lang w:val="en-GB"/>
        </w:rPr>
      </w:pPr>
      <w:r w:rsidRPr="003055EE">
        <w:rPr>
          <w:lang w:val="en-GB"/>
        </w:rPr>
        <w:lastRenderedPageBreak/>
        <w:t xml:space="preserve">Remember to adjust the paths and commands according to your specific setup. If you encounter any further issues, feel free to ask! </w:t>
      </w:r>
      <w:r w:rsidRPr="003055EE">
        <w:rPr>
          <w:rFonts w:ascii="Segoe UI Emoji" w:hAnsi="Segoe UI Emoji" w:cs="Segoe UI Emoji"/>
          <w:lang w:val="en-GB"/>
        </w:rPr>
        <w:t>😊</w:t>
      </w:r>
      <w:r w:rsidRPr="003055EE">
        <w:rPr>
          <w:lang w:val="en-GB"/>
        </w:rPr>
        <w:t xml:space="preserve"> 1 2 3 4 5</w:t>
      </w:r>
    </w:p>
    <w:p w14:paraId="4523E781" w14:textId="77777777" w:rsidR="0017697F" w:rsidRDefault="003055EE" w:rsidP="003055EE">
      <w:pPr>
        <w:rPr>
          <w:lang w:val="en-GB"/>
        </w:rPr>
      </w:pPr>
      <w:r w:rsidRPr="003055EE">
        <w:rPr>
          <w:lang w:val="en-GB"/>
        </w:rPr>
        <w:t xml:space="preserve">Learn more: </w:t>
      </w:r>
    </w:p>
    <w:p w14:paraId="36C803D7" w14:textId="0F068F00" w:rsidR="0017697F" w:rsidRPr="0017697F" w:rsidRDefault="00124B8F" w:rsidP="0017697F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="003055EE" w:rsidRPr="00124B8F">
          <w:rPr>
            <w:rStyle w:val="Hyperlink"/>
            <w:lang w:val="en-GB"/>
          </w:rPr>
          <w:t>stackoverflow.com</w:t>
        </w:r>
      </w:hyperlink>
      <w:r w:rsidR="003055EE" w:rsidRPr="0017697F">
        <w:rPr>
          <w:lang w:val="en-GB"/>
        </w:rPr>
        <w:t xml:space="preserve"> </w:t>
      </w:r>
    </w:p>
    <w:p w14:paraId="01C8382E" w14:textId="59B3FCE7" w:rsidR="0017697F" w:rsidRPr="0017697F" w:rsidRDefault="0019717E" w:rsidP="0017697F">
      <w:pPr>
        <w:pStyle w:val="ListParagraph"/>
        <w:numPr>
          <w:ilvl w:val="0"/>
          <w:numId w:val="5"/>
        </w:numPr>
      </w:pPr>
      <w:hyperlink r:id="rId6" w:history="1">
        <w:r w:rsidR="003055EE" w:rsidRPr="0019717E">
          <w:rPr>
            <w:rStyle w:val="Hyperlink"/>
            <w:lang w:val="en-GB"/>
          </w:rPr>
          <w:t>bobbyhadz.com</w:t>
        </w:r>
      </w:hyperlink>
      <w:r w:rsidR="003055EE" w:rsidRPr="0017697F">
        <w:rPr>
          <w:lang w:val="en-GB"/>
        </w:rPr>
        <w:t xml:space="preserve"> </w:t>
      </w:r>
    </w:p>
    <w:p w14:paraId="2BCF39DE" w14:textId="07D6B632" w:rsidR="0017697F" w:rsidRPr="0017697F" w:rsidRDefault="003D426C" w:rsidP="0017697F">
      <w:pPr>
        <w:pStyle w:val="ListParagraph"/>
        <w:numPr>
          <w:ilvl w:val="0"/>
          <w:numId w:val="5"/>
        </w:numPr>
      </w:pPr>
      <w:hyperlink r:id="rId7" w:history="1">
        <w:r w:rsidR="003055EE" w:rsidRPr="003D426C">
          <w:rPr>
            <w:rStyle w:val="Hyperlink"/>
            <w:lang w:val="en-GB"/>
          </w:rPr>
          <w:t>lxadm.com</w:t>
        </w:r>
      </w:hyperlink>
      <w:r w:rsidR="003055EE" w:rsidRPr="0017697F">
        <w:rPr>
          <w:lang w:val="en-GB"/>
        </w:rPr>
        <w:t xml:space="preserve"> </w:t>
      </w:r>
    </w:p>
    <w:p w14:paraId="15CD9AEC" w14:textId="714C7B82" w:rsidR="002C43ED" w:rsidRPr="00FC7966" w:rsidRDefault="00F12E4C" w:rsidP="0017697F">
      <w:pPr>
        <w:pStyle w:val="ListParagraph"/>
        <w:numPr>
          <w:ilvl w:val="0"/>
          <w:numId w:val="5"/>
        </w:numPr>
      </w:pPr>
      <w:hyperlink r:id="rId8" w:history="1">
        <w:r w:rsidR="003055EE" w:rsidRPr="00F12E4C">
          <w:rPr>
            <w:rStyle w:val="Hyperlink"/>
            <w:lang w:val="en-GB"/>
          </w:rPr>
          <w:t>geek-docs.com</w:t>
        </w:r>
      </w:hyperlink>
    </w:p>
    <w:p w14:paraId="67E5D378" w14:textId="5B1E9667" w:rsidR="00FC7966" w:rsidRDefault="00360AB6" w:rsidP="0017697F">
      <w:pPr>
        <w:pStyle w:val="ListParagraph"/>
        <w:numPr>
          <w:ilvl w:val="0"/>
          <w:numId w:val="5"/>
        </w:numPr>
      </w:pPr>
      <w:hyperlink r:id="rId9" w:history="1">
        <w:r w:rsidRPr="00360AB6">
          <w:rPr>
            <w:rStyle w:val="Hyperlink"/>
          </w:rPr>
          <w:t>digitalocean.com</w:t>
        </w:r>
      </w:hyperlink>
    </w:p>
    <w:p w14:paraId="0BBD1246" w14:textId="77777777" w:rsidR="002C43ED" w:rsidRDefault="00977981">
      <w:pPr>
        <w:pStyle w:val="Heading2"/>
      </w:pPr>
      <w:r>
        <w:t>You</w:t>
      </w:r>
    </w:p>
    <w:p w14:paraId="5DD8B08A" w14:textId="77777777" w:rsidR="00F86DD7" w:rsidRPr="00F86DD7" w:rsidRDefault="00F86DD7" w:rsidP="00F86DD7">
      <w:pPr>
        <w:rPr>
          <w:lang w:val="en-GB"/>
        </w:rPr>
      </w:pPr>
      <w:r w:rsidRPr="00F86DD7">
        <w:rPr>
          <w:lang w:val="en-GB"/>
        </w:rPr>
        <w:t xml:space="preserve">there </w:t>
      </w:r>
      <w:proofErr w:type="spellStart"/>
      <w:r w:rsidRPr="00F86DD7">
        <w:rPr>
          <w:lang w:val="en-GB"/>
        </w:rPr>
        <w:t>si</w:t>
      </w:r>
      <w:proofErr w:type="spellEnd"/>
      <w:r w:rsidRPr="00F86DD7">
        <w:rPr>
          <w:lang w:val="en-GB"/>
        </w:rPr>
        <w:t xml:space="preserve"> no setup.py, how can </w:t>
      </w:r>
      <w:proofErr w:type="spellStart"/>
      <w:r w:rsidRPr="00F86DD7">
        <w:rPr>
          <w:lang w:val="en-GB"/>
        </w:rPr>
        <w:t>i</w:t>
      </w:r>
      <w:proofErr w:type="spellEnd"/>
      <w:r w:rsidRPr="00F86DD7">
        <w:rPr>
          <w:lang w:val="en-GB"/>
        </w:rPr>
        <w:t xml:space="preserve"> </w:t>
      </w:r>
      <w:proofErr w:type="spellStart"/>
      <w:r w:rsidRPr="00F86DD7">
        <w:rPr>
          <w:lang w:val="en-GB"/>
        </w:rPr>
        <w:t>instalkl</w:t>
      </w:r>
      <w:proofErr w:type="spellEnd"/>
      <w:r w:rsidRPr="00F86DD7">
        <w:rPr>
          <w:lang w:val="en-GB"/>
        </w:rPr>
        <w:t xml:space="preserve"> it?</w:t>
      </w:r>
    </w:p>
    <w:p w14:paraId="212E144C" w14:textId="77777777" w:rsidR="002C43ED" w:rsidRDefault="00977981">
      <w:pPr>
        <w:pStyle w:val="Heading2"/>
      </w:pPr>
      <w:r>
        <w:t>Copilot</w:t>
      </w:r>
    </w:p>
    <w:p w14:paraId="0ADF8EAE" w14:textId="77777777" w:rsidR="00236F65" w:rsidRPr="00236F65" w:rsidRDefault="00236F65" w:rsidP="00236F65">
      <w:p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If the Python package you're trying to install doesn't have a setup.py file, you have a few options:</w:t>
      </w:r>
    </w:p>
    <w:p w14:paraId="3D715DBC" w14:textId="77777777" w:rsidR="00236F65" w:rsidRPr="00236F65" w:rsidRDefault="00236F65" w:rsidP="00236F65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236F65">
        <w:rPr>
          <w:b/>
          <w:bCs/>
          <w:sz w:val="22"/>
          <w:szCs w:val="22"/>
          <w:lang w:val="en-GB"/>
        </w:rPr>
        <w:t xml:space="preserve">Fork and Add </w:t>
      </w:r>
      <w:r w:rsidRPr="00236F65">
        <w:rPr>
          <w:sz w:val="22"/>
          <w:szCs w:val="22"/>
          <w:lang w:val="en-GB"/>
        </w:rPr>
        <w:t>setup.py:</w:t>
      </w:r>
    </w:p>
    <w:p w14:paraId="4125DBCD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Fork the repository of the package on a platform like GitHub.</w:t>
      </w:r>
    </w:p>
    <w:p w14:paraId="646E0D87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Add a working setup.py file to your fork.</w:t>
      </w:r>
    </w:p>
    <w:p w14:paraId="6D09EDE0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Send a pull request to the original author with your changes.</w:t>
      </w:r>
    </w:p>
    <w:p w14:paraId="30F7918D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If the package is hosted on Google Code or elsewhere, file a bug and post a patch.</w:t>
      </w:r>
    </w:p>
    <w:p w14:paraId="2497ACB6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Host your forked version somewhere and include it in your requirements file.</w:t>
      </w:r>
    </w:p>
    <w:p w14:paraId="69C97777" w14:textId="77777777" w:rsidR="00236F65" w:rsidRPr="00236F65" w:rsidRDefault="00236F65" w:rsidP="00236F65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236F65">
        <w:rPr>
          <w:b/>
          <w:bCs/>
          <w:sz w:val="22"/>
          <w:szCs w:val="22"/>
          <w:lang w:val="en-GB"/>
        </w:rPr>
        <w:t>Use an Alternative Approach</w:t>
      </w:r>
      <w:r w:rsidRPr="00236F65">
        <w:rPr>
          <w:sz w:val="22"/>
          <w:szCs w:val="22"/>
          <w:lang w:val="en-GB"/>
        </w:rPr>
        <w:t>:</w:t>
      </w:r>
    </w:p>
    <w:p w14:paraId="70F8F6A8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>If the package isn't a proper Python distribution, consider other options.</w:t>
      </w:r>
    </w:p>
    <w:p w14:paraId="1A1B707D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 xml:space="preserve">Explore tools like </w:t>
      </w:r>
      <w:r w:rsidRPr="00236F65">
        <w:rPr>
          <w:b/>
          <w:bCs/>
          <w:sz w:val="22"/>
          <w:szCs w:val="22"/>
          <w:lang w:val="en-GB"/>
        </w:rPr>
        <w:t>Buildout</w:t>
      </w:r>
      <w:r w:rsidRPr="00236F65">
        <w:rPr>
          <w:sz w:val="22"/>
          <w:szCs w:val="22"/>
          <w:lang w:val="en-GB"/>
        </w:rPr>
        <w:t xml:space="preserve"> for environment freezing.</w:t>
      </w:r>
    </w:p>
    <w:p w14:paraId="29B71CCA" w14:textId="77777777" w:rsidR="00236F65" w:rsidRPr="00236F65" w:rsidRDefault="00236F65" w:rsidP="00236F65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 xml:space="preserve">Alternatively, use an </w:t>
      </w:r>
      <w:proofErr w:type="spellStart"/>
      <w:r w:rsidRPr="00236F65">
        <w:rPr>
          <w:sz w:val="22"/>
          <w:szCs w:val="22"/>
          <w:lang w:val="en-GB"/>
        </w:rPr>
        <w:t>svn:external</w:t>
      </w:r>
      <w:proofErr w:type="spellEnd"/>
      <w:r w:rsidRPr="00236F65">
        <w:rPr>
          <w:sz w:val="22"/>
          <w:szCs w:val="22"/>
          <w:lang w:val="en-GB"/>
        </w:rPr>
        <w:t xml:space="preserve"> if available.</w:t>
      </w:r>
    </w:p>
    <w:p w14:paraId="70D83FC1" w14:textId="77777777" w:rsidR="00236F65" w:rsidRPr="00236F65" w:rsidRDefault="00236F65" w:rsidP="00236F65">
      <w:pPr>
        <w:rPr>
          <w:sz w:val="22"/>
          <w:szCs w:val="22"/>
          <w:lang w:val="en-GB"/>
        </w:rPr>
      </w:pPr>
      <w:r w:rsidRPr="00236F65">
        <w:rPr>
          <w:sz w:val="22"/>
          <w:szCs w:val="22"/>
          <w:lang w:val="en-GB"/>
        </w:rPr>
        <w:t xml:space="preserve">Remember to adapt these steps based on your specific situation. If you need further assistance, feel free to ask! </w:t>
      </w:r>
      <w:r w:rsidRPr="00236F65">
        <w:rPr>
          <w:rFonts w:ascii="Segoe UI Emoji" w:hAnsi="Segoe UI Emoji" w:cs="Segoe UI Emoji"/>
          <w:sz w:val="22"/>
          <w:szCs w:val="22"/>
          <w:lang w:val="en-GB"/>
        </w:rPr>
        <w:t>😊</w:t>
      </w:r>
      <w:r w:rsidRPr="00236F65">
        <w:rPr>
          <w:sz w:val="22"/>
          <w:szCs w:val="22"/>
          <w:lang w:val="en-GB"/>
        </w:rPr>
        <w:t xml:space="preserve"> 1 2 3 4</w:t>
      </w:r>
    </w:p>
    <w:p w14:paraId="69EE2AD6" w14:textId="77777777" w:rsidR="00236F65" w:rsidRDefault="00236F65" w:rsidP="00236F65">
      <w:pPr>
        <w:rPr>
          <w:lang w:val="en-GB"/>
        </w:rPr>
      </w:pPr>
      <w:r w:rsidRPr="00236F65">
        <w:rPr>
          <w:lang w:val="en-GB"/>
        </w:rPr>
        <w:t xml:space="preserve">Learn more: </w:t>
      </w:r>
    </w:p>
    <w:p w14:paraId="00940462" w14:textId="6A21D126" w:rsidR="00236F65" w:rsidRPr="00236F65" w:rsidRDefault="007E5AE1" w:rsidP="00236F65">
      <w:pPr>
        <w:pStyle w:val="ListParagraph"/>
        <w:numPr>
          <w:ilvl w:val="0"/>
          <w:numId w:val="7"/>
        </w:numPr>
        <w:rPr>
          <w:lang w:val="en-GB"/>
        </w:rPr>
      </w:pPr>
      <w:hyperlink r:id="rId10" w:history="1">
        <w:r w:rsidR="00236F65" w:rsidRPr="007E5AE1">
          <w:rPr>
            <w:rStyle w:val="Hyperlink"/>
            <w:lang w:val="en-GB"/>
          </w:rPr>
          <w:t>stackoverflow.com</w:t>
        </w:r>
      </w:hyperlink>
      <w:r w:rsidR="00236F65" w:rsidRPr="00236F65">
        <w:rPr>
          <w:lang w:val="en-GB"/>
        </w:rPr>
        <w:t xml:space="preserve"> </w:t>
      </w:r>
    </w:p>
    <w:p w14:paraId="1B8A1555" w14:textId="6F6C7C73" w:rsidR="00236F65" w:rsidRDefault="00A87B94" w:rsidP="00A87B94">
      <w:pPr>
        <w:pStyle w:val="ListParagraph"/>
        <w:numPr>
          <w:ilvl w:val="0"/>
          <w:numId w:val="7"/>
        </w:numPr>
        <w:jc w:val="both"/>
        <w:rPr>
          <w:lang w:val="en-GB"/>
        </w:rPr>
      </w:pPr>
      <w:hyperlink r:id="rId11" w:history="1">
        <w:proofErr w:type="spellStart"/>
        <w:r w:rsidR="00236F65" w:rsidRPr="00A87B94">
          <w:rPr>
            <w:rStyle w:val="Hyperlink"/>
            <w:lang w:val="en-GB"/>
          </w:rPr>
          <w:t>pgjones.dev</w:t>
        </w:r>
        <w:proofErr w:type="spellEnd"/>
      </w:hyperlink>
      <w:r w:rsidR="00236F65" w:rsidRPr="00236F65">
        <w:rPr>
          <w:lang w:val="en-GB"/>
        </w:rPr>
        <w:t xml:space="preserve"> </w:t>
      </w:r>
    </w:p>
    <w:p w14:paraId="6B435B94" w14:textId="780EDF3C" w:rsidR="00236F65" w:rsidRDefault="00DA2449" w:rsidP="00236F65">
      <w:pPr>
        <w:pStyle w:val="ListParagraph"/>
        <w:numPr>
          <w:ilvl w:val="0"/>
          <w:numId w:val="7"/>
        </w:numPr>
        <w:rPr>
          <w:lang w:val="en-GB"/>
        </w:rPr>
      </w:pPr>
      <w:hyperlink r:id="rId12" w:history="1">
        <w:r w:rsidR="00236F65" w:rsidRPr="00DA2449">
          <w:rPr>
            <w:rStyle w:val="Hyperlink"/>
            <w:lang w:val="en-GB"/>
          </w:rPr>
          <w:t>pip.pypa.io</w:t>
        </w:r>
      </w:hyperlink>
      <w:r w:rsidR="00236F65" w:rsidRPr="00236F65">
        <w:rPr>
          <w:lang w:val="en-GB"/>
        </w:rPr>
        <w:t xml:space="preserve"> </w:t>
      </w:r>
    </w:p>
    <w:p w14:paraId="3C2140E3" w14:textId="264C5A9F" w:rsidR="00236F65" w:rsidRPr="00F236B2" w:rsidRDefault="00F236B2" w:rsidP="00236F65">
      <w:pPr>
        <w:pStyle w:val="ListParagraph"/>
        <w:numPr>
          <w:ilvl w:val="0"/>
          <w:numId w:val="7"/>
        </w:numPr>
        <w:rPr>
          <w:rStyle w:val="Hyperlink"/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>HYPERLINK "https://www.activestate.com/resources/quick-reads/how-to-manually-install-python-packages/"</w:instrText>
      </w:r>
      <w:r>
        <w:rPr>
          <w:lang w:val="nl-NL"/>
        </w:rPr>
      </w:r>
      <w:r>
        <w:rPr>
          <w:lang w:val="nl-NL"/>
        </w:rPr>
        <w:fldChar w:fldCharType="separate"/>
      </w:r>
      <w:r w:rsidR="00236F65" w:rsidRPr="00F236B2">
        <w:rPr>
          <w:rStyle w:val="Hyperlink"/>
          <w:lang w:val="nl-NL"/>
        </w:rPr>
        <w:t xml:space="preserve">www.activestate.com  </w:t>
      </w:r>
    </w:p>
    <w:p w14:paraId="6609A2E3" w14:textId="472F99CA" w:rsidR="002C43ED" w:rsidRPr="00236F65" w:rsidRDefault="00F236B2" w:rsidP="00236F65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fldChar w:fldCharType="end"/>
      </w:r>
      <w:hyperlink r:id="rId13" w:history="1">
        <w:proofErr w:type="spellStart"/>
        <w:r w:rsidR="00236F65" w:rsidRPr="00C9291B">
          <w:rPr>
            <w:rStyle w:val="Hyperlink"/>
            <w:lang w:val="nl-NL"/>
          </w:rPr>
          <w:t>code.google.com</w:t>
        </w:r>
      </w:hyperlink>
      <w:proofErr w:type="spellEnd"/>
    </w:p>
    <w:sectPr w:rsidR="002C43ED" w:rsidRPr="00236F6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4A2"/>
    <w:multiLevelType w:val="multilevel"/>
    <w:tmpl w:val="8BD8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2C8D611E"/>
    <w:multiLevelType w:val="hybridMultilevel"/>
    <w:tmpl w:val="BC4C5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F2FAB"/>
    <w:multiLevelType w:val="multilevel"/>
    <w:tmpl w:val="D35E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6" w15:restartNumberingAfterBreak="0">
    <w:nsid w:val="5D3203F4"/>
    <w:multiLevelType w:val="hybridMultilevel"/>
    <w:tmpl w:val="027C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5"/>
  </w:num>
  <w:num w:numId="3" w16cid:durableId="1553537202">
    <w:abstractNumId w:val="1"/>
  </w:num>
  <w:num w:numId="4" w16cid:durableId="946893480">
    <w:abstractNumId w:val="0"/>
  </w:num>
  <w:num w:numId="5" w16cid:durableId="1662541032">
    <w:abstractNumId w:val="6"/>
  </w:num>
  <w:num w:numId="6" w16cid:durableId="1718118673">
    <w:abstractNumId w:val="4"/>
  </w:num>
  <w:num w:numId="7" w16cid:durableId="65438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54"/>
    <w:rsid w:val="00124B8F"/>
    <w:rsid w:val="0017697F"/>
    <w:rsid w:val="0019717E"/>
    <w:rsid w:val="00236F65"/>
    <w:rsid w:val="002C43ED"/>
    <w:rsid w:val="003055EE"/>
    <w:rsid w:val="00360AB6"/>
    <w:rsid w:val="003D426C"/>
    <w:rsid w:val="005C6A54"/>
    <w:rsid w:val="007C11F7"/>
    <w:rsid w:val="007E5AE1"/>
    <w:rsid w:val="00977981"/>
    <w:rsid w:val="00A87B94"/>
    <w:rsid w:val="00C9291B"/>
    <w:rsid w:val="00D04DF4"/>
    <w:rsid w:val="00DA2449"/>
    <w:rsid w:val="00F12E4C"/>
    <w:rsid w:val="00F236B2"/>
    <w:rsid w:val="00F86DD7"/>
    <w:rsid w:val="00F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D898"/>
  <w15:docId w15:val="{93BDBB24-077D-4961-BB04-432FFE76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236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-docs.com/python/python-ask-answer/139_python_pip_installation_error_no_such_file_or_directory_setuppy.html" TargetMode="External"/><Relationship Id="rId13" Type="http://schemas.openxmlformats.org/officeDocument/2006/relationships/hyperlink" Target="https://code.google.com/p/django-google-analytics/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xadm.com/python-cant-open-file-setup-py-errno-2-no-such-file-or-directory/" TargetMode="External"/><Relationship Id="rId12" Type="http://schemas.openxmlformats.org/officeDocument/2006/relationships/hyperlink" Target="https://pip.pypa.io/en/stable/topics/local-project-inst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bbyhadz.com/blog/python-could-not-install-packages-due-to-an-oserror-winerror-2-system-cannot-find-file-specified" TargetMode="External"/><Relationship Id="rId11" Type="http://schemas.openxmlformats.org/officeDocument/2006/relationships/hyperlink" Target="https://pgjones.dev/blog/packaging-without-setup-py-2020/" TargetMode="External"/><Relationship Id="rId5" Type="http://schemas.openxmlformats.org/officeDocument/2006/relationships/hyperlink" Target="https://stackoverflow.com/questions/17583771/python-cant-open-file-setup-py-errno-2-no-such-file-or-directory-directo?noredirect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204811/pip-install-a-python-package-without-a-setup-py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fix-python-no-such-file-or-directory-compiler-errors-when-installing-packag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2</Pages>
  <Words>542</Words>
  <Characters>3317</Characters>
  <Application>Microsoft Office Word</Application>
  <DocSecurity>0</DocSecurity>
  <Lines>82</Lines>
  <Paragraphs>63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16</cp:revision>
  <dcterms:created xsi:type="dcterms:W3CDTF">2025-03-14T12:43:00Z</dcterms:created>
  <dcterms:modified xsi:type="dcterms:W3CDTF">2025-03-14T14:23:00Z</dcterms:modified>
</cp:coreProperties>
</file>