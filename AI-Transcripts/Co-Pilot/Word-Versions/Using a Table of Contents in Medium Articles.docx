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136BB" w14:textId="77777777" w:rsidR="002C43ED" w:rsidRDefault="00977981">
      <w:pPr>
        <w:pStyle w:val="Heading2"/>
      </w:pPr>
      <w:r>
        <w:t>You</w:t>
      </w:r>
    </w:p>
    <w:p w14:paraId="67DD6C3D" w14:textId="2BCA3574" w:rsidR="002C43ED" w:rsidRDefault="00F35738">
      <w:r w:rsidRPr="00F35738">
        <w:t>I it best to put a contents of sections in a Medium story/article or best to leave it out and let the reader navigate themselves?</w:t>
      </w:r>
    </w:p>
    <w:p w14:paraId="348E44DD" w14:textId="77777777" w:rsidR="002C43ED" w:rsidRDefault="00977981">
      <w:pPr>
        <w:pStyle w:val="Heading2"/>
      </w:pPr>
      <w:r>
        <w:t>Copilot</w:t>
      </w:r>
    </w:p>
    <w:p w14:paraId="79521151" w14:textId="77777777" w:rsidR="00F35738" w:rsidRPr="00F35738" w:rsidRDefault="00F35738" w:rsidP="00F35738">
      <w:pPr>
        <w:rPr>
          <w:lang w:val="en-GB"/>
        </w:rPr>
      </w:pPr>
      <w:r w:rsidRPr="00F35738">
        <w:rPr>
          <w:lang w:val="en-GB"/>
        </w:rPr>
        <w:t>When writing a Medium story or article, including a table of contents (TOC) can enhance readability and guide readers through your content. Here are some considerations:</w:t>
      </w:r>
    </w:p>
    <w:p w14:paraId="5C6F55F2" w14:textId="77777777" w:rsidR="00F35738" w:rsidRPr="00F35738" w:rsidRDefault="00F35738" w:rsidP="00F35738">
      <w:pPr>
        <w:numPr>
          <w:ilvl w:val="0"/>
          <w:numId w:val="4"/>
        </w:numPr>
        <w:rPr>
          <w:lang w:val="en-GB"/>
        </w:rPr>
      </w:pPr>
      <w:r w:rsidRPr="00F35738">
        <w:rPr>
          <w:b/>
          <w:bCs/>
          <w:lang w:val="en-GB"/>
        </w:rPr>
        <w:t>Benefits of Including a TOC:</w:t>
      </w:r>
    </w:p>
    <w:p w14:paraId="36411921" w14:textId="77777777" w:rsidR="00F35738" w:rsidRPr="00F35738" w:rsidRDefault="00F35738" w:rsidP="00F35738">
      <w:pPr>
        <w:numPr>
          <w:ilvl w:val="1"/>
          <w:numId w:val="4"/>
        </w:numPr>
        <w:rPr>
          <w:lang w:val="en-GB"/>
        </w:rPr>
      </w:pPr>
      <w:r w:rsidRPr="00F35738">
        <w:rPr>
          <w:b/>
          <w:bCs/>
          <w:lang w:val="en-GB"/>
        </w:rPr>
        <w:t>Navigation:</w:t>
      </w:r>
      <w:r w:rsidRPr="00F35738">
        <w:rPr>
          <w:lang w:val="en-GB"/>
        </w:rPr>
        <w:t xml:space="preserve"> A TOC helps readers quickly find specific sections, especially in longer articles.</w:t>
      </w:r>
    </w:p>
    <w:p w14:paraId="7A6DD642" w14:textId="77777777" w:rsidR="00F35738" w:rsidRPr="00F35738" w:rsidRDefault="00F35738" w:rsidP="00F35738">
      <w:pPr>
        <w:numPr>
          <w:ilvl w:val="1"/>
          <w:numId w:val="4"/>
        </w:numPr>
        <w:rPr>
          <w:lang w:val="en-GB"/>
        </w:rPr>
      </w:pPr>
      <w:r w:rsidRPr="00F35738">
        <w:rPr>
          <w:b/>
          <w:bCs/>
          <w:lang w:val="en-GB"/>
        </w:rPr>
        <w:t>Structure:</w:t>
      </w:r>
      <w:r w:rsidRPr="00F35738">
        <w:rPr>
          <w:lang w:val="en-GB"/>
        </w:rPr>
        <w:t xml:space="preserve"> It provides an overview of your content's organization.</w:t>
      </w:r>
    </w:p>
    <w:p w14:paraId="62C1A8EC" w14:textId="77777777" w:rsidR="00F35738" w:rsidRPr="00F35738" w:rsidRDefault="00F35738" w:rsidP="00F35738">
      <w:pPr>
        <w:numPr>
          <w:ilvl w:val="1"/>
          <w:numId w:val="4"/>
        </w:numPr>
        <w:rPr>
          <w:lang w:val="en-GB"/>
        </w:rPr>
      </w:pPr>
      <w:r w:rsidRPr="00F35738">
        <w:rPr>
          <w:b/>
          <w:bCs/>
          <w:lang w:val="en-GB"/>
        </w:rPr>
        <w:t>Engagement:</w:t>
      </w:r>
      <w:r w:rsidRPr="00F35738">
        <w:rPr>
          <w:lang w:val="en-GB"/>
        </w:rPr>
        <w:t xml:space="preserve"> A well-structured TOC encourages readers to explore further.</w:t>
      </w:r>
    </w:p>
    <w:p w14:paraId="3A7A44D2" w14:textId="77777777" w:rsidR="00F35738" w:rsidRPr="00F35738" w:rsidRDefault="00F35738" w:rsidP="00F35738">
      <w:pPr>
        <w:numPr>
          <w:ilvl w:val="0"/>
          <w:numId w:val="4"/>
        </w:numPr>
        <w:rPr>
          <w:lang w:val="en-GB"/>
        </w:rPr>
      </w:pPr>
      <w:r w:rsidRPr="00F35738">
        <w:rPr>
          <w:b/>
          <w:bCs/>
          <w:lang w:val="en-GB"/>
        </w:rPr>
        <w:t>When to Use a TOC:</w:t>
      </w:r>
    </w:p>
    <w:p w14:paraId="7FAEF305" w14:textId="77777777" w:rsidR="00F35738" w:rsidRPr="00F35738" w:rsidRDefault="00F35738" w:rsidP="00F35738">
      <w:pPr>
        <w:numPr>
          <w:ilvl w:val="1"/>
          <w:numId w:val="4"/>
        </w:numPr>
        <w:rPr>
          <w:lang w:val="en-GB"/>
        </w:rPr>
      </w:pPr>
      <w:r w:rsidRPr="00F35738">
        <w:rPr>
          <w:b/>
          <w:bCs/>
          <w:lang w:val="en-GB"/>
        </w:rPr>
        <w:t>Long Articles:</w:t>
      </w:r>
      <w:r w:rsidRPr="00F35738">
        <w:rPr>
          <w:lang w:val="en-GB"/>
        </w:rPr>
        <w:t xml:space="preserve"> For lengthy pieces, a TOC is valuable to prevent readers from feeling overwhelmed.</w:t>
      </w:r>
    </w:p>
    <w:p w14:paraId="75ADF2A3" w14:textId="77777777" w:rsidR="00F35738" w:rsidRPr="00F35738" w:rsidRDefault="00F35738" w:rsidP="00F35738">
      <w:pPr>
        <w:numPr>
          <w:ilvl w:val="1"/>
          <w:numId w:val="4"/>
        </w:numPr>
        <w:rPr>
          <w:lang w:val="en-GB"/>
        </w:rPr>
      </w:pPr>
      <w:r w:rsidRPr="00F35738">
        <w:rPr>
          <w:b/>
          <w:bCs/>
          <w:lang w:val="en-GB"/>
        </w:rPr>
        <w:t>Multiple Sections:</w:t>
      </w:r>
      <w:r w:rsidRPr="00F35738">
        <w:rPr>
          <w:lang w:val="en-GB"/>
        </w:rPr>
        <w:t xml:space="preserve"> If your article has distinct sections (e.g., introduction, body, conclusion), a TOC is helpful.</w:t>
      </w:r>
    </w:p>
    <w:p w14:paraId="2D423FBE" w14:textId="77777777" w:rsidR="00F35738" w:rsidRPr="00F35738" w:rsidRDefault="00F35738" w:rsidP="00F35738">
      <w:pPr>
        <w:numPr>
          <w:ilvl w:val="1"/>
          <w:numId w:val="4"/>
        </w:numPr>
        <w:rPr>
          <w:lang w:val="en-GB"/>
        </w:rPr>
      </w:pPr>
      <w:r w:rsidRPr="00F35738">
        <w:rPr>
          <w:b/>
          <w:bCs/>
          <w:lang w:val="en-GB"/>
        </w:rPr>
        <w:t>Technical or In-Depth Content:</w:t>
      </w:r>
      <w:r w:rsidRPr="00F35738">
        <w:rPr>
          <w:lang w:val="en-GB"/>
        </w:rPr>
        <w:t xml:space="preserve"> Complex topics benefit from clear navigation.</w:t>
      </w:r>
    </w:p>
    <w:p w14:paraId="61941E7C" w14:textId="77777777" w:rsidR="00F35738" w:rsidRPr="00F35738" w:rsidRDefault="00F35738" w:rsidP="00F35738">
      <w:pPr>
        <w:numPr>
          <w:ilvl w:val="0"/>
          <w:numId w:val="4"/>
        </w:numPr>
        <w:rPr>
          <w:lang w:val="en-GB"/>
        </w:rPr>
      </w:pPr>
      <w:r w:rsidRPr="00F35738">
        <w:rPr>
          <w:b/>
          <w:bCs/>
          <w:lang w:val="en-GB"/>
        </w:rPr>
        <w:t>How to Create a TOC:</w:t>
      </w:r>
    </w:p>
    <w:p w14:paraId="0A62594F" w14:textId="77777777" w:rsidR="00F35738" w:rsidRPr="00F35738" w:rsidRDefault="00F35738" w:rsidP="00F35738">
      <w:pPr>
        <w:numPr>
          <w:ilvl w:val="1"/>
          <w:numId w:val="4"/>
        </w:numPr>
        <w:rPr>
          <w:lang w:val="en-GB"/>
        </w:rPr>
      </w:pPr>
      <w:r w:rsidRPr="00F35738">
        <w:rPr>
          <w:b/>
          <w:bCs/>
          <w:lang w:val="en-GB"/>
        </w:rPr>
        <w:t>Manual Approach:</w:t>
      </w:r>
      <w:r w:rsidRPr="00F35738">
        <w:rPr>
          <w:lang w:val="en-GB"/>
        </w:rPr>
        <w:t xml:space="preserve"> Add a TOC at the beginning of your article, listing section titles and linking to each section.</w:t>
      </w:r>
    </w:p>
    <w:p w14:paraId="7A08F281" w14:textId="77777777" w:rsidR="00F35738" w:rsidRPr="00F35738" w:rsidRDefault="00F35738" w:rsidP="00F35738">
      <w:pPr>
        <w:numPr>
          <w:ilvl w:val="1"/>
          <w:numId w:val="4"/>
        </w:numPr>
        <w:rPr>
          <w:lang w:val="en-GB"/>
        </w:rPr>
      </w:pPr>
      <w:r w:rsidRPr="00F35738">
        <w:rPr>
          <w:b/>
          <w:bCs/>
          <w:lang w:val="en-GB"/>
        </w:rPr>
        <w:t>Medium's Automatic TOC:</w:t>
      </w:r>
      <w:r w:rsidRPr="00F35738">
        <w:rPr>
          <w:lang w:val="en-GB"/>
        </w:rPr>
        <w:t xml:space="preserve"> Medium generates a TOC automatically if you use headers (H1, H2, etc.) consistently. Readers can click on section titles to jump directly to that part.</w:t>
      </w:r>
    </w:p>
    <w:p w14:paraId="444C31A7" w14:textId="77777777" w:rsidR="00F35738" w:rsidRPr="00F35738" w:rsidRDefault="00F35738" w:rsidP="00F35738">
      <w:pPr>
        <w:numPr>
          <w:ilvl w:val="0"/>
          <w:numId w:val="4"/>
        </w:numPr>
        <w:rPr>
          <w:lang w:val="en-GB"/>
        </w:rPr>
      </w:pPr>
      <w:r w:rsidRPr="00F35738">
        <w:rPr>
          <w:b/>
          <w:bCs/>
          <w:lang w:val="en-GB"/>
        </w:rPr>
        <w:t>Best Practices:</w:t>
      </w:r>
    </w:p>
    <w:p w14:paraId="3A19B7FF" w14:textId="77777777" w:rsidR="00F35738" w:rsidRPr="00F35738" w:rsidRDefault="00F35738" w:rsidP="00F35738">
      <w:pPr>
        <w:numPr>
          <w:ilvl w:val="1"/>
          <w:numId w:val="4"/>
        </w:numPr>
        <w:rPr>
          <w:lang w:val="en-GB"/>
        </w:rPr>
      </w:pPr>
      <w:r w:rsidRPr="00F35738">
        <w:rPr>
          <w:b/>
          <w:bCs/>
          <w:lang w:val="en-GB"/>
        </w:rPr>
        <w:t>Concise Titles:</w:t>
      </w:r>
      <w:r w:rsidRPr="00F35738">
        <w:rPr>
          <w:lang w:val="en-GB"/>
        </w:rPr>
        <w:t xml:space="preserve"> Keep section titles brief and descriptive.</w:t>
      </w:r>
    </w:p>
    <w:p w14:paraId="07B493CC" w14:textId="77777777" w:rsidR="00F35738" w:rsidRPr="00F35738" w:rsidRDefault="00F35738" w:rsidP="00F35738">
      <w:pPr>
        <w:numPr>
          <w:ilvl w:val="1"/>
          <w:numId w:val="4"/>
        </w:numPr>
        <w:rPr>
          <w:lang w:val="en-GB"/>
        </w:rPr>
      </w:pPr>
      <w:r w:rsidRPr="00F35738">
        <w:rPr>
          <w:b/>
          <w:bCs/>
          <w:lang w:val="en-GB"/>
        </w:rPr>
        <w:t>Order:</w:t>
      </w:r>
      <w:r w:rsidRPr="00F35738">
        <w:rPr>
          <w:lang w:val="en-GB"/>
        </w:rPr>
        <w:t xml:space="preserve"> Arrange sections logically (e.g., introduction first, followed by body, and conclusion).</w:t>
      </w:r>
    </w:p>
    <w:p w14:paraId="3596AAA3" w14:textId="77777777" w:rsidR="00F35738" w:rsidRPr="00F35738" w:rsidRDefault="00F35738" w:rsidP="00F35738">
      <w:pPr>
        <w:numPr>
          <w:ilvl w:val="1"/>
          <w:numId w:val="4"/>
        </w:numPr>
        <w:rPr>
          <w:lang w:val="en-GB"/>
        </w:rPr>
      </w:pPr>
      <w:r w:rsidRPr="00F35738">
        <w:rPr>
          <w:b/>
          <w:bCs/>
          <w:lang w:val="en-GB"/>
        </w:rPr>
        <w:t>Formatting:</w:t>
      </w:r>
      <w:r w:rsidRPr="00F35738">
        <w:rPr>
          <w:lang w:val="en-GB"/>
        </w:rPr>
        <w:t xml:space="preserve"> Use consistent styling for headers (e.g., font size, bold) to make them stand out.</w:t>
      </w:r>
    </w:p>
    <w:p w14:paraId="701D0B86" w14:textId="77777777" w:rsidR="00F35738" w:rsidRPr="00F35738" w:rsidRDefault="00F35738" w:rsidP="00F35738">
      <w:pPr>
        <w:rPr>
          <w:lang w:val="en-GB"/>
        </w:rPr>
      </w:pPr>
      <w:r w:rsidRPr="00F35738">
        <w:rPr>
          <w:lang w:val="en-GB"/>
        </w:rPr>
        <w:lastRenderedPageBreak/>
        <w:t xml:space="preserve">Remember that a TOC is optional, but it can enhance the reader's experience. Consider your audience and the complexity of your content when deciding whether to include one1 2. Happy writing! </w:t>
      </w:r>
      <w:r w:rsidRPr="00F35738">
        <w:rPr>
          <w:rFonts w:ascii="Segoe UI Emoji" w:hAnsi="Segoe UI Emoji" w:cs="Segoe UI Emoji"/>
          <w:lang w:val="en-GB"/>
        </w:rPr>
        <w:t>😊</w:t>
      </w:r>
    </w:p>
    <w:p w14:paraId="72D5A5E1" w14:textId="77777777" w:rsidR="00F35738" w:rsidRDefault="00F35738">
      <w:pPr>
        <w:rPr>
          <w:lang w:val="en-GB"/>
        </w:rPr>
      </w:pPr>
      <w:r w:rsidRPr="00F35738">
        <w:rPr>
          <w:lang w:val="en-GB"/>
        </w:rPr>
        <w:t xml:space="preserve">Learn more: </w:t>
      </w:r>
    </w:p>
    <w:p w14:paraId="3A60200D" w14:textId="606E4EAB" w:rsidR="00F35738" w:rsidRPr="00F35738" w:rsidRDefault="00F35738" w:rsidP="00F35738">
      <w:pPr>
        <w:pStyle w:val="ListParagraph"/>
        <w:numPr>
          <w:ilvl w:val="0"/>
          <w:numId w:val="5"/>
        </w:numPr>
        <w:rPr>
          <w:lang w:val="en-GB"/>
        </w:rPr>
      </w:pPr>
      <w:hyperlink r:id="rId5" w:history="1">
        <w:r w:rsidRPr="00F35738">
          <w:rPr>
            <w:rStyle w:val="Hyperlink"/>
            <w:lang w:val="en-GB"/>
          </w:rPr>
          <w:t>Medium Course - Ultimate Guide to Formatting and Design</w:t>
        </w:r>
      </w:hyperlink>
    </w:p>
    <w:p w14:paraId="3DAA8933" w14:textId="47707225" w:rsidR="00F35738" w:rsidRPr="00F35738" w:rsidRDefault="00F35738" w:rsidP="00F35738">
      <w:pPr>
        <w:pStyle w:val="ListParagraph"/>
        <w:numPr>
          <w:ilvl w:val="0"/>
          <w:numId w:val="5"/>
        </w:numPr>
        <w:rPr>
          <w:rStyle w:val="Hyperlink"/>
          <w:lang w:val="en-GB"/>
        </w:rPr>
      </w:pPr>
      <w:r>
        <w:rPr>
          <w:lang w:val="nl-NL"/>
        </w:rPr>
        <w:fldChar w:fldCharType="begin"/>
      </w:r>
      <w:r w:rsidRPr="00F35738">
        <w:rPr>
          <w:lang w:val="en-GB"/>
        </w:rPr>
        <w:instrText>HYPERLINK "https://www.mintmillerwrites.com/the-ultimate-guide-to-better-writing-on-medium/"</w:instrText>
      </w:r>
      <w:r>
        <w:rPr>
          <w:lang w:val="nl-NL"/>
        </w:rPr>
      </w:r>
      <w:r>
        <w:rPr>
          <w:lang w:val="nl-NL"/>
        </w:rPr>
        <w:fldChar w:fldCharType="separate"/>
      </w:r>
      <w:r w:rsidRPr="00F35738">
        <w:rPr>
          <w:rStyle w:val="Hyperlink"/>
          <w:lang w:val="en-GB"/>
        </w:rPr>
        <w:t>Mint Miller Writes – Ultimate Guide to better</w:t>
      </w:r>
      <w:r w:rsidRPr="00F35738">
        <w:rPr>
          <w:rStyle w:val="Hyperlink"/>
          <w:lang w:val="en-GB"/>
        </w:rPr>
        <w:t xml:space="preserve"> </w:t>
      </w:r>
      <w:r w:rsidRPr="00F35738">
        <w:rPr>
          <w:rStyle w:val="Hyperlink"/>
          <w:lang w:val="en-GB"/>
        </w:rPr>
        <w:t xml:space="preserve">Writing on Medium </w:t>
      </w:r>
    </w:p>
    <w:p w14:paraId="73FCFEA5" w14:textId="11F5D8A0" w:rsidR="00F35738" w:rsidRPr="00F35738" w:rsidRDefault="00F35738" w:rsidP="00F3573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nl-NL"/>
        </w:rPr>
        <w:fldChar w:fldCharType="end"/>
      </w:r>
      <w:hyperlink r:id="rId6" w:history="1">
        <w:r w:rsidRPr="00F35738">
          <w:rPr>
            <w:rStyle w:val="Hyperlink"/>
            <w:lang w:val="en-GB"/>
          </w:rPr>
          <w:t>Medium - Ten tips from Creators who know best</w:t>
        </w:r>
      </w:hyperlink>
    </w:p>
    <w:p w14:paraId="16E2D8C3" w14:textId="32C4FC4A" w:rsidR="00F35738" w:rsidRPr="00F35738" w:rsidRDefault="00F35738" w:rsidP="00F35738">
      <w:pPr>
        <w:pStyle w:val="ListParagraph"/>
        <w:numPr>
          <w:ilvl w:val="0"/>
          <w:numId w:val="5"/>
        </w:numPr>
        <w:rPr>
          <w:lang w:val="en-GB"/>
        </w:rPr>
      </w:pPr>
      <w:hyperlink r:id="rId7" w:history="1">
        <w:r w:rsidRPr="00F35738">
          <w:rPr>
            <w:rStyle w:val="Hyperlink"/>
            <w:lang w:val="en-GB"/>
          </w:rPr>
          <w:t>Me</w:t>
        </w:r>
        <w:r>
          <w:rPr>
            <w:rStyle w:val="Hyperlink"/>
            <w:lang w:val="en-GB"/>
          </w:rPr>
          <w:t>d</w:t>
        </w:r>
        <w:r w:rsidRPr="00F35738">
          <w:rPr>
            <w:rStyle w:val="Hyperlink"/>
            <w:lang w:val="en-GB"/>
          </w:rPr>
          <w:t>ium Help - Best Practices for Journalism</w:t>
        </w:r>
      </w:hyperlink>
    </w:p>
    <w:p w14:paraId="2EC1EE24" w14:textId="1F3F3605" w:rsidR="002C43ED" w:rsidRPr="00F35738" w:rsidRDefault="00F35738" w:rsidP="00F35738">
      <w:pPr>
        <w:pStyle w:val="ListParagraph"/>
        <w:numPr>
          <w:ilvl w:val="0"/>
          <w:numId w:val="5"/>
        </w:numPr>
        <w:rPr>
          <w:lang w:val="en-GB"/>
        </w:rPr>
      </w:pPr>
      <w:hyperlink r:id="rId8" w:history="1">
        <w:r w:rsidRPr="00F35738">
          <w:rPr>
            <w:rStyle w:val="Hyperlink"/>
            <w:lang w:val="en-GB"/>
          </w:rPr>
          <w:t>Free Code Camp - Style Guide for writing on Medium</w:t>
        </w:r>
      </w:hyperlink>
    </w:p>
    <w:sectPr w:rsidR="002C43ED" w:rsidRPr="00F3573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16B12D31"/>
    <w:multiLevelType w:val="hybridMultilevel"/>
    <w:tmpl w:val="C4265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4" w15:restartNumberingAfterBreak="0">
    <w:nsid w:val="71797262"/>
    <w:multiLevelType w:val="multilevel"/>
    <w:tmpl w:val="C66A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915928">
    <w:abstractNumId w:val="2"/>
    <w:lvlOverride w:ilvl="0">
      <w:startOverride w:val="1"/>
    </w:lvlOverride>
  </w:num>
  <w:num w:numId="2" w16cid:durableId="1753311521">
    <w:abstractNumId w:val="3"/>
  </w:num>
  <w:num w:numId="3" w16cid:durableId="1553537202">
    <w:abstractNumId w:val="0"/>
  </w:num>
  <w:num w:numId="4" w16cid:durableId="1557273559">
    <w:abstractNumId w:val="4"/>
  </w:num>
  <w:num w:numId="5" w16cid:durableId="1010526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738"/>
    <w:rsid w:val="00177DB7"/>
    <w:rsid w:val="002C43ED"/>
    <w:rsid w:val="00977981"/>
    <w:rsid w:val="00D04DF4"/>
    <w:rsid w:val="00F3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A93D7"/>
  <w15:docId w15:val="{96CC59EB-7B84-4FA8-BAE3-85FC8975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F357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7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a-style-guide-for-writing-on-medium-fcbad27492e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medium.com/hc/en-us/articles/360003187253-Best-practices-for-journalism-on-Med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creators-hub/ten-medium-tips-from-the-creators-who-know-best-23f821c552b9" TargetMode="External"/><Relationship Id="rId5" Type="http://schemas.openxmlformats.org/officeDocument/2006/relationships/hyperlink" Target="https://mediumcourse.com/the-ultimate-guide-to-medium-article-formatting-and-desig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fau\Documents\Custom%20Office%20Template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0</TotalTime>
  <Pages>2</Pages>
  <Words>323</Words>
  <Characters>1652</Characters>
  <Application>Microsoft Office Word</Application>
  <DocSecurity>0</DocSecurity>
  <Lines>41</Lines>
  <Paragraphs>26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1</cp:revision>
  <dcterms:created xsi:type="dcterms:W3CDTF">2025-01-24T13:53:00Z</dcterms:created>
  <dcterms:modified xsi:type="dcterms:W3CDTF">2025-01-24T14:01:00Z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ebf3e27b-31be-42bf-9c4d-e7c8539433a7</vt:lpwstr>
  </property>
</Properties>
</file>