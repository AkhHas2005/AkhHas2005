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EA4FC" w14:textId="77777777" w:rsidR="002C43ED" w:rsidRDefault="00977981">
      <w:pPr>
        <w:pStyle w:val="Heading2"/>
      </w:pPr>
      <w:r>
        <w:t>You</w:t>
      </w:r>
    </w:p>
    <w:p w14:paraId="0709D2A9" w14:textId="77777777" w:rsidR="00A22793" w:rsidRDefault="00A22793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A22793">
        <w:rPr>
          <w:rFonts w:asciiTheme="minorHAnsi" w:eastAsiaTheme="minorEastAsia" w:hAnsiTheme="minorHAnsi" w:cstheme="minorBidi"/>
          <w:color w:val="auto"/>
          <w:sz w:val="24"/>
          <w:szCs w:val="24"/>
        </w:rPr>
        <w:t>can you explain this error in vertex ai agent builder: Playbook 649a2b15-5abf-413d-9a27-8164d8571423 caused loop in playbook routes.</w:t>
      </w:r>
    </w:p>
    <w:p w14:paraId="61C41642" w14:textId="09B53047" w:rsidR="002C43ED" w:rsidRDefault="00977981">
      <w:pPr>
        <w:pStyle w:val="Heading2"/>
      </w:pPr>
      <w:r>
        <w:t>Copilot</w:t>
      </w:r>
    </w:p>
    <w:p w14:paraId="566BFA4B" w14:textId="77777777" w:rsidR="00B14546" w:rsidRPr="00B14546" w:rsidRDefault="00B14546" w:rsidP="00B14546">
      <w:pPr>
        <w:rPr>
          <w:lang w:val="en-GB"/>
        </w:rPr>
      </w:pPr>
      <w:r w:rsidRPr="00B14546">
        <w:rPr>
          <w:lang w:val="en-GB"/>
        </w:rPr>
        <w:t>Certainly! The error message "Playbook 649a2b15-5abf-413d-9a27-8164d8571423 caused loop in playbook routes" indicates that there's an issue with the routing configuration in your Vertex AI Agent Builder application. To resolve this, follow these steps:</w:t>
      </w:r>
    </w:p>
    <w:p w14:paraId="076DFAFF" w14:textId="77777777" w:rsidR="00B14546" w:rsidRPr="00B14546" w:rsidRDefault="00B14546" w:rsidP="00B14546">
      <w:pPr>
        <w:numPr>
          <w:ilvl w:val="0"/>
          <w:numId w:val="4"/>
        </w:numPr>
        <w:rPr>
          <w:lang w:val="en-GB"/>
        </w:rPr>
      </w:pPr>
      <w:r w:rsidRPr="00B14546">
        <w:rPr>
          <w:b/>
          <w:bCs/>
          <w:lang w:val="en-GB"/>
        </w:rPr>
        <w:t>Authorized Domains/Subdomains</w:t>
      </w:r>
      <w:r w:rsidRPr="00B14546">
        <w:rPr>
          <w:lang w:val="en-GB"/>
        </w:rPr>
        <w:t>: Ensure that you've configured the authorized domains/subdomains under the Vertex Agent Builder Application. Specifically, add the xxxx.xx.r.appspot.com (and any other domains you're using) to the authorized list1.</w:t>
      </w:r>
    </w:p>
    <w:p w14:paraId="2142C3C2" w14:textId="77777777" w:rsidR="00B14546" w:rsidRPr="00B14546" w:rsidRDefault="00B14546" w:rsidP="00B14546">
      <w:pPr>
        <w:numPr>
          <w:ilvl w:val="0"/>
          <w:numId w:val="4"/>
        </w:numPr>
        <w:rPr>
          <w:lang w:val="en-GB"/>
        </w:rPr>
      </w:pPr>
      <w:r w:rsidRPr="00B14546">
        <w:rPr>
          <w:b/>
          <w:bCs/>
          <w:lang w:val="en-GB"/>
        </w:rPr>
        <w:t>App Engine Domain</w:t>
      </w:r>
      <w:r w:rsidRPr="00B14546">
        <w:rPr>
          <w:lang w:val="en-GB"/>
        </w:rPr>
        <w:t>: If you're using the default URL generated by App Engine (e.g., https://&lt;gcp-project-id&gt;.uc.r.appspot.com), copy this domain into the allowed domains section in your configuration1.</w:t>
      </w:r>
    </w:p>
    <w:p w14:paraId="195CA905" w14:textId="77777777" w:rsidR="00B14546" w:rsidRPr="00B14546" w:rsidRDefault="00B14546" w:rsidP="00B14546">
      <w:pPr>
        <w:rPr>
          <w:lang w:val="en-GB"/>
        </w:rPr>
      </w:pPr>
      <w:r w:rsidRPr="00B14546">
        <w:rPr>
          <w:lang w:val="en-GB"/>
        </w:rPr>
        <w:t xml:space="preserve">Remember to adjust the settings according to your specific use case. If you encounter any further issues, feel free to ask for additional assistance! </w:t>
      </w:r>
      <w:r w:rsidRPr="00B14546">
        <w:rPr>
          <w:rFonts w:ascii="Segoe UI Emoji" w:hAnsi="Segoe UI Emoji" w:cs="Segoe UI Emoji"/>
          <w:lang w:val="en-GB"/>
        </w:rPr>
        <w:t>😊</w:t>
      </w:r>
    </w:p>
    <w:p w14:paraId="03955400" w14:textId="77777777" w:rsidR="00B14546" w:rsidRDefault="00B14546" w:rsidP="00B14546">
      <w:pPr>
        <w:rPr>
          <w:lang w:val="en-GB"/>
        </w:rPr>
      </w:pPr>
      <w:r w:rsidRPr="00B14546">
        <w:rPr>
          <w:lang w:val="en-GB"/>
        </w:rPr>
        <w:t xml:space="preserve">Learn more: </w:t>
      </w:r>
    </w:p>
    <w:p w14:paraId="1E68B28D" w14:textId="428C165E" w:rsidR="00B14546" w:rsidRPr="00B14546" w:rsidRDefault="00FA3C60" w:rsidP="00B14546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Pr="00FA3C60">
          <w:rPr>
            <w:rStyle w:val="Hyperlink"/>
            <w:lang w:val="en-GB"/>
          </w:rPr>
          <w:t>Stack Overflow Question 1</w:t>
        </w:r>
      </w:hyperlink>
    </w:p>
    <w:p w14:paraId="2038C85D" w14:textId="725F0018" w:rsidR="00B14546" w:rsidRDefault="004B10F6" w:rsidP="00B14546">
      <w:pPr>
        <w:pStyle w:val="ListParagraph"/>
        <w:numPr>
          <w:ilvl w:val="0"/>
          <w:numId w:val="5"/>
        </w:numPr>
        <w:rPr>
          <w:lang w:val="en-GB"/>
        </w:rPr>
      </w:pPr>
      <w:hyperlink r:id="rId6" w:history="1">
        <w:r w:rsidRPr="004B10F6">
          <w:rPr>
            <w:rStyle w:val="Hyperlink"/>
            <w:lang w:val="en-GB"/>
          </w:rPr>
          <w:t>Stack Overflow Question 2</w:t>
        </w:r>
      </w:hyperlink>
    </w:p>
    <w:p w14:paraId="21614BF5" w14:textId="6B34FABB" w:rsidR="00B14546" w:rsidRDefault="004B10F6" w:rsidP="00B14546">
      <w:pPr>
        <w:pStyle w:val="ListParagraph"/>
        <w:numPr>
          <w:ilvl w:val="0"/>
          <w:numId w:val="5"/>
        </w:numPr>
        <w:rPr>
          <w:lang w:val="en-GB"/>
        </w:rPr>
      </w:pPr>
      <w:hyperlink r:id="rId7" w:history="1">
        <w:r w:rsidRPr="004B10F6">
          <w:rPr>
            <w:rStyle w:val="Hyperlink"/>
            <w:lang w:val="en-GB"/>
          </w:rPr>
          <w:t>Google Cloud - Gen AI App Builder Resources</w:t>
        </w:r>
      </w:hyperlink>
    </w:p>
    <w:p w14:paraId="12CCD97E" w14:textId="09AD517C" w:rsidR="00B14546" w:rsidRPr="00B14546" w:rsidRDefault="004B10F6" w:rsidP="00B14546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4B10F6">
          <w:rPr>
            <w:rStyle w:val="Hyperlink"/>
            <w:lang w:val="en-GB"/>
          </w:rPr>
          <w:t>Google Cloud - Gen AI App Builder Client</w:t>
        </w:r>
      </w:hyperlink>
    </w:p>
    <w:p w14:paraId="42764A6D" w14:textId="77777777" w:rsidR="00B42791" w:rsidRDefault="00B42791">
      <w:pPr>
        <w:rPr>
          <w:rFonts w:asciiTheme="majorHAnsi" w:eastAsiaTheme="majorEastAsia" w:hAnsiTheme="majorHAnsi" w:cstheme="majorBidi"/>
          <w:color w:val="0F4761"/>
          <w:sz w:val="32"/>
          <w:szCs w:val="32"/>
        </w:rPr>
      </w:pPr>
      <w:r>
        <w:br w:type="page"/>
      </w:r>
    </w:p>
    <w:p w14:paraId="3445DF81" w14:textId="77318989" w:rsidR="002C43ED" w:rsidRDefault="00977981">
      <w:pPr>
        <w:pStyle w:val="Heading2"/>
      </w:pPr>
      <w:r>
        <w:lastRenderedPageBreak/>
        <w:t>You</w:t>
      </w:r>
    </w:p>
    <w:p w14:paraId="2B341FB7" w14:textId="77777777" w:rsidR="00B42791" w:rsidRDefault="00B42791" w:rsidP="00B42791">
      <w:pPr>
        <w:pStyle w:val="Heading2"/>
        <w:spacing w:before="0" w:after="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This is my instructions </w:t>
      </w:r>
      <w:proofErr w:type="spellStart"/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>forn</w:t>
      </w:r>
      <w:proofErr w:type="spellEnd"/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the agent but it doesn't route to the next agent, why could this be? Instructions: </w:t>
      </w:r>
    </w:p>
    <w:p w14:paraId="2EC87D24" w14:textId="77777777" w:rsidR="00B42791" w:rsidRDefault="00B42791" w:rsidP="00B42791">
      <w:pPr>
        <w:pStyle w:val="Heading2"/>
        <w:spacing w:before="0" w:after="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- Greet the user and ask them about the software application they want to test, this will provide the context </w:t>
      </w:r>
    </w:p>
    <w:p w14:paraId="5C2B95DD" w14:textId="1D664353" w:rsidR="00B42791" w:rsidRDefault="00B42791" w:rsidP="00B42791">
      <w:pPr>
        <w:pStyle w:val="Heading2"/>
        <w:spacing w:before="0" w:after="0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– </w:t>
      </w:r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>Then ask the user to enter the specific question they want to test at the moment - Next, route to ${</w:t>
      </w:r>
      <w:proofErr w:type="spellStart"/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>AGENT:Relevant</w:t>
      </w:r>
      <w:proofErr w:type="spellEnd"/>
      <w:r w:rsidRPr="00B42791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Document Scanner}. Do not try to help or answer the question yourself.</w:t>
      </w:r>
    </w:p>
    <w:p w14:paraId="3AD5DE79" w14:textId="0F160E34" w:rsidR="002C43ED" w:rsidRDefault="00977981">
      <w:pPr>
        <w:pStyle w:val="Heading2"/>
      </w:pPr>
      <w:r>
        <w:t>Copilot</w:t>
      </w:r>
    </w:p>
    <w:p w14:paraId="16E4218F" w14:textId="77777777" w:rsidR="000F57F8" w:rsidRPr="000F57F8" w:rsidRDefault="000F57F8" w:rsidP="000F57F8">
      <w:pPr>
        <w:rPr>
          <w:lang w:val="en-GB"/>
        </w:rPr>
      </w:pPr>
      <w:r w:rsidRPr="000F57F8">
        <w:rPr>
          <w:lang w:val="en-GB"/>
        </w:rPr>
        <w:t>Thank you for sharing the instructions! It seems that the routing issue lies in the placeholder text ${</w:t>
      </w:r>
      <w:proofErr w:type="spellStart"/>
      <w:r w:rsidRPr="000F57F8">
        <w:rPr>
          <w:lang w:val="en-GB"/>
        </w:rPr>
        <w:t>AGENT:Relevant</w:t>
      </w:r>
      <w:proofErr w:type="spellEnd"/>
      <w:r w:rsidRPr="000F57F8">
        <w:rPr>
          <w:lang w:val="en-GB"/>
        </w:rPr>
        <w:t xml:space="preserve"> Document Scanner}. Let's address this:</w:t>
      </w:r>
    </w:p>
    <w:p w14:paraId="48E83BB9" w14:textId="77777777" w:rsidR="000F57F8" w:rsidRPr="000F57F8" w:rsidRDefault="000F57F8" w:rsidP="000F57F8">
      <w:pPr>
        <w:numPr>
          <w:ilvl w:val="0"/>
          <w:numId w:val="6"/>
        </w:numPr>
        <w:rPr>
          <w:lang w:val="en-GB"/>
        </w:rPr>
      </w:pPr>
      <w:r w:rsidRPr="000F57F8">
        <w:rPr>
          <w:b/>
          <w:bCs/>
          <w:lang w:val="en-GB"/>
        </w:rPr>
        <w:t>Agent Placeholder</w:t>
      </w:r>
      <w:r w:rsidRPr="000F57F8">
        <w:rPr>
          <w:lang w:val="en-GB"/>
        </w:rPr>
        <w:t>: The placeholder ${</w:t>
      </w:r>
      <w:proofErr w:type="spellStart"/>
      <w:r w:rsidRPr="000F57F8">
        <w:rPr>
          <w:lang w:val="en-GB"/>
        </w:rPr>
        <w:t>AGENT:Relevant</w:t>
      </w:r>
      <w:proofErr w:type="spellEnd"/>
      <w:r w:rsidRPr="000F57F8">
        <w:rPr>
          <w:lang w:val="en-GB"/>
        </w:rPr>
        <w:t xml:space="preserve"> Document Scanner} should be replaced with an actual command or link that triggers routing to another agent within your system. Ensure that the correct agent identifier or routing mechanism is used here.</w:t>
      </w:r>
    </w:p>
    <w:p w14:paraId="1047FAB5" w14:textId="77777777" w:rsidR="000F57F8" w:rsidRPr="000F57F8" w:rsidRDefault="000F57F8" w:rsidP="000F57F8">
      <w:pPr>
        <w:numPr>
          <w:ilvl w:val="0"/>
          <w:numId w:val="6"/>
        </w:numPr>
        <w:rPr>
          <w:lang w:val="en-GB"/>
        </w:rPr>
      </w:pPr>
      <w:r w:rsidRPr="000F57F8">
        <w:rPr>
          <w:b/>
          <w:bCs/>
          <w:lang w:val="en-GB"/>
        </w:rPr>
        <w:t>Syntax and Formatting</w:t>
      </w:r>
      <w:r w:rsidRPr="000F57F8">
        <w:rPr>
          <w:lang w:val="en-GB"/>
        </w:rPr>
        <w:t>: Double-check the syntax and formatting of the routing instruction. Make sure there are no typos or missing characters.</w:t>
      </w:r>
    </w:p>
    <w:p w14:paraId="3469A4B5" w14:textId="77777777" w:rsidR="000F57F8" w:rsidRPr="000F57F8" w:rsidRDefault="000F57F8" w:rsidP="000F57F8">
      <w:pPr>
        <w:numPr>
          <w:ilvl w:val="0"/>
          <w:numId w:val="6"/>
        </w:numPr>
        <w:rPr>
          <w:lang w:val="en-GB"/>
        </w:rPr>
      </w:pPr>
      <w:r w:rsidRPr="000F57F8">
        <w:rPr>
          <w:b/>
          <w:bCs/>
          <w:lang w:val="en-GB"/>
        </w:rPr>
        <w:t>Authorized Domains</w:t>
      </w:r>
      <w:r w:rsidRPr="000F57F8">
        <w:rPr>
          <w:lang w:val="en-GB"/>
        </w:rPr>
        <w:t>: Additionally, ensure that your Vertex AI Agent Builder application is configured with authorized domains/subdomains. If you're using the default URL generated by App Engine (e.g., https://&lt;gcp-project-id&gt;.uc.r.appspot.com), copy this domain into the allowed domains section in your configuration1.</w:t>
      </w:r>
    </w:p>
    <w:p w14:paraId="53E07B03" w14:textId="77777777" w:rsidR="000F57F8" w:rsidRPr="000F57F8" w:rsidRDefault="000F57F8" w:rsidP="000F57F8">
      <w:pPr>
        <w:rPr>
          <w:lang w:val="en-GB"/>
        </w:rPr>
      </w:pPr>
      <w:r w:rsidRPr="000F57F8">
        <w:rPr>
          <w:lang w:val="en-GB"/>
        </w:rPr>
        <w:t xml:space="preserve">Feel free to make these adjustments, and if you encounter any further issues, don't hesitate to ask for additional assistance! </w:t>
      </w:r>
      <w:r w:rsidRPr="000F57F8">
        <w:rPr>
          <w:rFonts w:ascii="Segoe UI Emoji" w:hAnsi="Segoe UI Emoji" w:cs="Segoe UI Emoji"/>
          <w:lang w:val="en-GB"/>
        </w:rPr>
        <w:t>😊</w:t>
      </w:r>
    </w:p>
    <w:p w14:paraId="105B825E" w14:textId="77777777" w:rsidR="000F57F8" w:rsidRDefault="000F57F8" w:rsidP="000F57F8">
      <w:pPr>
        <w:rPr>
          <w:lang w:val="en-GB"/>
        </w:rPr>
      </w:pPr>
      <w:r w:rsidRPr="000F57F8">
        <w:rPr>
          <w:lang w:val="en-GB"/>
        </w:rPr>
        <w:t xml:space="preserve">Learn more: </w:t>
      </w:r>
    </w:p>
    <w:p w14:paraId="52F1A46A" w14:textId="7986B35A" w:rsidR="000F57F8" w:rsidRPr="000F57F8" w:rsidRDefault="000F57F8" w:rsidP="000F57F8">
      <w:pPr>
        <w:pStyle w:val="ListParagraph"/>
        <w:numPr>
          <w:ilvl w:val="0"/>
          <w:numId w:val="7"/>
        </w:numPr>
        <w:rPr>
          <w:lang w:val="en-GB"/>
        </w:rPr>
      </w:pPr>
      <w:hyperlink r:id="rId9" w:history="1">
        <w:r w:rsidR="00BD20AB">
          <w:rPr>
            <w:rStyle w:val="Hyperlink"/>
            <w:lang w:val="en-GB"/>
          </w:rPr>
          <w:t>Reddit Post 1</w:t>
        </w:r>
      </w:hyperlink>
      <w:r w:rsidRPr="000F57F8">
        <w:rPr>
          <w:lang w:val="en-GB"/>
        </w:rPr>
        <w:t xml:space="preserve"> </w:t>
      </w:r>
    </w:p>
    <w:p w14:paraId="5DE2CB34" w14:textId="7D7A08DB" w:rsidR="000F57F8" w:rsidRDefault="000F57F8" w:rsidP="000F57F8">
      <w:pPr>
        <w:pStyle w:val="ListParagraph"/>
        <w:numPr>
          <w:ilvl w:val="0"/>
          <w:numId w:val="7"/>
        </w:numPr>
        <w:rPr>
          <w:lang w:val="en-GB"/>
        </w:rPr>
      </w:pPr>
      <w:hyperlink r:id="rId10" w:history="1">
        <w:r w:rsidR="00BD20AB">
          <w:rPr>
            <w:rStyle w:val="Hyperlink"/>
            <w:lang w:val="en-GB"/>
          </w:rPr>
          <w:t>Reddit Post 2</w:t>
        </w:r>
      </w:hyperlink>
      <w:r w:rsidRPr="000F57F8">
        <w:rPr>
          <w:lang w:val="en-GB"/>
        </w:rPr>
        <w:t xml:space="preserve"> </w:t>
      </w:r>
    </w:p>
    <w:p w14:paraId="0904B300" w14:textId="77AEA69F" w:rsidR="000F57F8" w:rsidRDefault="00AE451B" w:rsidP="000F57F8">
      <w:pPr>
        <w:pStyle w:val="ListParagraph"/>
        <w:numPr>
          <w:ilvl w:val="0"/>
          <w:numId w:val="7"/>
        </w:numPr>
        <w:rPr>
          <w:lang w:val="en-GB"/>
        </w:rPr>
      </w:pPr>
      <w:hyperlink r:id="rId11" w:history="1">
        <w:proofErr w:type="spellStart"/>
        <w:r w:rsidRPr="00AE451B">
          <w:rPr>
            <w:rStyle w:val="Hyperlink"/>
            <w:lang w:val="en-GB"/>
          </w:rPr>
          <w:t>DZone</w:t>
        </w:r>
        <w:proofErr w:type="spellEnd"/>
        <w:r w:rsidRPr="00AE451B">
          <w:rPr>
            <w:rStyle w:val="Hyperlink"/>
            <w:lang w:val="en-GB"/>
          </w:rPr>
          <w:t xml:space="preserve"> - Serverless Workflows</w:t>
        </w:r>
      </w:hyperlink>
    </w:p>
    <w:p w14:paraId="03BDFCC7" w14:textId="305F4BAF" w:rsidR="000F57F8" w:rsidRPr="00033250" w:rsidRDefault="00033250" w:rsidP="000F57F8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"https://www.jetbrains.com/help/space/configuration-name.html"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rStyle w:val="Hyperlink"/>
          <w:lang w:val="en-GB"/>
        </w:rPr>
        <w:t>JetBrains – Configuration Name</w:t>
      </w:r>
    </w:p>
    <w:p w14:paraId="2708179E" w14:textId="355A2416" w:rsidR="000F57F8" w:rsidRPr="0018497A" w:rsidRDefault="00033250" w:rsidP="000F57F8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end"/>
      </w:r>
      <w:r w:rsidR="0018497A">
        <w:rPr>
          <w:lang w:val="en-GB"/>
        </w:rPr>
        <w:fldChar w:fldCharType="begin"/>
      </w:r>
      <w:r w:rsidR="0018497A">
        <w:rPr>
          <w:lang w:val="en-GB"/>
        </w:rPr>
        <w:instrText>HYPERLINK "https://www.careerflow.ai/blog/chatgpt-job-interview-prompts"</w:instrText>
      </w:r>
      <w:r w:rsidR="0018497A">
        <w:rPr>
          <w:lang w:val="en-GB"/>
        </w:rPr>
      </w:r>
      <w:r w:rsidR="0018497A">
        <w:rPr>
          <w:lang w:val="en-GB"/>
        </w:rPr>
        <w:fldChar w:fldCharType="separate"/>
      </w:r>
      <w:proofErr w:type="spellStart"/>
      <w:r w:rsidR="0018497A">
        <w:rPr>
          <w:rStyle w:val="Hyperlink"/>
          <w:lang w:val="en-GB"/>
        </w:rPr>
        <w:t>C</w:t>
      </w:r>
      <w:r w:rsidR="000F57F8" w:rsidRPr="0018497A">
        <w:rPr>
          <w:rStyle w:val="Hyperlink"/>
          <w:lang w:val="en-GB"/>
        </w:rPr>
        <w:t>areer</w:t>
      </w:r>
      <w:r w:rsidR="0018497A">
        <w:rPr>
          <w:rStyle w:val="Hyperlink"/>
          <w:lang w:val="en-GB"/>
        </w:rPr>
        <w:t>F</w:t>
      </w:r>
      <w:r w:rsidR="000F57F8" w:rsidRPr="0018497A">
        <w:rPr>
          <w:rStyle w:val="Hyperlink"/>
          <w:lang w:val="en-GB"/>
        </w:rPr>
        <w:t>low</w:t>
      </w:r>
      <w:proofErr w:type="spellEnd"/>
      <w:r w:rsidR="0018497A">
        <w:rPr>
          <w:rStyle w:val="Hyperlink"/>
          <w:lang w:val="en-GB"/>
        </w:rPr>
        <w:t xml:space="preserve"> AI – ChatGPT Job Interview Prompts</w:t>
      </w:r>
    </w:p>
    <w:p w14:paraId="6E2174AF" w14:textId="6C432D1E" w:rsidR="009840CD" w:rsidRPr="00B14546" w:rsidRDefault="0018497A" w:rsidP="009840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fldChar w:fldCharType="end"/>
      </w:r>
      <w:hyperlink r:id="rId12" w:history="1">
        <w:r w:rsidR="009840CD" w:rsidRPr="00FA3C60">
          <w:rPr>
            <w:rStyle w:val="Hyperlink"/>
            <w:lang w:val="en-GB"/>
          </w:rPr>
          <w:t>Stack Overflow Question 1</w:t>
        </w:r>
      </w:hyperlink>
    </w:p>
    <w:p w14:paraId="14864ECB" w14:textId="77777777" w:rsidR="009840CD" w:rsidRDefault="009840CD" w:rsidP="009840CD">
      <w:pPr>
        <w:pStyle w:val="ListParagraph"/>
        <w:numPr>
          <w:ilvl w:val="0"/>
          <w:numId w:val="7"/>
        </w:numPr>
        <w:rPr>
          <w:lang w:val="en-GB"/>
        </w:rPr>
      </w:pPr>
      <w:hyperlink r:id="rId13" w:history="1">
        <w:r w:rsidRPr="004B10F6">
          <w:rPr>
            <w:rStyle w:val="Hyperlink"/>
            <w:lang w:val="en-GB"/>
          </w:rPr>
          <w:t>Stack Overflow Question 2</w:t>
        </w:r>
      </w:hyperlink>
    </w:p>
    <w:p w14:paraId="7F8986E7" w14:textId="77777777" w:rsidR="009840CD" w:rsidRDefault="009840CD" w:rsidP="009840CD">
      <w:pPr>
        <w:pStyle w:val="ListParagraph"/>
        <w:numPr>
          <w:ilvl w:val="0"/>
          <w:numId w:val="7"/>
        </w:numPr>
        <w:rPr>
          <w:lang w:val="en-GB"/>
        </w:rPr>
      </w:pPr>
      <w:hyperlink r:id="rId14" w:history="1">
        <w:r w:rsidRPr="004B10F6">
          <w:rPr>
            <w:rStyle w:val="Hyperlink"/>
            <w:lang w:val="en-GB"/>
          </w:rPr>
          <w:t>Google Cloud - Gen AI App Builder Resources</w:t>
        </w:r>
      </w:hyperlink>
    </w:p>
    <w:p w14:paraId="4E9480C0" w14:textId="6F301703" w:rsidR="002C43ED" w:rsidRPr="00B42791" w:rsidRDefault="009840CD" w:rsidP="00B42791">
      <w:pPr>
        <w:pStyle w:val="ListParagraph"/>
        <w:numPr>
          <w:ilvl w:val="0"/>
          <w:numId w:val="7"/>
        </w:numPr>
        <w:rPr>
          <w:lang w:val="en-GB"/>
        </w:rPr>
      </w:pPr>
      <w:hyperlink r:id="rId15" w:history="1">
        <w:r w:rsidRPr="004B10F6">
          <w:rPr>
            <w:rStyle w:val="Hyperlink"/>
            <w:lang w:val="en-GB"/>
          </w:rPr>
          <w:t>Google Cloud - Gen AI App Builder Client</w:t>
        </w:r>
      </w:hyperlink>
    </w:p>
    <w:sectPr w:rsidR="002C43ED" w:rsidRPr="00B4279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0E492637"/>
    <w:multiLevelType w:val="multilevel"/>
    <w:tmpl w:val="8E3C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FBF1912"/>
    <w:multiLevelType w:val="hybridMultilevel"/>
    <w:tmpl w:val="866A1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005C"/>
    <w:multiLevelType w:val="multilevel"/>
    <w:tmpl w:val="D3E4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4429D"/>
    <w:multiLevelType w:val="hybridMultilevel"/>
    <w:tmpl w:val="E3FE2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6"/>
  </w:num>
  <w:num w:numId="3" w16cid:durableId="1553537202">
    <w:abstractNumId w:val="0"/>
  </w:num>
  <w:num w:numId="4" w16cid:durableId="1496266253">
    <w:abstractNumId w:val="1"/>
  </w:num>
  <w:num w:numId="5" w16cid:durableId="2037926148">
    <w:abstractNumId w:val="5"/>
  </w:num>
  <w:num w:numId="6" w16cid:durableId="532813412">
    <w:abstractNumId w:val="4"/>
  </w:num>
  <w:num w:numId="7" w16cid:durableId="1900479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FB"/>
    <w:rsid w:val="00033250"/>
    <w:rsid w:val="000F57F8"/>
    <w:rsid w:val="0018497A"/>
    <w:rsid w:val="002C43ED"/>
    <w:rsid w:val="004B10F6"/>
    <w:rsid w:val="00977981"/>
    <w:rsid w:val="009840CD"/>
    <w:rsid w:val="00A22793"/>
    <w:rsid w:val="00A328FB"/>
    <w:rsid w:val="00AE451B"/>
    <w:rsid w:val="00B14546"/>
    <w:rsid w:val="00B42791"/>
    <w:rsid w:val="00BD20AB"/>
    <w:rsid w:val="00D04DF4"/>
    <w:rsid w:val="00EB3F78"/>
    <w:rsid w:val="00FA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2B87"/>
  <w15:docId w15:val="{FD20FBA6-8E8C-462A-ACE7-C749D92E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FA3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i/gen-app-builder/client?hl=en_US" TargetMode="External"/><Relationship Id="rId13" Type="http://schemas.openxmlformats.org/officeDocument/2006/relationships/hyperlink" Target="https://stackoverflow.com/questions/78355009/vertex-ai-agent-not-returning-toolcall-in-respo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generative-ai-app-builder/docs/resources" TargetMode="External"/><Relationship Id="rId12" Type="http://schemas.openxmlformats.org/officeDocument/2006/relationships/hyperlink" Target="https://stackoverflow.com/questions/78539855/getting-configuration-is-not-authorized-error-while-deploying-gcp-vertex-ai-a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8355009/vertex-ai-agent-not-returning-toolcall-in-response" TargetMode="External"/><Relationship Id="rId11" Type="http://schemas.openxmlformats.org/officeDocument/2006/relationships/hyperlink" Target="https://dzone.com/articles/practical-serverless-long-running-workflows-with-h" TargetMode="External"/><Relationship Id="rId5" Type="http://schemas.openxmlformats.org/officeDocument/2006/relationships/hyperlink" Target="https://stackoverflow.com/questions/78539855/getting-configuration-is-not-authorized-error-while-deploying-gcp-vertex-ai-ag" TargetMode="External"/><Relationship Id="rId15" Type="http://schemas.openxmlformats.org/officeDocument/2006/relationships/hyperlink" Target="https://cloud.google.com/ai/gen-app-builder/client?hl=en_US" TargetMode="External"/><Relationship Id="rId10" Type="http://schemas.openxmlformats.org/officeDocument/2006/relationships/hyperlink" Target="https://www.reddit.com/r/ShittyGeneWolfe/comments/17cg1ma/once_i_finish_setting_up_my_account_on_the_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ChatGPT/comments/1062a49/good_joke_d/" TargetMode="External"/><Relationship Id="rId14" Type="http://schemas.openxmlformats.org/officeDocument/2006/relationships/hyperlink" Target="https://cloud.google.com/generative-ai-app-builder/docs/resourc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2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12</cp:revision>
  <dcterms:created xsi:type="dcterms:W3CDTF">2024-12-14T22:40:00Z</dcterms:created>
  <dcterms:modified xsi:type="dcterms:W3CDTF">2024-12-14T22:57:00Z</dcterms:modified>
</cp:coreProperties>
</file>